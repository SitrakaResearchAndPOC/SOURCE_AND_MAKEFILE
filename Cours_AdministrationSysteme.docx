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78992188" w14:textId="46544503" w:rsidR="00E4685E" w:rsidRPr="00E4685E" w:rsidRDefault="00E4685E" w:rsidP="00E4685E">
      <w:pPr>
        <w:rPr>
          <w:rFonts w:ascii="Calibri" w:eastAsia="Calibri" w:hAnsi="Calibri" w:cs="Times New Roman"/>
          <w:noProof/>
          <w:szCs w:val="24"/>
          <w:lang w:eastAsia="fr-FR"/>
        </w:rPr>
      </w:pPr>
      <w:r>
        <w:tab/>
      </w:r>
    </w:p>
    <w:p w14:paraId="25A855D8" w14:textId="77777777" w:rsidR="00E4685E" w:rsidRPr="00E4685E" w:rsidRDefault="00E4685E" w:rsidP="00E4685E">
      <w:pPr>
        <w:spacing w:line="240" w:lineRule="auto"/>
        <w:jc w:val="center"/>
        <w:rPr>
          <w:rFonts w:ascii="Calibri" w:eastAsia="Calibri" w:hAnsi="Calibri" w:cs="Times New Roman"/>
          <w:b/>
          <w:sz w:val="10"/>
          <w:szCs w:val="10"/>
          <w:u w:val="single"/>
        </w:rPr>
      </w:pPr>
    </w:p>
    <w:p w14:paraId="45F207A0" w14:textId="77777777" w:rsidR="00E4685E" w:rsidRPr="00E4685E" w:rsidRDefault="00E4685E" w:rsidP="00E4685E">
      <w:pPr>
        <w:spacing w:line="240" w:lineRule="auto"/>
        <w:jc w:val="center"/>
        <w:rPr>
          <w:rFonts w:ascii="Calibri" w:eastAsia="Calibri" w:hAnsi="Calibri" w:cs="Times New Roman"/>
          <w:szCs w:val="24"/>
        </w:rPr>
      </w:pPr>
    </w:p>
    <w:p w14:paraId="5D70825D" w14:textId="77777777" w:rsidR="00E4685E" w:rsidRDefault="00E4685E" w:rsidP="00E4685E">
      <w:pPr>
        <w:spacing w:line="240" w:lineRule="auto"/>
        <w:jc w:val="left"/>
        <w:rPr>
          <w:rFonts w:ascii="Calibri" w:eastAsia="Calibri" w:hAnsi="Calibri" w:cs="Times New Roman"/>
          <w:szCs w:val="24"/>
        </w:rPr>
      </w:pPr>
    </w:p>
    <w:p w14:paraId="32C54175" w14:textId="77777777" w:rsidR="004541B0" w:rsidRPr="00E4685E" w:rsidRDefault="004541B0" w:rsidP="00E4685E">
      <w:pPr>
        <w:spacing w:line="240" w:lineRule="auto"/>
        <w:jc w:val="left"/>
        <w:rPr>
          <w:rFonts w:ascii="Calibri" w:eastAsia="Calibri" w:hAnsi="Calibri" w:cs="Times New Roman"/>
          <w:szCs w:val="24"/>
        </w:rPr>
      </w:pPr>
    </w:p>
    <w:p w14:paraId="404615FB" w14:textId="77777777" w:rsidR="00E4685E" w:rsidRPr="00E4685E" w:rsidRDefault="00E4685E" w:rsidP="00E4685E">
      <w:pPr>
        <w:spacing w:line="240" w:lineRule="auto"/>
        <w:jc w:val="left"/>
        <w:rPr>
          <w:rFonts w:ascii="Calibri" w:eastAsia="Calibri" w:hAnsi="Calibri" w:cs="Times New Roman"/>
          <w:szCs w:val="24"/>
        </w:rPr>
      </w:pPr>
    </w:p>
    <w:p w14:paraId="5BC6231C" w14:textId="77777777" w:rsidR="00E4685E" w:rsidRPr="00E4685E" w:rsidRDefault="00E4685E" w:rsidP="00E4685E">
      <w:pPr>
        <w:spacing w:line="240" w:lineRule="auto"/>
        <w:jc w:val="left"/>
        <w:rPr>
          <w:rFonts w:ascii="Calibri" w:eastAsia="Calibri" w:hAnsi="Calibri" w:cs="Times New Roman"/>
          <w:szCs w:val="24"/>
        </w:rPr>
      </w:pPr>
    </w:p>
    <w:p w14:paraId="5B3DDCB6" w14:textId="77777777" w:rsidR="00E4685E" w:rsidRPr="00E4685E" w:rsidRDefault="00E4685E" w:rsidP="00E4685E">
      <w:pPr>
        <w:spacing w:line="240" w:lineRule="auto"/>
        <w:jc w:val="left"/>
        <w:rPr>
          <w:rFonts w:ascii="Calibri" w:eastAsia="Calibri" w:hAnsi="Calibri" w:cs="Times New Roman"/>
          <w:szCs w:val="24"/>
        </w:rPr>
      </w:pPr>
    </w:p>
    <w:p w14:paraId="6F490F66" w14:textId="77777777" w:rsidR="00E4685E" w:rsidRPr="00E4685E" w:rsidRDefault="00E4685E" w:rsidP="00E4685E">
      <w:pPr>
        <w:spacing w:line="240" w:lineRule="auto"/>
        <w:jc w:val="left"/>
        <w:rPr>
          <w:rFonts w:ascii="Calibri" w:eastAsia="Calibri" w:hAnsi="Calibri" w:cs="Times New Roman"/>
          <w:szCs w:val="24"/>
        </w:rPr>
      </w:pPr>
    </w:p>
    <w:p w14:paraId="60E0C1BA" w14:textId="77777777" w:rsidR="00E4685E" w:rsidRPr="00E4685E" w:rsidRDefault="00E4685E" w:rsidP="00E4685E">
      <w:pPr>
        <w:spacing w:line="240" w:lineRule="auto"/>
        <w:jc w:val="left"/>
        <w:rPr>
          <w:rFonts w:ascii="Calibri" w:eastAsia="Calibri" w:hAnsi="Calibri" w:cs="Times New Roman"/>
          <w:szCs w:val="24"/>
        </w:rPr>
      </w:pPr>
    </w:p>
    <w:p w14:paraId="2974D836" w14:textId="77777777" w:rsidR="00E4685E" w:rsidRPr="00E4685E" w:rsidRDefault="00E4685E" w:rsidP="00E4685E">
      <w:pPr>
        <w:spacing w:line="240" w:lineRule="auto"/>
        <w:jc w:val="left"/>
        <w:rPr>
          <w:rFonts w:ascii="Calibri" w:eastAsia="Calibri" w:hAnsi="Calibri" w:cs="Times New Roman"/>
          <w:szCs w:val="24"/>
        </w:rPr>
      </w:pPr>
    </w:p>
    <w:p w14:paraId="00CD57B2" w14:textId="44BC1112" w:rsidR="00E4685E" w:rsidRPr="00E4685E" w:rsidRDefault="00E03CB5" w:rsidP="00E03CB5">
      <w:pPr>
        <w:tabs>
          <w:tab w:val="left" w:pos="2789"/>
        </w:tabs>
        <w:spacing w:line="240" w:lineRule="auto"/>
        <w:jc w:val="center"/>
        <w:rPr>
          <w:rFonts w:ascii="Calibri" w:eastAsia="Calibri" w:hAnsi="Calibri" w:cs="Times New Roman"/>
          <w:szCs w:val="24"/>
        </w:rPr>
      </w:pPr>
      <w:r w:rsidRPr="00E03CB5">
        <w:rPr>
          <w:rFonts w:ascii="Arial" w:eastAsia="Calibri" w:hAnsi="Arial" w:cs="Arial"/>
          <w:sz w:val="32"/>
          <w:szCs w:val="32"/>
        </w:rPr>
        <w:t>Administration système</w:t>
      </w:r>
    </w:p>
    <w:p w14:paraId="60A9F885"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73AFE145"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3D6214CB"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76C48BFB"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6D3B0D06"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0D6F8E4D" w14:textId="77777777" w:rsidR="00E4685E" w:rsidRPr="00E4685E" w:rsidRDefault="00E4685E" w:rsidP="00E4685E">
      <w:pPr>
        <w:tabs>
          <w:tab w:val="left" w:pos="2789"/>
        </w:tabs>
        <w:spacing w:line="240" w:lineRule="auto"/>
        <w:jc w:val="left"/>
        <w:rPr>
          <w:rFonts w:ascii="Calibri" w:eastAsia="Calibri" w:hAnsi="Calibri" w:cs="Times New Roman"/>
          <w:szCs w:val="24"/>
        </w:rPr>
      </w:pPr>
      <w:r w:rsidRPr="00E4685E">
        <w:rPr>
          <w:rFonts w:ascii="Calibri" w:eastAsia="Calibri" w:hAnsi="Calibri" w:cs="Times New Roman"/>
          <w:szCs w:val="24"/>
        </w:rPr>
        <w:t xml:space="preserve"> </w:t>
      </w:r>
    </w:p>
    <w:p w14:paraId="0BB2E1D7"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688E9B9E"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41F4E42D"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6AE25BC6"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08E7BB6F"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3D0E5895"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6A691C00"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5D641DF7"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64DE7122"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44A70E7A"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57E33217"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4205790B"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670168EB"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3C22FBFA"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25298249"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4477E38A"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466107BD"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1372B900"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332FF896" w14:textId="77777777" w:rsidR="00E4685E" w:rsidRPr="00E4685E" w:rsidRDefault="00E4685E" w:rsidP="00E4685E">
      <w:pPr>
        <w:tabs>
          <w:tab w:val="left" w:pos="2789"/>
        </w:tabs>
        <w:spacing w:line="240" w:lineRule="auto"/>
        <w:jc w:val="left"/>
        <w:rPr>
          <w:rFonts w:ascii="Calibri" w:eastAsia="Calibri" w:hAnsi="Calibri" w:cs="Times New Roman"/>
          <w:szCs w:val="24"/>
        </w:rPr>
      </w:pPr>
    </w:p>
    <w:p w14:paraId="52606630" w14:textId="48C32741" w:rsidR="00E4685E" w:rsidRPr="00E4685E" w:rsidRDefault="00E4685E" w:rsidP="00E4685E">
      <w:pPr>
        <w:tabs>
          <w:tab w:val="left" w:pos="2789"/>
        </w:tabs>
        <w:spacing w:line="240" w:lineRule="auto"/>
        <w:jc w:val="left"/>
        <w:rPr>
          <w:rFonts w:ascii="Arial" w:eastAsia="Calibri" w:hAnsi="Arial" w:cs="Arial"/>
          <w:szCs w:val="24"/>
        </w:rPr>
      </w:pPr>
      <w:r w:rsidRPr="00E4685E">
        <w:rPr>
          <w:rFonts w:ascii="Arial" w:eastAsia="Calibri" w:hAnsi="Arial" w:cs="Arial"/>
          <w:szCs w:val="24"/>
        </w:rPr>
        <w:t>Nom de l’enseignant</w:t>
      </w:r>
      <w:r w:rsidR="003C25AE">
        <w:rPr>
          <w:rFonts w:ascii="Arial" w:eastAsia="Calibri" w:hAnsi="Arial" w:cs="Arial"/>
          <w:szCs w:val="24"/>
        </w:rPr>
        <w:t> : RAKOTONDRAMANANA Radiarisainana Sitraka</w:t>
      </w:r>
    </w:p>
    <w:p w14:paraId="573D1528" w14:textId="77777777" w:rsidR="00E4685E" w:rsidRPr="00E4685E" w:rsidRDefault="00E4685E" w:rsidP="00E4685E">
      <w:pPr>
        <w:tabs>
          <w:tab w:val="left" w:pos="2789"/>
        </w:tabs>
        <w:spacing w:line="240" w:lineRule="auto"/>
        <w:jc w:val="left"/>
        <w:rPr>
          <w:rFonts w:ascii="Arial" w:eastAsia="Calibri" w:hAnsi="Arial" w:cs="Arial"/>
          <w:szCs w:val="24"/>
        </w:rPr>
      </w:pPr>
    </w:p>
    <w:p w14:paraId="436D9DDE" w14:textId="77777777" w:rsidR="004541B0" w:rsidRDefault="004541B0">
      <w:pPr>
        <w:jc w:val="left"/>
      </w:pPr>
      <w:r>
        <w:rPr>
          <w:b/>
          <w:bCs/>
        </w:rPr>
        <w:br w:type="page"/>
      </w:r>
    </w:p>
    <w:sdt>
      <w:sdtPr>
        <w:rPr>
          <w:rFonts w:ascii="Times New Roman" w:eastAsiaTheme="minorHAnsi" w:hAnsi="Times New Roman" w:cstheme="minorBidi"/>
          <w:b w:val="0"/>
          <w:bCs w:val="0"/>
          <w:color w:val="auto"/>
          <w:sz w:val="24"/>
          <w:szCs w:val="22"/>
        </w:rPr>
        <w:id w:val="-1554926418"/>
        <w:docPartObj>
          <w:docPartGallery w:val="Table of Contents"/>
          <w:docPartUnique/>
        </w:docPartObj>
      </w:sdtPr>
      <w:sdtContent>
        <w:p w14:paraId="7C545DCD" w14:textId="020CE303" w:rsidR="00957F87" w:rsidRDefault="00957F87">
          <w:pPr>
            <w:pStyle w:val="En-ttedetabledesmatires"/>
          </w:pPr>
          <w:r>
            <w:t>Table des matières</w:t>
          </w:r>
        </w:p>
        <w:p w14:paraId="7F9688ED" w14:textId="4A88B166" w:rsidR="00231BBF" w:rsidRDefault="00957F87">
          <w:pPr>
            <w:pStyle w:val="TM1"/>
            <w:rPr>
              <w:rFonts w:asciiTheme="minorHAnsi" w:eastAsiaTheme="minorEastAsia" w:hAnsiTheme="minorHAnsi"/>
              <w:b w:val="0"/>
              <w:noProof/>
            </w:rPr>
          </w:pPr>
          <w:r>
            <w:fldChar w:fldCharType="begin"/>
          </w:r>
          <w:r>
            <w:instrText xml:space="preserve"> TOC \o "1-3" \h \z \u </w:instrText>
          </w:r>
          <w:r>
            <w:fldChar w:fldCharType="separate"/>
          </w:r>
          <w:hyperlink w:anchor="_Toc49916445" w:history="1">
            <w:r w:rsidR="00231BBF" w:rsidRPr="00093A56">
              <w:rPr>
                <w:rStyle w:val="Lienhypertexte"/>
                <w:noProof/>
                <w:lang w:val="fr-BE" w:bidi="en-US"/>
                <w14:scene3d>
                  <w14:camera w14:prst="orthographicFront"/>
                  <w14:lightRig w14:rig="threePt" w14:dir="t">
                    <w14:rot w14:lat="0" w14:lon="0" w14:rev="0"/>
                  </w14:lightRig>
                </w14:scene3d>
              </w:rPr>
              <w:t>CHAPITRE 1</w:t>
            </w:r>
            <w:r w:rsidR="00231BBF" w:rsidRPr="00093A56">
              <w:rPr>
                <w:rStyle w:val="Lienhypertexte"/>
                <w:noProof/>
                <w:lang w:val="fr-BE" w:bidi="en-US"/>
              </w:rPr>
              <w:t xml:space="preserve"> GENERALITES DES SYSTEMES LINUX</w:t>
            </w:r>
            <w:r w:rsidR="00231BBF">
              <w:rPr>
                <w:noProof/>
                <w:webHidden/>
              </w:rPr>
              <w:tab/>
            </w:r>
            <w:r w:rsidR="00231BBF">
              <w:rPr>
                <w:noProof/>
                <w:webHidden/>
              </w:rPr>
              <w:fldChar w:fldCharType="begin"/>
            </w:r>
            <w:r w:rsidR="00231BBF">
              <w:rPr>
                <w:noProof/>
                <w:webHidden/>
              </w:rPr>
              <w:instrText xml:space="preserve"> PAGEREF _Toc49916445 \h </w:instrText>
            </w:r>
            <w:r w:rsidR="00231BBF">
              <w:rPr>
                <w:noProof/>
                <w:webHidden/>
              </w:rPr>
            </w:r>
            <w:r w:rsidR="00231BBF">
              <w:rPr>
                <w:noProof/>
                <w:webHidden/>
              </w:rPr>
              <w:fldChar w:fldCharType="separate"/>
            </w:r>
            <w:r w:rsidR="00356B4F">
              <w:rPr>
                <w:noProof/>
                <w:webHidden/>
              </w:rPr>
              <w:t>6</w:t>
            </w:r>
            <w:r w:rsidR="00231BBF">
              <w:rPr>
                <w:noProof/>
                <w:webHidden/>
              </w:rPr>
              <w:fldChar w:fldCharType="end"/>
            </w:r>
          </w:hyperlink>
        </w:p>
        <w:p w14:paraId="4D0FE781" w14:textId="0EFE4973" w:rsidR="00231BBF" w:rsidRDefault="00000000">
          <w:pPr>
            <w:pStyle w:val="TM2"/>
            <w:rPr>
              <w:rFonts w:asciiTheme="minorHAnsi" w:eastAsiaTheme="minorEastAsia" w:hAnsiTheme="minorHAnsi"/>
              <w:b w:val="0"/>
              <w:noProof/>
            </w:rPr>
          </w:pPr>
          <w:hyperlink w:anchor="_Toc49916446" w:history="1">
            <w:r w:rsidR="00231BBF" w:rsidRPr="00093A56">
              <w:rPr>
                <w:rStyle w:val="Lienhypertexte"/>
                <w:rFonts w:cs="Times New Roman"/>
                <w:noProof/>
                <w:snapToGrid w:val="0"/>
                <w:w w:val="0"/>
                <w:lang w:val="fr-BE" w:bidi="en-US"/>
              </w:rPr>
              <w:t>1.1</w:t>
            </w:r>
            <w:r w:rsidR="00231BBF" w:rsidRPr="00093A56">
              <w:rPr>
                <w:rStyle w:val="Lienhypertexte"/>
                <w:noProof/>
                <w:lang w:val="fr-BE" w:bidi="en-US"/>
              </w:rPr>
              <w:t xml:space="preserve"> Historique</w:t>
            </w:r>
            <w:r w:rsidR="00231BBF">
              <w:rPr>
                <w:noProof/>
                <w:webHidden/>
              </w:rPr>
              <w:tab/>
            </w:r>
            <w:r w:rsidR="00231BBF">
              <w:rPr>
                <w:noProof/>
                <w:webHidden/>
              </w:rPr>
              <w:fldChar w:fldCharType="begin"/>
            </w:r>
            <w:r w:rsidR="00231BBF">
              <w:rPr>
                <w:noProof/>
                <w:webHidden/>
              </w:rPr>
              <w:instrText xml:space="preserve"> PAGEREF _Toc49916446 \h </w:instrText>
            </w:r>
            <w:r w:rsidR="00231BBF">
              <w:rPr>
                <w:noProof/>
                <w:webHidden/>
              </w:rPr>
            </w:r>
            <w:r w:rsidR="00231BBF">
              <w:rPr>
                <w:noProof/>
                <w:webHidden/>
              </w:rPr>
              <w:fldChar w:fldCharType="separate"/>
            </w:r>
            <w:r w:rsidR="00356B4F">
              <w:rPr>
                <w:noProof/>
                <w:webHidden/>
              </w:rPr>
              <w:t>6</w:t>
            </w:r>
            <w:r w:rsidR="00231BBF">
              <w:rPr>
                <w:noProof/>
                <w:webHidden/>
              </w:rPr>
              <w:fldChar w:fldCharType="end"/>
            </w:r>
          </w:hyperlink>
        </w:p>
        <w:p w14:paraId="76311FFE" w14:textId="5E5E9A66" w:rsidR="00231BBF" w:rsidRDefault="00000000">
          <w:pPr>
            <w:pStyle w:val="TM2"/>
            <w:rPr>
              <w:rFonts w:asciiTheme="minorHAnsi" w:eastAsiaTheme="minorEastAsia" w:hAnsiTheme="minorHAnsi"/>
              <w:b w:val="0"/>
              <w:noProof/>
            </w:rPr>
          </w:pPr>
          <w:hyperlink w:anchor="_Toc49916447" w:history="1">
            <w:r w:rsidR="00231BBF" w:rsidRPr="00093A56">
              <w:rPr>
                <w:rStyle w:val="Lienhypertexte"/>
                <w:rFonts w:cs="Times New Roman"/>
                <w:noProof/>
                <w:snapToGrid w:val="0"/>
                <w:w w:val="0"/>
                <w:lang w:val="fr-BE" w:bidi="en-US"/>
              </w:rPr>
              <w:t>1.2</w:t>
            </w:r>
            <w:r w:rsidR="00231BBF" w:rsidRPr="00093A56">
              <w:rPr>
                <w:rStyle w:val="Lienhypertexte"/>
                <w:noProof/>
                <w:lang w:val="fr-BE" w:bidi="en-US"/>
              </w:rPr>
              <w:t xml:space="preserve"> Installation système</w:t>
            </w:r>
            <w:r w:rsidR="00231BBF">
              <w:rPr>
                <w:noProof/>
                <w:webHidden/>
              </w:rPr>
              <w:tab/>
            </w:r>
            <w:r w:rsidR="00231BBF">
              <w:rPr>
                <w:noProof/>
                <w:webHidden/>
              </w:rPr>
              <w:fldChar w:fldCharType="begin"/>
            </w:r>
            <w:r w:rsidR="00231BBF">
              <w:rPr>
                <w:noProof/>
                <w:webHidden/>
              </w:rPr>
              <w:instrText xml:space="preserve"> PAGEREF _Toc49916447 \h </w:instrText>
            </w:r>
            <w:r w:rsidR="00231BBF">
              <w:rPr>
                <w:noProof/>
                <w:webHidden/>
              </w:rPr>
            </w:r>
            <w:r w:rsidR="00231BBF">
              <w:rPr>
                <w:noProof/>
                <w:webHidden/>
              </w:rPr>
              <w:fldChar w:fldCharType="separate"/>
            </w:r>
            <w:r w:rsidR="00356B4F">
              <w:rPr>
                <w:noProof/>
                <w:webHidden/>
              </w:rPr>
              <w:t>8</w:t>
            </w:r>
            <w:r w:rsidR="00231BBF">
              <w:rPr>
                <w:noProof/>
                <w:webHidden/>
              </w:rPr>
              <w:fldChar w:fldCharType="end"/>
            </w:r>
          </w:hyperlink>
        </w:p>
        <w:p w14:paraId="55A55533" w14:textId="76D40DB7" w:rsidR="00231BBF" w:rsidRDefault="00000000">
          <w:pPr>
            <w:pStyle w:val="TM3"/>
            <w:tabs>
              <w:tab w:val="right" w:leader="dot" w:pos="9486"/>
            </w:tabs>
            <w:rPr>
              <w:rFonts w:asciiTheme="minorHAnsi" w:eastAsiaTheme="minorEastAsia" w:hAnsiTheme="minorHAnsi"/>
              <w:b w:val="0"/>
              <w:i w:val="0"/>
              <w:noProof/>
            </w:rPr>
          </w:pPr>
          <w:hyperlink w:anchor="_Toc49916448" w:history="1">
            <w:r w:rsidR="00231BBF" w:rsidRPr="00093A56">
              <w:rPr>
                <w:rStyle w:val="Lienhypertexte"/>
                <w:rFonts w:cs="Times New Roman"/>
                <w:noProof/>
                <w:snapToGrid w:val="0"/>
                <w:w w:val="0"/>
                <w:lang w:val="fr-BE" w:bidi="en-US"/>
              </w:rPr>
              <w:t>1.2.1</w:t>
            </w:r>
            <w:r w:rsidR="00231BBF" w:rsidRPr="00093A56">
              <w:rPr>
                <w:rStyle w:val="Lienhypertexte"/>
                <w:noProof/>
                <w:lang w:val="fr-BE" w:bidi="en-US"/>
              </w:rPr>
              <w:t xml:space="preserve"> Distribution Linux</w:t>
            </w:r>
            <w:r w:rsidR="00231BBF">
              <w:rPr>
                <w:noProof/>
                <w:webHidden/>
              </w:rPr>
              <w:tab/>
            </w:r>
            <w:r w:rsidR="00231BBF">
              <w:rPr>
                <w:noProof/>
                <w:webHidden/>
              </w:rPr>
              <w:fldChar w:fldCharType="begin"/>
            </w:r>
            <w:r w:rsidR="00231BBF">
              <w:rPr>
                <w:noProof/>
                <w:webHidden/>
              </w:rPr>
              <w:instrText xml:space="preserve"> PAGEREF _Toc49916448 \h </w:instrText>
            </w:r>
            <w:r w:rsidR="00231BBF">
              <w:rPr>
                <w:noProof/>
                <w:webHidden/>
              </w:rPr>
            </w:r>
            <w:r w:rsidR="00231BBF">
              <w:rPr>
                <w:noProof/>
                <w:webHidden/>
              </w:rPr>
              <w:fldChar w:fldCharType="separate"/>
            </w:r>
            <w:r w:rsidR="00356B4F">
              <w:rPr>
                <w:noProof/>
                <w:webHidden/>
              </w:rPr>
              <w:t>8</w:t>
            </w:r>
            <w:r w:rsidR="00231BBF">
              <w:rPr>
                <w:noProof/>
                <w:webHidden/>
              </w:rPr>
              <w:fldChar w:fldCharType="end"/>
            </w:r>
          </w:hyperlink>
        </w:p>
        <w:p w14:paraId="42C25E2B" w14:textId="0423D147" w:rsidR="00231BBF" w:rsidRDefault="00000000">
          <w:pPr>
            <w:pStyle w:val="TM3"/>
            <w:tabs>
              <w:tab w:val="right" w:leader="dot" w:pos="9486"/>
            </w:tabs>
            <w:rPr>
              <w:rFonts w:asciiTheme="minorHAnsi" w:eastAsiaTheme="minorEastAsia" w:hAnsiTheme="minorHAnsi"/>
              <w:b w:val="0"/>
              <w:i w:val="0"/>
              <w:noProof/>
            </w:rPr>
          </w:pPr>
          <w:hyperlink w:anchor="_Toc49916449" w:history="1">
            <w:r w:rsidR="00231BBF" w:rsidRPr="00093A56">
              <w:rPr>
                <w:rStyle w:val="Lienhypertexte"/>
                <w:rFonts w:cs="Times New Roman"/>
                <w:noProof/>
                <w:snapToGrid w:val="0"/>
                <w:w w:val="0"/>
                <w:lang w:val="fr-BE" w:bidi="en-US"/>
              </w:rPr>
              <w:t>1.2.2</w:t>
            </w:r>
            <w:r w:rsidR="00231BBF" w:rsidRPr="00093A56">
              <w:rPr>
                <w:rStyle w:val="Lienhypertexte"/>
                <w:noProof/>
                <w:lang w:val="fr-BE" w:bidi="en-US"/>
              </w:rPr>
              <w:t xml:space="preserve"> Installation Ubuntu</w:t>
            </w:r>
            <w:r w:rsidR="00231BBF">
              <w:rPr>
                <w:noProof/>
                <w:webHidden/>
              </w:rPr>
              <w:tab/>
            </w:r>
            <w:r w:rsidR="00231BBF">
              <w:rPr>
                <w:noProof/>
                <w:webHidden/>
              </w:rPr>
              <w:fldChar w:fldCharType="begin"/>
            </w:r>
            <w:r w:rsidR="00231BBF">
              <w:rPr>
                <w:noProof/>
                <w:webHidden/>
              </w:rPr>
              <w:instrText xml:space="preserve"> PAGEREF _Toc49916449 \h </w:instrText>
            </w:r>
            <w:r w:rsidR="00231BBF">
              <w:rPr>
                <w:noProof/>
                <w:webHidden/>
              </w:rPr>
            </w:r>
            <w:r w:rsidR="00231BBF">
              <w:rPr>
                <w:noProof/>
                <w:webHidden/>
              </w:rPr>
              <w:fldChar w:fldCharType="separate"/>
            </w:r>
            <w:r w:rsidR="00356B4F">
              <w:rPr>
                <w:noProof/>
                <w:webHidden/>
              </w:rPr>
              <w:t>9</w:t>
            </w:r>
            <w:r w:rsidR="00231BBF">
              <w:rPr>
                <w:noProof/>
                <w:webHidden/>
              </w:rPr>
              <w:fldChar w:fldCharType="end"/>
            </w:r>
          </w:hyperlink>
        </w:p>
        <w:p w14:paraId="35A36CE4" w14:textId="07725910" w:rsidR="00231BBF" w:rsidRDefault="00000000">
          <w:pPr>
            <w:pStyle w:val="TM3"/>
            <w:tabs>
              <w:tab w:val="right" w:leader="dot" w:pos="9486"/>
            </w:tabs>
            <w:rPr>
              <w:rFonts w:asciiTheme="minorHAnsi" w:eastAsiaTheme="minorEastAsia" w:hAnsiTheme="minorHAnsi"/>
              <w:b w:val="0"/>
              <w:i w:val="0"/>
              <w:noProof/>
            </w:rPr>
          </w:pPr>
          <w:hyperlink w:anchor="_Toc49916450" w:history="1">
            <w:r w:rsidR="00231BBF" w:rsidRPr="00093A56">
              <w:rPr>
                <w:rStyle w:val="Lienhypertexte"/>
                <w:rFonts w:cs="Times New Roman"/>
                <w:noProof/>
                <w:snapToGrid w:val="0"/>
                <w:w w:val="0"/>
                <w:lang w:val="fr-BE" w:bidi="en-US"/>
              </w:rPr>
              <w:t>1.2.3</w:t>
            </w:r>
            <w:r w:rsidR="00231BBF" w:rsidRPr="00093A56">
              <w:rPr>
                <w:rStyle w:val="Lienhypertexte"/>
                <w:noProof/>
                <w:lang w:val="fr-BE" w:bidi="en-US"/>
              </w:rPr>
              <w:t xml:space="preserve"> Visages de Ubuntu</w:t>
            </w:r>
            <w:r w:rsidR="00231BBF">
              <w:rPr>
                <w:noProof/>
                <w:webHidden/>
              </w:rPr>
              <w:tab/>
            </w:r>
            <w:r w:rsidR="00231BBF">
              <w:rPr>
                <w:noProof/>
                <w:webHidden/>
              </w:rPr>
              <w:fldChar w:fldCharType="begin"/>
            </w:r>
            <w:r w:rsidR="00231BBF">
              <w:rPr>
                <w:noProof/>
                <w:webHidden/>
              </w:rPr>
              <w:instrText xml:space="preserve"> PAGEREF _Toc49916450 \h </w:instrText>
            </w:r>
            <w:r w:rsidR="00231BBF">
              <w:rPr>
                <w:noProof/>
                <w:webHidden/>
              </w:rPr>
            </w:r>
            <w:r w:rsidR="00231BBF">
              <w:rPr>
                <w:noProof/>
                <w:webHidden/>
              </w:rPr>
              <w:fldChar w:fldCharType="separate"/>
            </w:r>
            <w:r w:rsidR="00356B4F">
              <w:rPr>
                <w:noProof/>
                <w:webHidden/>
              </w:rPr>
              <w:t>17</w:t>
            </w:r>
            <w:r w:rsidR="00231BBF">
              <w:rPr>
                <w:noProof/>
                <w:webHidden/>
              </w:rPr>
              <w:fldChar w:fldCharType="end"/>
            </w:r>
          </w:hyperlink>
        </w:p>
        <w:p w14:paraId="5995356D" w14:textId="5BBDBC69" w:rsidR="00231BBF" w:rsidRDefault="00000000">
          <w:pPr>
            <w:pStyle w:val="TM3"/>
            <w:tabs>
              <w:tab w:val="right" w:leader="dot" w:pos="9486"/>
            </w:tabs>
            <w:rPr>
              <w:rFonts w:asciiTheme="minorHAnsi" w:eastAsiaTheme="minorEastAsia" w:hAnsiTheme="minorHAnsi"/>
              <w:b w:val="0"/>
              <w:i w:val="0"/>
              <w:noProof/>
            </w:rPr>
          </w:pPr>
          <w:hyperlink w:anchor="_Toc49916451" w:history="1">
            <w:r w:rsidR="00231BBF" w:rsidRPr="00093A56">
              <w:rPr>
                <w:rStyle w:val="Lienhypertexte"/>
                <w:noProof/>
                <w:lang w:val="fr-BE" w:bidi="en-US"/>
              </w:rPr>
              <w:t>1.2.4 Installation logiciel en ubuntu</w:t>
            </w:r>
            <w:r w:rsidR="00231BBF">
              <w:rPr>
                <w:noProof/>
                <w:webHidden/>
              </w:rPr>
              <w:tab/>
            </w:r>
            <w:r w:rsidR="00231BBF">
              <w:rPr>
                <w:noProof/>
                <w:webHidden/>
              </w:rPr>
              <w:fldChar w:fldCharType="begin"/>
            </w:r>
            <w:r w:rsidR="00231BBF">
              <w:rPr>
                <w:noProof/>
                <w:webHidden/>
              </w:rPr>
              <w:instrText xml:space="preserve"> PAGEREF _Toc49916451 \h </w:instrText>
            </w:r>
            <w:r w:rsidR="00231BBF">
              <w:rPr>
                <w:noProof/>
                <w:webHidden/>
              </w:rPr>
            </w:r>
            <w:r w:rsidR="00231BBF">
              <w:rPr>
                <w:noProof/>
                <w:webHidden/>
              </w:rPr>
              <w:fldChar w:fldCharType="separate"/>
            </w:r>
            <w:r w:rsidR="00356B4F">
              <w:rPr>
                <w:noProof/>
                <w:webHidden/>
              </w:rPr>
              <w:t>17</w:t>
            </w:r>
            <w:r w:rsidR="00231BBF">
              <w:rPr>
                <w:noProof/>
                <w:webHidden/>
              </w:rPr>
              <w:fldChar w:fldCharType="end"/>
            </w:r>
          </w:hyperlink>
        </w:p>
        <w:p w14:paraId="4C2F8531" w14:textId="1614E894" w:rsidR="00231BBF" w:rsidRDefault="00000000">
          <w:pPr>
            <w:pStyle w:val="TM2"/>
            <w:rPr>
              <w:rFonts w:asciiTheme="minorHAnsi" w:eastAsiaTheme="minorEastAsia" w:hAnsiTheme="minorHAnsi"/>
              <w:b w:val="0"/>
              <w:noProof/>
            </w:rPr>
          </w:pPr>
          <w:hyperlink w:anchor="_Toc49916452" w:history="1">
            <w:r w:rsidR="00231BBF" w:rsidRPr="00093A56">
              <w:rPr>
                <w:rStyle w:val="Lienhypertexte"/>
                <w:rFonts w:cs="Times New Roman"/>
                <w:noProof/>
                <w:snapToGrid w:val="0"/>
                <w:w w:val="0"/>
                <w:lang w:val="fr-BE" w:bidi="en-US"/>
              </w:rPr>
              <w:t>1.3</w:t>
            </w:r>
            <w:r w:rsidR="00231BBF" w:rsidRPr="00093A56">
              <w:rPr>
                <w:rStyle w:val="Lienhypertexte"/>
                <w:noProof/>
                <w:lang w:val="fr-BE" w:bidi="en-US"/>
              </w:rPr>
              <w:t xml:space="preserve"> Commandes des bases</w:t>
            </w:r>
            <w:r w:rsidR="00231BBF">
              <w:rPr>
                <w:noProof/>
                <w:webHidden/>
              </w:rPr>
              <w:tab/>
            </w:r>
            <w:r w:rsidR="00231BBF">
              <w:rPr>
                <w:noProof/>
                <w:webHidden/>
              </w:rPr>
              <w:fldChar w:fldCharType="begin"/>
            </w:r>
            <w:r w:rsidR="00231BBF">
              <w:rPr>
                <w:noProof/>
                <w:webHidden/>
              </w:rPr>
              <w:instrText xml:space="preserve"> PAGEREF _Toc49916452 \h </w:instrText>
            </w:r>
            <w:r w:rsidR="00231BBF">
              <w:rPr>
                <w:noProof/>
                <w:webHidden/>
              </w:rPr>
            </w:r>
            <w:r w:rsidR="00231BBF">
              <w:rPr>
                <w:noProof/>
                <w:webHidden/>
              </w:rPr>
              <w:fldChar w:fldCharType="separate"/>
            </w:r>
            <w:r w:rsidR="00356B4F">
              <w:rPr>
                <w:noProof/>
                <w:webHidden/>
              </w:rPr>
              <w:t>19</w:t>
            </w:r>
            <w:r w:rsidR="00231BBF">
              <w:rPr>
                <w:noProof/>
                <w:webHidden/>
              </w:rPr>
              <w:fldChar w:fldCharType="end"/>
            </w:r>
          </w:hyperlink>
        </w:p>
        <w:p w14:paraId="56158689" w14:textId="042466D1" w:rsidR="00231BBF" w:rsidRDefault="00000000">
          <w:pPr>
            <w:pStyle w:val="TM3"/>
            <w:tabs>
              <w:tab w:val="right" w:leader="dot" w:pos="9486"/>
            </w:tabs>
            <w:rPr>
              <w:rFonts w:asciiTheme="minorHAnsi" w:eastAsiaTheme="minorEastAsia" w:hAnsiTheme="minorHAnsi"/>
              <w:b w:val="0"/>
              <w:i w:val="0"/>
              <w:noProof/>
            </w:rPr>
          </w:pPr>
          <w:hyperlink w:anchor="_Toc49916453" w:history="1">
            <w:r w:rsidR="00231BBF" w:rsidRPr="00093A56">
              <w:rPr>
                <w:rStyle w:val="Lienhypertexte"/>
                <w:rFonts w:cs="Times New Roman"/>
                <w:noProof/>
                <w:snapToGrid w:val="0"/>
                <w:w w:val="0"/>
                <w:lang w:val="fr-BE" w:bidi="en-US"/>
              </w:rPr>
              <w:t>1.3.1</w:t>
            </w:r>
            <w:r w:rsidR="00231BBF" w:rsidRPr="00093A56">
              <w:rPr>
                <w:rStyle w:val="Lienhypertexte"/>
                <w:noProof/>
                <w:lang w:val="fr-BE" w:bidi="en-US"/>
              </w:rPr>
              <w:t xml:space="preserve"> Invité de commande</w:t>
            </w:r>
            <w:r w:rsidR="00231BBF">
              <w:rPr>
                <w:noProof/>
                <w:webHidden/>
              </w:rPr>
              <w:tab/>
            </w:r>
            <w:r w:rsidR="00231BBF">
              <w:rPr>
                <w:noProof/>
                <w:webHidden/>
              </w:rPr>
              <w:fldChar w:fldCharType="begin"/>
            </w:r>
            <w:r w:rsidR="00231BBF">
              <w:rPr>
                <w:noProof/>
                <w:webHidden/>
              </w:rPr>
              <w:instrText xml:space="preserve"> PAGEREF _Toc49916453 \h </w:instrText>
            </w:r>
            <w:r w:rsidR="00231BBF">
              <w:rPr>
                <w:noProof/>
                <w:webHidden/>
              </w:rPr>
            </w:r>
            <w:r w:rsidR="00231BBF">
              <w:rPr>
                <w:noProof/>
                <w:webHidden/>
              </w:rPr>
              <w:fldChar w:fldCharType="separate"/>
            </w:r>
            <w:r w:rsidR="00356B4F">
              <w:rPr>
                <w:noProof/>
                <w:webHidden/>
              </w:rPr>
              <w:t>19</w:t>
            </w:r>
            <w:r w:rsidR="00231BBF">
              <w:rPr>
                <w:noProof/>
                <w:webHidden/>
              </w:rPr>
              <w:fldChar w:fldCharType="end"/>
            </w:r>
          </w:hyperlink>
        </w:p>
        <w:p w14:paraId="12D71887" w14:textId="3D27632D" w:rsidR="00231BBF" w:rsidRDefault="00000000">
          <w:pPr>
            <w:pStyle w:val="TM3"/>
            <w:tabs>
              <w:tab w:val="right" w:leader="dot" w:pos="9486"/>
            </w:tabs>
            <w:rPr>
              <w:rFonts w:asciiTheme="minorHAnsi" w:eastAsiaTheme="minorEastAsia" w:hAnsiTheme="minorHAnsi"/>
              <w:b w:val="0"/>
              <w:i w:val="0"/>
              <w:noProof/>
            </w:rPr>
          </w:pPr>
          <w:hyperlink w:anchor="_Toc49916454" w:history="1">
            <w:r w:rsidR="00231BBF" w:rsidRPr="00093A56">
              <w:rPr>
                <w:rStyle w:val="Lienhypertexte"/>
                <w:rFonts w:cs="Times New Roman"/>
                <w:noProof/>
                <w:snapToGrid w:val="0"/>
                <w:w w:val="0"/>
              </w:rPr>
              <w:t>1.3.2</w:t>
            </w:r>
            <w:r w:rsidR="00231BBF" w:rsidRPr="00093A56">
              <w:rPr>
                <w:rStyle w:val="Lienhypertexte"/>
                <w:noProof/>
              </w:rPr>
              <w:t xml:space="preserve"> Accéder à l’invité de commande</w:t>
            </w:r>
            <w:r w:rsidR="00231BBF">
              <w:rPr>
                <w:noProof/>
                <w:webHidden/>
              </w:rPr>
              <w:tab/>
            </w:r>
            <w:r w:rsidR="00231BBF">
              <w:rPr>
                <w:noProof/>
                <w:webHidden/>
              </w:rPr>
              <w:fldChar w:fldCharType="begin"/>
            </w:r>
            <w:r w:rsidR="00231BBF">
              <w:rPr>
                <w:noProof/>
                <w:webHidden/>
              </w:rPr>
              <w:instrText xml:space="preserve"> PAGEREF _Toc49916454 \h </w:instrText>
            </w:r>
            <w:r w:rsidR="00231BBF">
              <w:rPr>
                <w:noProof/>
                <w:webHidden/>
              </w:rPr>
            </w:r>
            <w:r w:rsidR="00231BBF">
              <w:rPr>
                <w:noProof/>
                <w:webHidden/>
              </w:rPr>
              <w:fldChar w:fldCharType="separate"/>
            </w:r>
            <w:r w:rsidR="00356B4F">
              <w:rPr>
                <w:noProof/>
                <w:webHidden/>
              </w:rPr>
              <w:t>20</w:t>
            </w:r>
            <w:r w:rsidR="00231BBF">
              <w:rPr>
                <w:noProof/>
                <w:webHidden/>
              </w:rPr>
              <w:fldChar w:fldCharType="end"/>
            </w:r>
          </w:hyperlink>
        </w:p>
        <w:p w14:paraId="60D4B5F4" w14:textId="4E3BFC51" w:rsidR="00231BBF" w:rsidRDefault="00000000">
          <w:pPr>
            <w:pStyle w:val="TM3"/>
            <w:tabs>
              <w:tab w:val="right" w:leader="dot" w:pos="9486"/>
            </w:tabs>
            <w:rPr>
              <w:rFonts w:asciiTheme="minorHAnsi" w:eastAsiaTheme="minorEastAsia" w:hAnsiTheme="minorHAnsi"/>
              <w:b w:val="0"/>
              <w:i w:val="0"/>
              <w:noProof/>
            </w:rPr>
          </w:pPr>
          <w:hyperlink w:anchor="_Toc49916455" w:history="1">
            <w:r w:rsidR="00231BBF" w:rsidRPr="00093A56">
              <w:rPr>
                <w:rStyle w:val="Lienhypertexte"/>
                <w:rFonts w:cs="Times New Roman"/>
                <w:noProof/>
                <w:snapToGrid w:val="0"/>
                <w:w w:val="0"/>
                <w:lang w:val="fr-BE" w:bidi="en-US"/>
              </w:rPr>
              <w:t>1.3.3</w:t>
            </w:r>
            <w:r w:rsidR="00231BBF" w:rsidRPr="00093A56">
              <w:rPr>
                <w:rStyle w:val="Lienhypertexte"/>
                <w:noProof/>
                <w:lang w:val="fr-BE" w:bidi="en-US"/>
              </w:rPr>
              <w:t xml:space="preserve"> Commande et paramètres</w:t>
            </w:r>
            <w:r w:rsidR="00231BBF">
              <w:rPr>
                <w:noProof/>
                <w:webHidden/>
              </w:rPr>
              <w:tab/>
            </w:r>
            <w:r w:rsidR="00231BBF">
              <w:rPr>
                <w:noProof/>
                <w:webHidden/>
              </w:rPr>
              <w:fldChar w:fldCharType="begin"/>
            </w:r>
            <w:r w:rsidR="00231BBF">
              <w:rPr>
                <w:noProof/>
                <w:webHidden/>
              </w:rPr>
              <w:instrText xml:space="preserve"> PAGEREF _Toc49916455 \h </w:instrText>
            </w:r>
            <w:r w:rsidR="00231BBF">
              <w:rPr>
                <w:noProof/>
                <w:webHidden/>
              </w:rPr>
            </w:r>
            <w:r w:rsidR="00231BBF">
              <w:rPr>
                <w:noProof/>
                <w:webHidden/>
              </w:rPr>
              <w:fldChar w:fldCharType="separate"/>
            </w:r>
            <w:r w:rsidR="00356B4F">
              <w:rPr>
                <w:noProof/>
                <w:webHidden/>
              </w:rPr>
              <w:t>21</w:t>
            </w:r>
            <w:r w:rsidR="00231BBF">
              <w:rPr>
                <w:noProof/>
                <w:webHidden/>
              </w:rPr>
              <w:fldChar w:fldCharType="end"/>
            </w:r>
          </w:hyperlink>
        </w:p>
        <w:p w14:paraId="5B553359" w14:textId="63B27DCE" w:rsidR="00231BBF" w:rsidRDefault="00000000">
          <w:pPr>
            <w:pStyle w:val="TM3"/>
            <w:tabs>
              <w:tab w:val="right" w:leader="dot" w:pos="9486"/>
            </w:tabs>
            <w:rPr>
              <w:rFonts w:asciiTheme="minorHAnsi" w:eastAsiaTheme="minorEastAsia" w:hAnsiTheme="minorHAnsi"/>
              <w:b w:val="0"/>
              <w:i w:val="0"/>
              <w:noProof/>
            </w:rPr>
          </w:pPr>
          <w:hyperlink w:anchor="_Toc49916456" w:history="1">
            <w:r w:rsidR="00231BBF" w:rsidRPr="00093A56">
              <w:rPr>
                <w:rStyle w:val="Lienhypertexte"/>
                <w:rFonts w:cs="Times New Roman"/>
                <w:noProof/>
                <w:snapToGrid w:val="0"/>
                <w:w w:val="0"/>
              </w:rPr>
              <w:t>1.3.4</w:t>
            </w:r>
            <w:r w:rsidR="00231BBF" w:rsidRPr="00093A56">
              <w:rPr>
                <w:rStyle w:val="Lienhypertexte"/>
                <w:noProof/>
              </w:rPr>
              <w:t xml:space="preserve"> Paramètres</w:t>
            </w:r>
            <w:r w:rsidR="00231BBF">
              <w:rPr>
                <w:noProof/>
                <w:webHidden/>
              </w:rPr>
              <w:tab/>
            </w:r>
            <w:r w:rsidR="00231BBF">
              <w:rPr>
                <w:noProof/>
                <w:webHidden/>
              </w:rPr>
              <w:fldChar w:fldCharType="begin"/>
            </w:r>
            <w:r w:rsidR="00231BBF">
              <w:rPr>
                <w:noProof/>
                <w:webHidden/>
              </w:rPr>
              <w:instrText xml:space="preserve"> PAGEREF _Toc49916456 \h </w:instrText>
            </w:r>
            <w:r w:rsidR="00231BBF">
              <w:rPr>
                <w:noProof/>
                <w:webHidden/>
              </w:rPr>
            </w:r>
            <w:r w:rsidR="00231BBF">
              <w:rPr>
                <w:noProof/>
                <w:webHidden/>
              </w:rPr>
              <w:fldChar w:fldCharType="separate"/>
            </w:r>
            <w:r w:rsidR="00356B4F">
              <w:rPr>
                <w:noProof/>
                <w:webHidden/>
              </w:rPr>
              <w:t>22</w:t>
            </w:r>
            <w:r w:rsidR="00231BBF">
              <w:rPr>
                <w:noProof/>
                <w:webHidden/>
              </w:rPr>
              <w:fldChar w:fldCharType="end"/>
            </w:r>
          </w:hyperlink>
        </w:p>
        <w:p w14:paraId="6E9FB1C6" w14:textId="47FF38EF" w:rsidR="00231BBF" w:rsidRDefault="00000000">
          <w:pPr>
            <w:pStyle w:val="TM3"/>
            <w:tabs>
              <w:tab w:val="right" w:leader="dot" w:pos="9486"/>
            </w:tabs>
            <w:rPr>
              <w:rFonts w:asciiTheme="minorHAnsi" w:eastAsiaTheme="minorEastAsia" w:hAnsiTheme="minorHAnsi"/>
              <w:b w:val="0"/>
              <w:i w:val="0"/>
              <w:noProof/>
            </w:rPr>
          </w:pPr>
          <w:hyperlink w:anchor="_Toc49916457" w:history="1">
            <w:r w:rsidR="00231BBF" w:rsidRPr="00093A56">
              <w:rPr>
                <w:rStyle w:val="Lienhypertexte"/>
                <w:rFonts w:cs="Times New Roman"/>
                <w:noProof/>
                <w:snapToGrid w:val="0"/>
                <w:w w:val="0"/>
              </w:rPr>
              <w:t>1.3.5</w:t>
            </w:r>
            <w:r w:rsidR="00231BBF" w:rsidRPr="00093A56">
              <w:rPr>
                <w:rStyle w:val="Lienhypertexte"/>
                <w:noProof/>
              </w:rPr>
              <w:t xml:space="preserve"> Retrouver une commande</w:t>
            </w:r>
            <w:r w:rsidR="00231BBF">
              <w:rPr>
                <w:noProof/>
                <w:webHidden/>
              </w:rPr>
              <w:tab/>
            </w:r>
            <w:r w:rsidR="00231BBF">
              <w:rPr>
                <w:noProof/>
                <w:webHidden/>
              </w:rPr>
              <w:fldChar w:fldCharType="begin"/>
            </w:r>
            <w:r w:rsidR="00231BBF">
              <w:rPr>
                <w:noProof/>
                <w:webHidden/>
              </w:rPr>
              <w:instrText xml:space="preserve"> PAGEREF _Toc49916457 \h </w:instrText>
            </w:r>
            <w:r w:rsidR="00231BBF">
              <w:rPr>
                <w:noProof/>
                <w:webHidden/>
              </w:rPr>
            </w:r>
            <w:r w:rsidR="00231BBF">
              <w:rPr>
                <w:noProof/>
                <w:webHidden/>
              </w:rPr>
              <w:fldChar w:fldCharType="separate"/>
            </w:r>
            <w:r w:rsidR="00356B4F">
              <w:rPr>
                <w:noProof/>
                <w:webHidden/>
              </w:rPr>
              <w:t>24</w:t>
            </w:r>
            <w:r w:rsidR="00231BBF">
              <w:rPr>
                <w:noProof/>
                <w:webHidden/>
              </w:rPr>
              <w:fldChar w:fldCharType="end"/>
            </w:r>
          </w:hyperlink>
        </w:p>
        <w:p w14:paraId="7F73EDF7" w14:textId="6FDF5008" w:rsidR="00231BBF" w:rsidRDefault="00000000">
          <w:pPr>
            <w:pStyle w:val="TM3"/>
            <w:tabs>
              <w:tab w:val="right" w:leader="dot" w:pos="9486"/>
            </w:tabs>
            <w:rPr>
              <w:rFonts w:asciiTheme="minorHAnsi" w:eastAsiaTheme="minorEastAsia" w:hAnsiTheme="minorHAnsi"/>
              <w:b w:val="0"/>
              <w:i w:val="0"/>
              <w:noProof/>
            </w:rPr>
          </w:pPr>
          <w:hyperlink w:anchor="_Toc49916458" w:history="1">
            <w:r w:rsidR="00231BBF" w:rsidRPr="00093A56">
              <w:rPr>
                <w:rStyle w:val="Lienhypertexte"/>
                <w:rFonts w:cs="Times New Roman"/>
                <w:noProof/>
                <w:snapToGrid w:val="0"/>
                <w:w w:val="0"/>
              </w:rPr>
              <w:t>1.3.6</w:t>
            </w:r>
            <w:r w:rsidR="00231BBF" w:rsidRPr="00093A56">
              <w:rPr>
                <w:rStyle w:val="Lienhypertexte"/>
                <w:noProof/>
              </w:rPr>
              <w:t xml:space="preserve"> Historique des commandes</w:t>
            </w:r>
            <w:r w:rsidR="00231BBF">
              <w:rPr>
                <w:noProof/>
                <w:webHidden/>
              </w:rPr>
              <w:tab/>
            </w:r>
            <w:r w:rsidR="00231BBF">
              <w:rPr>
                <w:noProof/>
                <w:webHidden/>
              </w:rPr>
              <w:fldChar w:fldCharType="begin"/>
            </w:r>
            <w:r w:rsidR="00231BBF">
              <w:rPr>
                <w:noProof/>
                <w:webHidden/>
              </w:rPr>
              <w:instrText xml:space="preserve"> PAGEREF _Toc49916458 \h </w:instrText>
            </w:r>
            <w:r w:rsidR="00231BBF">
              <w:rPr>
                <w:noProof/>
                <w:webHidden/>
              </w:rPr>
            </w:r>
            <w:r w:rsidR="00231BBF">
              <w:rPr>
                <w:noProof/>
                <w:webHidden/>
              </w:rPr>
              <w:fldChar w:fldCharType="separate"/>
            </w:r>
            <w:r w:rsidR="00356B4F">
              <w:rPr>
                <w:noProof/>
                <w:webHidden/>
              </w:rPr>
              <w:t>25</w:t>
            </w:r>
            <w:r w:rsidR="00231BBF">
              <w:rPr>
                <w:noProof/>
                <w:webHidden/>
              </w:rPr>
              <w:fldChar w:fldCharType="end"/>
            </w:r>
          </w:hyperlink>
        </w:p>
        <w:p w14:paraId="1D7D1272" w14:textId="6E06685E" w:rsidR="00231BBF" w:rsidRDefault="00000000">
          <w:pPr>
            <w:pStyle w:val="TM3"/>
            <w:tabs>
              <w:tab w:val="right" w:leader="dot" w:pos="9486"/>
            </w:tabs>
            <w:rPr>
              <w:rFonts w:asciiTheme="minorHAnsi" w:eastAsiaTheme="minorEastAsia" w:hAnsiTheme="minorHAnsi"/>
              <w:b w:val="0"/>
              <w:i w:val="0"/>
              <w:noProof/>
            </w:rPr>
          </w:pPr>
          <w:hyperlink w:anchor="_Toc49916459" w:history="1">
            <w:r w:rsidR="00231BBF" w:rsidRPr="00093A56">
              <w:rPr>
                <w:rStyle w:val="Lienhypertexte"/>
                <w:rFonts w:cs="Times New Roman"/>
                <w:noProof/>
                <w:snapToGrid w:val="0"/>
                <w:w w:val="0"/>
              </w:rPr>
              <w:t>1.3.7</w:t>
            </w:r>
            <w:r w:rsidR="00231BBF" w:rsidRPr="00093A56">
              <w:rPr>
                <w:rStyle w:val="Lienhypertexte"/>
                <w:noProof/>
              </w:rPr>
              <w:t xml:space="preserve"> Quelques raccourcis claviers pratiques</w:t>
            </w:r>
            <w:r w:rsidR="00231BBF">
              <w:rPr>
                <w:noProof/>
                <w:webHidden/>
              </w:rPr>
              <w:tab/>
            </w:r>
            <w:r w:rsidR="00231BBF">
              <w:rPr>
                <w:noProof/>
                <w:webHidden/>
              </w:rPr>
              <w:fldChar w:fldCharType="begin"/>
            </w:r>
            <w:r w:rsidR="00231BBF">
              <w:rPr>
                <w:noProof/>
                <w:webHidden/>
              </w:rPr>
              <w:instrText xml:space="preserve"> PAGEREF _Toc49916459 \h </w:instrText>
            </w:r>
            <w:r w:rsidR="00231BBF">
              <w:rPr>
                <w:noProof/>
                <w:webHidden/>
              </w:rPr>
            </w:r>
            <w:r w:rsidR="00231BBF">
              <w:rPr>
                <w:noProof/>
                <w:webHidden/>
              </w:rPr>
              <w:fldChar w:fldCharType="separate"/>
            </w:r>
            <w:r w:rsidR="00356B4F">
              <w:rPr>
                <w:noProof/>
                <w:webHidden/>
              </w:rPr>
              <w:t>26</w:t>
            </w:r>
            <w:r w:rsidR="00231BBF">
              <w:rPr>
                <w:noProof/>
                <w:webHidden/>
              </w:rPr>
              <w:fldChar w:fldCharType="end"/>
            </w:r>
          </w:hyperlink>
        </w:p>
        <w:p w14:paraId="623960AD" w14:textId="2B3C401A" w:rsidR="00231BBF" w:rsidRDefault="00000000">
          <w:pPr>
            <w:pStyle w:val="TM3"/>
            <w:tabs>
              <w:tab w:val="right" w:leader="dot" w:pos="9486"/>
            </w:tabs>
            <w:rPr>
              <w:rFonts w:asciiTheme="minorHAnsi" w:eastAsiaTheme="minorEastAsia" w:hAnsiTheme="minorHAnsi"/>
              <w:b w:val="0"/>
              <w:i w:val="0"/>
              <w:noProof/>
            </w:rPr>
          </w:pPr>
          <w:hyperlink w:anchor="_Toc49916460" w:history="1">
            <w:r w:rsidR="00231BBF" w:rsidRPr="00093A56">
              <w:rPr>
                <w:rStyle w:val="Lienhypertexte"/>
                <w:rFonts w:cs="Times New Roman"/>
                <w:noProof/>
                <w:snapToGrid w:val="0"/>
                <w:w w:val="0"/>
              </w:rPr>
              <w:t>1.3.8</w:t>
            </w:r>
            <w:r w:rsidR="00231BBF" w:rsidRPr="00093A56">
              <w:rPr>
                <w:rStyle w:val="Lienhypertexte"/>
                <w:noProof/>
              </w:rPr>
              <w:t xml:space="preserve"> Liste des commandes de base</w:t>
            </w:r>
            <w:r w:rsidR="00231BBF">
              <w:rPr>
                <w:noProof/>
                <w:webHidden/>
              </w:rPr>
              <w:tab/>
            </w:r>
            <w:r w:rsidR="00231BBF">
              <w:rPr>
                <w:noProof/>
                <w:webHidden/>
              </w:rPr>
              <w:fldChar w:fldCharType="begin"/>
            </w:r>
            <w:r w:rsidR="00231BBF">
              <w:rPr>
                <w:noProof/>
                <w:webHidden/>
              </w:rPr>
              <w:instrText xml:space="preserve"> PAGEREF _Toc49916460 \h </w:instrText>
            </w:r>
            <w:r w:rsidR="00231BBF">
              <w:rPr>
                <w:noProof/>
                <w:webHidden/>
              </w:rPr>
            </w:r>
            <w:r w:rsidR="00231BBF">
              <w:rPr>
                <w:noProof/>
                <w:webHidden/>
              </w:rPr>
              <w:fldChar w:fldCharType="separate"/>
            </w:r>
            <w:r w:rsidR="00356B4F">
              <w:rPr>
                <w:noProof/>
                <w:webHidden/>
              </w:rPr>
              <w:t>27</w:t>
            </w:r>
            <w:r w:rsidR="00231BBF">
              <w:rPr>
                <w:noProof/>
                <w:webHidden/>
              </w:rPr>
              <w:fldChar w:fldCharType="end"/>
            </w:r>
          </w:hyperlink>
        </w:p>
        <w:p w14:paraId="4E3EAEB4" w14:textId="178322CF" w:rsidR="00231BBF" w:rsidRDefault="00000000">
          <w:pPr>
            <w:pStyle w:val="TM2"/>
            <w:rPr>
              <w:rFonts w:asciiTheme="minorHAnsi" w:eastAsiaTheme="minorEastAsia" w:hAnsiTheme="minorHAnsi"/>
              <w:b w:val="0"/>
              <w:noProof/>
            </w:rPr>
          </w:pPr>
          <w:hyperlink w:anchor="_Toc49916461" w:history="1">
            <w:r w:rsidR="00231BBF" w:rsidRPr="00093A56">
              <w:rPr>
                <w:rStyle w:val="Lienhypertexte"/>
                <w:rFonts w:cs="Times New Roman"/>
                <w:noProof/>
                <w:snapToGrid w:val="0"/>
                <w:w w:val="0"/>
                <w:lang w:val="fr-BE" w:bidi="en-US"/>
              </w:rPr>
              <w:t>1.4</w:t>
            </w:r>
            <w:r w:rsidR="00231BBF" w:rsidRPr="00093A56">
              <w:rPr>
                <w:rStyle w:val="Lienhypertexte"/>
                <w:noProof/>
                <w:lang w:val="fr-BE" w:bidi="en-US"/>
              </w:rPr>
              <w:t xml:space="preserve"> Configuration noyau</w:t>
            </w:r>
            <w:r w:rsidR="00231BBF">
              <w:rPr>
                <w:noProof/>
                <w:webHidden/>
              </w:rPr>
              <w:tab/>
            </w:r>
            <w:r w:rsidR="00231BBF">
              <w:rPr>
                <w:noProof/>
                <w:webHidden/>
              </w:rPr>
              <w:fldChar w:fldCharType="begin"/>
            </w:r>
            <w:r w:rsidR="00231BBF">
              <w:rPr>
                <w:noProof/>
                <w:webHidden/>
              </w:rPr>
              <w:instrText xml:space="preserve"> PAGEREF _Toc49916461 \h </w:instrText>
            </w:r>
            <w:r w:rsidR="00231BBF">
              <w:rPr>
                <w:noProof/>
                <w:webHidden/>
              </w:rPr>
            </w:r>
            <w:r w:rsidR="00231BBF">
              <w:rPr>
                <w:noProof/>
                <w:webHidden/>
              </w:rPr>
              <w:fldChar w:fldCharType="separate"/>
            </w:r>
            <w:r w:rsidR="00356B4F">
              <w:rPr>
                <w:noProof/>
                <w:webHidden/>
              </w:rPr>
              <w:t>34</w:t>
            </w:r>
            <w:r w:rsidR="00231BBF">
              <w:rPr>
                <w:noProof/>
                <w:webHidden/>
              </w:rPr>
              <w:fldChar w:fldCharType="end"/>
            </w:r>
          </w:hyperlink>
        </w:p>
        <w:p w14:paraId="55C111C5" w14:textId="1EC98198" w:rsidR="00231BBF" w:rsidRDefault="00000000">
          <w:pPr>
            <w:pStyle w:val="TM3"/>
            <w:tabs>
              <w:tab w:val="right" w:leader="dot" w:pos="9486"/>
            </w:tabs>
            <w:rPr>
              <w:rFonts w:asciiTheme="minorHAnsi" w:eastAsiaTheme="minorEastAsia" w:hAnsiTheme="minorHAnsi"/>
              <w:b w:val="0"/>
              <w:i w:val="0"/>
              <w:noProof/>
            </w:rPr>
          </w:pPr>
          <w:hyperlink w:anchor="_Toc49916462" w:history="1">
            <w:r w:rsidR="00231BBF" w:rsidRPr="00093A56">
              <w:rPr>
                <w:rStyle w:val="Lienhypertexte"/>
                <w:noProof/>
                <w:lang w:val="fr-BE" w:bidi="en-US"/>
              </w:rPr>
              <w:t>1.4.1 Evolution des noyeaux</w:t>
            </w:r>
            <w:r w:rsidR="00231BBF">
              <w:rPr>
                <w:noProof/>
                <w:webHidden/>
              </w:rPr>
              <w:tab/>
            </w:r>
            <w:r w:rsidR="00231BBF">
              <w:rPr>
                <w:noProof/>
                <w:webHidden/>
              </w:rPr>
              <w:fldChar w:fldCharType="begin"/>
            </w:r>
            <w:r w:rsidR="00231BBF">
              <w:rPr>
                <w:noProof/>
                <w:webHidden/>
              </w:rPr>
              <w:instrText xml:space="preserve"> PAGEREF _Toc49916462 \h </w:instrText>
            </w:r>
            <w:r w:rsidR="00231BBF">
              <w:rPr>
                <w:noProof/>
                <w:webHidden/>
              </w:rPr>
            </w:r>
            <w:r w:rsidR="00231BBF">
              <w:rPr>
                <w:noProof/>
                <w:webHidden/>
              </w:rPr>
              <w:fldChar w:fldCharType="separate"/>
            </w:r>
            <w:r w:rsidR="00356B4F">
              <w:rPr>
                <w:noProof/>
                <w:webHidden/>
              </w:rPr>
              <w:t>34</w:t>
            </w:r>
            <w:r w:rsidR="00231BBF">
              <w:rPr>
                <w:noProof/>
                <w:webHidden/>
              </w:rPr>
              <w:fldChar w:fldCharType="end"/>
            </w:r>
          </w:hyperlink>
        </w:p>
        <w:p w14:paraId="6AD39F5C" w14:textId="6E5D0E02" w:rsidR="00231BBF" w:rsidRDefault="00000000">
          <w:pPr>
            <w:pStyle w:val="TM3"/>
            <w:tabs>
              <w:tab w:val="right" w:leader="dot" w:pos="9486"/>
            </w:tabs>
            <w:rPr>
              <w:rFonts w:asciiTheme="minorHAnsi" w:eastAsiaTheme="minorEastAsia" w:hAnsiTheme="minorHAnsi"/>
              <w:b w:val="0"/>
              <w:i w:val="0"/>
              <w:noProof/>
            </w:rPr>
          </w:pPr>
          <w:hyperlink w:anchor="_Toc49916463" w:history="1">
            <w:r w:rsidR="00231BBF" w:rsidRPr="00093A56">
              <w:rPr>
                <w:rStyle w:val="Lienhypertexte"/>
                <w:noProof/>
                <w:lang w:val="fr-BE" w:bidi="en-US"/>
              </w:rPr>
              <w:t>1.4.2 Structure du noyau et representation du code source</w:t>
            </w:r>
            <w:r w:rsidR="00231BBF">
              <w:rPr>
                <w:noProof/>
                <w:webHidden/>
              </w:rPr>
              <w:tab/>
            </w:r>
            <w:r w:rsidR="00231BBF">
              <w:rPr>
                <w:noProof/>
                <w:webHidden/>
              </w:rPr>
              <w:fldChar w:fldCharType="begin"/>
            </w:r>
            <w:r w:rsidR="00231BBF">
              <w:rPr>
                <w:noProof/>
                <w:webHidden/>
              </w:rPr>
              <w:instrText xml:space="preserve"> PAGEREF _Toc49916463 \h </w:instrText>
            </w:r>
            <w:r w:rsidR="00231BBF">
              <w:rPr>
                <w:noProof/>
                <w:webHidden/>
              </w:rPr>
            </w:r>
            <w:r w:rsidR="00231BBF">
              <w:rPr>
                <w:noProof/>
                <w:webHidden/>
              </w:rPr>
              <w:fldChar w:fldCharType="separate"/>
            </w:r>
            <w:r w:rsidR="00356B4F">
              <w:rPr>
                <w:noProof/>
                <w:webHidden/>
              </w:rPr>
              <w:t>34</w:t>
            </w:r>
            <w:r w:rsidR="00231BBF">
              <w:rPr>
                <w:noProof/>
                <w:webHidden/>
              </w:rPr>
              <w:fldChar w:fldCharType="end"/>
            </w:r>
          </w:hyperlink>
        </w:p>
        <w:p w14:paraId="539582BC" w14:textId="34B5F601" w:rsidR="00231BBF" w:rsidRDefault="00000000">
          <w:pPr>
            <w:pStyle w:val="TM3"/>
            <w:tabs>
              <w:tab w:val="right" w:leader="dot" w:pos="9486"/>
            </w:tabs>
            <w:rPr>
              <w:rFonts w:asciiTheme="minorHAnsi" w:eastAsiaTheme="minorEastAsia" w:hAnsiTheme="minorHAnsi"/>
              <w:b w:val="0"/>
              <w:i w:val="0"/>
              <w:noProof/>
            </w:rPr>
          </w:pPr>
          <w:hyperlink w:anchor="_Toc49916464" w:history="1">
            <w:r w:rsidR="00231BBF" w:rsidRPr="00093A56">
              <w:rPr>
                <w:rStyle w:val="Lienhypertexte"/>
                <w:rFonts w:cs="Times New Roman"/>
                <w:noProof/>
                <w:snapToGrid w:val="0"/>
                <w:w w:val="0"/>
                <w:lang w:val="fr-BE" w:bidi="en-US"/>
              </w:rPr>
              <w:t>1.4.3</w:t>
            </w:r>
            <w:r w:rsidR="00231BBF" w:rsidRPr="00093A56">
              <w:rPr>
                <w:rStyle w:val="Lienhypertexte"/>
                <w:noProof/>
                <w:lang w:val="fr-BE" w:bidi="en-US"/>
              </w:rPr>
              <w:t xml:space="preserve"> Version du noyau</w:t>
            </w:r>
            <w:r w:rsidR="00231BBF">
              <w:rPr>
                <w:noProof/>
                <w:webHidden/>
              </w:rPr>
              <w:tab/>
            </w:r>
            <w:r w:rsidR="00231BBF">
              <w:rPr>
                <w:noProof/>
                <w:webHidden/>
              </w:rPr>
              <w:fldChar w:fldCharType="begin"/>
            </w:r>
            <w:r w:rsidR="00231BBF">
              <w:rPr>
                <w:noProof/>
                <w:webHidden/>
              </w:rPr>
              <w:instrText xml:space="preserve"> PAGEREF _Toc49916464 \h </w:instrText>
            </w:r>
            <w:r w:rsidR="00231BBF">
              <w:rPr>
                <w:noProof/>
                <w:webHidden/>
              </w:rPr>
            </w:r>
            <w:r w:rsidR="00231BBF">
              <w:rPr>
                <w:noProof/>
                <w:webHidden/>
              </w:rPr>
              <w:fldChar w:fldCharType="separate"/>
            </w:r>
            <w:r w:rsidR="00356B4F">
              <w:rPr>
                <w:noProof/>
                <w:webHidden/>
              </w:rPr>
              <w:t>35</w:t>
            </w:r>
            <w:r w:rsidR="00231BBF">
              <w:rPr>
                <w:noProof/>
                <w:webHidden/>
              </w:rPr>
              <w:fldChar w:fldCharType="end"/>
            </w:r>
          </w:hyperlink>
        </w:p>
        <w:p w14:paraId="29C538F2" w14:textId="1F9A8175" w:rsidR="00231BBF" w:rsidRDefault="00000000">
          <w:pPr>
            <w:pStyle w:val="TM3"/>
            <w:tabs>
              <w:tab w:val="right" w:leader="dot" w:pos="9486"/>
            </w:tabs>
            <w:rPr>
              <w:rFonts w:asciiTheme="minorHAnsi" w:eastAsiaTheme="minorEastAsia" w:hAnsiTheme="minorHAnsi"/>
              <w:b w:val="0"/>
              <w:i w:val="0"/>
              <w:noProof/>
            </w:rPr>
          </w:pPr>
          <w:hyperlink w:anchor="_Toc49916465" w:history="1">
            <w:r w:rsidR="00231BBF" w:rsidRPr="00093A56">
              <w:rPr>
                <w:rStyle w:val="Lienhypertexte"/>
                <w:noProof/>
              </w:rPr>
              <w:t>1.4.4 Compilation d’un noyau</w:t>
            </w:r>
            <w:r w:rsidR="00231BBF">
              <w:rPr>
                <w:noProof/>
                <w:webHidden/>
              </w:rPr>
              <w:tab/>
            </w:r>
            <w:r w:rsidR="00231BBF">
              <w:rPr>
                <w:noProof/>
                <w:webHidden/>
              </w:rPr>
              <w:fldChar w:fldCharType="begin"/>
            </w:r>
            <w:r w:rsidR="00231BBF">
              <w:rPr>
                <w:noProof/>
                <w:webHidden/>
              </w:rPr>
              <w:instrText xml:space="preserve"> PAGEREF _Toc49916465 \h </w:instrText>
            </w:r>
            <w:r w:rsidR="00231BBF">
              <w:rPr>
                <w:noProof/>
                <w:webHidden/>
              </w:rPr>
            </w:r>
            <w:r w:rsidR="00231BBF">
              <w:rPr>
                <w:noProof/>
                <w:webHidden/>
              </w:rPr>
              <w:fldChar w:fldCharType="separate"/>
            </w:r>
            <w:r w:rsidR="00356B4F">
              <w:rPr>
                <w:noProof/>
                <w:webHidden/>
              </w:rPr>
              <w:t>36</w:t>
            </w:r>
            <w:r w:rsidR="00231BBF">
              <w:rPr>
                <w:noProof/>
                <w:webHidden/>
              </w:rPr>
              <w:fldChar w:fldCharType="end"/>
            </w:r>
          </w:hyperlink>
        </w:p>
        <w:p w14:paraId="0E265CCE" w14:textId="143C92AF" w:rsidR="00231BBF" w:rsidRDefault="00000000">
          <w:pPr>
            <w:pStyle w:val="TM3"/>
            <w:tabs>
              <w:tab w:val="right" w:leader="dot" w:pos="9486"/>
            </w:tabs>
            <w:rPr>
              <w:rFonts w:asciiTheme="minorHAnsi" w:eastAsiaTheme="minorEastAsia" w:hAnsiTheme="minorHAnsi"/>
              <w:b w:val="0"/>
              <w:i w:val="0"/>
              <w:noProof/>
            </w:rPr>
          </w:pPr>
          <w:hyperlink w:anchor="_Toc49916466" w:history="1">
            <w:r w:rsidR="00231BBF" w:rsidRPr="00093A56">
              <w:rPr>
                <w:rStyle w:val="Lienhypertexte"/>
                <w:rFonts w:cs="Times New Roman"/>
                <w:noProof/>
                <w:snapToGrid w:val="0"/>
                <w:w w:val="0"/>
              </w:rPr>
              <w:t>1.4.5</w:t>
            </w:r>
            <w:r w:rsidR="00231BBF" w:rsidRPr="00093A56">
              <w:rPr>
                <w:rStyle w:val="Lienhypertexte"/>
                <w:noProof/>
              </w:rPr>
              <w:t xml:space="preserve"> Appliquer un « patch » au noyau</w:t>
            </w:r>
            <w:r w:rsidR="00231BBF">
              <w:rPr>
                <w:noProof/>
                <w:webHidden/>
              </w:rPr>
              <w:tab/>
            </w:r>
            <w:r w:rsidR="00231BBF">
              <w:rPr>
                <w:noProof/>
                <w:webHidden/>
              </w:rPr>
              <w:fldChar w:fldCharType="begin"/>
            </w:r>
            <w:r w:rsidR="00231BBF">
              <w:rPr>
                <w:noProof/>
                <w:webHidden/>
              </w:rPr>
              <w:instrText xml:space="preserve"> PAGEREF _Toc49916466 \h </w:instrText>
            </w:r>
            <w:r w:rsidR="00231BBF">
              <w:rPr>
                <w:noProof/>
                <w:webHidden/>
              </w:rPr>
            </w:r>
            <w:r w:rsidR="00231BBF">
              <w:rPr>
                <w:noProof/>
                <w:webHidden/>
              </w:rPr>
              <w:fldChar w:fldCharType="separate"/>
            </w:r>
            <w:r w:rsidR="00356B4F">
              <w:rPr>
                <w:noProof/>
                <w:webHidden/>
              </w:rPr>
              <w:t>37</w:t>
            </w:r>
            <w:r w:rsidR="00231BBF">
              <w:rPr>
                <w:noProof/>
                <w:webHidden/>
              </w:rPr>
              <w:fldChar w:fldCharType="end"/>
            </w:r>
          </w:hyperlink>
        </w:p>
        <w:p w14:paraId="70C309D9" w14:textId="4A0CB022" w:rsidR="00231BBF" w:rsidRDefault="00000000">
          <w:pPr>
            <w:pStyle w:val="TM3"/>
            <w:tabs>
              <w:tab w:val="right" w:leader="dot" w:pos="9486"/>
            </w:tabs>
            <w:rPr>
              <w:rFonts w:asciiTheme="minorHAnsi" w:eastAsiaTheme="minorEastAsia" w:hAnsiTheme="minorHAnsi"/>
              <w:b w:val="0"/>
              <w:i w:val="0"/>
              <w:noProof/>
            </w:rPr>
          </w:pPr>
          <w:hyperlink w:anchor="_Toc49916467" w:history="1">
            <w:r w:rsidR="00231BBF" w:rsidRPr="00093A56">
              <w:rPr>
                <w:rStyle w:val="Lienhypertexte"/>
                <w:rFonts w:cs="Times New Roman"/>
                <w:noProof/>
                <w:snapToGrid w:val="0"/>
                <w:w w:val="0"/>
              </w:rPr>
              <w:t>1.4.6</w:t>
            </w:r>
            <w:r w:rsidR="00231BBF" w:rsidRPr="00093A56">
              <w:rPr>
                <w:rStyle w:val="Lienhypertexte"/>
                <w:noProof/>
              </w:rPr>
              <w:t xml:space="preserve"> Modification des paramètres du noyau sans recompilation</w:t>
            </w:r>
            <w:r w:rsidR="00231BBF">
              <w:rPr>
                <w:noProof/>
                <w:webHidden/>
              </w:rPr>
              <w:tab/>
            </w:r>
            <w:r w:rsidR="00231BBF">
              <w:rPr>
                <w:noProof/>
                <w:webHidden/>
              </w:rPr>
              <w:fldChar w:fldCharType="begin"/>
            </w:r>
            <w:r w:rsidR="00231BBF">
              <w:rPr>
                <w:noProof/>
                <w:webHidden/>
              </w:rPr>
              <w:instrText xml:space="preserve"> PAGEREF _Toc49916467 \h </w:instrText>
            </w:r>
            <w:r w:rsidR="00231BBF">
              <w:rPr>
                <w:noProof/>
                <w:webHidden/>
              </w:rPr>
            </w:r>
            <w:r w:rsidR="00231BBF">
              <w:rPr>
                <w:noProof/>
                <w:webHidden/>
              </w:rPr>
              <w:fldChar w:fldCharType="separate"/>
            </w:r>
            <w:r w:rsidR="00356B4F">
              <w:rPr>
                <w:noProof/>
                <w:webHidden/>
              </w:rPr>
              <w:t>38</w:t>
            </w:r>
            <w:r w:rsidR="00231BBF">
              <w:rPr>
                <w:noProof/>
                <w:webHidden/>
              </w:rPr>
              <w:fldChar w:fldCharType="end"/>
            </w:r>
          </w:hyperlink>
        </w:p>
        <w:p w14:paraId="055DC0D2" w14:textId="6E372EC7" w:rsidR="00231BBF" w:rsidRDefault="00000000">
          <w:pPr>
            <w:pStyle w:val="TM3"/>
            <w:tabs>
              <w:tab w:val="right" w:leader="dot" w:pos="9486"/>
            </w:tabs>
            <w:rPr>
              <w:rFonts w:asciiTheme="minorHAnsi" w:eastAsiaTheme="minorEastAsia" w:hAnsiTheme="minorHAnsi"/>
              <w:b w:val="0"/>
              <w:i w:val="0"/>
              <w:noProof/>
            </w:rPr>
          </w:pPr>
          <w:hyperlink w:anchor="_Toc49916468" w:history="1">
            <w:r w:rsidR="00231BBF" w:rsidRPr="00093A56">
              <w:rPr>
                <w:rStyle w:val="Lienhypertexte"/>
                <w:rFonts w:cs="Times New Roman"/>
                <w:noProof/>
                <w:snapToGrid w:val="0"/>
                <w:w w:val="0"/>
              </w:rPr>
              <w:t>1.4.7</w:t>
            </w:r>
            <w:r w:rsidR="00231BBF" w:rsidRPr="00093A56">
              <w:rPr>
                <w:rStyle w:val="Lienhypertexte"/>
                <w:noProof/>
              </w:rPr>
              <w:t xml:space="preserve"> Gestion des bibliothèques</w:t>
            </w:r>
            <w:r w:rsidR="00231BBF">
              <w:rPr>
                <w:noProof/>
                <w:webHidden/>
              </w:rPr>
              <w:tab/>
            </w:r>
            <w:r w:rsidR="00231BBF">
              <w:rPr>
                <w:noProof/>
                <w:webHidden/>
              </w:rPr>
              <w:fldChar w:fldCharType="begin"/>
            </w:r>
            <w:r w:rsidR="00231BBF">
              <w:rPr>
                <w:noProof/>
                <w:webHidden/>
              </w:rPr>
              <w:instrText xml:space="preserve"> PAGEREF _Toc49916468 \h </w:instrText>
            </w:r>
            <w:r w:rsidR="00231BBF">
              <w:rPr>
                <w:noProof/>
                <w:webHidden/>
              </w:rPr>
            </w:r>
            <w:r w:rsidR="00231BBF">
              <w:rPr>
                <w:noProof/>
                <w:webHidden/>
              </w:rPr>
              <w:fldChar w:fldCharType="separate"/>
            </w:r>
            <w:r w:rsidR="00356B4F">
              <w:rPr>
                <w:noProof/>
                <w:webHidden/>
              </w:rPr>
              <w:t>39</w:t>
            </w:r>
            <w:r w:rsidR="00231BBF">
              <w:rPr>
                <w:noProof/>
                <w:webHidden/>
              </w:rPr>
              <w:fldChar w:fldCharType="end"/>
            </w:r>
          </w:hyperlink>
        </w:p>
        <w:p w14:paraId="78BAFCD8" w14:textId="6BFE0F13" w:rsidR="00231BBF" w:rsidRDefault="00000000">
          <w:pPr>
            <w:pStyle w:val="TM1"/>
            <w:rPr>
              <w:rFonts w:asciiTheme="minorHAnsi" w:eastAsiaTheme="minorEastAsia" w:hAnsiTheme="minorHAnsi"/>
              <w:b w:val="0"/>
              <w:noProof/>
            </w:rPr>
          </w:pPr>
          <w:hyperlink w:anchor="_Toc49916469" w:history="1">
            <w:r w:rsidR="00231BBF" w:rsidRPr="00093A56">
              <w:rPr>
                <w:rStyle w:val="Lienhypertexte"/>
                <w:noProof/>
                <w14:scene3d>
                  <w14:camera w14:prst="orthographicFront"/>
                  <w14:lightRig w14:rig="threePt" w14:dir="t">
                    <w14:rot w14:lat="0" w14:lon="0" w14:rev="0"/>
                  </w14:lightRig>
                </w14:scene3d>
              </w:rPr>
              <w:t>CHAPITRE 2</w:t>
            </w:r>
            <w:r w:rsidR="00231BBF" w:rsidRPr="00093A56">
              <w:rPr>
                <w:rStyle w:val="Lienhypertexte"/>
                <w:noProof/>
              </w:rPr>
              <w:t xml:space="preserve"> ADMINISTRATION LINUX</w:t>
            </w:r>
            <w:r w:rsidR="00231BBF">
              <w:rPr>
                <w:noProof/>
                <w:webHidden/>
              </w:rPr>
              <w:tab/>
            </w:r>
            <w:r w:rsidR="00231BBF">
              <w:rPr>
                <w:noProof/>
                <w:webHidden/>
              </w:rPr>
              <w:fldChar w:fldCharType="begin"/>
            </w:r>
            <w:r w:rsidR="00231BBF">
              <w:rPr>
                <w:noProof/>
                <w:webHidden/>
              </w:rPr>
              <w:instrText xml:space="preserve"> PAGEREF _Toc49916469 \h </w:instrText>
            </w:r>
            <w:r w:rsidR="00231BBF">
              <w:rPr>
                <w:noProof/>
                <w:webHidden/>
              </w:rPr>
            </w:r>
            <w:r w:rsidR="00231BBF">
              <w:rPr>
                <w:noProof/>
                <w:webHidden/>
              </w:rPr>
              <w:fldChar w:fldCharType="separate"/>
            </w:r>
            <w:r w:rsidR="00356B4F">
              <w:rPr>
                <w:noProof/>
                <w:webHidden/>
              </w:rPr>
              <w:t>40</w:t>
            </w:r>
            <w:r w:rsidR="00231BBF">
              <w:rPr>
                <w:noProof/>
                <w:webHidden/>
              </w:rPr>
              <w:fldChar w:fldCharType="end"/>
            </w:r>
          </w:hyperlink>
        </w:p>
        <w:p w14:paraId="3882F264" w14:textId="5190934A" w:rsidR="00231BBF" w:rsidRDefault="00000000">
          <w:pPr>
            <w:pStyle w:val="TM2"/>
            <w:rPr>
              <w:rFonts w:asciiTheme="minorHAnsi" w:eastAsiaTheme="minorEastAsia" w:hAnsiTheme="minorHAnsi"/>
              <w:b w:val="0"/>
              <w:noProof/>
            </w:rPr>
          </w:pPr>
          <w:hyperlink w:anchor="_Toc49916470" w:history="1">
            <w:r w:rsidR="00231BBF" w:rsidRPr="00093A56">
              <w:rPr>
                <w:rStyle w:val="Lienhypertexte"/>
                <w:rFonts w:cs="Times New Roman"/>
                <w:noProof/>
                <w:snapToGrid w:val="0"/>
                <w:w w:val="0"/>
                <w:lang w:val="fr-BE" w:bidi="en-US"/>
              </w:rPr>
              <w:t>2.1</w:t>
            </w:r>
            <w:r w:rsidR="00231BBF" w:rsidRPr="00093A56">
              <w:rPr>
                <w:rStyle w:val="Lienhypertexte"/>
                <w:noProof/>
                <w:lang w:val="fr-BE" w:bidi="en-US"/>
              </w:rPr>
              <w:t xml:space="preserve"> Gestion de comptes utilisateurs</w:t>
            </w:r>
            <w:r w:rsidR="00231BBF">
              <w:rPr>
                <w:noProof/>
                <w:webHidden/>
              </w:rPr>
              <w:tab/>
            </w:r>
            <w:r w:rsidR="00231BBF">
              <w:rPr>
                <w:noProof/>
                <w:webHidden/>
              </w:rPr>
              <w:fldChar w:fldCharType="begin"/>
            </w:r>
            <w:r w:rsidR="00231BBF">
              <w:rPr>
                <w:noProof/>
                <w:webHidden/>
              </w:rPr>
              <w:instrText xml:space="preserve"> PAGEREF _Toc49916470 \h </w:instrText>
            </w:r>
            <w:r w:rsidR="00231BBF">
              <w:rPr>
                <w:noProof/>
                <w:webHidden/>
              </w:rPr>
            </w:r>
            <w:r w:rsidR="00231BBF">
              <w:rPr>
                <w:noProof/>
                <w:webHidden/>
              </w:rPr>
              <w:fldChar w:fldCharType="separate"/>
            </w:r>
            <w:r w:rsidR="00356B4F">
              <w:rPr>
                <w:noProof/>
                <w:webHidden/>
              </w:rPr>
              <w:t>40</w:t>
            </w:r>
            <w:r w:rsidR="00231BBF">
              <w:rPr>
                <w:noProof/>
                <w:webHidden/>
              </w:rPr>
              <w:fldChar w:fldCharType="end"/>
            </w:r>
          </w:hyperlink>
        </w:p>
        <w:p w14:paraId="1299ACFD" w14:textId="748DC57D" w:rsidR="00231BBF" w:rsidRDefault="00000000">
          <w:pPr>
            <w:pStyle w:val="TM3"/>
            <w:tabs>
              <w:tab w:val="right" w:leader="dot" w:pos="9486"/>
            </w:tabs>
            <w:rPr>
              <w:rFonts w:asciiTheme="minorHAnsi" w:eastAsiaTheme="minorEastAsia" w:hAnsiTheme="minorHAnsi"/>
              <w:b w:val="0"/>
              <w:i w:val="0"/>
              <w:noProof/>
            </w:rPr>
          </w:pPr>
          <w:hyperlink w:anchor="_Toc49916471" w:history="1">
            <w:r w:rsidR="00231BBF" w:rsidRPr="00093A56">
              <w:rPr>
                <w:rStyle w:val="Lienhypertexte"/>
                <w:noProof/>
                <w:lang w:val="fr-BE" w:bidi="en-US"/>
              </w:rPr>
              <w:t>2.1.1 La commande sudo (executer en tant que root)</w:t>
            </w:r>
            <w:r w:rsidR="00231BBF">
              <w:rPr>
                <w:noProof/>
                <w:webHidden/>
              </w:rPr>
              <w:tab/>
            </w:r>
            <w:r w:rsidR="00231BBF">
              <w:rPr>
                <w:noProof/>
                <w:webHidden/>
              </w:rPr>
              <w:fldChar w:fldCharType="begin"/>
            </w:r>
            <w:r w:rsidR="00231BBF">
              <w:rPr>
                <w:noProof/>
                <w:webHidden/>
              </w:rPr>
              <w:instrText xml:space="preserve"> PAGEREF _Toc49916471 \h </w:instrText>
            </w:r>
            <w:r w:rsidR="00231BBF">
              <w:rPr>
                <w:noProof/>
                <w:webHidden/>
              </w:rPr>
            </w:r>
            <w:r w:rsidR="00231BBF">
              <w:rPr>
                <w:noProof/>
                <w:webHidden/>
              </w:rPr>
              <w:fldChar w:fldCharType="separate"/>
            </w:r>
            <w:r w:rsidR="00356B4F">
              <w:rPr>
                <w:noProof/>
                <w:webHidden/>
              </w:rPr>
              <w:t>40</w:t>
            </w:r>
            <w:r w:rsidR="00231BBF">
              <w:rPr>
                <w:noProof/>
                <w:webHidden/>
              </w:rPr>
              <w:fldChar w:fldCharType="end"/>
            </w:r>
          </w:hyperlink>
        </w:p>
        <w:p w14:paraId="2C8E2467" w14:textId="52426AD2" w:rsidR="00231BBF" w:rsidRDefault="00000000">
          <w:pPr>
            <w:pStyle w:val="TM3"/>
            <w:tabs>
              <w:tab w:val="right" w:leader="dot" w:pos="9486"/>
            </w:tabs>
            <w:rPr>
              <w:rFonts w:asciiTheme="minorHAnsi" w:eastAsiaTheme="minorEastAsia" w:hAnsiTheme="minorHAnsi"/>
              <w:b w:val="0"/>
              <w:i w:val="0"/>
              <w:noProof/>
            </w:rPr>
          </w:pPr>
          <w:hyperlink w:anchor="_Toc49916472" w:history="1">
            <w:r w:rsidR="00231BBF" w:rsidRPr="00093A56">
              <w:rPr>
                <w:rStyle w:val="Lienhypertexte"/>
                <w:noProof/>
              </w:rPr>
              <w:t>2.1.2 Organisation des utilisateurs en linux</w:t>
            </w:r>
            <w:r w:rsidR="00231BBF">
              <w:rPr>
                <w:noProof/>
                <w:webHidden/>
              </w:rPr>
              <w:tab/>
            </w:r>
            <w:r w:rsidR="00231BBF">
              <w:rPr>
                <w:noProof/>
                <w:webHidden/>
              </w:rPr>
              <w:fldChar w:fldCharType="begin"/>
            </w:r>
            <w:r w:rsidR="00231BBF">
              <w:rPr>
                <w:noProof/>
                <w:webHidden/>
              </w:rPr>
              <w:instrText xml:space="preserve"> PAGEREF _Toc49916472 \h </w:instrText>
            </w:r>
            <w:r w:rsidR="00231BBF">
              <w:rPr>
                <w:noProof/>
                <w:webHidden/>
              </w:rPr>
            </w:r>
            <w:r w:rsidR="00231BBF">
              <w:rPr>
                <w:noProof/>
                <w:webHidden/>
              </w:rPr>
              <w:fldChar w:fldCharType="separate"/>
            </w:r>
            <w:r w:rsidR="00356B4F">
              <w:rPr>
                <w:noProof/>
                <w:webHidden/>
              </w:rPr>
              <w:t>40</w:t>
            </w:r>
            <w:r w:rsidR="00231BBF">
              <w:rPr>
                <w:noProof/>
                <w:webHidden/>
              </w:rPr>
              <w:fldChar w:fldCharType="end"/>
            </w:r>
          </w:hyperlink>
        </w:p>
        <w:p w14:paraId="641749A0" w14:textId="44CFAFDD" w:rsidR="00231BBF" w:rsidRDefault="00000000">
          <w:pPr>
            <w:pStyle w:val="TM3"/>
            <w:tabs>
              <w:tab w:val="right" w:leader="dot" w:pos="9486"/>
            </w:tabs>
            <w:rPr>
              <w:rFonts w:asciiTheme="minorHAnsi" w:eastAsiaTheme="minorEastAsia" w:hAnsiTheme="minorHAnsi"/>
              <w:b w:val="0"/>
              <w:i w:val="0"/>
              <w:noProof/>
            </w:rPr>
          </w:pPr>
          <w:hyperlink w:anchor="_Toc49916473" w:history="1">
            <w:r w:rsidR="00231BBF" w:rsidRPr="00093A56">
              <w:rPr>
                <w:rStyle w:val="Lienhypertexte"/>
                <w:noProof/>
                <w:lang w:val="fr-BE" w:bidi="en-US"/>
              </w:rPr>
              <w:t>2.1.3 Commande sudo devenir root en un instant</w:t>
            </w:r>
            <w:r w:rsidR="00231BBF">
              <w:rPr>
                <w:noProof/>
                <w:webHidden/>
              </w:rPr>
              <w:tab/>
            </w:r>
            <w:r w:rsidR="00231BBF">
              <w:rPr>
                <w:noProof/>
                <w:webHidden/>
              </w:rPr>
              <w:fldChar w:fldCharType="begin"/>
            </w:r>
            <w:r w:rsidR="00231BBF">
              <w:rPr>
                <w:noProof/>
                <w:webHidden/>
              </w:rPr>
              <w:instrText xml:space="preserve"> PAGEREF _Toc49916473 \h </w:instrText>
            </w:r>
            <w:r w:rsidR="00231BBF">
              <w:rPr>
                <w:noProof/>
                <w:webHidden/>
              </w:rPr>
            </w:r>
            <w:r w:rsidR="00231BBF">
              <w:rPr>
                <w:noProof/>
                <w:webHidden/>
              </w:rPr>
              <w:fldChar w:fldCharType="separate"/>
            </w:r>
            <w:r w:rsidR="00356B4F">
              <w:rPr>
                <w:noProof/>
                <w:webHidden/>
              </w:rPr>
              <w:t>41</w:t>
            </w:r>
            <w:r w:rsidR="00231BBF">
              <w:rPr>
                <w:noProof/>
                <w:webHidden/>
              </w:rPr>
              <w:fldChar w:fldCharType="end"/>
            </w:r>
          </w:hyperlink>
        </w:p>
        <w:p w14:paraId="6C706088" w14:textId="3B1FCD8E" w:rsidR="00231BBF" w:rsidRDefault="00000000">
          <w:pPr>
            <w:pStyle w:val="TM3"/>
            <w:tabs>
              <w:tab w:val="right" w:leader="dot" w:pos="9486"/>
            </w:tabs>
            <w:rPr>
              <w:rFonts w:asciiTheme="minorHAnsi" w:eastAsiaTheme="minorEastAsia" w:hAnsiTheme="minorHAnsi"/>
              <w:b w:val="0"/>
              <w:i w:val="0"/>
              <w:noProof/>
            </w:rPr>
          </w:pPr>
          <w:hyperlink w:anchor="_Toc49916474" w:history="1">
            <w:r w:rsidR="00231BBF" w:rsidRPr="00093A56">
              <w:rPr>
                <w:rStyle w:val="Lienhypertexte"/>
                <w:noProof/>
              </w:rPr>
              <w:t>2.1.4 Commande sudo su devenir root tout en restant</w:t>
            </w:r>
            <w:r w:rsidR="00231BBF">
              <w:rPr>
                <w:noProof/>
                <w:webHidden/>
              </w:rPr>
              <w:tab/>
            </w:r>
            <w:r w:rsidR="00231BBF">
              <w:rPr>
                <w:noProof/>
                <w:webHidden/>
              </w:rPr>
              <w:fldChar w:fldCharType="begin"/>
            </w:r>
            <w:r w:rsidR="00231BBF">
              <w:rPr>
                <w:noProof/>
                <w:webHidden/>
              </w:rPr>
              <w:instrText xml:space="preserve"> PAGEREF _Toc49916474 \h </w:instrText>
            </w:r>
            <w:r w:rsidR="00231BBF">
              <w:rPr>
                <w:noProof/>
                <w:webHidden/>
              </w:rPr>
            </w:r>
            <w:r w:rsidR="00231BBF">
              <w:rPr>
                <w:noProof/>
                <w:webHidden/>
              </w:rPr>
              <w:fldChar w:fldCharType="separate"/>
            </w:r>
            <w:r w:rsidR="00356B4F">
              <w:rPr>
                <w:noProof/>
                <w:webHidden/>
              </w:rPr>
              <w:t>41</w:t>
            </w:r>
            <w:r w:rsidR="00231BBF">
              <w:rPr>
                <w:noProof/>
                <w:webHidden/>
              </w:rPr>
              <w:fldChar w:fldCharType="end"/>
            </w:r>
          </w:hyperlink>
        </w:p>
        <w:p w14:paraId="2E342058" w14:textId="5F3EAA57" w:rsidR="00231BBF" w:rsidRDefault="00000000">
          <w:pPr>
            <w:pStyle w:val="TM3"/>
            <w:tabs>
              <w:tab w:val="right" w:leader="dot" w:pos="9486"/>
            </w:tabs>
            <w:rPr>
              <w:rFonts w:asciiTheme="minorHAnsi" w:eastAsiaTheme="minorEastAsia" w:hAnsiTheme="minorHAnsi"/>
              <w:b w:val="0"/>
              <w:i w:val="0"/>
              <w:noProof/>
            </w:rPr>
          </w:pPr>
          <w:hyperlink w:anchor="_Toc49916475" w:history="1">
            <w:r w:rsidR="00231BBF" w:rsidRPr="00093A56">
              <w:rPr>
                <w:rStyle w:val="Lienhypertexte"/>
                <w:noProof/>
              </w:rPr>
              <w:t>2.1.5 Commande adduser pour ajouter des utilisateurs</w:t>
            </w:r>
            <w:r w:rsidR="00231BBF">
              <w:rPr>
                <w:noProof/>
                <w:webHidden/>
              </w:rPr>
              <w:tab/>
            </w:r>
            <w:r w:rsidR="00231BBF">
              <w:rPr>
                <w:noProof/>
                <w:webHidden/>
              </w:rPr>
              <w:fldChar w:fldCharType="begin"/>
            </w:r>
            <w:r w:rsidR="00231BBF">
              <w:rPr>
                <w:noProof/>
                <w:webHidden/>
              </w:rPr>
              <w:instrText xml:space="preserve"> PAGEREF _Toc49916475 \h </w:instrText>
            </w:r>
            <w:r w:rsidR="00231BBF">
              <w:rPr>
                <w:noProof/>
                <w:webHidden/>
              </w:rPr>
            </w:r>
            <w:r w:rsidR="00231BBF">
              <w:rPr>
                <w:noProof/>
                <w:webHidden/>
              </w:rPr>
              <w:fldChar w:fldCharType="separate"/>
            </w:r>
            <w:r w:rsidR="00356B4F">
              <w:rPr>
                <w:noProof/>
                <w:webHidden/>
              </w:rPr>
              <w:t>42</w:t>
            </w:r>
            <w:r w:rsidR="00231BBF">
              <w:rPr>
                <w:noProof/>
                <w:webHidden/>
              </w:rPr>
              <w:fldChar w:fldCharType="end"/>
            </w:r>
          </w:hyperlink>
        </w:p>
        <w:p w14:paraId="20C988D7" w14:textId="2DE40CF7" w:rsidR="00231BBF" w:rsidRDefault="00000000">
          <w:pPr>
            <w:pStyle w:val="TM3"/>
            <w:tabs>
              <w:tab w:val="right" w:leader="dot" w:pos="9486"/>
            </w:tabs>
            <w:rPr>
              <w:rFonts w:asciiTheme="minorHAnsi" w:eastAsiaTheme="minorEastAsia" w:hAnsiTheme="minorHAnsi"/>
              <w:b w:val="0"/>
              <w:i w:val="0"/>
              <w:noProof/>
            </w:rPr>
          </w:pPr>
          <w:hyperlink w:anchor="_Toc49916476" w:history="1">
            <w:r w:rsidR="00231BBF" w:rsidRPr="00093A56">
              <w:rPr>
                <w:rStyle w:val="Lienhypertexte"/>
                <w:noProof/>
              </w:rPr>
              <w:t>2.1.6 Commande passwd pour changer le mot de passe</w:t>
            </w:r>
            <w:r w:rsidR="00231BBF">
              <w:rPr>
                <w:noProof/>
                <w:webHidden/>
              </w:rPr>
              <w:tab/>
            </w:r>
            <w:r w:rsidR="00231BBF">
              <w:rPr>
                <w:noProof/>
                <w:webHidden/>
              </w:rPr>
              <w:fldChar w:fldCharType="begin"/>
            </w:r>
            <w:r w:rsidR="00231BBF">
              <w:rPr>
                <w:noProof/>
                <w:webHidden/>
              </w:rPr>
              <w:instrText xml:space="preserve"> PAGEREF _Toc49916476 \h </w:instrText>
            </w:r>
            <w:r w:rsidR="00231BBF">
              <w:rPr>
                <w:noProof/>
                <w:webHidden/>
              </w:rPr>
            </w:r>
            <w:r w:rsidR="00231BBF">
              <w:rPr>
                <w:noProof/>
                <w:webHidden/>
              </w:rPr>
              <w:fldChar w:fldCharType="separate"/>
            </w:r>
            <w:r w:rsidR="00356B4F">
              <w:rPr>
                <w:noProof/>
                <w:webHidden/>
              </w:rPr>
              <w:t>43</w:t>
            </w:r>
            <w:r w:rsidR="00231BBF">
              <w:rPr>
                <w:noProof/>
                <w:webHidden/>
              </w:rPr>
              <w:fldChar w:fldCharType="end"/>
            </w:r>
          </w:hyperlink>
        </w:p>
        <w:p w14:paraId="6E9374C6" w14:textId="3A878F45" w:rsidR="00231BBF" w:rsidRDefault="00000000">
          <w:pPr>
            <w:pStyle w:val="TM3"/>
            <w:tabs>
              <w:tab w:val="right" w:leader="dot" w:pos="9486"/>
            </w:tabs>
            <w:rPr>
              <w:rFonts w:asciiTheme="minorHAnsi" w:eastAsiaTheme="minorEastAsia" w:hAnsiTheme="minorHAnsi"/>
              <w:b w:val="0"/>
              <w:i w:val="0"/>
              <w:noProof/>
            </w:rPr>
          </w:pPr>
          <w:hyperlink w:anchor="_Toc49916477" w:history="1">
            <w:r w:rsidR="00231BBF" w:rsidRPr="00093A56">
              <w:rPr>
                <w:rStyle w:val="Lienhypertexte"/>
                <w:noProof/>
              </w:rPr>
              <w:t>2.1.7 Commande deluser pour supprimer un compte</w:t>
            </w:r>
            <w:r w:rsidR="00231BBF">
              <w:rPr>
                <w:noProof/>
                <w:webHidden/>
              </w:rPr>
              <w:tab/>
            </w:r>
            <w:r w:rsidR="00231BBF">
              <w:rPr>
                <w:noProof/>
                <w:webHidden/>
              </w:rPr>
              <w:fldChar w:fldCharType="begin"/>
            </w:r>
            <w:r w:rsidR="00231BBF">
              <w:rPr>
                <w:noProof/>
                <w:webHidden/>
              </w:rPr>
              <w:instrText xml:space="preserve"> PAGEREF _Toc49916477 \h </w:instrText>
            </w:r>
            <w:r w:rsidR="00231BBF">
              <w:rPr>
                <w:noProof/>
                <w:webHidden/>
              </w:rPr>
            </w:r>
            <w:r w:rsidR="00231BBF">
              <w:rPr>
                <w:noProof/>
                <w:webHidden/>
              </w:rPr>
              <w:fldChar w:fldCharType="separate"/>
            </w:r>
            <w:r w:rsidR="00356B4F">
              <w:rPr>
                <w:noProof/>
                <w:webHidden/>
              </w:rPr>
              <w:t>43</w:t>
            </w:r>
            <w:r w:rsidR="00231BBF">
              <w:rPr>
                <w:noProof/>
                <w:webHidden/>
              </w:rPr>
              <w:fldChar w:fldCharType="end"/>
            </w:r>
          </w:hyperlink>
        </w:p>
        <w:p w14:paraId="29F3B383" w14:textId="1AE14DEF" w:rsidR="00231BBF" w:rsidRDefault="00000000">
          <w:pPr>
            <w:pStyle w:val="TM3"/>
            <w:tabs>
              <w:tab w:val="right" w:leader="dot" w:pos="9486"/>
            </w:tabs>
            <w:rPr>
              <w:rFonts w:asciiTheme="minorHAnsi" w:eastAsiaTheme="minorEastAsia" w:hAnsiTheme="minorHAnsi"/>
              <w:b w:val="0"/>
              <w:i w:val="0"/>
              <w:noProof/>
            </w:rPr>
          </w:pPr>
          <w:hyperlink w:anchor="_Toc49916478" w:history="1">
            <w:r w:rsidR="00231BBF" w:rsidRPr="00093A56">
              <w:rPr>
                <w:rStyle w:val="Lienhypertexte"/>
                <w:noProof/>
              </w:rPr>
              <w:t>2.1.8 Commande pour un groupe</w:t>
            </w:r>
            <w:r w:rsidR="00231BBF">
              <w:rPr>
                <w:noProof/>
                <w:webHidden/>
              </w:rPr>
              <w:tab/>
            </w:r>
            <w:r w:rsidR="00231BBF">
              <w:rPr>
                <w:noProof/>
                <w:webHidden/>
              </w:rPr>
              <w:fldChar w:fldCharType="begin"/>
            </w:r>
            <w:r w:rsidR="00231BBF">
              <w:rPr>
                <w:noProof/>
                <w:webHidden/>
              </w:rPr>
              <w:instrText xml:space="preserve"> PAGEREF _Toc49916478 \h </w:instrText>
            </w:r>
            <w:r w:rsidR="00231BBF">
              <w:rPr>
                <w:noProof/>
                <w:webHidden/>
              </w:rPr>
            </w:r>
            <w:r w:rsidR="00231BBF">
              <w:rPr>
                <w:noProof/>
                <w:webHidden/>
              </w:rPr>
              <w:fldChar w:fldCharType="separate"/>
            </w:r>
            <w:r w:rsidR="00356B4F">
              <w:rPr>
                <w:noProof/>
                <w:webHidden/>
              </w:rPr>
              <w:t>44</w:t>
            </w:r>
            <w:r w:rsidR="00231BBF">
              <w:rPr>
                <w:noProof/>
                <w:webHidden/>
              </w:rPr>
              <w:fldChar w:fldCharType="end"/>
            </w:r>
          </w:hyperlink>
        </w:p>
        <w:p w14:paraId="053A6B81" w14:textId="15422B4D" w:rsidR="00231BBF" w:rsidRDefault="00000000">
          <w:pPr>
            <w:pStyle w:val="TM3"/>
            <w:tabs>
              <w:tab w:val="right" w:leader="dot" w:pos="9486"/>
            </w:tabs>
            <w:rPr>
              <w:rFonts w:asciiTheme="minorHAnsi" w:eastAsiaTheme="minorEastAsia" w:hAnsiTheme="minorHAnsi"/>
              <w:b w:val="0"/>
              <w:i w:val="0"/>
              <w:noProof/>
            </w:rPr>
          </w:pPr>
          <w:hyperlink w:anchor="_Toc49916479" w:history="1">
            <w:r w:rsidR="00231BBF" w:rsidRPr="00093A56">
              <w:rPr>
                <w:rStyle w:val="Lienhypertexte"/>
                <w:rFonts w:cs="Times New Roman"/>
                <w:noProof/>
                <w:snapToGrid w:val="0"/>
                <w:w w:val="0"/>
              </w:rPr>
              <w:t>2.1.9</w:t>
            </w:r>
            <w:r w:rsidR="00231BBF" w:rsidRPr="00093A56">
              <w:rPr>
                <w:rStyle w:val="Lienhypertexte"/>
                <w:noProof/>
              </w:rPr>
              <w:t xml:space="preserve"> Commande chmod pour attribuer des droits d’accès</w:t>
            </w:r>
            <w:r w:rsidR="00231BBF">
              <w:rPr>
                <w:noProof/>
                <w:webHidden/>
              </w:rPr>
              <w:tab/>
            </w:r>
            <w:r w:rsidR="00231BBF">
              <w:rPr>
                <w:noProof/>
                <w:webHidden/>
              </w:rPr>
              <w:fldChar w:fldCharType="begin"/>
            </w:r>
            <w:r w:rsidR="00231BBF">
              <w:rPr>
                <w:noProof/>
                <w:webHidden/>
              </w:rPr>
              <w:instrText xml:space="preserve"> PAGEREF _Toc49916479 \h </w:instrText>
            </w:r>
            <w:r w:rsidR="00231BBF">
              <w:rPr>
                <w:noProof/>
                <w:webHidden/>
              </w:rPr>
            </w:r>
            <w:r w:rsidR="00231BBF">
              <w:rPr>
                <w:noProof/>
                <w:webHidden/>
              </w:rPr>
              <w:fldChar w:fldCharType="separate"/>
            </w:r>
            <w:r w:rsidR="00356B4F">
              <w:rPr>
                <w:noProof/>
                <w:webHidden/>
              </w:rPr>
              <w:t>47</w:t>
            </w:r>
            <w:r w:rsidR="00231BBF">
              <w:rPr>
                <w:noProof/>
                <w:webHidden/>
              </w:rPr>
              <w:fldChar w:fldCharType="end"/>
            </w:r>
          </w:hyperlink>
        </w:p>
        <w:p w14:paraId="2D3AEF35" w14:textId="2B4B3DD9" w:rsidR="00231BBF" w:rsidRDefault="00000000">
          <w:pPr>
            <w:pStyle w:val="TM2"/>
            <w:rPr>
              <w:rFonts w:asciiTheme="minorHAnsi" w:eastAsiaTheme="minorEastAsia" w:hAnsiTheme="minorHAnsi"/>
              <w:b w:val="0"/>
              <w:noProof/>
            </w:rPr>
          </w:pPr>
          <w:hyperlink w:anchor="_Toc49916480" w:history="1">
            <w:r w:rsidR="00231BBF" w:rsidRPr="00093A56">
              <w:rPr>
                <w:rStyle w:val="Lienhypertexte"/>
                <w:rFonts w:cs="Times New Roman"/>
                <w:noProof/>
                <w:snapToGrid w:val="0"/>
                <w:w w:val="0"/>
                <w:lang w:val="fr-BE" w:bidi="en-US"/>
              </w:rPr>
              <w:t>2.2</w:t>
            </w:r>
            <w:r w:rsidR="00231BBF" w:rsidRPr="00093A56">
              <w:rPr>
                <w:rStyle w:val="Lienhypertexte"/>
                <w:noProof/>
                <w:lang w:val="fr-BE" w:bidi="en-US"/>
              </w:rPr>
              <w:t xml:space="preserve"> Opérations sur les disques et les fichiers</w:t>
            </w:r>
            <w:r w:rsidR="00231BBF">
              <w:rPr>
                <w:noProof/>
                <w:webHidden/>
              </w:rPr>
              <w:tab/>
            </w:r>
            <w:r w:rsidR="00231BBF">
              <w:rPr>
                <w:noProof/>
                <w:webHidden/>
              </w:rPr>
              <w:fldChar w:fldCharType="begin"/>
            </w:r>
            <w:r w:rsidR="00231BBF">
              <w:rPr>
                <w:noProof/>
                <w:webHidden/>
              </w:rPr>
              <w:instrText xml:space="preserve"> PAGEREF _Toc49916480 \h </w:instrText>
            </w:r>
            <w:r w:rsidR="00231BBF">
              <w:rPr>
                <w:noProof/>
                <w:webHidden/>
              </w:rPr>
            </w:r>
            <w:r w:rsidR="00231BBF">
              <w:rPr>
                <w:noProof/>
                <w:webHidden/>
              </w:rPr>
              <w:fldChar w:fldCharType="separate"/>
            </w:r>
            <w:r w:rsidR="00356B4F">
              <w:rPr>
                <w:noProof/>
                <w:webHidden/>
              </w:rPr>
              <w:t>52</w:t>
            </w:r>
            <w:r w:rsidR="00231BBF">
              <w:rPr>
                <w:noProof/>
                <w:webHidden/>
              </w:rPr>
              <w:fldChar w:fldCharType="end"/>
            </w:r>
          </w:hyperlink>
        </w:p>
        <w:p w14:paraId="48F798B3" w14:textId="41A0BAF4" w:rsidR="00231BBF" w:rsidRDefault="00000000">
          <w:pPr>
            <w:pStyle w:val="TM3"/>
            <w:tabs>
              <w:tab w:val="right" w:leader="dot" w:pos="9486"/>
            </w:tabs>
            <w:rPr>
              <w:rFonts w:asciiTheme="minorHAnsi" w:eastAsiaTheme="minorEastAsia" w:hAnsiTheme="minorHAnsi"/>
              <w:b w:val="0"/>
              <w:i w:val="0"/>
              <w:noProof/>
            </w:rPr>
          </w:pPr>
          <w:hyperlink w:anchor="_Toc49916481" w:history="1">
            <w:r w:rsidR="00231BBF" w:rsidRPr="00093A56">
              <w:rPr>
                <w:rStyle w:val="Lienhypertexte"/>
                <w:rFonts w:cs="Times New Roman"/>
                <w:noProof/>
                <w:snapToGrid w:val="0"/>
                <w:w w:val="0"/>
                <w:lang w:val="fr-BE" w:bidi="en-US"/>
              </w:rPr>
              <w:t>2.2.1</w:t>
            </w:r>
            <w:r w:rsidR="00231BBF" w:rsidRPr="00093A56">
              <w:rPr>
                <w:rStyle w:val="Lienhypertexte"/>
                <w:noProof/>
                <w:lang w:val="fr-BE" w:bidi="en-US"/>
              </w:rPr>
              <w:t xml:space="preserve"> Types des fichiers</w:t>
            </w:r>
            <w:r w:rsidR="00231BBF">
              <w:rPr>
                <w:noProof/>
                <w:webHidden/>
              </w:rPr>
              <w:tab/>
            </w:r>
            <w:r w:rsidR="00231BBF">
              <w:rPr>
                <w:noProof/>
                <w:webHidden/>
              </w:rPr>
              <w:fldChar w:fldCharType="begin"/>
            </w:r>
            <w:r w:rsidR="00231BBF">
              <w:rPr>
                <w:noProof/>
                <w:webHidden/>
              </w:rPr>
              <w:instrText xml:space="preserve"> PAGEREF _Toc49916481 \h </w:instrText>
            </w:r>
            <w:r w:rsidR="00231BBF">
              <w:rPr>
                <w:noProof/>
                <w:webHidden/>
              </w:rPr>
            </w:r>
            <w:r w:rsidR="00231BBF">
              <w:rPr>
                <w:noProof/>
                <w:webHidden/>
              </w:rPr>
              <w:fldChar w:fldCharType="separate"/>
            </w:r>
            <w:r w:rsidR="00356B4F">
              <w:rPr>
                <w:noProof/>
                <w:webHidden/>
              </w:rPr>
              <w:t>52</w:t>
            </w:r>
            <w:r w:rsidR="00231BBF">
              <w:rPr>
                <w:noProof/>
                <w:webHidden/>
              </w:rPr>
              <w:fldChar w:fldCharType="end"/>
            </w:r>
          </w:hyperlink>
        </w:p>
        <w:p w14:paraId="5DA9D9B3" w14:textId="46E8A81D" w:rsidR="00231BBF" w:rsidRDefault="00000000">
          <w:pPr>
            <w:pStyle w:val="TM3"/>
            <w:tabs>
              <w:tab w:val="right" w:leader="dot" w:pos="9486"/>
            </w:tabs>
            <w:rPr>
              <w:rFonts w:asciiTheme="minorHAnsi" w:eastAsiaTheme="minorEastAsia" w:hAnsiTheme="minorHAnsi"/>
              <w:b w:val="0"/>
              <w:i w:val="0"/>
              <w:noProof/>
            </w:rPr>
          </w:pPr>
          <w:hyperlink w:anchor="_Toc49916482" w:history="1">
            <w:r w:rsidR="00231BBF" w:rsidRPr="00093A56">
              <w:rPr>
                <w:rStyle w:val="Lienhypertexte"/>
                <w:rFonts w:cs="Times New Roman"/>
                <w:noProof/>
                <w:snapToGrid w:val="0"/>
                <w:w w:val="0"/>
                <w:lang w:val="fr-BE" w:bidi="en-US"/>
              </w:rPr>
              <w:t>2.2.2</w:t>
            </w:r>
            <w:r w:rsidR="00231BBF" w:rsidRPr="00093A56">
              <w:rPr>
                <w:rStyle w:val="Lienhypertexte"/>
                <w:noProof/>
                <w:lang w:val="fr-BE" w:bidi="en-US"/>
              </w:rPr>
              <w:t xml:space="preserve"> Racine</w:t>
            </w:r>
            <w:r w:rsidR="00231BBF">
              <w:rPr>
                <w:noProof/>
                <w:webHidden/>
              </w:rPr>
              <w:tab/>
            </w:r>
            <w:r w:rsidR="00231BBF">
              <w:rPr>
                <w:noProof/>
                <w:webHidden/>
              </w:rPr>
              <w:fldChar w:fldCharType="begin"/>
            </w:r>
            <w:r w:rsidR="00231BBF">
              <w:rPr>
                <w:noProof/>
                <w:webHidden/>
              </w:rPr>
              <w:instrText xml:space="preserve"> PAGEREF _Toc49916482 \h </w:instrText>
            </w:r>
            <w:r w:rsidR="00231BBF">
              <w:rPr>
                <w:noProof/>
                <w:webHidden/>
              </w:rPr>
            </w:r>
            <w:r w:rsidR="00231BBF">
              <w:rPr>
                <w:noProof/>
                <w:webHidden/>
              </w:rPr>
              <w:fldChar w:fldCharType="separate"/>
            </w:r>
            <w:r w:rsidR="00356B4F">
              <w:rPr>
                <w:noProof/>
                <w:webHidden/>
              </w:rPr>
              <w:t>52</w:t>
            </w:r>
            <w:r w:rsidR="00231BBF">
              <w:rPr>
                <w:noProof/>
                <w:webHidden/>
              </w:rPr>
              <w:fldChar w:fldCharType="end"/>
            </w:r>
          </w:hyperlink>
        </w:p>
        <w:p w14:paraId="58119D97" w14:textId="484911BA" w:rsidR="00231BBF" w:rsidRDefault="00000000">
          <w:pPr>
            <w:pStyle w:val="TM3"/>
            <w:tabs>
              <w:tab w:val="right" w:leader="dot" w:pos="9486"/>
            </w:tabs>
            <w:rPr>
              <w:rFonts w:asciiTheme="minorHAnsi" w:eastAsiaTheme="minorEastAsia" w:hAnsiTheme="minorHAnsi"/>
              <w:b w:val="0"/>
              <w:i w:val="0"/>
              <w:noProof/>
            </w:rPr>
          </w:pPr>
          <w:hyperlink w:anchor="_Toc49916483" w:history="1">
            <w:r w:rsidR="00231BBF" w:rsidRPr="00093A56">
              <w:rPr>
                <w:rStyle w:val="Lienhypertexte"/>
                <w:rFonts w:cs="Times New Roman"/>
                <w:noProof/>
                <w:snapToGrid w:val="0"/>
                <w:w w:val="0"/>
                <w:lang w:val="fr-BE" w:bidi="en-US"/>
              </w:rPr>
              <w:t>2.2.3</w:t>
            </w:r>
            <w:r w:rsidR="00231BBF" w:rsidRPr="00093A56">
              <w:rPr>
                <w:rStyle w:val="Lienhypertexte"/>
                <w:noProof/>
                <w:lang w:val="fr-BE" w:bidi="en-US"/>
              </w:rPr>
              <w:t xml:space="preserve"> Architecture des dossiers</w:t>
            </w:r>
            <w:r w:rsidR="00231BBF">
              <w:rPr>
                <w:noProof/>
                <w:webHidden/>
              </w:rPr>
              <w:tab/>
            </w:r>
            <w:r w:rsidR="00231BBF">
              <w:rPr>
                <w:noProof/>
                <w:webHidden/>
              </w:rPr>
              <w:fldChar w:fldCharType="begin"/>
            </w:r>
            <w:r w:rsidR="00231BBF">
              <w:rPr>
                <w:noProof/>
                <w:webHidden/>
              </w:rPr>
              <w:instrText xml:space="preserve"> PAGEREF _Toc49916483 \h </w:instrText>
            </w:r>
            <w:r w:rsidR="00231BBF">
              <w:rPr>
                <w:noProof/>
                <w:webHidden/>
              </w:rPr>
            </w:r>
            <w:r w:rsidR="00231BBF">
              <w:rPr>
                <w:noProof/>
                <w:webHidden/>
              </w:rPr>
              <w:fldChar w:fldCharType="separate"/>
            </w:r>
            <w:r w:rsidR="00356B4F">
              <w:rPr>
                <w:noProof/>
                <w:webHidden/>
              </w:rPr>
              <w:t>52</w:t>
            </w:r>
            <w:r w:rsidR="00231BBF">
              <w:rPr>
                <w:noProof/>
                <w:webHidden/>
              </w:rPr>
              <w:fldChar w:fldCharType="end"/>
            </w:r>
          </w:hyperlink>
        </w:p>
        <w:p w14:paraId="36D78378" w14:textId="6485D01E" w:rsidR="00231BBF" w:rsidRDefault="00000000">
          <w:pPr>
            <w:pStyle w:val="TM3"/>
            <w:tabs>
              <w:tab w:val="right" w:leader="dot" w:pos="9486"/>
            </w:tabs>
            <w:rPr>
              <w:rFonts w:asciiTheme="minorHAnsi" w:eastAsiaTheme="minorEastAsia" w:hAnsiTheme="minorHAnsi"/>
              <w:b w:val="0"/>
              <w:i w:val="0"/>
              <w:noProof/>
            </w:rPr>
          </w:pPr>
          <w:hyperlink w:anchor="_Toc49916484" w:history="1">
            <w:r w:rsidR="00231BBF" w:rsidRPr="00093A56">
              <w:rPr>
                <w:rStyle w:val="Lienhypertexte"/>
                <w:rFonts w:cs="Times New Roman"/>
                <w:noProof/>
                <w:snapToGrid w:val="0"/>
                <w:w w:val="0"/>
                <w:lang w:val="fr-BE" w:bidi="en-US"/>
              </w:rPr>
              <w:t>2.2.4</w:t>
            </w:r>
            <w:r w:rsidR="00231BBF" w:rsidRPr="00093A56">
              <w:rPr>
                <w:rStyle w:val="Lienhypertexte"/>
                <w:noProof/>
                <w:lang w:val="fr-BE" w:bidi="en-US"/>
              </w:rPr>
              <w:t xml:space="preserve"> Schéma architecture d’un fichier</w:t>
            </w:r>
            <w:r w:rsidR="00231BBF">
              <w:rPr>
                <w:noProof/>
                <w:webHidden/>
              </w:rPr>
              <w:tab/>
            </w:r>
            <w:r w:rsidR="00231BBF">
              <w:rPr>
                <w:noProof/>
                <w:webHidden/>
              </w:rPr>
              <w:fldChar w:fldCharType="begin"/>
            </w:r>
            <w:r w:rsidR="00231BBF">
              <w:rPr>
                <w:noProof/>
                <w:webHidden/>
              </w:rPr>
              <w:instrText xml:space="preserve"> PAGEREF _Toc49916484 \h </w:instrText>
            </w:r>
            <w:r w:rsidR="00231BBF">
              <w:rPr>
                <w:noProof/>
                <w:webHidden/>
              </w:rPr>
            </w:r>
            <w:r w:rsidR="00231BBF">
              <w:rPr>
                <w:noProof/>
                <w:webHidden/>
              </w:rPr>
              <w:fldChar w:fldCharType="separate"/>
            </w:r>
            <w:r w:rsidR="00356B4F">
              <w:rPr>
                <w:noProof/>
                <w:webHidden/>
              </w:rPr>
              <w:t>54</w:t>
            </w:r>
            <w:r w:rsidR="00231BBF">
              <w:rPr>
                <w:noProof/>
                <w:webHidden/>
              </w:rPr>
              <w:fldChar w:fldCharType="end"/>
            </w:r>
          </w:hyperlink>
        </w:p>
        <w:p w14:paraId="04DB75BA" w14:textId="700E93D0" w:rsidR="00231BBF" w:rsidRDefault="00000000">
          <w:pPr>
            <w:pStyle w:val="TM3"/>
            <w:tabs>
              <w:tab w:val="right" w:leader="dot" w:pos="9486"/>
            </w:tabs>
            <w:rPr>
              <w:rFonts w:asciiTheme="minorHAnsi" w:eastAsiaTheme="minorEastAsia" w:hAnsiTheme="minorHAnsi"/>
              <w:b w:val="0"/>
              <w:i w:val="0"/>
              <w:noProof/>
            </w:rPr>
          </w:pPr>
          <w:hyperlink w:anchor="_Toc49916485" w:history="1">
            <w:r w:rsidR="00231BBF" w:rsidRPr="00093A56">
              <w:rPr>
                <w:rStyle w:val="Lienhypertexte"/>
                <w:noProof/>
                <w:lang w:val="fr-BE" w:bidi="en-US"/>
              </w:rPr>
              <w:t>2.2.5 Commande pwd et which : où… où suis-je ?</w:t>
            </w:r>
            <w:r w:rsidR="00231BBF">
              <w:rPr>
                <w:noProof/>
                <w:webHidden/>
              </w:rPr>
              <w:tab/>
            </w:r>
            <w:r w:rsidR="00231BBF">
              <w:rPr>
                <w:noProof/>
                <w:webHidden/>
              </w:rPr>
              <w:fldChar w:fldCharType="begin"/>
            </w:r>
            <w:r w:rsidR="00231BBF">
              <w:rPr>
                <w:noProof/>
                <w:webHidden/>
              </w:rPr>
              <w:instrText xml:space="preserve"> PAGEREF _Toc49916485 \h </w:instrText>
            </w:r>
            <w:r w:rsidR="00231BBF">
              <w:rPr>
                <w:noProof/>
                <w:webHidden/>
              </w:rPr>
            </w:r>
            <w:r w:rsidR="00231BBF">
              <w:rPr>
                <w:noProof/>
                <w:webHidden/>
              </w:rPr>
              <w:fldChar w:fldCharType="separate"/>
            </w:r>
            <w:r w:rsidR="00356B4F">
              <w:rPr>
                <w:noProof/>
                <w:webHidden/>
              </w:rPr>
              <w:t>54</w:t>
            </w:r>
            <w:r w:rsidR="00231BBF">
              <w:rPr>
                <w:noProof/>
                <w:webHidden/>
              </w:rPr>
              <w:fldChar w:fldCharType="end"/>
            </w:r>
          </w:hyperlink>
        </w:p>
        <w:p w14:paraId="72401FF5" w14:textId="73D537D8" w:rsidR="00231BBF" w:rsidRDefault="00000000">
          <w:pPr>
            <w:pStyle w:val="TM3"/>
            <w:tabs>
              <w:tab w:val="right" w:leader="dot" w:pos="9486"/>
            </w:tabs>
            <w:rPr>
              <w:rFonts w:asciiTheme="minorHAnsi" w:eastAsiaTheme="minorEastAsia" w:hAnsiTheme="minorHAnsi"/>
              <w:b w:val="0"/>
              <w:i w:val="0"/>
              <w:noProof/>
            </w:rPr>
          </w:pPr>
          <w:hyperlink w:anchor="_Toc49916486" w:history="1">
            <w:r w:rsidR="00231BBF" w:rsidRPr="00093A56">
              <w:rPr>
                <w:rStyle w:val="Lienhypertexte"/>
                <w:noProof/>
              </w:rPr>
              <w:t>2.2.6 Commande ls (lister les fichiers et les dossiers)</w:t>
            </w:r>
            <w:r w:rsidR="00231BBF">
              <w:rPr>
                <w:noProof/>
                <w:webHidden/>
              </w:rPr>
              <w:tab/>
            </w:r>
            <w:r w:rsidR="00231BBF">
              <w:rPr>
                <w:noProof/>
                <w:webHidden/>
              </w:rPr>
              <w:fldChar w:fldCharType="begin"/>
            </w:r>
            <w:r w:rsidR="00231BBF">
              <w:rPr>
                <w:noProof/>
                <w:webHidden/>
              </w:rPr>
              <w:instrText xml:space="preserve"> PAGEREF _Toc49916486 \h </w:instrText>
            </w:r>
            <w:r w:rsidR="00231BBF">
              <w:rPr>
                <w:noProof/>
                <w:webHidden/>
              </w:rPr>
            </w:r>
            <w:r w:rsidR="00231BBF">
              <w:rPr>
                <w:noProof/>
                <w:webHidden/>
              </w:rPr>
              <w:fldChar w:fldCharType="separate"/>
            </w:r>
            <w:r w:rsidR="00356B4F">
              <w:rPr>
                <w:noProof/>
                <w:webHidden/>
              </w:rPr>
              <w:t>55</w:t>
            </w:r>
            <w:r w:rsidR="00231BBF">
              <w:rPr>
                <w:noProof/>
                <w:webHidden/>
              </w:rPr>
              <w:fldChar w:fldCharType="end"/>
            </w:r>
          </w:hyperlink>
        </w:p>
        <w:p w14:paraId="2116ED78" w14:textId="19430822" w:rsidR="00231BBF" w:rsidRDefault="00000000">
          <w:pPr>
            <w:pStyle w:val="TM3"/>
            <w:tabs>
              <w:tab w:val="right" w:leader="dot" w:pos="9486"/>
            </w:tabs>
            <w:rPr>
              <w:rFonts w:asciiTheme="minorHAnsi" w:eastAsiaTheme="minorEastAsia" w:hAnsiTheme="minorHAnsi"/>
              <w:b w:val="0"/>
              <w:i w:val="0"/>
              <w:noProof/>
            </w:rPr>
          </w:pPr>
          <w:hyperlink w:anchor="_Toc49916487" w:history="1">
            <w:r w:rsidR="00231BBF" w:rsidRPr="00093A56">
              <w:rPr>
                <w:rStyle w:val="Lienhypertexte"/>
                <w:noProof/>
              </w:rPr>
              <w:t>2.2.7 Commande cd : changer de dossier</w:t>
            </w:r>
            <w:r w:rsidR="00231BBF">
              <w:rPr>
                <w:noProof/>
                <w:webHidden/>
              </w:rPr>
              <w:tab/>
            </w:r>
            <w:r w:rsidR="00231BBF">
              <w:rPr>
                <w:noProof/>
                <w:webHidden/>
              </w:rPr>
              <w:fldChar w:fldCharType="begin"/>
            </w:r>
            <w:r w:rsidR="00231BBF">
              <w:rPr>
                <w:noProof/>
                <w:webHidden/>
              </w:rPr>
              <w:instrText xml:space="preserve"> PAGEREF _Toc49916487 \h </w:instrText>
            </w:r>
            <w:r w:rsidR="00231BBF">
              <w:rPr>
                <w:noProof/>
                <w:webHidden/>
              </w:rPr>
            </w:r>
            <w:r w:rsidR="00231BBF">
              <w:rPr>
                <w:noProof/>
                <w:webHidden/>
              </w:rPr>
              <w:fldChar w:fldCharType="separate"/>
            </w:r>
            <w:r w:rsidR="00356B4F">
              <w:rPr>
                <w:noProof/>
                <w:webHidden/>
              </w:rPr>
              <w:t>56</w:t>
            </w:r>
            <w:r w:rsidR="00231BBF">
              <w:rPr>
                <w:noProof/>
                <w:webHidden/>
              </w:rPr>
              <w:fldChar w:fldCharType="end"/>
            </w:r>
          </w:hyperlink>
        </w:p>
        <w:p w14:paraId="07A0EAFD" w14:textId="62429BAC" w:rsidR="00231BBF" w:rsidRDefault="00000000">
          <w:pPr>
            <w:pStyle w:val="TM3"/>
            <w:tabs>
              <w:tab w:val="right" w:leader="dot" w:pos="9486"/>
            </w:tabs>
            <w:rPr>
              <w:rFonts w:asciiTheme="minorHAnsi" w:eastAsiaTheme="minorEastAsia" w:hAnsiTheme="minorHAnsi"/>
              <w:b w:val="0"/>
              <w:i w:val="0"/>
              <w:noProof/>
            </w:rPr>
          </w:pPr>
          <w:hyperlink w:anchor="_Toc49916488" w:history="1">
            <w:r w:rsidR="00231BBF" w:rsidRPr="00093A56">
              <w:rPr>
                <w:rStyle w:val="Lienhypertexte"/>
                <w:rFonts w:cs="Times New Roman"/>
                <w:noProof/>
                <w:snapToGrid w:val="0"/>
                <w:w w:val="0"/>
                <w:lang w:val="fr-BE" w:bidi="en-US"/>
              </w:rPr>
              <w:t>2.2.8</w:t>
            </w:r>
            <w:r w:rsidR="00231BBF" w:rsidRPr="00093A56">
              <w:rPr>
                <w:rStyle w:val="Lienhypertexte"/>
                <w:noProof/>
                <w:lang w:val="fr-BE" w:bidi="en-US"/>
              </w:rPr>
              <w:t xml:space="preserve"> Chemins relatifs</w:t>
            </w:r>
            <w:r w:rsidR="00231BBF">
              <w:rPr>
                <w:noProof/>
                <w:webHidden/>
              </w:rPr>
              <w:tab/>
            </w:r>
            <w:r w:rsidR="00231BBF">
              <w:rPr>
                <w:noProof/>
                <w:webHidden/>
              </w:rPr>
              <w:fldChar w:fldCharType="begin"/>
            </w:r>
            <w:r w:rsidR="00231BBF">
              <w:rPr>
                <w:noProof/>
                <w:webHidden/>
              </w:rPr>
              <w:instrText xml:space="preserve"> PAGEREF _Toc49916488 \h </w:instrText>
            </w:r>
            <w:r w:rsidR="00231BBF">
              <w:rPr>
                <w:noProof/>
                <w:webHidden/>
              </w:rPr>
            </w:r>
            <w:r w:rsidR="00231BBF">
              <w:rPr>
                <w:noProof/>
                <w:webHidden/>
              </w:rPr>
              <w:fldChar w:fldCharType="separate"/>
            </w:r>
            <w:r w:rsidR="00356B4F">
              <w:rPr>
                <w:noProof/>
                <w:webHidden/>
              </w:rPr>
              <w:t>57</w:t>
            </w:r>
            <w:r w:rsidR="00231BBF">
              <w:rPr>
                <w:noProof/>
                <w:webHidden/>
              </w:rPr>
              <w:fldChar w:fldCharType="end"/>
            </w:r>
          </w:hyperlink>
        </w:p>
        <w:p w14:paraId="4363AFF2" w14:textId="2FD7C412" w:rsidR="00231BBF" w:rsidRDefault="00000000">
          <w:pPr>
            <w:pStyle w:val="TM3"/>
            <w:tabs>
              <w:tab w:val="right" w:leader="dot" w:pos="9486"/>
            </w:tabs>
            <w:rPr>
              <w:rFonts w:asciiTheme="minorHAnsi" w:eastAsiaTheme="minorEastAsia" w:hAnsiTheme="minorHAnsi"/>
              <w:b w:val="0"/>
              <w:i w:val="0"/>
              <w:noProof/>
            </w:rPr>
          </w:pPr>
          <w:hyperlink w:anchor="_Toc49916489" w:history="1">
            <w:r w:rsidR="00231BBF" w:rsidRPr="00093A56">
              <w:rPr>
                <w:rStyle w:val="Lienhypertexte"/>
                <w:rFonts w:cs="Times New Roman"/>
                <w:noProof/>
                <w:snapToGrid w:val="0"/>
                <w:w w:val="0"/>
                <w:lang w:val="fr-BE" w:bidi="en-US"/>
              </w:rPr>
              <w:t>2.2.9</w:t>
            </w:r>
            <w:r w:rsidR="00231BBF" w:rsidRPr="00093A56">
              <w:rPr>
                <w:rStyle w:val="Lienhypertexte"/>
                <w:noProof/>
                <w:lang w:val="fr-BE" w:bidi="en-US"/>
              </w:rPr>
              <w:t xml:space="preserve"> Chemins absolus</w:t>
            </w:r>
            <w:r w:rsidR="00231BBF">
              <w:rPr>
                <w:noProof/>
                <w:webHidden/>
              </w:rPr>
              <w:tab/>
            </w:r>
            <w:r w:rsidR="00231BBF">
              <w:rPr>
                <w:noProof/>
                <w:webHidden/>
              </w:rPr>
              <w:fldChar w:fldCharType="begin"/>
            </w:r>
            <w:r w:rsidR="00231BBF">
              <w:rPr>
                <w:noProof/>
                <w:webHidden/>
              </w:rPr>
              <w:instrText xml:space="preserve"> PAGEREF _Toc49916489 \h </w:instrText>
            </w:r>
            <w:r w:rsidR="00231BBF">
              <w:rPr>
                <w:noProof/>
                <w:webHidden/>
              </w:rPr>
            </w:r>
            <w:r w:rsidR="00231BBF">
              <w:rPr>
                <w:noProof/>
                <w:webHidden/>
              </w:rPr>
              <w:fldChar w:fldCharType="separate"/>
            </w:r>
            <w:r w:rsidR="00356B4F">
              <w:rPr>
                <w:noProof/>
                <w:webHidden/>
              </w:rPr>
              <w:t>58</w:t>
            </w:r>
            <w:r w:rsidR="00231BBF">
              <w:rPr>
                <w:noProof/>
                <w:webHidden/>
              </w:rPr>
              <w:fldChar w:fldCharType="end"/>
            </w:r>
          </w:hyperlink>
        </w:p>
        <w:p w14:paraId="6261AE0E" w14:textId="53B7DCAA" w:rsidR="00231BBF" w:rsidRDefault="00000000">
          <w:pPr>
            <w:pStyle w:val="TM3"/>
            <w:tabs>
              <w:tab w:val="right" w:leader="dot" w:pos="9486"/>
            </w:tabs>
            <w:rPr>
              <w:rFonts w:asciiTheme="minorHAnsi" w:eastAsiaTheme="minorEastAsia" w:hAnsiTheme="minorHAnsi"/>
              <w:b w:val="0"/>
              <w:i w:val="0"/>
              <w:noProof/>
            </w:rPr>
          </w:pPr>
          <w:hyperlink w:anchor="_Toc49916490" w:history="1">
            <w:r w:rsidR="00231BBF" w:rsidRPr="00093A56">
              <w:rPr>
                <w:rStyle w:val="Lienhypertexte"/>
                <w:rFonts w:cs="Times New Roman"/>
                <w:noProof/>
                <w:snapToGrid w:val="0"/>
                <w:w w:val="0"/>
                <w:lang w:val="fr-BE" w:bidi="en-US"/>
              </w:rPr>
              <w:t>2.2.10</w:t>
            </w:r>
            <w:r w:rsidR="00231BBF" w:rsidRPr="00093A56">
              <w:rPr>
                <w:rStyle w:val="Lienhypertexte"/>
                <w:noProof/>
                <w:lang w:val="fr-BE" w:bidi="en-US"/>
              </w:rPr>
              <w:t xml:space="preserve"> Commande du (taille ocupée par un dossier)</w:t>
            </w:r>
            <w:r w:rsidR="00231BBF">
              <w:rPr>
                <w:noProof/>
                <w:webHidden/>
              </w:rPr>
              <w:tab/>
            </w:r>
            <w:r w:rsidR="00231BBF">
              <w:rPr>
                <w:noProof/>
                <w:webHidden/>
              </w:rPr>
              <w:fldChar w:fldCharType="begin"/>
            </w:r>
            <w:r w:rsidR="00231BBF">
              <w:rPr>
                <w:noProof/>
                <w:webHidden/>
              </w:rPr>
              <w:instrText xml:space="preserve"> PAGEREF _Toc49916490 \h </w:instrText>
            </w:r>
            <w:r w:rsidR="00231BBF">
              <w:rPr>
                <w:noProof/>
                <w:webHidden/>
              </w:rPr>
            </w:r>
            <w:r w:rsidR="00231BBF">
              <w:rPr>
                <w:noProof/>
                <w:webHidden/>
              </w:rPr>
              <w:fldChar w:fldCharType="separate"/>
            </w:r>
            <w:r w:rsidR="00356B4F">
              <w:rPr>
                <w:noProof/>
                <w:webHidden/>
              </w:rPr>
              <w:t>59</w:t>
            </w:r>
            <w:r w:rsidR="00231BBF">
              <w:rPr>
                <w:noProof/>
                <w:webHidden/>
              </w:rPr>
              <w:fldChar w:fldCharType="end"/>
            </w:r>
          </w:hyperlink>
        </w:p>
        <w:p w14:paraId="585F3271" w14:textId="454F0093" w:rsidR="00231BBF" w:rsidRDefault="00000000">
          <w:pPr>
            <w:pStyle w:val="TM3"/>
            <w:tabs>
              <w:tab w:val="right" w:leader="dot" w:pos="9486"/>
            </w:tabs>
            <w:rPr>
              <w:rFonts w:asciiTheme="minorHAnsi" w:eastAsiaTheme="minorEastAsia" w:hAnsiTheme="minorHAnsi"/>
              <w:b w:val="0"/>
              <w:i w:val="0"/>
              <w:noProof/>
            </w:rPr>
          </w:pPr>
          <w:hyperlink w:anchor="_Toc49916491" w:history="1">
            <w:r w:rsidR="00231BBF" w:rsidRPr="00093A56">
              <w:rPr>
                <w:rStyle w:val="Lienhypertexte"/>
                <w:rFonts w:cs="Times New Roman"/>
                <w:noProof/>
                <w:snapToGrid w:val="0"/>
                <w:w w:val="0"/>
                <w:lang w:val="fr-BE" w:bidi="en-US"/>
              </w:rPr>
              <w:t>2.2.11</w:t>
            </w:r>
            <w:r w:rsidR="00231BBF" w:rsidRPr="00093A56">
              <w:rPr>
                <w:rStyle w:val="Lienhypertexte"/>
                <w:noProof/>
                <w:lang w:val="fr-BE" w:bidi="en-US"/>
              </w:rPr>
              <w:t xml:space="preserve"> Commande mount</w:t>
            </w:r>
            <w:r w:rsidR="00231BBF">
              <w:rPr>
                <w:noProof/>
                <w:webHidden/>
              </w:rPr>
              <w:tab/>
            </w:r>
            <w:r w:rsidR="00231BBF">
              <w:rPr>
                <w:noProof/>
                <w:webHidden/>
              </w:rPr>
              <w:fldChar w:fldCharType="begin"/>
            </w:r>
            <w:r w:rsidR="00231BBF">
              <w:rPr>
                <w:noProof/>
                <w:webHidden/>
              </w:rPr>
              <w:instrText xml:space="preserve"> PAGEREF _Toc49916491 \h </w:instrText>
            </w:r>
            <w:r w:rsidR="00231BBF">
              <w:rPr>
                <w:noProof/>
                <w:webHidden/>
              </w:rPr>
            </w:r>
            <w:r w:rsidR="00231BBF">
              <w:rPr>
                <w:noProof/>
                <w:webHidden/>
              </w:rPr>
              <w:fldChar w:fldCharType="separate"/>
            </w:r>
            <w:r w:rsidR="00356B4F">
              <w:rPr>
                <w:noProof/>
                <w:webHidden/>
              </w:rPr>
              <w:t>60</w:t>
            </w:r>
            <w:r w:rsidR="00231BBF">
              <w:rPr>
                <w:noProof/>
                <w:webHidden/>
              </w:rPr>
              <w:fldChar w:fldCharType="end"/>
            </w:r>
          </w:hyperlink>
        </w:p>
        <w:p w14:paraId="571EED58" w14:textId="5FD61439" w:rsidR="00231BBF" w:rsidRDefault="00000000">
          <w:pPr>
            <w:pStyle w:val="TM3"/>
            <w:tabs>
              <w:tab w:val="right" w:leader="dot" w:pos="9486"/>
            </w:tabs>
            <w:rPr>
              <w:rFonts w:asciiTheme="minorHAnsi" w:eastAsiaTheme="minorEastAsia" w:hAnsiTheme="minorHAnsi"/>
              <w:b w:val="0"/>
              <w:i w:val="0"/>
              <w:noProof/>
            </w:rPr>
          </w:pPr>
          <w:hyperlink w:anchor="_Toc49916492" w:history="1">
            <w:r w:rsidR="00231BBF" w:rsidRPr="00093A56">
              <w:rPr>
                <w:rStyle w:val="Lienhypertexte"/>
                <w:noProof/>
                <w:lang w:val="fr-BE" w:bidi="en-US"/>
              </w:rPr>
              <w:t>2.2.12 Commande fsck</w:t>
            </w:r>
            <w:r w:rsidR="00231BBF">
              <w:rPr>
                <w:noProof/>
                <w:webHidden/>
              </w:rPr>
              <w:tab/>
            </w:r>
            <w:r w:rsidR="00231BBF">
              <w:rPr>
                <w:noProof/>
                <w:webHidden/>
              </w:rPr>
              <w:fldChar w:fldCharType="begin"/>
            </w:r>
            <w:r w:rsidR="00231BBF">
              <w:rPr>
                <w:noProof/>
                <w:webHidden/>
              </w:rPr>
              <w:instrText xml:space="preserve"> PAGEREF _Toc49916492 \h </w:instrText>
            </w:r>
            <w:r w:rsidR="00231BBF">
              <w:rPr>
                <w:noProof/>
                <w:webHidden/>
              </w:rPr>
            </w:r>
            <w:r w:rsidR="00231BBF">
              <w:rPr>
                <w:noProof/>
                <w:webHidden/>
              </w:rPr>
              <w:fldChar w:fldCharType="separate"/>
            </w:r>
            <w:r w:rsidR="00356B4F">
              <w:rPr>
                <w:noProof/>
                <w:webHidden/>
              </w:rPr>
              <w:t>60</w:t>
            </w:r>
            <w:r w:rsidR="00231BBF">
              <w:rPr>
                <w:noProof/>
                <w:webHidden/>
              </w:rPr>
              <w:fldChar w:fldCharType="end"/>
            </w:r>
          </w:hyperlink>
        </w:p>
        <w:p w14:paraId="58843012" w14:textId="591FAE6F" w:rsidR="00231BBF" w:rsidRDefault="00000000">
          <w:pPr>
            <w:pStyle w:val="TM3"/>
            <w:tabs>
              <w:tab w:val="right" w:leader="dot" w:pos="9486"/>
            </w:tabs>
            <w:rPr>
              <w:rFonts w:asciiTheme="minorHAnsi" w:eastAsiaTheme="minorEastAsia" w:hAnsiTheme="minorHAnsi"/>
              <w:b w:val="0"/>
              <w:i w:val="0"/>
              <w:noProof/>
            </w:rPr>
          </w:pPr>
          <w:hyperlink w:anchor="_Toc49916493" w:history="1">
            <w:r w:rsidR="00231BBF" w:rsidRPr="00093A56">
              <w:rPr>
                <w:rStyle w:val="Lienhypertexte"/>
                <w:noProof/>
              </w:rPr>
              <w:t>2.2.13 Commande cat et less (Afficher un fichier)</w:t>
            </w:r>
            <w:r w:rsidR="00231BBF">
              <w:rPr>
                <w:noProof/>
                <w:webHidden/>
              </w:rPr>
              <w:tab/>
            </w:r>
            <w:r w:rsidR="00231BBF">
              <w:rPr>
                <w:noProof/>
                <w:webHidden/>
              </w:rPr>
              <w:fldChar w:fldCharType="begin"/>
            </w:r>
            <w:r w:rsidR="00231BBF">
              <w:rPr>
                <w:noProof/>
                <w:webHidden/>
              </w:rPr>
              <w:instrText xml:space="preserve"> PAGEREF _Toc49916493 \h </w:instrText>
            </w:r>
            <w:r w:rsidR="00231BBF">
              <w:rPr>
                <w:noProof/>
                <w:webHidden/>
              </w:rPr>
            </w:r>
            <w:r w:rsidR="00231BBF">
              <w:rPr>
                <w:noProof/>
                <w:webHidden/>
              </w:rPr>
              <w:fldChar w:fldCharType="separate"/>
            </w:r>
            <w:r w:rsidR="00356B4F">
              <w:rPr>
                <w:noProof/>
                <w:webHidden/>
              </w:rPr>
              <w:t>60</w:t>
            </w:r>
            <w:r w:rsidR="00231BBF">
              <w:rPr>
                <w:noProof/>
                <w:webHidden/>
              </w:rPr>
              <w:fldChar w:fldCharType="end"/>
            </w:r>
          </w:hyperlink>
        </w:p>
        <w:p w14:paraId="6234F9FB" w14:textId="07DF6065" w:rsidR="00231BBF" w:rsidRDefault="00000000">
          <w:pPr>
            <w:pStyle w:val="TM3"/>
            <w:tabs>
              <w:tab w:val="right" w:leader="dot" w:pos="9486"/>
            </w:tabs>
            <w:rPr>
              <w:rFonts w:asciiTheme="minorHAnsi" w:eastAsiaTheme="minorEastAsia" w:hAnsiTheme="minorHAnsi"/>
              <w:b w:val="0"/>
              <w:i w:val="0"/>
              <w:noProof/>
            </w:rPr>
          </w:pPr>
          <w:hyperlink w:anchor="_Toc49916494" w:history="1">
            <w:r w:rsidR="00231BBF" w:rsidRPr="00093A56">
              <w:rPr>
                <w:rStyle w:val="Lienhypertexte"/>
                <w:noProof/>
              </w:rPr>
              <w:t>2.2.14 Commande head et tail</w:t>
            </w:r>
            <w:r w:rsidR="00231BBF">
              <w:rPr>
                <w:noProof/>
                <w:webHidden/>
              </w:rPr>
              <w:tab/>
            </w:r>
            <w:r w:rsidR="00231BBF">
              <w:rPr>
                <w:noProof/>
                <w:webHidden/>
              </w:rPr>
              <w:fldChar w:fldCharType="begin"/>
            </w:r>
            <w:r w:rsidR="00231BBF">
              <w:rPr>
                <w:noProof/>
                <w:webHidden/>
              </w:rPr>
              <w:instrText xml:space="preserve"> PAGEREF _Toc49916494 \h </w:instrText>
            </w:r>
            <w:r w:rsidR="00231BBF">
              <w:rPr>
                <w:noProof/>
                <w:webHidden/>
              </w:rPr>
            </w:r>
            <w:r w:rsidR="00231BBF">
              <w:rPr>
                <w:noProof/>
                <w:webHidden/>
              </w:rPr>
              <w:fldChar w:fldCharType="separate"/>
            </w:r>
            <w:r w:rsidR="00356B4F">
              <w:rPr>
                <w:noProof/>
                <w:webHidden/>
              </w:rPr>
              <w:t>60</w:t>
            </w:r>
            <w:r w:rsidR="00231BBF">
              <w:rPr>
                <w:noProof/>
                <w:webHidden/>
              </w:rPr>
              <w:fldChar w:fldCharType="end"/>
            </w:r>
          </w:hyperlink>
        </w:p>
        <w:p w14:paraId="2566EB0D" w14:textId="4E13E2D8" w:rsidR="00231BBF" w:rsidRDefault="00000000">
          <w:pPr>
            <w:pStyle w:val="TM3"/>
            <w:tabs>
              <w:tab w:val="right" w:leader="dot" w:pos="9486"/>
            </w:tabs>
            <w:rPr>
              <w:rFonts w:asciiTheme="minorHAnsi" w:eastAsiaTheme="minorEastAsia" w:hAnsiTheme="minorHAnsi"/>
              <w:b w:val="0"/>
              <w:i w:val="0"/>
              <w:noProof/>
            </w:rPr>
          </w:pPr>
          <w:hyperlink w:anchor="_Toc49916495" w:history="1">
            <w:r w:rsidR="00231BBF" w:rsidRPr="00093A56">
              <w:rPr>
                <w:rStyle w:val="Lienhypertexte"/>
                <w:rFonts w:cs="Times New Roman"/>
                <w:noProof/>
                <w:snapToGrid w:val="0"/>
                <w:w w:val="0"/>
              </w:rPr>
              <w:t>2.2.15</w:t>
            </w:r>
            <w:r w:rsidR="00231BBF" w:rsidRPr="00093A56">
              <w:rPr>
                <w:rStyle w:val="Lienhypertexte"/>
                <w:noProof/>
              </w:rPr>
              <w:t xml:space="preserve"> Commande touch et mkdir (Créer de fichiers et des dossiers)</w:t>
            </w:r>
            <w:r w:rsidR="00231BBF">
              <w:rPr>
                <w:noProof/>
                <w:webHidden/>
              </w:rPr>
              <w:tab/>
            </w:r>
            <w:r w:rsidR="00231BBF">
              <w:rPr>
                <w:noProof/>
                <w:webHidden/>
              </w:rPr>
              <w:fldChar w:fldCharType="begin"/>
            </w:r>
            <w:r w:rsidR="00231BBF">
              <w:rPr>
                <w:noProof/>
                <w:webHidden/>
              </w:rPr>
              <w:instrText xml:space="preserve"> PAGEREF _Toc49916495 \h </w:instrText>
            </w:r>
            <w:r w:rsidR="00231BBF">
              <w:rPr>
                <w:noProof/>
                <w:webHidden/>
              </w:rPr>
            </w:r>
            <w:r w:rsidR="00231BBF">
              <w:rPr>
                <w:noProof/>
                <w:webHidden/>
              </w:rPr>
              <w:fldChar w:fldCharType="separate"/>
            </w:r>
            <w:r w:rsidR="00356B4F">
              <w:rPr>
                <w:noProof/>
                <w:webHidden/>
              </w:rPr>
              <w:t>61</w:t>
            </w:r>
            <w:r w:rsidR="00231BBF">
              <w:rPr>
                <w:noProof/>
                <w:webHidden/>
              </w:rPr>
              <w:fldChar w:fldCharType="end"/>
            </w:r>
          </w:hyperlink>
        </w:p>
        <w:p w14:paraId="78541588" w14:textId="4BE4A002" w:rsidR="00231BBF" w:rsidRDefault="00000000">
          <w:pPr>
            <w:pStyle w:val="TM3"/>
            <w:tabs>
              <w:tab w:val="right" w:leader="dot" w:pos="9486"/>
            </w:tabs>
            <w:rPr>
              <w:rFonts w:asciiTheme="minorHAnsi" w:eastAsiaTheme="minorEastAsia" w:hAnsiTheme="minorHAnsi"/>
              <w:b w:val="0"/>
              <w:i w:val="0"/>
              <w:noProof/>
            </w:rPr>
          </w:pPr>
          <w:hyperlink w:anchor="_Toc49916496" w:history="1">
            <w:r w:rsidR="00231BBF" w:rsidRPr="00093A56">
              <w:rPr>
                <w:rStyle w:val="Lienhypertexte"/>
                <w:rFonts w:cs="Times New Roman"/>
                <w:noProof/>
                <w:snapToGrid w:val="0"/>
                <w:w w:val="0"/>
              </w:rPr>
              <w:t>2.2.16</w:t>
            </w:r>
            <w:r w:rsidR="00231BBF" w:rsidRPr="00093A56">
              <w:rPr>
                <w:rStyle w:val="Lienhypertexte"/>
                <w:noProof/>
              </w:rPr>
              <w:t xml:space="preserve"> Commande cp et mv</w:t>
            </w:r>
            <w:r w:rsidR="00231BBF">
              <w:rPr>
                <w:noProof/>
                <w:webHidden/>
              </w:rPr>
              <w:tab/>
            </w:r>
            <w:r w:rsidR="00231BBF">
              <w:rPr>
                <w:noProof/>
                <w:webHidden/>
              </w:rPr>
              <w:fldChar w:fldCharType="begin"/>
            </w:r>
            <w:r w:rsidR="00231BBF">
              <w:rPr>
                <w:noProof/>
                <w:webHidden/>
              </w:rPr>
              <w:instrText xml:space="preserve"> PAGEREF _Toc49916496 \h </w:instrText>
            </w:r>
            <w:r w:rsidR="00231BBF">
              <w:rPr>
                <w:noProof/>
                <w:webHidden/>
              </w:rPr>
            </w:r>
            <w:r w:rsidR="00231BBF">
              <w:rPr>
                <w:noProof/>
                <w:webHidden/>
              </w:rPr>
              <w:fldChar w:fldCharType="separate"/>
            </w:r>
            <w:r w:rsidR="00356B4F">
              <w:rPr>
                <w:noProof/>
                <w:webHidden/>
              </w:rPr>
              <w:t>62</w:t>
            </w:r>
            <w:r w:rsidR="00231BBF">
              <w:rPr>
                <w:noProof/>
                <w:webHidden/>
              </w:rPr>
              <w:fldChar w:fldCharType="end"/>
            </w:r>
          </w:hyperlink>
        </w:p>
        <w:p w14:paraId="4CCAEB01" w14:textId="21A80BF0" w:rsidR="00231BBF" w:rsidRDefault="00000000">
          <w:pPr>
            <w:pStyle w:val="TM3"/>
            <w:tabs>
              <w:tab w:val="right" w:leader="dot" w:pos="9486"/>
            </w:tabs>
            <w:rPr>
              <w:rFonts w:asciiTheme="minorHAnsi" w:eastAsiaTheme="minorEastAsia" w:hAnsiTheme="minorHAnsi"/>
              <w:b w:val="0"/>
              <w:i w:val="0"/>
              <w:noProof/>
            </w:rPr>
          </w:pPr>
          <w:hyperlink w:anchor="_Toc49916497" w:history="1">
            <w:r w:rsidR="00231BBF" w:rsidRPr="00093A56">
              <w:rPr>
                <w:rStyle w:val="Lienhypertexte"/>
                <w:rFonts w:cs="Times New Roman"/>
                <w:noProof/>
                <w:snapToGrid w:val="0"/>
                <w:w w:val="0"/>
              </w:rPr>
              <w:t>2.2.17</w:t>
            </w:r>
            <w:r w:rsidR="00231BBF" w:rsidRPr="00093A56">
              <w:rPr>
                <w:rStyle w:val="Lienhypertexte"/>
                <w:noProof/>
              </w:rPr>
              <w:t xml:space="preserve"> Commande rm pour supprimer les fichiers et dossier</w:t>
            </w:r>
            <w:r w:rsidR="00231BBF">
              <w:rPr>
                <w:noProof/>
                <w:webHidden/>
              </w:rPr>
              <w:tab/>
            </w:r>
            <w:r w:rsidR="00231BBF">
              <w:rPr>
                <w:noProof/>
                <w:webHidden/>
              </w:rPr>
              <w:fldChar w:fldCharType="begin"/>
            </w:r>
            <w:r w:rsidR="00231BBF">
              <w:rPr>
                <w:noProof/>
                <w:webHidden/>
              </w:rPr>
              <w:instrText xml:space="preserve"> PAGEREF _Toc49916497 \h </w:instrText>
            </w:r>
            <w:r w:rsidR="00231BBF">
              <w:rPr>
                <w:noProof/>
                <w:webHidden/>
              </w:rPr>
            </w:r>
            <w:r w:rsidR="00231BBF">
              <w:rPr>
                <w:noProof/>
                <w:webHidden/>
              </w:rPr>
              <w:fldChar w:fldCharType="separate"/>
            </w:r>
            <w:r w:rsidR="00356B4F">
              <w:rPr>
                <w:noProof/>
                <w:webHidden/>
              </w:rPr>
              <w:t>63</w:t>
            </w:r>
            <w:r w:rsidR="00231BBF">
              <w:rPr>
                <w:noProof/>
                <w:webHidden/>
              </w:rPr>
              <w:fldChar w:fldCharType="end"/>
            </w:r>
          </w:hyperlink>
        </w:p>
        <w:p w14:paraId="1FA67515" w14:textId="6A8F48DB" w:rsidR="00231BBF" w:rsidRDefault="00000000">
          <w:pPr>
            <w:pStyle w:val="TM3"/>
            <w:tabs>
              <w:tab w:val="right" w:leader="dot" w:pos="9486"/>
            </w:tabs>
            <w:rPr>
              <w:rFonts w:asciiTheme="minorHAnsi" w:eastAsiaTheme="minorEastAsia" w:hAnsiTheme="minorHAnsi"/>
              <w:b w:val="0"/>
              <w:i w:val="0"/>
              <w:noProof/>
            </w:rPr>
          </w:pPr>
          <w:hyperlink w:anchor="_Toc49916498" w:history="1">
            <w:r w:rsidR="00231BBF" w:rsidRPr="00093A56">
              <w:rPr>
                <w:rStyle w:val="Lienhypertexte"/>
                <w:rFonts w:cs="Times New Roman"/>
                <w:noProof/>
                <w:snapToGrid w:val="0"/>
                <w:w w:val="0"/>
              </w:rPr>
              <w:t>2.2.18</w:t>
            </w:r>
            <w:r w:rsidR="00231BBF" w:rsidRPr="00093A56">
              <w:rPr>
                <w:rStyle w:val="Lienhypertexte"/>
                <w:noProof/>
              </w:rPr>
              <w:t xml:space="preserve"> Commande ln pour créer des liens entre les fichiers</w:t>
            </w:r>
            <w:r w:rsidR="00231BBF">
              <w:rPr>
                <w:noProof/>
                <w:webHidden/>
              </w:rPr>
              <w:tab/>
            </w:r>
            <w:r w:rsidR="00231BBF">
              <w:rPr>
                <w:noProof/>
                <w:webHidden/>
              </w:rPr>
              <w:fldChar w:fldCharType="begin"/>
            </w:r>
            <w:r w:rsidR="00231BBF">
              <w:rPr>
                <w:noProof/>
                <w:webHidden/>
              </w:rPr>
              <w:instrText xml:space="preserve"> PAGEREF _Toc49916498 \h </w:instrText>
            </w:r>
            <w:r w:rsidR="00231BBF">
              <w:rPr>
                <w:noProof/>
                <w:webHidden/>
              </w:rPr>
            </w:r>
            <w:r w:rsidR="00231BBF">
              <w:rPr>
                <w:noProof/>
                <w:webHidden/>
              </w:rPr>
              <w:fldChar w:fldCharType="separate"/>
            </w:r>
            <w:r w:rsidR="00356B4F">
              <w:rPr>
                <w:noProof/>
                <w:webHidden/>
              </w:rPr>
              <w:t>63</w:t>
            </w:r>
            <w:r w:rsidR="00231BBF">
              <w:rPr>
                <w:noProof/>
                <w:webHidden/>
              </w:rPr>
              <w:fldChar w:fldCharType="end"/>
            </w:r>
          </w:hyperlink>
        </w:p>
        <w:p w14:paraId="4FE679CC" w14:textId="6D6939F7" w:rsidR="00231BBF" w:rsidRDefault="00000000">
          <w:pPr>
            <w:pStyle w:val="TM3"/>
            <w:tabs>
              <w:tab w:val="right" w:leader="dot" w:pos="9486"/>
            </w:tabs>
            <w:rPr>
              <w:rFonts w:asciiTheme="minorHAnsi" w:eastAsiaTheme="minorEastAsia" w:hAnsiTheme="minorHAnsi"/>
              <w:b w:val="0"/>
              <w:i w:val="0"/>
              <w:noProof/>
            </w:rPr>
          </w:pPr>
          <w:hyperlink w:anchor="_Toc49916499" w:history="1">
            <w:r w:rsidR="00231BBF" w:rsidRPr="00093A56">
              <w:rPr>
                <w:rStyle w:val="Lienhypertexte"/>
                <w:rFonts w:cs="Times New Roman"/>
                <w:noProof/>
                <w:snapToGrid w:val="0"/>
                <w:w w:val="0"/>
                <w:lang w:val="fr-BE" w:bidi="en-US"/>
              </w:rPr>
              <w:t>2.2.19</w:t>
            </w:r>
            <w:r w:rsidR="00231BBF" w:rsidRPr="00093A56">
              <w:rPr>
                <w:rStyle w:val="Lienhypertexte"/>
                <w:noProof/>
                <w:lang w:val="fr-BE" w:bidi="en-US"/>
              </w:rPr>
              <w:t xml:space="preserve"> Recherche des fichiers</w:t>
            </w:r>
            <w:r w:rsidR="00231BBF">
              <w:rPr>
                <w:noProof/>
                <w:webHidden/>
              </w:rPr>
              <w:tab/>
            </w:r>
            <w:r w:rsidR="00231BBF">
              <w:rPr>
                <w:noProof/>
                <w:webHidden/>
              </w:rPr>
              <w:fldChar w:fldCharType="begin"/>
            </w:r>
            <w:r w:rsidR="00231BBF">
              <w:rPr>
                <w:noProof/>
                <w:webHidden/>
              </w:rPr>
              <w:instrText xml:space="preserve"> PAGEREF _Toc49916499 \h </w:instrText>
            </w:r>
            <w:r w:rsidR="00231BBF">
              <w:rPr>
                <w:noProof/>
                <w:webHidden/>
              </w:rPr>
            </w:r>
            <w:r w:rsidR="00231BBF">
              <w:rPr>
                <w:noProof/>
                <w:webHidden/>
              </w:rPr>
              <w:fldChar w:fldCharType="separate"/>
            </w:r>
            <w:r w:rsidR="00356B4F">
              <w:rPr>
                <w:noProof/>
                <w:webHidden/>
              </w:rPr>
              <w:t>65</w:t>
            </w:r>
            <w:r w:rsidR="00231BBF">
              <w:rPr>
                <w:noProof/>
                <w:webHidden/>
              </w:rPr>
              <w:fldChar w:fldCharType="end"/>
            </w:r>
          </w:hyperlink>
        </w:p>
        <w:p w14:paraId="57DB78C6" w14:textId="03DFD8D6" w:rsidR="00231BBF" w:rsidRDefault="00000000">
          <w:pPr>
            <w:pStyle w:val="TM3"/>
            <w:tabs>
              <w:tab w:val="right" w:leader="dot" w:pos="9486"/>
            </w:tabs>
            <w:rPr>
              <w:rFonts w:asciiTheme="minorHAnsi" w:eastAsiaTheme="minorEastAsia" w:hAnsiTheme="minorHAnsi"/>
              <w:b w:val="0"/>
              <w:i w:val="0"/>
              <w:noProof/>
            </w:rPr>
          </w:pPr>
          <w:hyperlink w:anchor="_Toc49916500" w:history="1">
            <w:r w:rsidR="00231BBF" w:rsidRPr="00093A56">
              <w:rPr>
                <w:rStyle w:val="Lienhypertexte"/>
                <w:rFonts w:cs="Times New Roman"/>
                <w:noProof/>
                <w:snapToGrid w:val="0"/>
                <w:w w:val="0"/>
                <w:lang w:val="fr-BE" w:bidi="en-US"/>
              </w:rPr>
              <w:t>2.2.20</w:t>
            </w:r>
            <w:r w:rsidR="00231BBF" w:rsidRPr="00093A56">
              <w:rPr>
                <w:rStyle w:val="Lienhypertexte"/>
                <w:noProof/>
                <w:lang w:val="fr-BE" w:bidi="en-US"/>
              </w:rPr>
              <w:t xml:space="preserve"> Filter les données</w:t>
            </w:r>
            <w:r w:rsidR="00231BBF">
              <w:rPr>
                <w:noProof/>
                <w:webHidden/>
              </w:rPr>
              <w:tab/>
            </w:r>
            <w:r w:rsidR="00231BBF">
              <w:rPr>
                <w:noProof/>
                <w:webHidden/>
              </w:rPr>
              <w:fldChar w:fldCharType="begin"/>
            </w:r>
            <w:r w:rsidR="00231BBF">
              <w:rPr>
                <w:noProof/>
                <w:webHidden/>
              </w:rPr>
              <w:instrText xml:space="preserve"> PAGEREF _Toc49916500 \h </w:instrText>
            </w:r>
            <w:r w:rsidR="00231BBF">
              <w:rPr>
                <w:noProof/>
                <w:webHidden/>
              </w:rPr>
            </w:r>
            <w:r w:rsidR="00231BBF">
              <w:rPr>
                <w:noProof/>
                <w:webHidden/>
              </w:rPr>
              <w:fldChar w:fldCharType="separate"/>
            </w:r>
            <w:r w:rsidR="00356B4F">
              <w:rPr>
                <w:noProof/>
                <w:webHidden/>
              </w:rPr>
              <w:t>68</w:t>
            </w:r>
            <w:r w:rsidR="00231BBF">
              <w:rPr>
                <w:noProof/>
                <w:webHidden/>
              </w:rPr>
              <w:fldChar w:fldCharType="end"/>
            </w:r>
          </w:hyperlink>
        </w:p>
        <w:p w14:paraId="19B532D4" w14:textId="16958A96" w:rsidR="00231BBF" w:rsidRDefault="00000000">
          <w:pPr>
            <w:pStyle w:val="TM3"/>
            <w:tabs>
              <w:tab w:val="right" w:leader="dot" w:pos="9486"/>
            </w:tabs>
            <w:rPr>
              <w:rFonts w:asciiTheme="minorHAnsi" w:eastAsiaTheme="minorEastAsia" w:hAnsiTheme="minorHAnsi"/>
              <w:b w:val="0"/>
              <w:i w:val="0"/>
              <w:noProof/>
            </w:rPr>
          </w:pPr>
          <w:hyperlink w:anchor="_Toc49916501" w:history="1">
            <w:r w:rsidR="00231BBF" w:rsidRPr="00093A56">
              <w:rPr>
                <w:rStyle w:val="Lienhypertexte"/>
                <w:rFonts w:cs="Times New Roman"/>
                <w:noProof/>
                <w:snapToGrid w:val="0"/>
                <w:w w:val="0"/>
              </w:rPr>
              <w:t>2.2.21</w:t>
            </w:r>
            <w:r w:rsidR="00231BBF" w:rsidRPr="00093A56">
              <w:rPr>
                <w:rStyle w:val="Lienhypertexte"/>
                <w:noProof/>
              </w:rPr>
              <w:t xml:space="preserve"> Trier des données</w:t>
            </w:r>
            <w:r w:rsidR="00231BBF">
              <w:rPr>
                <w:noProof/>
                <w:webHidden/>
              </w:rPr>
              <w:tab/>
            </w:r>
            <w:r w:rsidR="00231BBF">
              <w:rPr>
                <w:noProof/>
                <w:webHidden/>
              </w:rPr>
              <w:fldChar w:fldCharType="begin"/>
            </w:r>
            <w:r w:rsidR="00231BBF">
              <w:rPr>
                <w:noProof/>
                <w:webHidden/>
              </w:rPr>
              <w:instrText xml:space="preserve"> PAGEREF _Toc49916501 \h </w:instrText>
            </w:r>
            <w:r w:rsidR="00231BBF">
              <w:rPr>
                <w:noProof/>
                <w:webHidden/>
              </w:rPr>
            </w:r>
            <w:r w:rsidR="00231BBF">
              <w:rPr>
                <w:noProof/>
                <w:webHidden/>
              </w:rPr>
              <w:fldChar w:fldCharType="separate"/>
            </w:r>
            <w:r w:rsidR="00356B4F">
              <w:rPr>
                <w:noProof/>
                <w:webHidden/>
              </w:rPr>
              <w:t>69</w:t>
            </w:r>
            <w:r w:rsidR="00231BBF">
              <w:rPr>
                <w:noProof/>
                <w:webHidden/>
              </w:rPr>
              <w:fldChar w:fldCharType="end"/>
            </w:r>
          </w:hyperlink>
        </w:p>
        <w:p w14:paraId="576B9BE6" w14:textId="4809ADBB" w:rsidR="00231BBF" w:rsidRDefault="00000000">
          <w:pPr>
            <w:pStyle w:val="TM3"/>
            <w:tabs>
              <w:tab w:val="right" w:leader="dot" w:pos="9486"/>
            </w:tabs>
            <w:rPr>
              <w:rFonts w:asciiTheme="minorHAnsi" w:eastAsiaTheme="minorEastAsia" w:hAnsiTheme="minorHAnsi"/>
              <w:b w:val="0"/>
              <w:i w:val="0"/>
              <w:noProof/>
            </w:rPr>
          </w:pPr>
          <w:hyperlink w:anchor="_Toc49916502" w:history="1">
            <w:r w:rsidR="00231BBF" w:rsidRPr="00093A56">
              <w:rPr>
                <w:rStyle w:val="Lienhypertexte"/>
                <w:rFonts w:cs="Times New Roman"/>
                <w:noProof/>
                <w:snapToGrid w:val="0"/>
                <w:w w:val="0"/>
                <w:lang w:val="fr-BE" w:bidi="en-US"/>
              </w:rPr>
              <w:t>2.2.22</w:t>
            </w:r>
            <w:r w:rsidR="00231BBF" w:rsidRPr="00093A56">
              <w:rPr>
                <w:rStyle w:val="Lienhypertexte"/>
                <w:noProof/>
                <w:lang w:val="fr-BE" w:bidi="en-US"/>
              </w:rPr>
              <w:t xml:space="preserve"> Compter le nombre des lignes</w:t>
            </w:r>
            <w:r w:rsidR="00231BBF">
              <w:rPr>
                <w:noProof/>
                <w:webHidden/>
              </w:rPr>
              <w:tab/>
            </w:r>
            <w:r w:rsidR="00231BBF">
              <w:rPr>
                <w:noProof/>
                <w:webHidden/>
              </w:rPr>
              <w:fldChar w:fldCharType="begin"/>
            </w:r>
            <w:r w:rsidR="00231BBF">
              <w:rPr>
                <w:noProof/>
                <w:webHidden/>
              </w:rPr>
              <w:instrText xml:space="preserve"> PAGEREF _Toc49916502 \h </w:instrText>
            </w:r>
            <w:r w:rsidR="00231BBF">
              <w:rPr>
                <w:noProof/>
                <w:webHidden/>
              </w:rPr>
            </w:r>
            <w:r w:rsidR="00231BBF">
              <w:rPr>
                <w:noProof/>
                <w:webHidden/>
              </w:rPr>
              <w:fldChar w:fldCharType="separate"/>
            </w:r>
            <w:r w:rsidR="00356B4F">
              <w:rPr>
                <w:noProof/>
                <w:webHidden/>
              </w:rPr>
              <w:t>70</w:t>
            </w:r>
            <w:r w:rsidR="00231BBF">
              <w:rPr>
                <w:noProof/>
                <w:webHidden/>
              </w:rPr>
              <w:fldChar w:fldCharType="end"/>
            </w:r>
          </w:hyperlink>
        </w:p>
        <w:p w14:paraId="564898D3" w14:textId="522D2411" w:rsidR="00231BBF" w:rsidRDefault="00000000">
          <w:pPr>
            <w:pStyle w:val="TM3"/>
            <w:tabs>
              <w:tab w:val="right" w:leader="dot" w:pos="9486"/>
            </w:tabs>
            <w:rPr>
              <w:rFonts w:asciiTheme="minorHAnsi" w:eastAsiaTheme="minorEastAsia" w:hAnsiTheme="minorHAnsi"/>
              <w:b w:val="0"/>
              <w:i w:val="0"/>
              <w:noProof/>
            </w:rPr>
          </w:pPr>
          <w:hyperlink w:anchor="_Toc49916503" w:history="1">
            <w:r w:rsidR="00231BBF" w:rsidRPr="00093A56">
              <w:rPr>
                <w:rStyle w:val="Lienhypertexte"/>
                <w:rFonts w:cs="Times New Roman"/>
                <w:noProof/>
                <w:snapToGrid w:val="0"/>
                <w:w w:val="0"/>
                <w:lang w:val="fr-BE" w:bidi="en-US"/>
              </w:rPr>
              <w:t>2.2.23</w:t>
            </w:r>
            <w:r w:rsidR="00231BBF" w:rsidRPr="00093A56">
              <w:rPr>
                <w:rStyle w:val="Lienhypertexte"/>
                <w:noProof/>
                <w:lang w:val="fr-BE" w:bidi="en-US"/>
              </w:rPr>
              <w:t xml:space="preserve"> Supprimer les doublons</w:t>
            </w:r>
            <w:r w:rsidR="00231BBF">
              <w:rPr>
                <w:noProof/>
                <w:webHidden/>
              </w:rPr>
              <w:tab/>
            </w:r>
            <w:r w:rsidR="00231BBF">
              <w:rPr>
                <w:noProof/>
                <w:webHidden/>
              </w:rPr>
              <w:fldChar w:fldCharType="begin"/>
            </w:r>
            <w:r w:rsidR="00231BBF">
              <w:rPr>
                <w:noProof/>
                <w:webHidden/>
              </w:rPr>
              <w:instrText xml:space="preserve"> PAGEREF _Toc49916503 \h </w:instrText>
            </w:r>
            <w:r w:rsidR="00231BBF">
              <w:rPr>
                <w:noProof/>
                <w:webHidden/>
              </w:rPr>
            </w:r>
            <w:r w:rsidR="00231BBF">
              <w:rPr>
                <w:noProof/>
                <w:webHidden/>
              </w:rPr>
              <w:fldChar w:fldCharType="separate"/>
            </w:r>
            <w:r w:rsidR="00356B4F">
              <w:rPr>
                <w:noProof/>
                <w:webHidden/>
              </w:rPr>
              <w:t>71</w:t>
            </w:r>
            <w:r w:rsidR="00231BBF">
              <w:rPr>
                <w:noProof/>
                <w:webHidden/>
              </w:rPr>
              <w:fldChar w:fldCharType="end"/>
            </w:r>
          </w:hyperlink>
        </w:p>
        <w:p w14:paraId="3A1BC16D" w14:textId="719D3148" w:rsidR="00231BBF" w:rsidRDefault="00000000">
          <w:pPr>
            <w:pStyle w:val="TM3"/>
            <w:tabs>
              <w:tab w:val="right" w:leader="dot" w:pos="9486"/>
            </w:tabs>
            <w:rPr>
              <w:rFonts w:asciiTheme="minorHAnsi" w:eastAsiaTheme="minorEastAsia" w:hAnsiTheme="minorHAnsi"/>
              <w:b w:val="0"/>
              <w:i w:val="0"/>
              <w:noProof/>
            </w:rPr>
          </w:pPr>
          <w:hyperlink w:anchor="_Toc49916504" w:history="1">
            <w:r w:rsidR="00231BBF" w:rsidRPr="00093A56">
              <w:rPr>
                <w:rStyle w:val="Lienhypertexte"/>
                <w:rFonts w:cs="Times New Roman"/>
                <w:noProof/>
                <w:snapToGrid w:val="0"/>
                <w:w w:val="0"/>
                <w:lang w:val="fr-BE" w:bidi="en-US"/>
              </w:rPr>
              <w:t>2.2.24</w:t>
            </w:r>
            <w:r w:rsidR="00231BBF" w:rsidRPr="00093A56">
              <w:rPr>
                <w:rStyle w:val="Lienhypertexte"/>
                <w:noProof/>
                <w:lang w:val="fr-BE" w:bidi="en-US"/>
              </w:rPr>
              <w:t xml:space="preserve"> Commande cut pour couper une partie de fichier</w:t>
            </w:r>
            <w:r w:rsidR="00231BBF">
              <w:rPr>
                <w:noProof/>
                <w:webHidden/>
              </w:rPr>
              <w:tab/>
            </w:r>
            <w:r w:rsidR="00231BBF">
              <w:rPr>
                <w:noProof/>
                <w:webHidden/>
              </w:rPr>
              <w:fldChar w:fldCharType="begin"/>
            </w:r>
            <w:r w:rsidR="00231BBF">
              <w:rPr>
                <w:noProof/>
                <w:webHidden/>
              </w:rPr>
              <w:instrText xml:space="preserve"> PAGEREF _Toc49916504 \h </w:instrText>
            </w:r>
            <w:r w:rsidR="00231BBF">
              <w:rPr>
                <w:noProof/>
                <w:webHidden/>
              </w:rPr>
            </w:r>
            <w:r w:rsidR="00231BBF">
              <w:rPr>
                <w:noProof/>
                <w:webHidden/>
              </w:rPr>
              <w:fldChar w:fldCharType="separate"/>
            </w:r>
            <w:r w:rsidR="00356B4F">
              <w:rPr>
                <w:noProof/>
                <w:webHidden/>
              </w:rPr>
              <w:t>72</w:t>
            </w:r>
            <w:r w:rsidR="00231BBF">
              <w:rPr>
                <w:noProof/>
                <w:webHidden/>
              </w:rPr>
              <w:fldChar w:fldCharType="end"/>
            </w:r>
          </w:hyperlink>
        </w:p>
        <w:p w14:paraId="55D84637" w14:textId="48DDF26A" w:rsidR="00231BBF" w:rsidRDefault="00000000">
          <w:pPr>
            <w:pStyle w:val="TM3"/>
            <w:tabs>
              <w:tab w:val="right" w:leader="dot" w:pos="9486"/>
            </w:tabs>
            <w:rPr>
              <w:rFonts w:asciiTheme="minorHAnsi" w:eastAsiaTheme="minorEastAsia" w:hAnsiTheme="minorHAnsi"/>
              <w:b w:val="0"/>
              <w:i w:val="0"/>
              <w:noProof/>
            </w:rPr>
          </w:pPr>
          <w:hyperlink w:anchor="_Toc49916505" w:history="1">
            <w:r w:rsidR="00231BBF" w:rsidRPr="00093A56">
              <w:rPr>
                <w:rStyle w:val="Lienhypertexte"/>
                <w:rFonts w:cs="Times New Roman"/>
                <w:noProof/>
                <w:snapToGrid w:val="0"/>
                <w:w w:val="0"/>
                <w:lang w:val="fr-BE" w:bidi="en-US"/>
              </w:rPr>
              <w:t>2.2.25</w:t>
            </w:r>
            <w:r w:rsidR="00231BBF" w:rsidRPr="00093A56">
              <w:rPr>
                <w:rStyle w:val="Lienhypertexte"/>
                <w:noProof/>
                <w:lang w:val="fr-BE" w:bidi="en-US"/>
              </w:rPr>
              <w:t xml:space="preserve"> Les flux de redirections</w:t>
            </w:r>
            <w:r w:rsidR="00231BBF">
              <w:rPr>
                <w:noProof/>
                <w:webHidden/>
              </w:rPr>
              <w:tab/>
            </w:r>
            <w:r w:rsidR="00231BBF">
              <w:rPr>
                <w:noProof/>
                <w:webHidden/>
              </w:rPr>
              <w:fldChar w:fldCharType="begin"/>
            </w:r>
            <w:r w:rsidR="00231BBF">
              <w:rPr>
                <w:noProof/>
                <w:webHidden/>
              </w:rPr>
              <w:instrText xml:space="preserve"> PAGEREF _Toc49916505 \h </w:instrText>
            </w:r>
            <w:r w:rsidR="00231BBF">
              <w:rPr>
                <w:noProof/>
                <w:webHidden/>
              </w:rPr>
            </w:r>
            <w:r w:rsidR="00231BBF">
              <w:rPr>
                <w:noProof/>
                <w:webHidden/>
              </w:rPr>
              <w:fldChar w:fldCharType="separate"/>
            </w:r>
            <w:r w:rsidR="00356B4F">
              <w:rPr>
                <w:noProof/>
                <w:webHidden/>
              </w:rPr>
              <w:t>75</w:t>
            </w:r>
            <w:r w:rsidR="00231BBF">
              <w:rPr>
                <w:noProof/>
                <w:webHidden/>
              </w:rPr>
              <w:fldChar w:fldCharType="end"/>
            </w:r>
          </w:hyperlink>
        </w:p>
        <w:p w14:paraId="650AA117" w14:textId="5B5373FD" w:rsidR="00231BBF" w:rsidRDefault="00000000">
          <w:pPr>
            <w:pStyle w:val="TM1"/>
            <w:rPr>
              <w:rFonts w:asciiTheme="minorHAnsi" w:eastAsiaTheme="minorEastAsia" w:hAnsiTheme="minorHAnsi"/>
              <w:b w:val="0"/>
              <w:noProof/>
            </w:rPr>
          </w:pPr>
          <w:hyperlink w:anchor="_Toc49916506" w:history="1">
            <w:r w:rsidR="00231BBF" w:rsidRPr="00093A56">
              <w:rPr>
                <w:rStyle w:val="Lienhypertexte"/>
                <w:noProof/>
                <w14:scene3d>
                  <w14:camera w14:prst="orthographicFront"/>
                  <w14:lightRig w14:rig="threePt" w14:dir="t">
                    <w14:rot w14:lat="0" w14:lon="0" w14:rev="0"/>
                  </w14:lightRig>
                </w14:scene3d>
              </w:rPr>
              <w:t>CHAPITRE 3</w:t>
            </w:r>
            <w:r w:rsidR="00231BBF" w:rsidRPr="00093A56">
              <w:rPr>
                <w:rStyle w:val="Lienhypertexte"/>
                <w:noProof/>
              </w:rPr>
              <w:t xml:space="preserve"> INTRODUCTION ADMINISTRATION DES SYSTEMES WINDOWS SERVER</w:t>
            </w:r>
            <w:r w:rsidR="00231BBF">
              <w:rPr>
                <w:noProof/>
                <w:webHidden/>
              </w:rPr>
              <w:tab/>
            </w:r>
            <w:r w:rsidR="00231BBF">
              <w:rPr>
                <w:noProof/>
                <w:webHidden/>
              </w:rPr>
              <w:fldChar w:fldCharType="begin"/>
            </w:r>
            <w:r w:rsidR="00231BBF">
              <w:rPr>
                <w:noProof/>
                <w:webHidden/>
              </w:rPr>
              <w:instrText xml:space="preserve"> PAGEREF _Toc49916506 \h </w:instrText>
            </w:r>
            <w:r w:rsidR="00231BBF">
              <w:rPr>
                <w:noProof/>
                <w:webHidden/>
              </w:rPr>
            </w:r>
            <w:r w:rsidR="00231BBF">
              <w:rPr>
                <w:noProof/>
                <w:webHidden/>
              </w:rPr>
              <w:fldChar w:fldCharType="separate"/>
            </w:r>
            <w:r w:rsidR="00356B4F">
              <w:rPr>
                <w:noProof/>
                <w:webHidden/>
              </w:rPr>
              <w:t>87</w:t>
            </w:r>
            <w:r w:rsidR="00231BBF">
              <w:rPr>
                <w:noProof/>
                <w:webHidden/>
              </w:rPr>
              <w:fldChar w:fldCharType="end"/>
            </w:r>
          </w:hyperlink>
        </w:p>
        <w:p w14:paraId="63D2EBE2" w14:textId="273468AB" w:rsidR="00231BBF" w:rsidRDefault="00000000">
          <w:pPr>
            <w:pStyle w:val="TM2"/>
            <w:rPr>
              <w:rFonts w:asciiTheme="minorHAnsi" w:eastAsiaTheme="minorEastAsia" w:hAnsiTheme="minorHAnsi"/>
              <w:b w:val="0"/>
              <w:noProof/>
            </w:rPr>
          </w:pPr>
          <w:hyperlink w:anchor="_Toc49916507" w:history="1">
            <w:r w:rsidR="00231BBF" w:rsidRPr="00093A56">
              <w:rPr>
                <w:rStyle w:val="Lienhypertexte"/>
                <w:rFonts w:cs="Times New Roman"/>
                <w:noProof/>
                <w:snapToGrid w:val="0"/>
                <w:w w:val="0"/>
                <w:lang w:val="fr-BE" w:bidi="en-US"/>
              </w:rPr>
              <w:t>3.1</w:t>
            </w:r>
            <w:r w:rsidR="00231BBF" w:rsidRPr="00093A56">
              <w:rPr>
                <w:rStyle w:val="Lienhypertexte"/>
                <w:noProof/>
              </w:rPr>
              <w:t xml:space="preserve"> Gestion de l’Active Directory (AD)</w:t>
            </w:r>
            <w:r w:rsidR="00231BBF">
              <w:rPr>
                <w:noProof/>
                <w:webHidden/>
              </w:rPr>
              <w:tab/>
            </w:r>
            <w:r w:rsidR="00231BBF">
              <w:rPr>
                <w:noProof/>
                <w:webHidden/>
              </w:rPr>
              <w:fldChar w:fldCharType="begin"/>
            </w:r>
            <w:r w:rsidR="00231BBF">
              <w:rPr>
                <w:noProof/>
                <w:webHidden/>
              </w:rPr>
              <w:instrText xml:space="preserve"> PAGEREF _Toc49916507 \h </w:instrText>
            </w:r>
            <w:r w:rsidR="00231BBF">
              <w:rPr>
                <w:noProof/>
                <w:webHidden/>
              </w:rPr>
            </w:r>
            <w:r w:rsidR="00231BBF">
              <w:rPr>
                <w:noProof/>
                <w:webHidden/>
              </w:rPr>
              <w:fldChar w:fldCharType="separate"/>
            </w:r>
            <w:r w:rsidR="00356B4F">
              <w:rPr>
                <w:noProof/>
                <w:webHidden/>
              </w:rPr>
              <w:t>87</w:t>
            </w:r>
            <w:r w:rsidR="00231BBF">
              <w:rPr>
                <w:noProof/>
                <w:webHidden/>
              </w:rPr>
              <w:fldChar w:fldCharType="end"/>
            </w:r>
          </w:hyperlink>
        </w:p>
        <w:p w14:paraId="2DB038F6" w14:textId="3C210DCB" w:rsidR="00231BBF" w:rsidRDefault="00000000">
          <w:pPr>
            <w:pStyle w:val="TM3"/>
            <w:tabs>
              <w:tab w:val="right" w:leader="dot" w:pos="9486"/>
            </w:tabs>
            <w:rPr>
              <w:rFonts w:asciiTheme="minorHAnsi" w:eastAsiaTheme="minorEastAsia" w:hAnsiTheme="minorHAnsi"/>
              <w:b w:val="0"/>
              <w:i w:val="0"/>
              <w:noProof/>
            </w:rPr>
          </w:pPr>
          <w:hyperlink w:anchor="_Toc49916508" w:history="1">
            <w:r w:rsidR="00231BBF" w:rsidRPr="00093A56">
              <w:rPr>
                <w:rStyle w:val="Lienhypertexte"/>
                <w:noProof/>
                <w:lang w:val="fr-BE" w:bidi="en-US"/>
              </w:rPr>
              <w:t>3.1.1</w:t>
            </w:r>
            <w:r w:rsidR="00231BBF" w:rsidRPr="00093A56">
              <w:rPr>
                <w:rStyle w:val="Lienhypertexte"/>
                <w:noProof/>
              </w:rPr>
              <w:t xml:space="preserve"> Rappel</w:t>
            </w:r>
            <w:r w:rsidR="00231BBF">
              <w:rPr>
                <w:noProof/>
                <w:webHidden/>
              </w:rPr>
              <w:tab/>
            </w:r>
            <w:r w:rsidR="00231BBF">
              <w:rPr>
                <w:noProof/>
                <w:webHidden/>
              </w:rPr>
              <w:fldChar w:fldCharType="begin"/>
            </w:r>
            <w:r w:rsidR="00231BBF">
              <w:rPr>
                <w:noProof/>
                <w:webHidden/>
              </w:rPr>
              <w:instrText xml:space="preserve"> PAGEREF _Toc49916508 \h </w:instrText>
            </w:r>
            <w:r w:rsidR="00231BBF">
              <w:rPr>
                <w:noProof/>
                <w:webHidden/>
              </w:rPr>
            </w:r>
            <w:r w:rsidR="00231BBF">
              <w:rPr>
                <w:noProof/>
                <w:webHidden/>
              </w:rPr>
              <w:fldChar w:fldCharType="separate"/>
            </w:r>
            <w:r w:rsidR="00356B4F">
              <w:rPr>
                <w:noProof/>
                <w:webHidden/>
              </w:rPr>
              <w:t>87</w:t>
            </w:r>
            <w:r w:rsidR="00231BBF">
              <w:rPr>
                <w:noProof/>
                <w:webHidden/>
              </w:rPr>
              <w:fldChar w:fldCharType="end"/>
            </w:r>
          </w:hyperlink>
        </w:p>
        <w:p w14:paraId="5C85F282" w14:textId="35CAF07C" w:rsidR="00231BBF" w:rsidRDefault="00000000">
          <w:pPr>
            <w:pStyle w:val="TM3"/>
            <w:tabs>
              <w:tab w:val="right" w:leader="dot" w:pos="9486"/>
            </w:tabs>
            <w:rPr>
              <w:rFonts w:asciiTheme="minorHAnsi" w:eastAsiaTheme="minorEastAsia" w:hAnsiTheme="minorHAnsi"/>
              <w:b w:val="0"/>
              <w:i w:val="0"/>
              <w:noProof/>
            </w:rPr>
          </w:pPr>
          <w:hyperlink w:anchor="_Toc49916509" w:history="1">
            <w:r w:rsidR="00231BBF" w:rsidRPr="00093A56">
              <w:rPr>
                <w:rStyle w:val="Lienhypertexte"/>
                <w:noProof/>
                <w:lang w:val="fr-BE" w:bidi="en-US"/>
              </w:rPr>
              <w:t>3.1.2</w:t>
            </w:r>
            <w:r w:rsidR="00231BBF" w:rsidRPr="00093A56">
              <w:rPr>
                <w:rStyle w:val="Lienhypertexte"/>
                <w:noProof/>
              </w:rPr>
              <w:t xml:space="preserve"> Organization Unit (O.U)</w:t>
            </w:r>
            <w:r w:rsidR="00231BBF">
              <w:rPr>
                <w:noProof/>
                <w:webHidden/>
              </w:rPr>
              <w:tab/>
            </w:r>
            <w:r w:rsidR="00231BBF">
              <w:rPr>
                <w:noProof/>
                <w:webHidden/>
              </w:rPr>
              <w:fldChar w:fldCharType="begin"/>
            </w:r>
            <w:r w:rsidR="00231BBF">
              <w:rPr>
                <w:noProof/>
                <w:webHidden/>
              </w:rPr>
              <w:instrText xml:space="preserve"> PAGEREF _Toc49916509 \h </w:instrText>
            </w:r>
            <w:r w:rsidR="00231BBF">
              <w:rPr>
                <w:noProof/>
                <w:webHidden/>
              </w:rPr>
            </w:r>
            <w:r w:rsidR="00231BBF">
              <w:rPr>
                <w:noProof/>
                <w:webHidden/>
              </w:rPr>
              <w:fldChar w:fldCharType="separate"/>
            </w:r>
            <w:r w:rsidR="00356B4F">
              <w:rPr>
                <w:noProof/>
                <w:webHidden/>
              </w:rPr>
              <w:t>87</w:t>
            </w:r>
            <w:r w:rsidR="00231BBF">
              <w:rPr>
                <w:noProof/>
                <w:webHidden/>
              </w:rPr>
              <w:fldChar w:fldCharType="end"/>
            </w:r>
          </w:hyperlink>
        </w:p>
        <w:p w14:paraId="19B54776" w14:textId="3D1B772B" w:rsidR="00231BBF" w:rsidRDefault="00000000">
          <w:pPr>
            <w:pStyle w:val="TM3"/>
            <w:tabs>
              <w:tab w:val="right" w:leader="dot" w:pos="9486"/>
            </w:tabs>
            <w:rPr>
              <w:rFonts w:asciiTheme="minorHAnsi" w:eastAsiaTheme="minorEastAsia" w:hAnsiTheme="minorHAnsi"/>
              <w:b w:val="0"/>
              <w:i w:val="0"/>
              <w:noProof/>
            </w:rPr>
          </w:pPr>
          <w:hyperlink w:anchor="_Toc49916510" w:history="1">
            <w:r w:rsidR="00231BBF" w:rsidRPr="00093A56">
              <w:rPr>
                <w:rStyle w:val="Lienhypertexte"/>
                <w:noProof/>
                <w:lang w:val="fr-BE" w:bidi="en-US"/>
              </w:rPr>
              <w:t>3.1.3</w:t>
            </w:r>
            <w:r w:rsidR="00231BBF" w:rsidRPr="00093A56">
              <w:rPr>
                <w:rStyle w:val="Lienhypertexte"/>
                <w:noProof/>
              </w:rPr>
              <w:t xml:space="preserve"> Users</w:t>
            </w:r>
            <w:r w:rsidR="00231BBF">
              <w:rPr>
                <w:noProof/>
                <w:webHidden/>
              </w:rPr>
              <w:tab/>
            </w:r>
            <w:r w:rsidR="00231BBF">
              <w:rPr>
                <w:noProof/>
                <w:webHidden/>
              </w:rPr>
              <w:fldChar w:fldCharType="begin"/>
            </w:r>
            <w:r w:rsidR="00231BBF">
              <w:rPr>
                <w:noProof/>
                <w:webHidden/>
              </w:rPr>
              <w:instrText xml:space="preserve"> PAGEREF _Toc49916510 \h </w:instrText>
            </w:r>
            <w:r w:rsidR="00231BBF">
              <w:rPr>
                <w:noProof/>
                <w:webHidden/>
              </w:rPr>
            </w:r>
            <w:r w:rsidR="00231BBF">
              <w:rPr>
                <w:noProof/>
                <w:webHidden/>
              </w:rPr>
              <w:fldChar w:fldCharType="separate"/>
            </w:r>
            <w:r w:rsidR="00356B4F">
              <w:rPr>
                <w:noProof/>
                <w:webHidden/>
              </w:rPr>
              <w:t>88</w:t>
            </w:r>
            <w:r w:rsidR="00231BBF">
              <w:rPr>
                <w:noProof/>
                <w:webHidden/>
              </w:rPr>
              <w:fldChar w:fldCharType="end"/>
            </w:r>
          </w:hyperlink>
        </w:p>
        <w:p w14:paraId="5A83325D" w14:textId="557533A8" w:rsidR="00231BBF" w:rsidRDefault="00000000">
          <w:pPr>
            <w:pStyle w:val="TM3"/>
            <w:tabs>
              <w:tab w:val="right" w:leader="dot" w:pos="9486"/>
            </w:tabs>
            <w:rPr>
              <w:rFonts w:asciiTheme="minorHAnsi" w:eastAsiaTheme="minorEastAsia" w:hAnsiTheme="minorHAnsi"/>
              <w:b w:val="0"/>
              <w:i w:val="0"/>
              <w:noProof/>
            </w:rPr>
          </w:pPr>
          <w:hyperlink w:anchor="_Toc49916511" w:history="1">
            <w:r w:rsidR="00231BBF" w:rsidRPr="00093A56">
              <w:rPr>
                <w:rStyle w:val="Lienhypertexte"/>
                <w:noProof/>
                <w:lang w:val="fr-BE" w:bidi="en-US"/>
              </w:rPr>
              <w:t>3.1.4</w:t>
            </w:r>
            <w:r w:rsidR="00231BBF" w:rsidRPr="00093A56">
              <w:rPr>
                <w:rStyle w:val="Lienhypertexte"/>
                <w:noProof/>
              </w:rPr>
              <w:t xml:space="preserve"> InetOrgPerson</w:t>
            </w:r>
            <w:r w:rsidR="00231BBF">
              <w:rPr>
                <w:noProof/>
                <w:webHidden/>
              </w:rPr>
              <w:tab/>
            </w:r>
            <w:r w:rsidR="00231BBF">
              <w:rPr>
                <w:noProof/>
                <w:webHidden/>
              </w:rPr>
              <w:fldChar w:fldCharType="begin"/>
            </w:r>
            <w:r w:rsidR="00231BBF">
              <w:rPr>
                <w:noProof/>
                <w:webHidden/>
              </w:rPr>
              <w:instrText xml:space="preserve"> PAGEREF _Toc49916511 \h </w:instrText>
            </w:r>
            <w:r w:rsidR="00231BBF">
              <w:rPr>
                <w:noProof/>
                <w:webHidden/>
              </w:rPr>
            </w:r>
            <w:r w:rsidR="00231BBF">
              <w:rPr>
                <w:noProof/>
                <w:webHidden/>
              </w:rPr>
              <w:fldChar w:fldCharType="separate"/>
            </w:r>
            <w:r w:rsidR="00356B4F">
              <w:rPr>
                <w:noProof/>
                <w:webHidden/>
              </w:rPr>
              <w:t>88</w:t>
            </w:r>
            <w:r w:rsidR="00231BBF">
              <w:rPr>
                <w:noProof/>
                <w:webHidden/>
              </w:rPr>
              <w:fldChar w:fldCharType="end"/>
            </w:r>
          </w:hyperlink>
        </w:p>
        <w:p w14:paraId="762FF1F9" w14:textId="488321B6" w:rsidR="00231BBF" w:rsidRDefault="00000000">
          <w:pPr>
            <w:pStyle w:val="TM3"/>
            <w:tabs>
              <w:tab w:val="right" w:leader="dot" w:pos="9486"/>
            </w:tabs>
            <w:rPr>
              <w:rFonts w:asciiTheme="minorHAnsi" w:eastAsiaTheme="minorEastAsia" w:hAnsiTheme="minorHAnsi"/>
              <w:b w:val="0"/>
              <w:i w:val="0"/>
              <w:noProof/>
            </w:rPr>
          </w:pPr>
          <w:hyperlink w:anchor="_Toc49916512" w:history="1">
            <w:r w:rsidR="00231BBF" w:rsidRPr="00093A56">
              <w:rPr>
                <w:rStyle w:val="Lienhypertexte"/>
                <w:noProof/>
              </w:rPr>
              <w:t>3.1.5 Computers</w:t>
            </w:r>
            <w:r w:rsidR="00231BBF">
              <w:rPr>
                <w:noProof/>
                <w:webHidden/>
              </w:rPr>
              <w:tab/>
            </w:r>
            <w:r w:rsidR="00231BBF">
              <w:rPr>
                <w:noProof/>
                <w:webHidden/>
              </w:rPr>
              <w:fldChar w:fldCharType="begin"/>
            </w:r>
            <w:r w:rsidR="00231BBF">
              <w:rPr>
                <w:noProof/>
                <w:webHidden/>
              </w:rPr>
              <w:instrText xml:space="preserve"> PAGEREF _Toc49916512 \h </w:instrText>
            </w:r>
            <w:r w:rsidR="00231BBF">
              <w:rPr>
                <w:noProof/>
                <w:webHidden/>
              </w:rPr>
            </w:r>
            <w:r w:rsidR="00231BBF">
              <w:rPr>
                <w:noProof/>
                <w:webHidden/>
              </w:rPr>
              <w:fldChar w:fldCharType="separate"/>
            </w:r>
            <w:r w:rsidR="00356B4F">
              <w:rPr>
                <w:noProof/>
                <w:webHidden/>
              </w:rPr>
              <w:t>88</w:t>
            </w:r>
            <w:r w:rsidR="00231BBF">
              <w:rPr>
                <w:noProof/>
                <w:webHidden/>
              </w:rPr>
              <w:fldChar w:fldCharType="end"/>
            </w:r>
          </w:hyperlink>
        </w:p>
        <w:p w14:paraId="2862D5A5" w14:textId="4A911619" w:rsidR="00231BBF" w:rsidRDefault="00000000">
          <w:pPr>
            <w:pStyle w:val="TM3"/>
            <w:tabs>
              <w:tab w:val="right" w:leader="dot" w:pos="9486"/>
            </w:tabs>
            <w:rPr>
              <w:rFonts w:asciiTheme="minorHAnsi" w:eastAsiaTheme="minorEastAsia" w:hAnsiTheme="minorHAnsi"/>
              <w:b w:val="0"/>
              <w:i w:val="0"/>
              <w:noProof/>
            </w:rPr>
          </w:pPr>
          <w:hyperlink w:anchor="_Toc49916513" w:history="1">
            <w:r w:rsidR="00231BBF" w:rsidRPr="00093A56">
              <w:rPr>
                <w:rStyle w:val="Lienhypertexte"/>
                <w:noProof/>
              </w:rPr>
              <w:t>3.1.6 Les groupes</w:t>
            </w:r>
            <w:r w:rsidR="00231BBF">
              <w:rPr>
                <w:noProof/>
                <w:webHidden/>
              </w:rPr>
              <w:tab/>
            </w:r>
            <w:r w:rsidR="00231BBF">
              <w:rPr>
                <w:noProof/>
                <w:webHidden/>
              </w:rPr>
              <w:fldChar w:fldCharType="begin"/>
            </w:r>
            <w:r w:rsidR="00231BBF">
              <w:rPr>
                <w:noProof/>
                <w:webHidden/>
              </w:rPr>
              <w:instrText xml:space="preserve"> PAGEREF _Toc49916513 \h </w:instrText>
            </w:r>
            <w:r w:rsidR="00231BBF">
              <w:rPr>
                <w:noProof/>
                <w:webHidden/>
              </w:rPr>
            </w:r>
            <w:r w:rsidR="00231BBF">
              <w:rPr>
                <w:noProof/>
                <w:webHidden/>
              </w:rPr>
              <w:fldChar w:fldCharType="separate"/>
            </w:r>
            <w:r w:rsidR="00356B4F">
              <w:rPr>
                <w:noProof/>
                <w:webHidden/>
              </w:rPr>
              <w:t>88</w:t>
            </w:r>
            <w:r w:rsidR="00231BBF">
              <w:rPr>
                <w:noProof/>
                <w:webHidden/>
              </w:rPr>
              <w:fldChar w:fldCharType="end"/>
            </w:r>
          </w:hyperlink>
        </w:p>
        <w:p w14:paraId="72AADBE7" w14:textId="7AE9C227" w:rsidR="00231BBF" w:rsidRDefault="00000000">
          <w:pPr>
            <w:pStyle w:val="TM3"/>
            <w:tabs>
              <w:tab w:val="right" w:leader="dot" w:pos="9486"/>
            </w:tabs>
            <w:rPr>
              <w:rFonts w:asciiTheme="minorHAnsi" w:eastAsiaTheme="minorEastAsia" w:hAnsiTheme="minorHAnsi"/>
              <w:b w:val="0"/>
              <w:i w:val="0"/>
              <w:noProof/>
            </w:rPr>
          </w:pPr>
          <w:hyperlink w:anchor="_Toc49916514" w:history="1">
            <w:r w:rsidR="00231BBF" w:rsidRPr="00093A56">
              <w:rPr>
                <w:rStyle w:val="Lienhypertexte"/>
                <w:noProof/>
                <w:lang w:val="fr-BE" w:bidi="en-US"/>
              </w:rPr>
              <w:t>3.1.7</w:t>
            </w:r>
            <w:r w:rsidR="00231BBF" w:rsidRPr="00093A56">
              <w:rPr>
                <w:rStyle w:val="Lienhypertexte"/>
                <w:noProof/>
              </w:rPr>
              <w:t xml:space="preserve"> Permission dans l’Active Directory</w:t>
            </w:r>
            <w:r w:rsidR="00231BBF">
              <w:rPr>
                <w:noProof/>
                <w:webHidden/>
              </w:rPr>
              <w:tab/>
            </w:r>
            <w:r w:rsidR="00231BBF">
              <w:rPr>
                <w:noProof/>
                <w:webHidden/>
              </w:rPr>
              <w:fldChar w:fldCharType="begin"/>
            </w:r>
            <w:r w:rsidR="00231BBF">
              <w:rPr>
                <w:noProof/>
                <w:webHidden/>
              </w:rPr>
              <w:instrText xml:space="preserve"> PAGEREF _Toc49916514 \h </w:instrText>
            </w:r>
            <w:r w:rsidR="00231BBF">
              <w:rPr>
                <w:noProof/>
                <w:webHidden/>
              </w:rPr>
            </w:r>
            <w:r w:rsidR="00231BBF">
              <w:rPr>
                <w:noProof/>
                <w:webHidden/>
              </w:rPr>
              <w:fldChar w:fldCharType="separate"/>
            </w:r>
            <w:r w:rsidR="00356B4F">
              <w:rPr>
                <w:noProof/>
                <w:webHidden/>
              </w:rPr>
              <w:t>90</w:t>
            </w:r>
            <w:r w:rsidR="00231BBF">
              <w:rPr>
                <w:noProof/>
                <w:webHidden/>
              </w:rPr>
              <w:fldChar w:fldCharType="end"/>
            </w:r>
          </w:hyperlink>
        </w:p>
        <w:p w14:paraId="1FC31944" w14:textId="0EB8CFDB" w:rsidR="00231BBF" w:rsidRDefault="00000000">
          <w:pPr>
            <w:pStyle w:val="TM3"/>
            <w:tabs>
              <w:tab w:val="right" w:leader="dot" w:pos="9486"/>
            </w:tabs>
            <w:rPr>
              <w:rFonts w:asciiTheme="minorHAnsi" w:eastAsiaTheme="minorEastAsia" w:hAnsiTheme="minorHAnsi"/>
              <w:b w:val="0"/>
              <w:i w:val="0"/>
              <w:noProof/>
            </w:rPr>
          </w:pPr>
          <w:hyperlink w:anchor="_Toc49916515" w:history="1">
            <w:r w:rsidR="00231BBF" w:rsidRPr="00093A56">
              <w:rPr>
                <w:rStyle w:val="Lienhypertexte"/>
                <w:noProof/>
                <w:lang w:val="fr-BE" w:bidi="en-US"/>
              </w:rPr>
              <w:t>3.1.8</w:t>
            </w:r>
            <w:r w:rsidR="00231BBF" w:rsidRPr="00093A56">
              <w:rPr>
                <w:rStyle w:val="Lienhypertexte"/>
                <w:noProof/>
              </w:rPr>
              <w:t xml:space="preserve"> Délégation des droits AD</w:t>
            </w:r>
            <w:r w:rsidR="00231BBF">
              <w:rPr>
                <w:noProof/>
                <w:webHidden/>
              </w:rPr>
              <w:tab/>
            </w:r>
            <w:r w:rsidR="00231BBF">
              <w:rPr>
                <w:noProof/>
                <w:webHidden/>
              </w:rPr>
              <w:fldChar w:fldCharType="begin"/>
            </w:r>
            <w:r w:rsidR="00231BBF">
              <w:rPr>
                <w:noProof/>
                <w:webHidden/>
              </w:rPr>
              <w:instrText xml:space="preserve"> PAGEREF _Toc49916515 \h </w:instrText>
            </w:r>
            <w:r w:rsidR="00231BBF">
              <w:rPr>
                <w:noProof/>
                <w:webHidden/>
              </w:rPr>
            </w:r>
            <w:r w:rsidR="00231BBF">
              <w:rPr>
                <w:noProof/>
                <w:webHidden/>
              </w:rPr>
              <w:fldChar w:fldCharType="separate"/>
            </w:r>
            <w:r w:rsidR="00356B4F">
              <w:rPr>
                <w:noProof/>
                <w:webHidden/>
              </w:rPr>
              <w:t>91</w:t>
            </w:r>
            <w:r w:rsidR="00231BBF">
              <w:rPr>
                <w:noProof/>
                <w:webHidden/>
              </w:rPr>
              <w:fldChar w:fldCharType="end"/>
            </w:r>
          </w:hyperlink>
        </w:p>
        <w:p w14:paraId="1AAD125B" w14:textId="2B3D9A39" w:rsidR="00231BBF" w:rsidRDefault="00000000">
          <w:pPr>
            <w:pStyle w:val="TM2"/>
            <w:rPr>
              <w:rFonts w:asciiTheme="minorHAnsi" w:eastAsiaTheme="minorEastAsia" w:hAnsiTheme="minorHAnsi"/>
              <w:b w:val="0"/>
              <w:noProof/>
            </w:rPr>
          </w:pPr>
          <w:hyperlink w:anchor="_Toc49916516" w:history="1">
            <w:r w:rsidR="00231BBF" w:rsidRPr="00093A56">
              <w:rPr>
                <w:rStyle w:val="Lienhypertexte"/>
                <w:rFonts w:cs="Times New Roman"/>
                <w:noProof/>
                <w:snapToGrid w:val="0"/>
                <w:w w:val="0"/>
                <w:lang w:val="fr-BE" w:bidi="en-US"/>
              </w:rPr>
              <w:t>3.2</w:t>
            </w:r>
            <w:r w:rsidR="00231BBF" w:rsidRPr="00093A56">
              <w:rPr>
                <w:rStyle w:val="Lienhypertexte"/>
                <w:noProof/>
              </w:rPr>
              <w:t xml:space="preserve"> Accès aux ressources</w:t>
            </w:r>
            <w:r w:rsidR="00231BBF">
              <w:rPr>
                <w:noProof/>
                <w:webHidden/>
              </w:rPr>
              <w:tab/>
            </w:r>
            <w:r w:rsidR="00231BBF">
              <w:rPr>
                <w:noProof/>
                <w:webHidden/>
              </w:rPr>
              <w:fldChar w:fldCharType="begin"/>
            </w:r>
            <w:r w:rsidR="00231BBF">
              <w:rPr>
                <w:noProof/>
                <w:webHidden/>
              </w:rPr>
              <w:instrText xml:space="preserve"> PAGEREF _Toc49916516 \h </w:instrText>
            </w:r>
            <w:r w:rsidR="00231BBF">
              <w:rPr>
                <w:noProof/>
                <w:webHidden/>
              </w:rPr>
            </w:r>
            <w:r w:rsidR="00231BBF">
              <w:rPr>
                <w:noProof/>
                <w:webHidden/>
              </w:rPr>
              <w:fldChar w:fldCharType="separate"/>
            </w:r>
            <w:r w:rsidR="00356B4F">
              <w:rPr>
                <w:noProof/>
                <w:webHidden/>
              </w:rPr>
              <w:t>91</w:t>
            </w:r>
            <w:r w:rsidR="00231BBF">
              <w:rPr>
                <w:noProof/>
                <w:webHidden/>
              </w:rPr>
              <w:fldChar w:fldCharType="end"/>
            </w:r>
          </w:hyperlink>
        </w:p>
        <w:p w14:paraId="7CA5FFED" w14:textId="6EEC7747" w:rsidR="00231BBF" w:rsidRDefault="00000000">
          <w:pPr>
            <w:pStyle w:val="TM3"/>
            <w:tabs>
              <w:tab w:val="right" w:leader="dot" w:pos="9486"/>
            </w:tabs>
            <w:rPr>
              <w:rFonts w:asciiTheme="minorHAnsi" w:eastAsiaTheme="minorEastAsia" w:hAnsiTheme="minorHAnsi"/>
              <w:b w:val="0"/>
              <w:i w:val="0"/>
              <w:noProof/>
            </w:rPr>
          </w:pPr>
          <w:hyperlink w:anchor="_Toc49916517" w:history="1">
            <w:r w:rsidR="00231BBF" w:rsidRPr="00093A56">
              <w:rPr>
                <w:rStyle w:val="Lienhypertexte"/>
                <w:noProof/>
              </w:rPr>
              <w:t>3.2.1 Le partage</w:t>
            </w:r>
            <w:r w:rsidR="00231BBF">
              <w:rPr>
                <w:noProof/>
                <w:webHidden/>
              </w:rPr>
              <w:tab/>
            </w:r>
            <w:r w:rsidR="00231BBF">
              <w:rPr>
                <w:noProof/>
                <w:webHidden/>
              </w:rPr>
              <w:fldChar w:fldCharType="begin"/>
            </w:r>
            <w:r w:rsidR="00231BBF">
              <w:rPr>
                <w:noProof/>
                <w:webHidden/>
              </w:rPr>
              <w:instrText xml:space="preserve"> PAGEREF _Toc49916517 \h </w:instrText>
            </w:r>
            <w:r w:rsidR="00231BBF">
              <w:rPr>
                <w:noProof/>
                <w:webHidden/>
              </w:rPr>
            </w:r>
            <w:r w:rsidR="00231BBF">
              <w:rPr>
                <w:noProof/>
                <w:webHidden/>
              </w:rPr>
              <w:fldChar w:fldCharType="separate"/>
            </w:r>
            <w:r w:rsidR="00356B4F">
              <w:rPr>
                <w:noProof/>
                <w:webHidden/>
              </w:rPr>
              <w:t>91</w:t>
            </w:r>
            <w:r w:rsidR="00231BBF">
              <w:rPr>
                <w:noProof/>
                <w:webHidden/>
              </w:rPr>
              <w:fldChar w:fldCharType="end"/>
            </w:r>
          </w:hyperlink>
        </w:p>
        <w:p w14:paraId="07582342" w14:textId="64A5E640" w:rsidR="00231BBF" w:rsidRDefault="00000000">
          <w:pPr>
            <w:pStyle w:val="TM3"/>
            <w:tabs>
              <w:tab w:val="right" w:leader="dot" w:pos="9486"/>
            </w:tabs>
            <w:rPr>
              <w:rFonts w:asciiTheme="minorHAnsi" w:eastAsiaTheme="minorEastAsia" w:hAnsiTheme="minorHAnsi"/>
              <w:b w:val="0"/>
              <w:i w:val="0"/>
              <w:noProof/>
            </w:rPr>
          </w:pPr>
          <w:hyperlink w:anchor="_Toc49916518" w:history="1">
            <w:r w:rsidR="00231BBF" w:rsidRPr="00093A56">
              <w:rPr>
                <w:rStyle w:val="Lienhypertexte"/>
                <w:noProof/>
                <w:lang w:val="fr-BE" w:bidi="en-US"/>
              </w:rPr>
              <w:t>3.2.2</w:t>
            </w:r>
            <w:r w:rsidR="00231BBF" w:rsidRPr="00093A56">
              <w:rPr>
                <w:rStyle w:val="Lienhypertexte"/>
                <w:noProof/>
              </w:rPr>
              <w:t xml:space="preserve"> La publication</w:t>
            </w:r>
            <w:r w:rsidR="00231BBF">
              <w:rPr>
                <w:noProof/>
                <w:webHidden/>
              </w:rPr>
              <w:tab/>
            </w:r>
            <w:r w:rsidR="00231BBF">
              <w:rPr>
                <w:noProof/>
                <w:webHidden/>
              </w:rPr>
              <w:fldChar w:fldCharType="begin"/>
            </w:r>
            <w:r w:rsidR="00231BBF">
              <w:rPr>
                <w:noProof/>
                <w:webHidden/>
              </w:rPr>
              <w:instrText xml:space="preserve"> PAGEREF _Toc49916518 \h </w:instrText>
            </w:r>
            <w:r w:rsidR="00231BBF">
              <w:rPr>
                <w:noProof/>
                <w:webHidden/>
              </w:rPr>
            </w:r>
            <w:r w:rsidR="00231BBF">
              <w:rPr>
                <w:noProof/>
                <w:webHidden/>
              </w:rPr>
              <w:fldChar w:fldCharType="separate"/>
            </w:r>
            <w:r w:rsidR="00356B4F">
              <w:rPr>
                <w:noProof/>
                <w:webHidden/>
              </w:rPr>
              <w:t>91</w:t>
            </w:r>
            <w:r w:rsidR="00231BBF">
              <w:rPr>
                <w:noProof/>
                <w:webHidden/>
              </w:rPr>
              <w:fldChar w:fldCharType="end"/>
            </w:r>
          </w:hyperlink>
        </w:p>
        <w:p w14:paraId="5B4D4DB4" w14:textId="655CEC57" w:rsidR="00231BBF" w:rsidRDefault="00000000">
          <w:pPr>
            <w:pStyle w:val="TM3"/>
            <w:tabs>
              <w:tab w:val="right" w:leader="dot" w:pos="9486"/>
            </w:tabs>
            <w:rPr>
              <w:rFonts w:asciiTheme="minorHAnsi" w:eastAsiaTheme="minorEastAsia" w:hAnsiTheme="minorHAnsi"/>
              <w:b w:val="0"/>
              <w:i w:val="0"/>
              <w:noProof/>
            </w:rPr>
          </w:pPr>
          <w:hyperlink w:anchor="_Toc49916519" w:history="1">
            <w:r w:rsidR="00231BBF" w:rsidRPr="00093A56">
              <w:rPr>
                <w:rStyle w:val="Lienhypertexte"/>
                <w:noProof/>
              </w:rPr>
              <w:t>3.2.3 Les permissions</w:t>
            </w:r>
            <w:r w:rsidR="00231BBF">
              <w:rPr>
                <w:noProof/>
                <w:webHidden/>
              </w:rPr>
              <w:tab/>
            </w:r>
            <w:r w:rsidR="00231BBF">
              <w:rPr>
                <w:noProof/>
                <w:webHidden/>
              </w:rPr>
              <w:fldChar w:fldCharType="begin"/>
            </w:r>
            <w:r w:rsidR="00231BBF">
              <w:rPr>
                <w:noProof/>
                <w:webHidden/>
              </w:rPr>
              <w:instrText xml:space="preserve"> PAGEREF _Toc49916519 \h </w:instrText>
            </w:r>
            <w:r w:rsidR="00231BBF">
              <w:rPr>
                <w:noProof/>
                <w:webHidden/>
              </w:rPr>
            </w:r>
            <w:r w:rsidR="00231BBF">
              <w:rPr>
                <w:noProof/>
                <w:webHidden/>
              </w:rPr>
              <w:fldChar w:fldCharType="separate"/>
            </w:r>
            <w:r w:rsidR="00356B4F">
              <w:rPr>
                <w:noProof/>
                <w:webHidden/>
              </w:rPr>
              <w:t>92</w:t>
            </w:r>
            <w:r w:rsidR="00231BBF">
              <w:rPr>
                <w:noProof/>
                <w:webHidden/>
              </w:rPr>
              <w:fldChar w:fldCharType="end"/>
            </w:r>
          </w:hyperlink>
        </w:p>
        <w:p w14:paraId="3FAACB1B" w14:textId="0FECE424" w:rsidR="00231BBF" w:rsidRDefault="00000000">
          <w:pPr>
            <w:pStyle w:val="TM3"/>
            <w:tabs>
              <w:tab w:val="right" w:leader="dot" w:pos="9486"/>
            </w:tabs>
            <w:rPr>
              <w:rFonts w:asciiTheme="minorHAnsi" w:eastAsiaTheme="minorEastAsia" w:hAnsiTheme="minorHAnsi"/>
              <w:b w:val="0"/>
              <w:i w:val="0"/>
              <w:noProof/>
            </w:rPr>
          </w:pPr>
          <w:hyperlink w:anchor="_Toc49916520" w:history="1">
            <w:r w:rsidR="00231BBF" w:rsidRPr="00093A56">
              <w:rPr>
                <w:rStyle w:val="Lienhypertexte"/>
                <w:noProof/>
              </w:rPr>
              <w:t>3.2.4 La gestion des permissions</w:t>
            </w:r>
            <w:r w:rsidR="00231BBF">
              <w:rPr>
                <w:noProof/>
                <w:webHidden/>
              </w:rPr>
              <w:tab/>
            </w:r>
            <w:r w:rsidR="00231BBF">
              <w:rPr>
                <w:noProof/>
                <w:webHidden/>
              </w:rPr>
              <w:fldChar w:fldCharType="begin"/>
            </w:r>
            <w:r w:rsidR="00231BBF">
              <w:rPr>
                <w:noProof/>
                <w:webHidden/>
              </w:rPr>
              <w:instrText xml:space="preserve"> PAGEREF _Toc49916520 \h </w:instrText>
            </w:r>
            <w:r w:rsidR="00231BBF">
              <w:rPr>
                <w:noProof/>
                <w:webHidden/>
              </w:rPr>
            </w:r>
            <w:r w:rsidR="00231BBF">
              <w:rPr>
                <w:noProof/>
                <w:webHidden/>
              </w:rPr>
              <w:fldChar w:fldCharType="separate"/>
            </w:r>
            <w:r w:rsidR="00356B4F">
              <w:rPr>
                <w:noProof/>
                <w:webHidden/>
              </w:rPr>
              <w:t>92</w:t>
            </w:r>
            <w:r w:rsidR="00231BBF">
              <w:rPr>
                <w:noProof/>
                <w:webHidden/>
              </w:rPr>
              <w:fldChar w:fldCharType="end"/>
            </w:r>
          </w:hyperlink>
        </w:p>
        <w:p w14:paraId="163EA70C" w14:textId="21DCD228" w:rsidR="00231BBF" w:rsidRDefault="00000000">
          <w:pPr>
            <w:pStyle w:val="TM2"/>
            <w:rPr>
              <w:rFonts w:asciiTheme="minorHAnsi" w:eastAsiaTheme="minorEastAsia" w:hAnsiTheme="minorHAnsi"/>
              <w:b w:val="0"/>
              <w:noProof/>
            </w:rPr>
          </w:pPr>
          <w:hyperlink w:anchor="_Toc49916521" w:history="1">
            <w:r w:rsidR="00231BBF" w:rsidRPr="00093A56">
              <w:rPr>
                <w:rStyle w:val="Lienhypertexte"/>
                <w:rFonts w:cs="Times New Roman"/>
                <w:noProof/>
                <w:snapToGrid w:val="0"/>
                <w:w w:val="0"/>
              </w:rPr>
              <w:t>3.3</w:t>
            </w:r>
            <w:r w:rsidR="00231BBF" w:rsidRPr="00093A56">
              <w:rPr>
                <w:rStyle w:val="Lienhypertexte"/>
                <w:noProof/>
              </w:rPr>
              <w:t xml:space="preserve"> La notion d’héritage</w:t>
            </w:r>
            <w:r w:rsidR="00231BBF">
              <w:rPr>
                <w:noProof/>
                <w:webHidden/>
              </w:rPr>
              <w:tab/>
            </w:r>
            <w:r w:rsidR="00231BBF">
              <w:rPr>
                <w:noProof/>
                <w:webHidden/>
              </w:rPr>
              <w:fldChar w:fldCharType="begin"/>
            </w:r>
            <w:r w:rsidR="00231BBF">
              <w:rPr>
                <w:noProof/>
                <w:webHidden/>
              </w:rPr>
              <w:instrText xml:space="preserve"> PAGEREF _Toc49916521 \h </w:instrText>
            </w:r>
            <w:r w:rsidR="00231BBF">
              <w:rPr>
                <w:noProof/>
                <w:webHidden/>
              </w:rPr>
            </w:r>
            <w:r w:rsidR="00231BBF">
              <w:rPr>
                <w:noProof/>
                <w:webHidden/>
              </w:rPr>
              <w:fldChar w:fldCharType="separate"/>
            </w:r>
            <w:r w:rsidR="00356B4F">
              <w:rPr>
                <w:noProof/>
                <w:webHidden/>
              </w:rPr>
              <w:t>93</w:t>
            </w:r>
            <w:r w:rsidR="00231BBF">
              <w:rPr>
                <w:noProof/>
                <w:webHidden/>
              </w:rPr>
              <w:fldChar w:fldCharType="end"/>
            </w:r>
          </w:hyperlink>
        </w:p>
        <w:p w14:paraId="7C9B41D6" w14:textId="050A4F3E" w:rsidR="00231BBF" w:rsidRDefault="00000000">
          <w:pPr>
            <w:pStyle w:val="TM2"/>
            <w:rPr>
              <w:rFonts w:asciiTheme="minorHAnsi" w:eastAsiaTheme="minorEastAsia" w:hAnsiTheme="minorHAnsi"/>
              <w:b w:val="0"/>
              <w:noProof/>
            </w:rPr>
          </w:pPr>
          <w:hyperlink w:anchor="_Toc49916522" w:history="1">
            <w:r w:rsidR="00231BBF" w:rsidRPr="00093A56">
              <w:rPr>
                <w:rStyle w:val="Lienhypertexte"/>
                <w:rFonts w:cs="Times New Roman"/>
                <w:noProof/>
                <w:snapToGrid w:val="0"/>
                <w:w w:val="0"/>
              </w:rPr>
              <w:t>3.4</w:t>
            </w:r>
            <w:r w:rsidR="00231BBF" w:rsidRPr="00093A56">
              <w:rPr>
                <w:rStyle w:val="Lienhypertexte"/>
                <w:noProof/>
              </w:rPr>
              <w:t xml:space="preserve"> Gestion des données</w:t>
            </w:r>
            <w:r w:rsidR="00231BBF">
              <w:rPr>
                <w:noProof/>
                <w:webHidden/>
              </w:rPr>
              <w:tab/>
            </w:r>
            <w:r w:rsidR="00231BBF">
              <w:rPr>
                <w:noProof/>
                <w:webHidden/>
              </w:rPr>
              <w:fldChar w:fldCharType="begin"/>
            </w:r>
            <w:r w:rsidR="00231BBF">
              <w:rPr>
                <w:noProof/>
                <w:webHidden/>
              </w:rPr>
              <w:instrText xml:space="preserve"> PAGEREF _Toc49916522 \h </w:instrText>
            </w:r>
            <w:r w:rsidR="00231BBF">
              <w:rPr>
                <w:noProof/>
                <w:webHidden/>
              </w:rPr>
            </w:r>
            <w:r w:rsidR="00231BBF">
              <w:rPr>
                <w:noProof/>
                <w:webHidden/>
              </w:rPr>
              <w:fldChar w:fldCharType="separate"/>
            </w:r>
            <w:r w:rsidR="00356B4F">
              <w:rPr>
                <w:noProof/>
                <w:webHidden/>
              </w:rPr>
              <w:t>93</w:t>
            </w:r>
            <w:r w:rsidR="00231BBF">
              <w:rPr>
                <w:noProof/>
                <w:webHidden/>
              </w:rPr>
              <w:fldChar w:fldCharType="end"/>
            </w:r>
          </w:hyperlink>
        </w:p>
        <w:p w14:paraId="6B399DB5" w14:textId="3AA18239" w:rsidR="00231BBF" w:rsidRDefault="00000000">
          <w:pPr>
            <w:pStyle w:val="TM3"/>
            <w:tabs>
              <w:tab w:val="right" w:leader="dot" w:pos="9486"/>
            </w:tabs>
            <w:rPr>
              <w:rFonts w:asciiTheme="minorHAnsi" w:eastAsiaTheme="minorEastAsia" w:hAnsiTheme="minorHAnsi"/>
              <w:b w:val="0"/>
              <w:i w:val="0"/>
              <w:noProof/>
            </w:rPr>
          </w:pPr>
          <w:hyperlink w:anchor="_Toc49916523" w:history="1">
            <w:r w:rsidR="00231BBF" w:rsidRPr="00093A56">
              <w:rPr>
                <w:rStyle w:val="Lienhypertexte"/>
                <w:noProof/>
              </w:rPr>
              <w:t>3.4.1 Limitation de l’espace disque</w:t>
            </w:r>
            <w:r w:rsidR="00231BBF">
              <w:rPr>
                <w:noProof/>
                <w:webHidden/>
              </w:rPr>
              <w:tab/>
            </w:r>
            <w:r w:rsidR="00231BBF">
              <w:rPr>
                <w:noProof/>
                <w:webHidden/>
              </w:rPr>
              <w:fldChar w:fldCharType="begin"/>
            </w:r>
            <w:r w:rsidR="00231BBF">
              <w:rPr>
                <w:noProof/>
                <w:webHidden/>
              </w:rPr>
              <w:instrText xml:space="preserve"> PAGEREF _Toc49916523 \h </w:instrText>
            </w:r>
            <w:r w:rsidR="00231BBF">
              <w:rPr>
                <w:noProof/>
                <w:webHidden/>
              </w:rPr>
            </w:r>
            <w:r w:rsidR="00231BBF">
              <w:rPr>
                <w:noProof/>
                <w:webHidden/>
              </w:rPr>
              <w:fldChar w:fldCharType="separate"/>
            </w:r>
            <w:r w:rsidR="00356B4F">
              <w:rPr>
                <w:noProof/>
                <w:webHidden/>
              </w:rPr>
              <w:t>93</w:t>
            </w:r>
            <w:r w:rsidR="00231BBF">
              <w:rPr>
                <w:noProof/>
                <w:webHidden/>
              </w:rPr>
              <w:fldChar w:fldCharType="end"/>
            </w:r>
          </w:hyperlink>
        </w:p>
        <w:p w14:paraId="1C642969" w14:textId="5ED95CF3" w:rsidR="00231BBF" w:rsidRDefault="00000000">
          <w:pPr>
            <w:pStyle w:val="TM3"/>
            <w:tabs>
              <w:tab w:val="right" w:leader="dot" w:pos="9486"/>
            </w:tabs>
            <w:rPr>
              <w:rFonts w:asciiTheme="minorHAnsi" w:eastAsiaTheme="minorEastAsia" w:hAnsiTheme="minorHAnsi"/>
              <w:b w:val="0"/>
              <w:i w:val="0"/>
              <w:noProof/>
            </w:rPr>
          </w:pPr>
          <w:hyperlink w:anchor="_Toc49916524" w:history="1">
            <w:r w:rsidR="00231BBF" w:rsidRPr="00093A56">
              <w:rPr>
                <w:rStyle w:val="Lienhypertexte"/>
                <w:rFonts w:cs="Times New Roman"/>
                <w:noProof/>
                <w:snapToGrid w:val="0"/>
                <w:w w:val="0"/>
              </w:rPr>
              <w:t>3.4.2</w:t>
            </w:r>
            <w:r w:rsidR="00231BBF" w:rsidRPr="00093A56">
              <w:rPr>
                <w:rStyle w:val="Lienhypertexte"/>
                <w:noProof/>
              </w:rPr>
              <w:t xml:space="preserve"> Les quotas</w:t>
            </w:r>
            <w:r w:rsidR="00231BBF">
              <w:rPr>
                <w:noProof/>
                <w:webHidden/>
              </w:rPr>
              <w:tab/>
            </w:r>
            <w:r w:rsidR="00231BBF">
              <w:rPr>
                <w:noProof/>
                <w:webHidden/>
              </w:rPr>
              <w:fldChar w:fldCharType="begin"/>
            </w:r>
            <w:r w:rsidR="00231BBF">
              <w:rPr>
                <w:noProof/>
                <w:webHidden/>
              </w:rPr>
              <w:instrText xml:space="preserve"> PAGEREF _Toc49916524 \h </w:instrText>
            </w:r>
            <w:r w:rsidR="00231BBF">
              <w:rPr>
                <w:noProof/>
                <w:webHidden/>
              </w:rPr>
            </w:r>
            <w:r w:rsidR="00231BBF">
              <w:rPr>
                <w:noProof/>
                <w:webHidden/>
              </w:rPr>
              <w:fldChar w:fldCharType="separate"/>
            </w:r>
            <w:r w:rsidR="00356B4F">
              <w:rPr>
                <w:noProof/>
                <w:webHidden/>
              </w:rPr>
              <w:t>95</w:t>
            </w:r>
            <w:r w:rsidR="00231BBF">
              <w:rPr>
                <w:noProof/>
                <w:webHidden/>
              </w:rPr>
              <w:fldChar w:fldCharType="end"/>
            </w:r>
          </w:hyperlink>
        </w:p>
        <w:p w14:paraId="49954FF9" w14:textId="62EBF1D3" w:rsidR="00231BBF" w:rsidRDefault="00000000">
          <w:pPr>
            <w:pStyle w:val="TM3"/>
            <w:tabs>
              <w:tab w:val="right" w:leader="dot" w:pos="9486"/>
            </w:tabs>
            <w:rPr>
              <w:rFonts w:asciiTheme="minorHAnsi" w:eastAsiaTheme="minorEastAsia" w:hAnsiTheme="minorHAnsi"/>
              <w:b w:val="0"/>
              <w:i w:val="0"/>
              <w:noProof/>
            </w:rPr>
          </w:pPr>
          <w:hyperlink w:anchor="_Toc49916525" w:history="1">
            <w:r w:rsidR="00231BBF" w:rsidRPr="00093A56">
              <w:rPr>
                <w:rStyle w:val="Lienhypertexte"/>
                <w:rFonts w:cs="Times New Roman"/>
                <w:noProof/>
                <w:snapToGrid w:val="0"/>
                <w:w w:val="0"/>
              </w:rPr>
              <w:t>3.4.3</w:t>
            </w:r>
            <w:r w:rsidR="00231BBF" w:rsidRPr="00093A56">
              <w:rPr>
                <w:rStyle w:val="Lienhypertexte"/>
                <w:noProof/>
              </w:rPr>
              <w:t xml:space="preserve"> File Server Ressource Manager</w:t>
            </w:r>
            <w:r w:rsidR="00231BBF">
              <w:rPr>
                <w:noProof/>
                <w:webHidden/>
              </w:rPr>
              <w:tab/>
            </w:r>
            <w:r w:rsidR="00231BBF">
              <w:rPr>
                <w:noProof/>
                <w:webHidden/>
              </w:rPr>
              <w:fldChar w:fldCharType="begin"/>
            </w:r>
            <w:r w:rsidR="00231BBF">
              <w:rPr>
                <w:noProof/>
                <w:webHidden/>
              </w:rPr>
              <w:instrText xml:space="preserve"> PAGEREF _Toc49916525 \h </w:instrText>
            </w:r>
            <w:r w:rsidR="00231BBF">
              <w:rPr>
                <w:noProof/>
                <w:webHidden/>
              </w:rPr>
            </w:r>
            <w:r w:rsidR="00231BBF">
              <w:rPr>
                <w:noProof/>
                <w:webHidden/>
              </w:rPr>
              <w:fldChar w:fldCharType="separate"/>
            </w:r>
            <w:r w:rsidR="00356B4F">
              <w:rPr>
                <w:noProof/>
                <w:webHidden/>
              </w:rPr>
              <w:t>95</w:t>
            </w:r>
            <w:r w:rsidR="00231BBF">
              <w:rPr>
                <w:noProof/>
                <w:webHidden/>
              </w:rPr>
              <w:fldChar w:fldCharType="end"/>
            </w:r>
          </w:hyperlink>
        </w:p>
        <w:p w14:paraId="0029F175" w14:textId="4388D34D" w:rsidR="00231BBF" w:rsidRDefault="00000000">
          <w:pPr>
            <w:pStyle w:val="TM3"/>
            <w:tabs>
              <w:tab w:val="right" w:leader="dot" w:pos="9486"/>
            </w:tabs>
            <w:rPr>
              <w:rFonts w:asciiTheme="minorHAnsi" w:eastAsiaTheme="minorEastAsia" w:hAnsiTheme="minorHAnsi"/>
              <w:b w:val="0"/>
              <w:i w:val="0"/>
              <w:noProof/>
            </w:rPr>
          </w:pPr>
          <w:hyperlink w:anchor="_Toc49916526" w:history="1">
            <w:r w:rsidR="00231BBF" w:rsidRPr="00093A56">
              <w:rPr>
                <w:rStyle w:val="Lienhypertexte"/>
                <w:rFonts w:cs="Times New Roman"/>
                <w:noProof/>
                <w:snapToGrid w:val="0"/>
                <w:w w:val="0"/>
              </w:rPr>
              <w:t>3.4.4</w:t>
            </w:r>
            <w:r w:rsidR="00231BBF" w:rsidRPr="00093A56">
              <w:rPr>
                <w:rStyle w:val="Lienhypertexte"/>
                <w:noProof/>
              </w:rPr>
              <w:t xml:space="preserve"> Le Shadow Copy</w:t>
            </w:r>
            <w:r w:rsidR="00231BBF">
              <w:rPr>
                <w:noProof/>
                <w:webHidden/>
              </w:rPr>
              <w:tab/>
            </w:r>
            <w:r w:rsidR="00231BBF">
              <w:rPr>
                <w:noProof/>
                <w:webHidden/>
              </w:rPr>
              <w:fldChar w:fldCharType="begin"/>
            </w:r>
            <w:r w:rsidR="00231BBF">
              <w:rPr>
                <w:noProof/>
                <w:webHidden/>
              </w:rPr>
              <w:instrText xml:space="preserve"> PAGEREF _Toc49916526 \h </w:instrText>
            </w:r>
            <w:r w:rsidR="00231BBF">
              <w:rPr>
                <w:noProof/>
                <w:webHidden/>
              </w:rPr>
            </w:r>
            <w:r w:rsidR="00231BBF">
              <w:rPr>
                <w:noProof/>
                <w:webHidden/>
              </w:rPr>
              <w:fldChar w:fldCharType="separate"/>
            </w:r>
            <w:r w:rsidR="00356B4F">
              <w:rPr>
                <w:noProof/>
                <w:webHidden/>
              </w:rPr>
              <w:t>95</w:t>
            </w:r>
            <w:r w:rsidR="00231BBF">
              <w:rPr>
                <w:noProof/>
                <w:webHidden/>
              </w:rPr>
              <w:fldChar w:fldCharType="end"/>
            </w:r>
          </w:hyperlink>
        </w:p>
        <w:p w14:paraId="6420BB7E" w14:textId="09E5D41E" w:rsidR="00231BBF" w:rsidRDefault="00000000">
          <w:pPr>
            <w:pStyle w:val="TM3"/>
            <w:tabs>
              <w:tab w:val="right" w:leader="dot" w:pos="9486"/>
            </w:tabs>
            <w:rPr>
              <w:rFonts w:asciiTheme="minorHAnsi" w:eastAsiaTheme="minorEastAsia" w:hAnsiTheme="minorHAnsi"/>
              <w:b w:val="0"/>
              <w:i w:val="0"/>
              <w:noProof/>
            </w:rPr>
          </w:pPr>
          <w:hyperlink w:anchor="_Toc49916527" w:history="1">
            <w:r w:rsidR="00231BBF" w:rsidRPr="00093A56">
              <w:rPr>
                <w:rStyle w:val="Lienhypertexte"/>
                <w:rFonts w:cs="Times New Roman"/>
                <w:noProof/>
                <w:snapToGrid w:val="0"/>
                <w:w w:val="0"/>
              </w:rPr>
              <w:t>3.4.5</w:t>
            </w:r>
            <w:r w:rsidR="00231BBF" w:rsidRPr="00093A56">
              <w:rPr>
                <w:rStyle w:val="Lienhypertexte"/>
                <w:noProof/>
              </w:rPr>
              <w:t xml:space="preserve"> DFS : Distributed File System</w:t>
            </w:r>
            <w:r w:rsidR="00231BBF">
              <w:rPr>
                <w:noProof/>
                <w:webHidden/>
              </w:rPr>
              <w:tab/>
            </w:r>
            <w:r w:rsidR="00231BBF">
              <w:rPr>
                <w:noProof/>
                <w:webHidden/>
              </w:rPr>
              <w:fldChar w:fldCharType="begin"/>
            </w:r>
            <w:r w:rsidR="00231BBF">
              <w:rPr>
                <w:noProof/>
                <w:webHidden/>
              </w:rPr>
              <w:instrText xml:space="preserve"> PAGEREF _Toc49916527 \h </w:instrText>
            </w:r>
            <w:r w:rsidR="00231BBF">
              <w:rPr>
                <w:noProof/>
                <w:webHidden/>
              </w:rPr>
            </w:r>
            <w:r w:rsidR="00231BBF">
              <w:rPr>
                <w:noProof/>
                <w:webHidden/>
              </w:rPr>
              <w:fldChar w:fldCharType="separate"/>
            </w:r>
            <w:r w:rsidR="00356B4F">
              <w:rPr>
                <w:noProof/>
                <w:webHidden/>
              </w:rPr>
              <w:t>96</w:t>
            </w:r>
            <w:r w:rsidR="00231BBF">
              <w:rPr>
                <w:noProof/>
                <w:webHidden/>
              </w:rPr>
              <w:fldChar w:fldCharType="end"/>
            </w:r>
          </w:hyperlink>
        </w:p>
        <w:p w14:paraId="56C5AE22" w14:textId="1B4DE31A" w:rsidR="00231BBF" w:rsidRDefault="00000000">
          <w:pPr>
            <w:pStyle w:val="TM2"/>
            <w:rPr>
              <w:rFonts w:asciiTheme="minorHAnsi" w:eastAsiaTheme="minorEastAsia" w:hAnsiTheme="minorHAnsi"/>
              <w:b w:val="0"/>
              <w:noProof/>
            </w:rPr>
          </w:pPr>
          <w:hyperlink w:anchor="_Toc49916528" w:history="1">
            <w:r w:rsidR="00231BBF" w:rsidRPr="00093A56">
              <w:rPr>
                <w:rStyle w:val="Lienhypertexte"/>
                <w:rFonts w:cs="Times New Roman"/>
                <w:noProof/>
                <w:snapToGrid w:val="0"/>
                <w:w w:val="0"/>
              </w:rPr>
              <w:t>3.5</w:t>
            </w:r>
            <w:r w:rsidR="00231BBF" w:rsidRPr="00093A56">
              <w:rPr>
                <w:rStyle w:val="Lienhypertexte"/>
                <w:noProof/>
              </w:rPr>
              <w:t xml:space="preserve"> Group Policy</w:t>
            </w:r>
            <w:r w:rsidR="00231BBF">
              <w:rPr>
                <w:noProof/>
                <w:webHidden/>
              </w:rPr>
              <w:tab/>
            </w:r>
            <w:r w:rsidR="00231BBF">
              <w:rPr>
                <w:noProof/>
                <w:webHidden/>
              </w:rPr>
              <w:fldChar w:fldCharType="begin"/>
            </w:r>
            <w:r w:rsidR="00231BBF">
              <w:rPr>
                <w:noProof/>
                <w:webHidden/>
              </w:rPr>
              <w:instrText xml:space="preserve"> PAGEREF _Toc49916528 \h </w:instrText>
            </w:r>
            <w:r w:rsidR="00231BBF">
              <w:rPr>
                <w:noProof/>
                <w:webHidden/>
              </w:rPr>
            </w:r>
            <w:r w:rsidR="00231BBF">
              <w:rPr>
                <w:noProof/>
                <w:webHidden/>
              </w:rPr>
              <w:fldChar w:fldCharType="separate"/>
            </w:r>
            <w:r w:rsidR="00356B4F">
              <w:rPr>
                <w:noProof/>
                <w:webHidden/>
              </w:rPr>
              <w:t>96</w:t>
            </w:r>
            <w:r w:rsidR="00231BBF">
              <w:rPr>
                <w:noProof/>
                <w:webHidden/>
              </w:rPr>
              <w:fldChar w:fldCharType="end"/>
            </w:r>
          </w:hyperlink>
        </w:p>
        <w:p w14:paraId="78B64303" w14:textId="38C43186" w:rsidR="00231BBF" w:rsidRDefault="00000000">
          <w:pPr>
            <w:pStyle w:val="TM3"/>
            <w:tabs>
              <w:tab w:val="right" w:leader="dot" w:pos="9486"/>
            </w:tabs>
            <w:rPr>
              <w:rFonts w:asciiTheme="minorHAnsi" w:eastAsiaTheme="minorEastAsia" w:hAnsiTheme="minorHAnsi"/>
              <w:b w:val="0"/>
              <w:i w:val="0"/>
              <w:noProof/>
            </w:rPr>
          </w:pPr>
          <w:hyperlink w:anchor="_Toc49916529" w:history="1">
            <w:r w:rsidR="00231BBF" w:rsidRPr="00093A56">
              <w:rPr>
                <w:rStyle w:val="Lienhypertexte"/>
                <w:noProof/>
              </w:rPr>
              <w:t>3.5.1 Fonctionnement</w:t>
            </w:r>
            <w:r w:rsidR="00231BBF">
              <w:rPr>
                <w:noProof/>
                <w:webHidden/>
              </w:rPr>
              <w:tab/>
            </w:r>
            <w:r w:rsidR="00231BBF">
              <w:rPr>
                <w:noProof/>
                <w:webHidden/>
              </w:rPr>
              <w:fldChar w:fldCharType="begin"/>
            </w:r>
            <w:r w:rsidR="00231BBF">
              <w:rPr>
                <w:noProof/>
                <w:webHidden/>
              </w:rPr>
              <w:instrText xml:space="preserve"> PAGEREF _Toc49916529 \h </w:instrText>
            </w:r>
            <w:r w:rsidR="00231BBF">
              <w:rPr>
                <w:noProof/>
                <w:webHidden/>
              </w:rPr>
            </w:r>
            <w:r w:rsidR="00231BBF">
              <w:rPr>
                <w:noProof/>
                <w:webHidden/>
              </w:rPr>
              <w:fldChar w:fldCharType="separate"/>
            </w:r>
            <w:r w:rsidR="00356B4F">
              <w:rPr>
                <w:noProof/>
                <w:webHidden/>
              </w:rPr>
              <w:t>97</w:t>
            </w:r>
            <w:r w:rsidR="00231BBF">
              <w:rPr>
                <w:noProof/>
                <w:webHidden/>
              </w:rPr>
              <w:fldChar w:fldCharType="end"/>
            </w:r>
          </w:hyperlink>
        </w:p>
        <w:p w14:paraId="0335C32E" w14:textId="4F1657DB" w:rsidR="00231BBF" w:rsidRDefault="00000000">
          <w:pPr>
            <w:pStyle w:val="TM3"/>
            <w:tabs>
              <w:tab w:val="right" w:leader="dot" w:pos="9486"/>
            </w:tabs>
            <w:rPr>
              <w:rFonts w:asciiTheme="minorHAnsi" w:eastAsiaTheme="minorEastAsia" w:hAnsiTheme="minorHAnsi"/>
              <w:b w:val="0"/>
              <w:i w:val="0"/>
              <w:noProof/>
            </w:rPr>
          </w:pPr>
          <w:hyperlink w:anchor="_Toc49916530" w:history="1">
            <w:r w:rsidR="00231BBF" w:rsidRPr="00093A56">
              <w:rPr>
                <w:rStyle w:val="Lienhypertexte"/>
                <w:rFonts w:cs="Times New Roman"/>
                <w:noProof/>
                <w:snapToGrid w:val="0"/>
                <w:w w:val="0"/>
              </w:rPr>
              <w:t>3.5.2</w:t>
            </w:r>
            <w:r w:rsidR="00231BBF" w:rsidRPr="00093A56">
              <w:rPr>
                <w:rStyle w:val="Lienhypertexte"/>
                <w:noProof/>
              </w:rPr>
              <w:t xml:space="preserve"> Password policy</w:t>
            </w:r>
            <w:r w:rsidR="00231BBF">
              <w:rPr>
                <w:noProof/>
                <w:webHidden/>
              </w:rPr>
              <w:tab/>
            </w:r>
            <w:r w:rsidR="00231BBF">
              <w:rPr>
                <w:noProof/>
                <w:webHidden/>
              </w:rPr>
              <w:fldChar w:fldCharType="begin"/>
            </w:r>
            <w:r w:rsidR="00231BBF">
              <w:rPr>
                <w:noProof/>
                <w:webHidden/>
              </w:rPr>
              <w:instrText xml:space="preserve"> PAGEREF _Toc49916530 \h </w:instrText>
            </w:r>
            <w:r w:rsidR="00231BBF">
              <w:rPr>
                <w:noProof/>
                <w:webHidden/>
              </w:rPr>
            </w:r>
            <w:r w:rsidR="00231BBF">
              <w:rPr>
                <w:noProof/>
                <w:webHidden/>
              </w:rPr>
              <w:fldChar w:fldCharType="separate"/>
            </w:r>
            <w:r w:rsidR="00356B4F">
              <w:rPr>
                <w:noProof/>
                <w:webHidden/>
              </w:rPr>
              <w:t>99</w:t>
            </w:r>
            <w:r w:rsidR="00231BBF">
              <w:rPr>
                <w:noProof/>
                <w:webHidden/>
              </w:rPr>
              <w:fldChar w:fldCharType="end"/>
            </w:r>
          </w:hyperlink>
        </w:p>
        <w:p w14:paraId="408D5D34" w14:textId="4178CD20" w:rsidR="00231BBF" w:rsidRDefault="00000000">
          <w:pPr>
            <w:pStyle w:val="TM1"/>
            <w:rPr>
              <w:rFonts w:asciiTheme="minorHAnsi" w:eastAsiaTheme="minorEastAsia" w:hAnsiTheme="minorHAnsi"/>
              <w:b w:val="0"/>
              <w:noProof/>
            </w:rPr>
          </w:pPr>
          <w:hyperlink w:anchor="_Toc49916531" w:history="1">
            <w:r w:rsidR="00231BBF" w:rsidRPr="00093A56">
              <w:rPr>
                <w:rStyle w:val="Lienhypertexte"/>
                <w:noProof/>
              </w:rPr>
              <w:t>EXERCICES</w:t>
            </w:r>
            <w:r w:rsidR="00231BBF">
              <w:rPr>
                <w:noProof/>
                <w:webHidden/>
              </w:rPr>
              <w:tab/>
            </w:r>
            <w:r w:rsidR="00231BBF">
              <w:rPr>
                <w:noProof/>
                <w:webHidden/>
              </w:rPr>
              <w:fldChar w:fldCharType="begin"/>
            </w:r>
            <w:r w:rsidR="00231BBF">
              <w:rPr>
                <w:noProof/>
                <w:webHidden/>
              </w:rPr>
              <w:instrText xml:space="preserve"> PAGEREF _Toc49916531 \h </w:instrText>
            </w:r>
            <w:r w:rsidR="00231BBF">
              <w:rPr>
                <w:noProof/>
                <w:webHidden/>
              </w:rPr>
            </w:r>
            <w:r w:rsidR="00231BBF">
              <w:rPr>
                <w:noProof/>
                <w:webHidden/>
              </w:rPr>
              <w:fldChar w:fldCharType="separate"/>
            </w:r>
            <w:r w:rsidR="00356B4F">
              <w:rPr>
                <w:noProof/>
                <w:webHidden/>
              </w:rPr>
              <w:t>101</w:t>
            </w:r>
            <w:r w:rsidR="00231BBF">
              <w:rPr>
                <w:noProof/>
                <w:webHidden/>
              </w:rPr>
              <w:fldChar w:fldCharType="end"/>
            </w:r>
          </w:hyperlink>
        </w:p>
        <w:p w14:paraId="0A3D7527" w14:textId="1726A4B3" w:rsidR="00231BBF" w:rsidRDefault="00000000">
          <w:pPr>
            <w:pStyle w:val="TM1"/>
            <w:rPr>
              <w:rFonts w:asciiTheme="minorHAnsi" w:eastAsiaTheme="minorEastAsia" w:hAnsiTheme="minorHAnsi"/>
              <w:b w:val="0"/>
              <w:noProof/>
            </w:rPr>
          </w:pPr>
          <w:hyperlink w:anchor="_Toc49916532" w:history="1">
            <w:r w:rsidR="00231BBF" w:rsidRPr="00093A56">
              <w:rPr>
                <w:rStyle w:val="Lienhypertexte"/>
                <w:noProof/>
              </w:rPr>
              <w:t>Bibliographie</w:t>
            </w:r>
            <w:r w:rsidR="00231BBF">
              <w:rPr>
                <w:noProof/>
                <w:webHidden/>
              </w:rPr>
              <w:tab/>
            </w:r>
            <w:r w:rsidR="00231BBF">
              <w:rPr>
                <w:noProof/>
                <w:webHidden/>
              </w:rPr>
              <w:fldChar w:fldCharType="begin"/>
            </w:r>
            <w:r w:rsidR="00231BBF">
              <w:rPr>
                <w:noProof/>
                <w:webHidden/>
              </w:rPr>
              <w:instrText xml:space="preserve"> PAGEREF _Toc49916532 \h </w:instrText>
            </w:r>
            <w:r w:rsidR="00231BBF">
              <w:rPr>
                <w:noProof/>
                <w:webHidden/>
              </w:rPr>
            </w:r>
            <w:r w:rsidR="00231BBF">
              <w:rPr>
                <w:noProof/>
                <w:webHidden/>
              </w:rPr>
              <w:fldChar w:fldCharType="separate"/>
            </w:r>
            <w:r w:rsidR="00356B4F">
              <w:rPr>
                <w:noProof/>
                <w:webHidden/>
              </w:rPr>
              <w:t>121</w:t>
            </w:r>
            <w:r w:rsidR="00231BBF">
              <w:rPr>
                <w:noProof/>
                <w:webHidden/>
              </w:rPr>
              <w:fldChar w:fldCharType="end"/>
            </w:r>
          </w:hyperlink>
        </w:p>
        <w:p w14:paraId="4B9F86C5" w14:textId="72C41ACD" w:rsidR="00957F87" w:rsidRDefault="00957F87">
          <w:r>
            <w:rPr>
              <w:b/>
              <w:bCs/>
            </w:rPr>
            <w:fldChar w:fldCharType="end"/>
          </w:r>
        </w:p>
      </w:sdtContent>
    </w:sdt>
    <w:p w14:paraId="63E00DEB" w14:textId="77777777" w:rsidR="003C25AE" w:rsidRPr="003C25AE" w:rsidRDefault="003C25AE" w:rsidP="003C25AE"/>
    <w:p w14:paraId="25B9A99C" w14:textId="77777777" w:rsidR="003C25AE" w:rsidRDefault="003C25AE">
      <w:pPr>
        <w:jc w:val="left"/>
        <w:rPr>
          <w:b/>
          <w:lang w:val="fr-BE" w:bidi="en-US"/>
        </w:rPr>
      </w:pPr>
      <w:r>
        <w:rPr>
          <w:lang w:val="fr-BE" w:bidi="en-US"/>
        </w:rPr>
        <w:br w:type="page"/>
      </w:r>
    </w:p>
    <w:p w14:paraId="2BB49C2C" w14:textId="615BBAFB" w:rsidR="006C0100" w:rsidRDefault="00A048ED" w:rsidP="00EB307B">
      <w:pPr>
        <w:pStyle w:val="Titre1"/>
        <w:rPr>
          <w:lang w:val="fr-BE" w:bidi="en-US"/>
        </w:rPr>
      </w:pPr>
      <w:bookmarkStart w:id="0" w:name="_Toc49916445"/>
      <w:r>
        <w:rPr>
          <w:lang w:val="fr-BE" w:bidi="en-US"/>
        </w:rPr>
        <w:lastRenderedPageBreak/>
        <w:t xml:space="preserve">GENERALITES DES </w:t>
      </w:r>
      <w:r w:rsidR="00EB307B">
        <w:rPr>
          <w:lang w:val="fr-BE" w:bidi="en-US"/>
        </w:rPr>
        <w:t>SYSTEMES LINUX</w:t>
      </w:r>
      <w:bookmarkEnd w:id="0"/>
    </w:p>
    <w:p w14:paraId="1ADF0621" w14:textId="4C86FD8B" w:rsidR="00EB307B" w:rsidRDefault="00EB307B" w:rsidP="00EB307B">
      <w:pPr>
        <w:pStyle w:val="Titre2"/>
        <w:jc w:val="left"/>
        <w:rPr>
          <w:lang w:val="fr-BE" w:bidi="en-US"/>
        </w:rPr>
      </w:pPr>
      <w:bookmarkStart w:id="1" w:name="_Toc49916446"/>
      <w:r>
        <w:rPr>
          <w:lang w:val="fr-BE" w:bidi="en-US"/>
        </w:rPr>
        <w:t>Historique</w:t>
      </w:r>
      <w:bookmarkEnd w:id="1"/>
    </w:p>
    <w:p w14:paraId="1F56952E" w14:textId="0DD8EF6D" w:rsidR="00D85D43" w:rsidRPr="00D85D43" w:rsidRDefault="00D85D43" w:rsidP="00D85D43">
      <w:pPr>
        <w:rPr>
          <w:lang w:val="fr-BE" w:bidi="en-US"/>
        </w:rPr>
      </w:pPr>
      <w:r w:rsidRPr="00D85D43">
        <w:rPr>
          <w:lang w:val="fr-BE" w:bidi="en-US"/>
        </w:rPr>
        <w:t>Un élément essentiel à l’avènement de Linux est l’existence d’un</w:t>
      </w:r>
      <w:r>
        <w:rPr>
          <w:lang w:val="fr-BE" w:bidi="en-US"/>
        </w:rPr>
        <w:t xml:space="preserve"> </w:t>
      </w:r>
      <w:r w:rsidRPr="00D85D43">
        <w:rPr>
          <w:lang w:val="fr-BE" w:bidi="en-US"/>
        </w:rPr>
        <w:t xml:space="preserve">système d’exploitation « éducatif » pour PC basé sur </w:t>
      </w:r>
      <w:r w:rsidRPr="004B791E">
        <w:rPr>
          <w:b/>
          <w:bCs/>
          <w:lang w:val="fr-BE" w:bidi="en-US"/>
        </w:rPr>
        <w:t>un micronoyau Unix</w:t>
      </w:r>
      <w:r w:rsidRPr="00D85D43">
        <w:rPr>
          <w:lang w:val="fr-BE" w:bidi="en-US"/>
        </w:rPr>
        <w:t xml:space="preserve"> baptisé </w:t>
      </w:r>
      <w:r w:rsidRPr="004B791E">
        <w:rPr>
          <w:b/>
          <w:bCs/>
          <w:lang w:val="fr-BE" w:bidi="en-US"/>
        </w:rPr>
        <w:t>Minix</w:t>
      </w:r>
      <w:r w:rsidRPr="00D85D43">
        <w:rPr>
          <w:lang w:val="fr-BE" w:bidi="en-US"/>
        </w:rPr>
        <w:t>. Ce système créé à l’initiative de A</w:t>
      </w:r>
      <w:r>
        <w:rPr>
          <w:lang w:val="fr-BE" w:bidi="en-US"/>
        </w:rPr>
        <w:t>ndrew</w:t>
      </w:r>
    </w:p>
    <w:p w14:paraId="77AAE005" w14:textId="05072640" w:rsidR="00D85D43" w:rsidRPr="00D85D43" w:rsidRDefault="00D85D43" w:rsidP="00512525">
      <w:pPr>
        <w:spacing w:after="240"/>
        <w:rPr>
          <w:lang w:val="fr-BE" w:bidi="en-US"/>
        </w:rPr>
      </w:pPr>
      <w:r w:rsidRPr="00D85D43">
        <w:rPr>
          <w:lang w:val="fr-BE" w:bidi="en-US"/>
        </w:rPr>
        <w:t xml:space="preserve">Tanenbaum fut distribué avec </w:t>
      </w:r>
      <w:r w:rsidRPr="004B791E">
        <w:rPr>
          <w:b/>
          <w:bCs/>
          <w:lang w:val="fr-BE" w:bidi="en-US"/>
        </w:rPr>
        <w:t>la source en langage C</w:t>
      </w:r>
      <w:r w:rsidRPr="00D85D43">
        <w:rPr>
          <w:lang w:val="fr-BE" w:bidi="en-US"/>
        </w:rPr>
        <w:t xml:space="preserve"> sur un jeu</w:t>
      </w:r>
      <w:r>
        <w:rPr>
          <w:lang w:val="fr-BE" w:bidi="en-US"/>
        </w:rPr>
        <w:t xml:space="preserve"> </w:t>
      </w:r>
      <w:r w:rsidRPr="00D85D43">
        <w:rPr>
          <w:lang w:val="fr-BE" w:bidi="en-US"/>
        </w:rPr>
        <w:t>de quelques disquettes. Minix n’a jamais eu la prétention d’être</w:t>
      </w:r>
      <w:r>
        <w:rPr>
          <w:lang w:val="fr-BE" w:bidi="en-US"/>
        </w:rPr>
        <w:t xml:space="preserve"> </w:t>
      </w:r>
      <w:r w:rsidRPr="00D85D43">
        <w:rPr>
          <w:lang w:val="fr-BE" w:bidi="en-US"/>
        </w:rPr>
        <w:t>commercialement viable et n’était destiné qu’à des fins pédagogiques.</w:t>
      </w:r>
    </w:p>
    <w:p w14:paraId="75F2B4A5" w14:textId="77777777" w:rsidR="00512525" w:rsidRDefault="00D85D43" w:rsidP="00512525">
      <w:pPr>
        <w:spacing w:after="240"/>
        <w:rPr>
          <w:lang w:val="fr-BE" w:bidi="en-US"/>
        </w:rPr>
      </w:pPr>
      <w:r w:rsidRPr="00D85D43">
        <w:rPr>
          <w:lang w:val="fr-BE" w:bidi="en-US"/>
        </w:rPr>
        <w:t xml:space="preserve">Cependant, un étudiant finlandais </w:t>
      </w:r>
      <w:r w:rsidRPr="004B791E">
        <w:rPr>
          <w:b/>
          <w:bCs/>
          <w:lang w:val="fr-BE" w:bidi="en-US"/>
        </w:rPr>
        <w:t>Linus TORVALDS</w:t>
      </w:r>
      <w:r w:rsidRPr="00D85D43">
        <w:rPr>
          <w:lang w:val="fr-BE" w:bidi="en-US"/>
        </w:rPr>
        <w:t xml:space="preserve"> ne se satisfaisant pas de Minix, commença à le modifier et à créer un petit noyau</w:t>
      </w:r>
      <w:r>
        <w:rPr>
          <w:lang w:val="fr-BE" w:bidi="en-US"/>
        </w:rPr>
        <w:t xml:space="preserve"> </w:t>
      </w:r>
      <w:r w:rsidRPr="00D85D43">
        <w:rPr>
          <w:lang w:val="fr-BE" w:bidi="en-US"/>
        </w:rPr>
        <w:t xml:space="preserve">performant pour un </w:t>
      </w:r>
      <w:r>
        <w:rPr>
          <w:lang w:val="fr-BE" w:bidi="en-US"/>
        </w:rPr>
        <w:t xml:space="preserve">processeur </w:t>
      </w:r>
      <w:r w:rsidRPr="00D85D43">
        <w:rPr>
          <w:lang w:val="fr-BE" w:bidi="en-US"/>
        </w:rPr>
        <w:t>i386. L’aventure Linus aurait pu s’arrêter à ce</w:t>
      </w:r>
      <w:r>
        <w:rPr>
          <w:lang w:val="fr-BE" w:bidi="en-US"/>
        </w:rPr>
        <w:t xml:space="preserve"> </w:t>
      </w:r>
      <w:r w:rsidRPr="00D85D43">
        <w:rPr>
          <w:lang w:val="fr-BE" w:bidi="en-US"/>
        </w:rPr>
        <w:t>stade (projet d’étudiant) si Linus TORVALDS n’avait pas eu la</w:t>
      </w:r>
      <w:r>
        <w:rPr>
          <w:lang w:val="fr-BE" w:bidi="en-US"/>
        </w:rPr>
        <w:t xml:space="preserve"> </w:t>
      </w:r>
      <w:r w:rsidRPr="00D85D43">
        <w:rPr>
          <w:lang w:val="fr-BE" w:bidi="en-US"/>
        </w:rPr>
        <w:t xml:space="preserve">volonté de le mettre à disposition de tous au travers d’Internet (téléchargement et forum de discussions). Cette idée chère à </w:t>
      </w:r>
      <w:r w:rsidRPr="004B791E">
        <w:rPr>
          <w:b/>
          <w:bCs/>
          <w:lang w:val="fr-BE" w:bidi="en-US"/>
        </w:rPr>
        <w:t>Richard STALLMAN</w:t>
      </w:r>
      <w:r w:rsidRPr="00D85D43">
        <w:rPr>
          <w:lang w:val="fr-BE" w:bidi="en-US"/>
        </w:rPr>
        <w:t xml:space="preserve"> et à son projet </w:t>
      </w:r>
      <w:r w:rsidRPr="004B791E">
        <w:rPr>
          <w:b/>
          <w:bCs/>
          <w:lang w:val="fr-BE" w:bidi="en-US"/>
        </w:rPr>
        <w:t>Gnome Not Unix (GNU)</w:t>
      </w:r>
      <w:r w:rsidRPr="00D85D43">
        <w:rPr>
          <w:lang w:val="fr-BE" w:bidi="en-US"/>
        </w:rPr>
        <w:t xml:space="preserve"> trouva en Linux une</w:t>
      </w:r>
      <w:r>
        <w:rPr>
          <w:lang w:val="fr-BE" w:bidi="en-US"/>
        </w:rPr>
        <w:t xml:space="preserve"> </w:t>
      </w:r>
      <w:r w:rsidRPr="00D85D43">
        <w:rPr>
          <w:lang w:val="fr-BE" w:bidi="en-US"/>
        </w:rPr>
        <w:t xml:space="preserve">concrétisation. C’est donc du monde entier que viennent les corrections, les améliorations et les extensions. </w:t>
      </w:r>
    </w:p>
    <w:p w14:paraId="740164FA" w14:textId="7EF41C68" w:rsidR="00D85D43" w:rsidRPr="00D85D43" w:rsidRDefault="00D85D43" w:rsidP="0004108B">
      <w:pPr>
        <w:spacing w:after="240"/>
        <w:rPr>
          <w:lang w:val="fr-BE" w:bidi="en-US"/>
        </w:rPr>
      </w:pPr>
      <w:r w:rsidRPr="00D85D43">
        <w:rPr>
          <w:lang w:val="fr-BE" w:bidi="en-US"/>
        </w:rPr>
        <w:t>Depuis, maintenant près</w:t>
      </w:r>
      <w:r>
        <w:rPr>
          <w:lang w:val="fr-BE" w:bidi="en-US"/>
        </w:rPr>
        <w:t xml:space="preserve"> </w:t>
      </w:r>
      <w:r w:rsidRPr="00D85D43">
        <w:rPr>
          <w:lang w:val="fr-BE" w:bidi="en-US"/>
        </w:rPr>
        <w:t>de dix ans, Linux est bien le premier exemple réussi de développement à travers le monde (grâce à Internet). La stabilité du système</w:t>
      </w:r>
      <w:r w:rsidR="00512525">
        <w:rPr>
          <w:lang w:val="fr-BE" w:bidi="en-US"/>
        </w:rPr>
        <w:t xml:space="preserve"> </w:t>
      </w:r>
      <w:r w:rsidRPr="00D85D43">
        <w:rPr>
          <w:lang w:val="fr-BE" w:bidi="en-US"/>
        </w:rPr>
        <w:t>provient de ce phénomène. En effet, ce style de développement et</w:t>
      </w:r>
      <w:r w:rsidR="00512525">
        <w:rPr>
          <w:lang w:val="fr-BE" w:bidi="en-US"/>
        </w:rPr>
        <w:t xml:space="preserve"> </w:t>
      </w:r>
      <w:r w:rsidRPr="00D85D43">
        <w:rPr>
          <w:lang w:val="fr-BE" w:bidi="en-US"/>
        </w:rPr>
        <w:t>d’intégration pour un logiciel intéressant un large public (ce qui est</w:t>
      </w:r>
      <w:r w:rsidR="00512525">
        <w:rPr>
          <w:lang w:val="fr-BE" w:bidi="en-US"/>
        </w:rPr>
        <w:t xml:space="preserve"> </w:t>
      </w:r>
      <w:r w:rsidRPr="00D85D43">
        <w:rPr>
          <w:lang w:val="fr-BE" w:bidi="en-US"/>
        </w:rPr>
        <w:t>le cas d’un OS) jouit de deux avantages remarquables.</w:t>
      </w:r>
    </w:p>
    <w:p w14:paraId="12FB3AF0" w14:textId="1D5C5B5C" w:rsidR="00D85D43" w:rsidRPr="0004108B" w:rsidRDefault="0004108B" w:rsidP="0004108B">
      <w:pPr>
        <w:rPr>
          <w:lang w:val="fr-BE" w:bidi="en-US"/>
        </w:rPr>
      </w:pPr>
      <w:r>
        <w:rPr>
          <w:lang w:val="fr-BE" w:bidi="en-US"/>
        </w:rPr>
        <w:t xml:space="preserve">- </w:t>
      </w:r>
      <w:r w:rsidR="00D85D43" w:rsidRPr="0004108B">
        <w:rPr>
          <w:b/>
          <w:bCs/>
          <w:lang w:val="fr-BE" w:bidi="en-US"/>
        </w:rPr>
        <w:t xml:space="preserve">La plus grande base de bêta-testeurs du monde </w:t>
      </w:r>
      <w:r w:rsidR="00D85D43" w:rsidRPr="0004108B">
        <w:rPr>
          <w:lang w:val="fr-BE" w:bidi="en-US"/>
        </w:rPr>
        <w:t>: il n’existe</w:t>
      </w:r>
      <w:r w:rsidR="00512525" w:rsidRPr="0004108B">
        <w:rPr>
          <w:lang w:val="fr-BE" w:bidi="en-US"/>
        </w:rPr>
        <w:t xml:space="preserve"> </w:t>
      </w:r>
      <w:r w:rsidR="00D85D43" w:rsidRPr="0004108B">
        <w:rPr>
          <w:lang w:val="fr-BE" w:bidi="en-US"/>
        </w:rPr>
        <w:t>pas de restriction sur la diffusion puisqu’il n’y a aucune peur de</w:t>
      </w:r>
      <w:r w:rsidR="00512525" w:rsidRPr="0004108B">
        <w:rPr>
          <w:lang w:val="fr-BE" w:bidi="en-US"/>
        </w:rPr>
        <w:t xml:space="preserve"> </w:t>
      </w:r>
      <w:r w:rsidR="00D85D43" w:rsidRPr="0004108B">
        <w:rPr>
          <w:lang w:val="fr-BE" w:bidi="en-US"/>
        </w:rPr>
        <w:t>« piratage », le logiciel étant libre de droit et fourni avec les sources.</w:t>
      </w:r>
    </w:p>
    <w:p w14:paraId="740F1E4F" w14:textId="77777777" w:rsidR="0004108B" w:rsidRDefault="00D85D43" w:rsidP="0004108B">
      <w:pPr>
        <w:spacing w:after="240"/>
        <w:rPr>
          <w:lang w:val="fr-BE" w:bidi="en-US"/>
        </w:rPr>
      </w:pPr>
      <w:r w:rsidRPr="00D85D43">
        <w:rPr>
          <w:lang w:val="fr-BE" w:bidi="en-US"/>
        </w:rPr>
        <w:t>Le monde universitaire a été un grand vecteur de diffusion de par</w:t>
      </w:r>
      <w:r w:rsidR="00512525">
        <w:rPr>
          <w:lang w:val="fr-BE" w:bidi="en-US"/>
        </w:rPr>
        <w:t xml:space="preserve"> </w:t>
      </w:r>
      <w:r w:rsidRPr="00D85D43">
        <w:rPr>
          <w:lang w:val="fr-BE" w:bidi="en-US"/>
        </w:rPr>
        <w:t>leur connexion à l’Internet et du fait de l’utilisation massive d’Unix.</w:t>
      </w:r>
      <w:r w:rsidR="00512525">
        <w:rPr>
          <w:lang w:val="fr-BE" w:bidi="en-US"/>
        </w:rPr>
        <w:t xml:space="preserve"> </w:t>
      </w:r>
      <w:r w:rsidRPr="00D85D43">
        <w:rPr>
          <w:lang w:val="fr-BE" w:bidi="en-US"/>
        </w:rPr>
        <w:t>Rapidement, des milliers de personnes vont devenir utilisateurs de</w:t>
      </w:r>
      <w:r w:rsidR="00512525">
        <w:rPr>
          <w:lang w:val="fr-BE" w:bidi="en-US"/>
        </w:rPr>
        <w:t xml:space="preserve"> </w:t>
      </w:r>
      <w:r w:rsidRPr="00D85D43">
        <w:rPr>
          <w:lang w:val="fr-BE" w:bidi="en-US"/>
        </w:rPr>
        <w:t>Linux, qui soit restent passifs en faisant remonter les informations</w:t>
      </w:r>
      <w:r w:rsidR="00512525">
        <w:rPr>
          <w:lang w:val="fr-BE" w:bidi="en-US"/>
        </w:rPr>
        <w:t xml:space="preserve"> </w:t>
      </w:r>
      <w:r w:rsidRPr="00D85D43">
        <w:rPr>
          <w:lang w:val="fr-BE" w:bidi="en-US"/>
        </w:rPr>
        <w:t>de disfonctionnement, soit préfèrent les corriger eux-mêmes (on</w:t>
      </w:r>
      <w:r w:rsidR="00512525">
        <w:rPr>
          <w:lang w:val="fr-BE" w:bidi="en-US"/>
        </w:rPr>
        <w:t xml:space="preserve"> </w:t>
      </w:r>
      <w:r w:rsidRPr="00D85D43">
        <w:rPr>
          <w:lang w:val="fr-BE" w:bidi="en-US"/>
        </w:rPr>
        <w:t>parle d’utilisateurs actifs) et distribuer la solution.</w:t>
      </w:r>
    </w:p>
    <w:p w14:paraId="49057969" w14:textId="382B13C4" w:rsidR="00D85D43" w:rsidRPr="00D85D43" w:rsidRDefault="0004108B" w:rsidP="00D85D43">
      <w:pPr>
        <w:rPr>
          <w:lang w:val="fr-BE" w:bidi="en-US"/>
        </w:rPr>
      </w:pPr>
      <w:r>
        <w:rPr>
          <w:lang w:val="fr-BE" w:bidi="en-US"/>
        </w:rPr>
        <w:t xml:space="preserve">- </w:t>
      </w:r>
      <w:r w:rsidR="00D85D43" w:rsidRPr="0004108B">
        <w:rPr>
          <w:b/>
          <w:bCs/>
          <w:lang w:val="fr-BE" w:bidi="en-US"/>
        </w:rPr>
        <w:t>Une réactivité rapide pour la correction de bogues</w:t>
      </w:r>
      <w:r w:rsidR="00D85D43" w:rsidRPr="0004108B">
        <w:rPr>
          <w:lang w:val="fr-BE" w:bidi="en-US"/>
        </w:rPr>
        <w:t xml:space="preserve"> : par ce</w:t>
      </w:r>
      <w:r>
        <w:rPr>
          <w:lang w:val="fr-BE" w:bidi="en-US"/>
        </w:rPr>
        <w:t xml:space="preserve"> </w:t>
      </w:r>
      <w:r w:rsidR="00D85D43" w:rsidRPr="00D85D43">
        <w:rPr>
          <w:lang w:val="fr-BE" w:bidi="en-US"/>
        </w:rPr>
        <w:t>principe d’utilisateurs passifs qui deviennent actifs, l’équipe de</w:t>
      </w:r>
      <w:r>
        <w:rPr>
          <w:lang w:val="fr-BE" w:bidi="en-US"/>
        </w:rPr>
        <w:t xml:space="preserve"> </w:t>
      </w:r>
      <w:r w:rsidR="00D85D43" w:rsidRPr="00D85D43">
        <w:rPr>
          <w:lang w:val="fr-BE" w:bidi="en-US"/>
        </w:rPr>
        <w:t>développement s’agrandit continuellement. Les mises à jour et les</w:t>
      </w:r>
      <w:r>
        <w:rPr>
          <w:lang w:val="fr-BE" w:bidi="en-US"/>
        </w:rPr>
        <w:t xml:space="preserve"> </w:t>
      </w:r>
      <w:r w:rsidR="00D85D43" w:rsidRPr="00D85D43">
        <w:rPr>
          <w:lang w:val="fr-BE" w:bidi="en-US"/>
        </w:rPr>
        <w:t>nouvelles versions peuvent se succéder très rapidement, puisqu’il</w:t>
      </w:r>
      <w:r>
        <w:rPr>
          <w:lang w:val="fr-BE" w:bidi="en-US"/>
        </w:rPr>
        <w:t xml:space="preserve"> </w:t>
      </w:r>
      <w:r w:rsidR="00D85D43" w:rsidRPr="00D85D43">
        <w:rPr>
          <w:lang w:val="fr-BE" w:bidi="en-US"/>
        </w:rPr>
        <w:t>n’y a pas d’étapes de commercialisation. Le cycle « découverte,</w:t>
      </w:r>
      <w:r>
        <w:rPr>
          <w:lang w:val="fr-BE" w:bidi="en-US"/>
        </w:rPr>
        <w:t xml:space="preserve"> </w:t>
      </w:r>
      <w:r w:rsidR="00D85D43" w:rsidRPr="00D85D43">
        <w:rPr>
          <w:lang w:val="fr-BE" w:bidi="en-US"/>
        </w:rPr>
        <w:t>résolution, intégration » est le plus court possible, bien que ces trois</w:t>
      </w:r>
      <w:r>
        <w:rPr>
          <w:lang w:val="fr-BE" w:bidi="en-US"/>
        </w:rPr>
        <w:t xml:space="preserve"> </w:t>
      </w:r>
      <w:r w:rsidR="00D85D43" w:rsidRPr="00D85D43">
        <w:rPr>
          <w:lang w:val="fr-BE" w:bidi="en-US"/>
        </w:rPr>
        <w:t>étapes puissent ne pas être le fait d’une même personne physique</w:t>
      </w:r>
      <w:r>
        <w:rPr>
          <w:lang w:val="fr-BE" w:bidi="en-US"/>
        </w:rPr>
        <w:t xml:space="preserve"> </w:t>
      </w:r>
      <w:r w:rsidR="00D85D43" w:rsidRPr="00D85D43">
        <w:rPr>
          <w:lang w:val="fr-BE" w:bidi="en-US"/>
        </w:rPr>
        <w:t xml:space="preserve">ni d’une même </w:t>
      </w:r>
      <w:r w:rsidR="00D85D43" w:rsidRPr="00D85D43">
        <w:rPr>
          <w:lang w:val="fr-BE" w:bidi="en-US"/>
        </w:rPr>
        <w:lastRenderedPageBreak/>
        <w:t>équipe. La rapidité de réaction est un élément essentiel pour la survie d’un tel logiciel puisqu’il doit convaincre et ne</w:t>
      </w:r>
      <w:r>
        <w:rPr>
          <w:lang w:val="fr-BE" w:bidi="en-US"/>
        </w:rPr>
        <w:t xml:space="preserve"> </w:t>
      </w:r>
      <w:r w:rsidR="00D85D43" w:rsidRPr="00D85D43">
        <w:rPr>
          <w:lang w:val="fr-BE" w:bidi="en-US"/>
        </w:rPr>
        <w:t>peut pas jouer sur la compatibilité avec un système déjà existant et</w:t>
      </w:r>
      <w:r>
        <w:rPr>
          <w:lang w:val="fr-BE" w:bidi="en-US"/>
        </w:rPr>
        <w:t xml:space="preserve"> </w:t>
      </w:r>
      <w:r w:rsidR="00D85D43" w:rsidRPr="00D85D43">
        <w:rPr>
          <w:lang w:val="fr-BE" w:bidi="en-US"/>
        </w:rPr>
        <w:t>omniprésent.</w:t>
      </w:r>
    </w:p>
    <w:p w14:paraId="3A964EEC" w14:textId="77777777" w:rsidR="0004108B" w:rsidRDefault="00D85D43" w:rsidP="0004108B">
      <w:pPr>
        <w:spacing w:after="240"/>
      </w:pPr>
      <w:r w:rsidRPr="00D85D43">
        <w:rPr>
          <w:lang w:val="fr-BE" w:bidi="en-US"/>
        </w:rPr>
        <w:t>Cependant, le risque majeur d’un tel modèle de développement</w:t>
      </w:r>
      <w:r w:rsidR="0004108B">
        <w:rPr>
          <w:lang w:val="fr-BE" w:bidi="en-US"/>
        </w:rPr>
        <w:t xml:space="preserve"> </w:t>
      </w:r>
      <w:r w:rsidRPr="00D85D43">
        <w:rPr>
          <w:lang w:val="fr-BE" w:bidi="en-US"/>
        </w:rPr>
        <w:t>(libre et à travers Internet) est la divergence du code source qui n’a</w:t>
      </w:r>
      <w:r w:rsidR="0004108B">
        <w:rPr>
          <w:lang w:val="fr-BE" w:bidi="en-US"/>
        </w:rPr>
        <w:t xml:space="preserve"> </w:t>
      </w:r>
      <w:r w:rsidR="0004108B">
        <w:t xml:space="preserve">plus de réel responsable. La mise au point rapide de garde-fou a permis à Linux d’éviter cet écueil. </w:t>
      </w:r>
    </w:p>
    <w:p w14:paraId="6F0CC151" w14:textId="77777777" w:rsidR="0004108B" w:rsidRDefault="0004108B" w:rsidP="0004108B">
      <w:pPr>
        <w:spacing w:after="240"/>
      </w:pPr>
      <w:r>
        <w:t xml:space="preserve">Ainsi la licence GPL sous laquelle est distribué le noyau Linux est un des meilleurs garants de cette stabilité, puisqu’il stipule que toute modification doit être publiée sous GPL. Il ne peut donc pas se produire de scission entre divers groupes de développement œuvrant chacun de leur côté pour l’amélioration de « leur nouveau produit ». Ils amélioreraient, par voie de conséquence, « le logiciel libre originel » étant contraints de divulguer leurs modifications. </w:t>
      </w:r>
    </w:p>
    <w:p w14:paraId="68472D75" w14:textId="77777777" w:rsidR="0004108B" w:rsidRDefault="0004108B" w:rsidP="0004108B">
      <w:pPr>
        <w:spacing w:after="240"/>
      </w:pPr>
      <w:r>
        <w:t xml:space="preserve">De plus, les sociétés qui éditent des distributions Linux, qui font toutes parties du consortium Linux International, ont décidé récemment, sous l'égide de ce dernier, une norme commune, « Linux Standard Base » (http://www.linuxbase.org/) et, en même temps, de se rapprocher de la norme Unix98. Des procédures de tests de conformité sont actuellement en cours de développement. Malgré ces atouts, Linux ne s’implante réellement dans les premiers temps que dans le monde universitaire, où il est accueilli avec enthousiasme comme solution à très bas coût (le prix d’un PC) pour remplacer des stations Unix/ X-Window sur lesquelles tournaient la plupart des codes universitaires. </w:t>
      </w:r>
    </w:p>
    <w:p w14:paraId="7DCDDDE2" w14:textId="77777777" w:rsidR="0004108B" w:rsidRDefault="0004108B" w:rsidP="0004108B">
      <w:pPr>
        <w:spacing w:after="240"/>
      </w:pPr>
      <w:r>
        <w:t xml:space="preserve">Ces mêmes universitaires, ayant un accès privilégié à Internet, ne se formalisaient pas du mode de distribution (et de mise à jour) ainsi que du manque d’interfaces conviviales lors de l’installation et de la maintenance. On peut réellement parler d'esprit de pionniers « bidouilleurs » qui ont laissé de côté l’aspect esthétique et pratique au profit de la robustesse du noyau. Un autre point principal qui expliquait l’absence d’adhésion du monde industriel est le manque de prise en charge des nouveaux périphériques ; alors que ces derniers sont fournis avec des drivers Windows lors de l’achat, il fallait des mois pour voir arriver un driver Linux (et même parfois le constructeur refusait de divulguer les informations nécessaires à la réalisation du driver). Consciente de ces faiblesses, la communauté Linux, forte d’un noyau stable et robuste, a réagi et propose dorénavant des solutions d’entreprises. L’installation est automatisée sous environnement graphique, avec détection de la plupart des périphériques. Il existe des possibilités d’installation en groupes (clones) par réseau pour un parc homogène. </w:t>
      </w:r>
    </w:p>
    <w:p w14:paraId="71B98F8A" w14:textId="15302DA4" w:rsidR="00EB307B" w:rsidRDefault="0004108B" w:rsidP="00D85D43">
      <w:r>
        <w:lastRenderedPageBreak/>
        <w:t>De plus en plus d’accords sont signés entre les constructeurs de matériels pour soit fournir des drivers Linux, soit divulguer le maximum d’informations afin que le développement des drivers soit rapide. De plus en plus d’éditeurs de logiciels supportent Linux. Il est maintenant indéniable que Linux représente une alternative professionnelle dans le monde des systèmes d’exploitation.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8"/>
        <w:gridCol w:w="4638"/>
      </w:tblGrid>
      <w:tr w:rsidR="00540F6C" w14:paraId="3610818C" w14:textId="77777777" w:rsidTr="004B791E">
        <w:trPr>
          <w:trHeight w:val="1791"/>
        </w:trPr>
        <w:tc>
          <w:tcPr>
            <w:tcW w:w="4638" w:type="dxa"/>
          </w:tcPr>
          <w:p w14:paraId="7488E740" w14:textId="32469E71" w:rsidR="00540F6C" w:rsidRDefault="00540F6C" w:rsidP="00EB016B">
            <w:pPr>
              <w:jc w:val="center"/>
              <w:rPr>
                <w:lang w:val="fr-BE"/>
              </w:rPr>
            </w:pPr>
            <w:r>
              <w:rPr>
                <w:noProof/>
              </w:rPr>
              <w:drawing>
                <wp:inline distT="0" distB="0" distL="0" distR="0" wp14:anchorId="5A3932EF" wp14:editId="719EA860">
                  <wp:extent cx="1164643" cy="1081454"/>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0181" cy="1086597"/>
                          </a:xfrm>
                          <a:prstGeom prst="rect">
                            <a:avLst/>
                          </a:prstGeom>
                        </pic:spPr>
                      </pic:pic>
                    </a:graphicData>
                  </a:graphic>
                </wp:inline>
              </w:drawing>
            </w:r>
          </w:p>
        </w:tc>
        <w:tc>
          <w:tcPr>
            <w:tcW w:w="4638" w:type="dxa"/>
          </w:tcPr>
          <w:p w14:paraId="431C7710" w14:textId="2F999A4B" w:rsidR="00540F6C" w:rsidRDefault="00540F6C" w:rsidP="00EB016B">
            <w:pPr>
              <w:jc w:val="center"/>
              <w:rPr>
                <w:lang w:val="fr-BE"/>
              </w:rPr>
            </w:pPr>
            <w:r>
              <w:rPr>
                <w:noProof/>
              </w:rPr>
              <w:drawing>
                <wp:inline distT="0" distB="0" distL="0" distR="0" wp14:anchorId="32C0F66E" wp14:editId="51CE328C">
                  <wp:extent cx="1330615" cy="1090246"/>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37093" cy="1095554"/>
                          </a:xfrm>
                          <a:prstGeom prst="rect">
                            <a:avLst/>
                          </a:prstGeom>
                        </pic:spPr>
                      </pic:pic>
                    </a:graphicData>
                  </a:graphic>
                </wp:inline>
              </w:drawing>
            </w:r>
          </w:p>
        </w:tc>
      </w:tr>
    </w:tbl>
    <w:p w14:paraId="6C2C72E9" w14:textId="6EE36BAF" w:rsidR="00EB016B" w:rsidRPr="00EB307B" w:rsidRDefault="00EB016B" w:rsidP="00EB016B">
      <w:pPr>
        <w:pStyle w:val="Titre7"/>
      </w:pPr>
      <w:r>
        <w:t> Emblême GNU</w:t>
      </w:r>
      <w:r w:rsidR="00540F6C">
        <w:t xml:space="preserve"> et Linux </w:t>
      </w:r>
    </w:p>
    <w:p w14:paraId="75A3BE00" w14:textId="49F1353A" w:rsidR="001B364A" w:rsidRDefault="00EB307B" w:rsidP="001B364A">
      <w:pPr>
        <w:pStyle w:val="Titre2"/>
        <w:jc w:val="left"/>
        <w:rPr>
          <w:lang w:val="fr-BE" w:bidi="en-US"/>
        </w:rPr>
      </w:pPr>
      <w:bookmarkStart w:id="2" w:name="_Toc49916447"/>
      <w:r>
        <w:rPr>
          <w:lang w:val="fr-BE" w:bidi="en-US"/>
        </w:rPr>
        <w:t>Installation système</w:t>
      </w:r>
      <w:bookmarkEnd w:id="2"/>
    </w:p>
    <w:p w14:paraId="4593BD26" w14:textId="44E29359" w:rsidR="007B07F5" w:rsidRPr="007B07F5" w:rsidRDefault="007B07F5" w:rsidP="007B07F5">
      <w:pPr>
        <w:pStyle w:val="Titre3"/>
        <w:jc w:val="left"/>
        <w:rPr>
          <w:lang w:val="fr-BE" w:bidi="en-US"/>
        </w:rPr>
      </w:pPr>
      <w:bookmarkStart w:id="3" w:name="_Toc49916448"/>
      <w:r>
        <w:rPr>
          <w:lang w:val="fr-BE" w:bidi="en-US"/>
        </w:rPr>
        <w:t>Distribution Linux</w:t>
      </w:r>
      <w:bookmarkEnd w:id="3"/>
    </w:p>
    <w:p w14:paraId="19A8F87E" w14:textId="77777777" w:rsidR="007B07F5" w:rsidRDefault="008206C0" w:rsidP="000255D9">
      <w:pPr>
        <w:pStyle w:val="Paragraphedeliste"/>
        <w:numPr>
          <w:ilvl w:val="0"/>
          <w:numId w:val="6"/>
        </w:numPr>
      </w:pPr>
      <w:r w:rsidRPr="007B07F5">
        <w:rPr>
          <w:b/>
          <w:bCs/>
        </w:rPr>
        <w:t>Slackware :</w:t>
      </w:r>
      <w:r>
        <w:t xml:space="preserve"> une des plus anciennes distributions de Linux. Elle existe toujours aujourd'hui</w:t>
      </w:r>
    </w:p>
    <w:p w14:paraId="110CAE42" w14:textId="77777777" w:rsidR="007B07F5" w:rsidRDefault="008206C0" w:rsidP="000255D9">
      <w:pPr>
        <w:pStyle w:val="Paragraphedeliste"/>
        <w:numPr>
          <w:ilvl w:val="0"/>
          <w:numId w:val="6"/>
        </w:numPr>
      </w:pPr>
      <w:r w:rsidRPr="007B07F5">
        <w:rPr>
          <w:b/>
          <w:bCs/>
        </w:rPr>
        <w:t>Mandriva :</w:t>
      </w:r>
      <w:r>
        <w:t xml:space="preserve"> éditée par une entreprise française, elle se veut simple d'utilisation. </w:t>
      </w:r>
    </w:p>
    <w:p w14:paraId="0C5717F5" w14:textId="0E3E8F50" w:rsidR="008206C0" w:rsidRDefault="008206C0" w:rsidP="000255D9">
      <w:pPr>
        <w:pStyle w:val="Paragraphedeliste"/>
        <w:numPr>
          <w:ilvl w:val="0"/>
          <w:numId w:val="6"/>
        </w:numPr>
      </w:pPr>
      <w:r w:rsidRPr="007B07F5">
        <w:rPr>
          <w:b/>
          <w:bCs/>
        </w:rPr>
        <w:t>Red Hat :</w:t>
      </w:r>
      <w:r>
        <w:t xml:space="preserve"> éditée par une entreprise américaine "Red Hat", cette distribution est célèbre et très répandue, notamment sur les serveurs. </w:t>
      </w:r>
    </w:p>
    <w:p w14:paraId="79109B7F" w14:textId="77777777" w:rsidR="008206C0" w:rsidRDefault="008206C0" w:rsidP="000255D9">
      <w:pPr>
        <w:pStyle w:val="Paragraphedeliste"/>
        <w:numPr>
          <w:ilvl w:val="0"/>
          <w:numId w:val="6"/>
        </w:numPr>
      </w:pPr>
      <w:r w:rsidRPr="007B07F5">
        <w:rPr>
          <w:b/>
          <w:bCs/>
        </w:rPr>
        <w:t>SuSE :</w:t>
      </w:r>
      <w:r>
        <w:t xml:space="preserve"> éditée par l'entreprise Novell. </w:t>
      </w:r>
    </w:p>
    <w:p w14:paraId="25821FDB" w14:textId="56C3F404" w:rsidR="008206C0" w:rsidRDefault="008206C0" w:rsidP="000255D9">
      <w:pPr>
        <w:pStyle w:val="Paragraphedeliste"/>
        <w:numPr>
          <w:ilvl w:val="0"/>
          <w:numId w:val="6"/>
        </w:numPr>
      </w:pPr>
      <w:r w:rsidRPr="007B07F5">
        <w:rPr>
          <w:b/>
          <w:bCs/>
        </w:rPr>
        <w:t>Debian :</w:t>
      </w:r>
      <w:r>
        <w:t xml:space="preserve"> la seule distribution qui soit gérée par des développeurs indépendants au lieu d'une entreprise. C'est une des distributions les plus populaires.</w:t>
      </w:r>
    </w:p>
    <w:p w14:paraId="36752288" w14:textId="48160B31" w:rsidR="008063CF" w:rsidRDefault="008063CF" w:rsidP="004B791E">
      <w:pPr>
        <w:jc w:val="center"/>
        <w:rPr>
          <w:lang w:val="fr-BE" w:bidi="en-US"/>
        </w:rPr>
      </w:pPr>
      <w:r>
        <w:rPr>
          <w:noProof/>
        </w:rPr>
        <w:drawing>
          <wp:inline distT="0" distB="0" distL="0" distR="0" wp14:anchorId="0A2E916D" wp14:editId="305C1343">
            <wp:extent cx="5241856" cy="280474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2611" cy="2815851"/>
                    </a:xfrm>
                    <a:prstGeom prst="rect">
                      <a:avLst/>
                    </a:prstGeom>
                  </pic:spPr>
                </pic:pic>
              </a:graphicData>
            </a:graphic>
          </wp:inline>
        </w:drawing>
      </w:r>
    </w:p>
    <w:p w14:paraId="10B84420" w14:textId="203432F1" w:rsidR="008063CF" w:rsidRDefault="007B07F5" w:rsidP="007B07F5">
      <w:pPr>
        <w:pStyle w:val="Titre7"/>
      </w:pPr>
      <w:r>
        <w:t> Distribution Linux</w:t>
      </w:r>
    </w:p>
    <w:p w14:paraId="5B2ABD0B" w14:textId="1E33E0C4" w:rsidR="007B07F5" w:rsidRDefault="002C029D" w:rsidP="002C029D">
      <w:pPr>
        <w:pStyle w:val="Titre3"/>
        <w:jc w:val="left"/>
        <w:rPr>
          <w:lang w:val="fr-BE" w:bidi="en-US"/>
        </w:rPr>
      </w:pPr>
      <w:bookmarkStart w:id="4" w:name="_Toc49916449"/>
      <w:r>
        <w:rPr>
          <w:lang w:val="fr-BE" w:bidi="en-US"/>
        </w:rPr>
        <w:lastRenderedPageBreak/>
        <w:t>Installation Ubuntu</w:t>
      </w:r>
      <w:bookmarkEnd w:id="4"/>
    </w:p>
    <w:p w14:paraId="47429093" w14:textId="762C14D5" w:rsidR="00E115F9" w:rsidRPr="002F52ED" w:rsidRDefault="002F52ED" w:rsidP="00E115F9">
      <w:pPr>
        <w:rPr>
          <w:i/>
          <w:iCs/>
          <w:lang w:val="fr-BE" w:bidi="en-US"/>
        </w:rPr>
      </w:pPr>
      <w:r w:rsidRPr="002F52ED">
        <w:rPr>
          <w:i/>
          <w:iCs/>
          <w:lang w:val="fr-BE" w:bidi="en-US"/>
        </w:rPr>
        <w:t>Etape 1 :</w:t>
      </w:r>
    </w:p>
    <w:p w14:paraId="14282D1D" w14:textId="5B7813A5" w:rsidR="002F52ED" w:rsidRDefault="002F52ED" w:rsidP="00E115F9">
      <w:r>
        <w:t>Si vous devez modifier l'ordre de boot pour que votre ordinateur lise le CD, redémarrez. Pendant l'écran de boot (la toute première chose que vous voyez à l'écran), pressez la touche indiquée pour accéder au Setup, aussi appelé BIOS (c'est l'écran de configuration de votre carte mère). Généralement, la touche est F2 ou Suppr, mais cela peut varier selon la carte mère que vous avez. Vous devriez alors voir le superbe menu du BIOS (sigh !). D'un ordinateur à l'autre, cet écran peut être légèrement différent.</w:t>
      </w:r>
    </w:p>
    <w:p w14:paraId="289676D0" w14:textId="342FDE40" w:rsidR="00E800BF" w:rsidRDefault="00E800BF" w:rsidP="00E800BF">
      <w:pPr>
        <w:jc w:val="center"/>
      </w:pPr>
      <w:r>
        <w:rPr>
          <w:noProof/>
        </w:rPr>
        <w:drawing>
          <wp:inline distT="0" distB="0" distL="0" distR="0" wp14:anchorId="5EA0C689" wp14:editId="0E77C00A">
            <wp:extent cx="4656631" cy="3499338"/>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7852" cy="3515285"/>
                    </a:xfrm>
                    <a:prstGeom prst="rect">
                      <a:avLst/>
                    </a:prstGeom>
                  </pic:spPr>
                </pic:pic>
              </a:graphicData>
            </a:graphic>
          </wp:inline>
        </w:drawing>
      </w:r>
    </w:p>
    <w:p w14:paraId="2B6DFA9E" w14:textId="309E12F9" w:rsidR="00E800BF" w:rsidRDefault="00E800BF" w:rsidP="00E800BF">
      <w:pPr>
        <w:pStyle w:val="Titre7"/>
      </w:pPr>
      <w:r>
        <w:t> Répresentation de modification des ordres de boot</w:t>
      </w:r>
    </w:p>
    <w:p w14:paraId="3BD7685F" w14:textId="3586F86C" w:rsidR="002F52ED" w:rsidRDefault="002F52ED" w:rsidP="00E115F9">
      <w:pPr>
        <w:rPr>
          <w:i/>
          <w:iCs/>
          <w:lang w:val="fr-BE" w:bidi="en-US"/>
        </w:rPr>
      </w:pPr>
      <w:r w:rsidRPr="002F52ED">
        <w:rPr>
          <w:i/>
          <w:iCs/>
          <w:lang w:val="fr-BE" w:bidi="en-US"/>
        </w:rPr>
        <w:t>Etape 2 :</w:t>
      </w:r>
    </w:p>
    <w:p w14:paraId="072B50AC" w14:textId="77777777" w:rsidR="00223FBB" w:rsidRDefault="00223FBB" w:rsidP="00E115F9">
      <w:r>
        <w:t xml:space="preserve">Sélectionnez la langue dans le menu de gauche si les textes ne sont pas en français. </w:t>
      </w:r>
    </w:p>
    <w:p w14:paraId="774ACA05" w14:textId="77777777" w:rsidR="00223FBB" w:rsidRDefault="00223FBB" w:rsidP="00E115F9">
      <w:r>
        <w:t xml:space="preserve">Vous voyez que vous avez 2 choix : </w:t>
      </w:r>
    </w:p>
    <w:p w14:paraId="2BBA0DF4" w14:textId="00ACB4B9" w:rsidR="00223FBB" w:rsidRPr="00223FBB" w:rsidRDefault="00223FBB" w:rsidP="000255D9">
      <w:pPr>
        <w:pStyle w:val="Paragraphedeliste"/>
        <w:numPr>
          <w:ilvl w:val="0"/>
          <w:numId w:val="7"/>
        </w:numPr>
        <w:rPr>
          <w:lang w:val="fr-BE" w:bidi="en-US"/>
        </w:rPr>
      </w:pPr>
      <w:r w:rsidRPr="00223FBB">
        <w:rPr>
          <w:b/>
          <w:bCs/>
        </w:rPr>
        <w:t>Essayer Ubuntu :</w:t>
      </w:r>
      <w:r>
        <w:t xml:space="preserve"> Ubuntu sera lancé sans toucher à votre disque dur. Vous pourrez donc l'essayer pour le tester. </w:t>
      </w:r>
      <w:r w:rsidR="00D73973">
        <w:t>(Lancement de système sans installer dans la mémoire RAM)</w:t>
      </w:r>
    </w:p>
    <w:p w14:paraId="15F5104B" w14:textId="230EE88C" w:rsidR="002F52ED" w:rsidRPr="00223FBB" w:rsidRDefault="00223FBB" w:rsidP="000255D9">
      <w:pPr>
        <w:pStyle w:val="Paragraphedeliste"/>
        <w:numPr>
          <w:ilvl w:val="0"/>
          <w:numId w:val="7"/>
        </w:numPr>
        <w:rPr>
          <w:lang w:val="fr-BE" w:bidi="en-US"/>
        </w:rPr>
      </w:pPr>
      <w:r w:rsidRPr="00223FBB">
        <w:rPr>
          <w:b/>
          <w:bCs/>
        </w:rPr>
        <w:t>Installer Ubuntu :</w:t>
      </w:r>
      <w:r>
        <w:t xml:space="preserve"> Ubuntu sera installé sur votre disque dur. Utilisez ce choix si vous êtes déjà certain de vouloir installer Ubuntu.</w:t>
      </w:r>
    </w:p>
    <w:p w14:paraId="0DFBFD15" w14:textId="098D848C" w:rsidR="00223FBB" w:rsidRDefault="00223FBB" w:rsidP="00223FBB">
      <w:pPr>
        <w:ind w:left="360"/>
        <w:rPr>
          <w:lang w:val="fr-BE" w:bidi="en-US"/>
        </w:rPr>
      </w:pPr>
    </w:p>
    <w:p w14:paraId="1522B78B" w14:textId="19BC8160" w:rsidR="00223FBB" w:rsidRDefault="00223FBB" w:rsidP="00223FBB">
      <w:pPr>
        <w:ind w:left="360"/>
        <w:jc w:val="center"/>
        <w:rPr>
          <w:lang w:val="fr-BE" w:bidi="en-US"/>
        </w:rPr>
      </w:pPr>
      <w:r>
        <w:rPr>
          <w:noProof/>
        </w:rPr>
        <w:lastRenderedPageBreak/>
        <w:drawing>
          <wp:inline distT="0" distB="0" distL="0" distR="0" wp14:anchorId="1497B336" wp14:editId="555E324C">
            <wp:extent cx="4097216" cy="3062557"/>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1058" cy="3072903"/>
                    </a:xfrm>
                    <a:prstGeom prst="rect">
                      <a:avLst/>
                    </a:prstGeom>
                  </pic:spPr>
                </pic:pic>
              </a:graphicData>
            </a:graphic>
          </wp:inline>
        </w:drawing>
      </w:r>
    </w:p>
    <w:p w14:paraId="6FBC0BB3" w14:textId="143AD48E" w:rsidR="00223FBB" w:rsidRDefault="00223FBB" w:rsidP="00223FBB">
      <w:pPr>
        <w:pStyle w:val="Titre7"/>
      </w:pPr>
      <w:r>
        <w:t> Commencement de l’installation</w:t>
      </w:r>
    </w:p>
    <w:p w14:paraId="2FF904D5" w14:textId="700AABE6" w:rsidR="00223FBB" w:rsidRPr="00B03E80" w:rsidRDefault="00044123" w:rsidP="00223FBB">
      <w:pPr>
        <w:rPr>
          <w:i/>
          <w:iCs/>
          <w:lang w:val="fr-BE" w:bidi="en-US"/>
        </w:rPr>
      </w:pPr>
      <w:r w:rsidRPr="00B03E80">
        <w:rPr>
          <w:i/>
          <w:iCs/>
          <w:lang w:val="fr-BE" w:bidi="en-US"/>
        </w:rPr>
        <w:t>Etape 3 : Préparation d’installation</w:t>
      </w:r>
    </w:p>
    <w:p w14:paraId="3B4F05D3" w14:textId="77CF87B4" w:rsidR="006C7FE5" w:rsidRDefault="00B161F9" w:rsidP="00223FBB">
      <w:r>
        <w:t xml:space="preserve">Les </w:t>
      </w:r>
      <w:r w:rsidR="006C7FE5">
        <w:t xml:space="preserve">3 conditions sont posées : </w:t>
      </w:r>
    </w:p>
    <w:p w14:paraId="284229D9" w14:textId="77777777" w:rsidR="006C7FE5" w:rsidRPr="006C7FE5" w:rsidRDefault="006C7FE5" w:rsidP="000255D9">
      <w:pPr>
        <w:pStyle w:val="Paragraphedeliste"/>
        <w:numPr>
          <w:ilvl w:val="0"/>
          <w:numId w:val="8"/>
        </w:numPr>
        <w:rPr>
          <w:lang w:val="fr-BE" w:bidi="en-US"/>
        </w:rPr>
      </w:pPr>
      <w:r w:rsidRPr="00312CAF">
        <w:rPr>
          <w:b/>
          <w:bCs/>
        </w:rPr>
        <w:t>Avoir un minimum d'espace disque disponible :</w:t>
      </w:r>
      <w:r>
        <w:t xml:space="preserve"> normal, si vous voulez avoir la place d'installer Ubuntu ! Ici, il s'agit du strict minimum, je vous conseille d'avoir 8-10 Go pour être suffisamment confortable. A priori, pas besoin de plus d'espace supplémentaire, sauf si vous prévoyez d'y stocker de gros fichiers : musique, photos, vidéos persos etc. </w:t>
      </w:r>
    </w:p>
    <w:p w14:paraId="3C522E45" w14:textId="77E1792B" w:rsidR="006C7FE5" w:rsidRPr="006C7FE5" w:rsidRDefault="006C7FE5" w:rsidP="000255D9">
      <w:pPr>
        <w:pStyle w:val="Paragraphedeliste"/>
        <w:numPr>
          <w:ilvl w:val="0"/>
          <w:numId w:val="8"/>
        </w:numPr>
        <w:rPr>
          <w:lang w:val="fr-BE" w:bidi="en-US"/>
        </w:rPr>
      </w:pPr>
      <w:r w:rsidRPr="00312CAF">
        <w:rPr>
          <w:b/>
          <w:bCs/>
        </w:rPr>
        <w:t>Etre branché sur le secteur :</w:t>
      </w:r>
      <w:r>
        <w:t xml:space="preserve"> cela concerne bien entendu les ordinateurs portables. Il est très fortement recommandé d'être branché, car installer un système d'exploitation sur batterie est tout simplement... Il serait très ennuyeux pour votre installation que celle-ci soit coupée en plein milieu à cause d'une batterie vide ! </w:t>
      </w:r>
    </w:p>
    <w:p w14:paraId="64718778" w14:textId="37C5D047" w:rsidR="00044123" w:rsidRPr="006C7FE5" w:rsidRDefault="006C7FE5" w:rsidP="000255D9">
      <w:pPr>
        <w:pStyle w:val="Paragraphedeliste"/>
        <w:numPr>
          <w:ilvl w:val="0"/>
          <w:numId w:val="8"/>
        </w:numPr>
        <w:spacing w:after="240"/>
        <w:rPr>
          <w:lang w:val="fr-BE" w:bidi="en-US"/>
        </w:rPr>
      </w:pPr>
      <w:r w:rsidRPr="00312CAF">
        <w:rPr>
          <w:b/>
          <w:bCs/>
        </w:rPr>
        <w:t>Etre connecté à Internet :</w:t>
      </w:r>
      <w:r>
        <w:t xml:space="preserve"> c'est facultatif, mais je le recommande fortement là aussi. Cela permettra à l'assistant d'installation de télécharger immédiatement les dernières mises à jour des programmes ainsi que les traductions françaises qui pourraient manquer sur le CD d'Ubuntu. Oubliez le wifi ici, qui peut être un peu compliqué à configurer : branchez-vous à Internet avec un vrai câble réseau (RJ45).</w:t>
      </w:r>
    </w:p>
    <w:p w14:paraId="3AD40B03" w14:textId="5FAA334F" w:rsidR="006C7FE5" w:rsidRDefault="00843727" w:rsidP="006C7FE5">
      <w:r>
        <w:t>Deux options peuvent être cochées (récommendation pour cocher toutes les deux !) :</w:t>
      </w:r>
    </w:p>
    <w:p w14:paraId="2DFFFF91" w14:textId="0D56012F" w:rsidR="00312CAF" w:rsidRPr="00312CAF" w:rsidRDefault="00312CAF" w:rsidP="000255D9">
      <w:pPr>
        <w:pStyle w:val="Paragraphedeliste"/>
        <w:numPr>
          <w:ilvl w:val="0"/>
          <w:numId w:val="9"/>
        </w:numPr>
        <w:rPr>
          <w:lang w:val="fr-BE" w:bidi="en-US"/>
        </w:rPr>
      </w:pPr>
      <w:r w:rsidRPr="00312CAF">
        <w:rPr>
          <w:b/>
          <w:bCs/>
        </w:rPr>
        <w:t>Télécharger les mises à jour pendant l'installation :</w:t>
      </w:r>
      <w:r>
        <w:t xml:space="preserve"> cela vous assurera que les programmes sont immédiatement le plus à jour possible. C'est préférable car les mises à jour </w:t>
      </w:r>
      <w:r>
        <w:lastRenderedPageBreak/>
        <w:t xml:space="preserve">corrigent des failles de sécurité, des bugs et améliorent certaines fonctionnalités des programmes déjà présents sur votre CD d'Ubuntu. Bien entendu, il faut être connecté à Internet avec un câble réseau pour cela. </w:t>
      </w:r>
    </w:p>
    <w:p w14:paraId="1F7F4122" w14:textId="43B5589A" w:rsidR="00312CAF" w:rsidRPr="00560C30" w:rsidRDefault="00312CAF" w:rsidP="000255D9">
      <w:pPr>
        <w:pStyle w:val="Paragraphedeliste"/>
        <w:numPr>
          <w:ilvl w:val="0"/>
          <w:numId w:val="9"/>
        </w:numPr>
        <w:spacing w:before="240"/>
        <w:rPr>
          <w:lang w:val="fr-BE" w:bidi="en-US"/>
        </w:rPr>
      </w:pPr>
      <w:r w:rsidRPr="00312CAF">
        <w:rPr>
          <w:b/>
          <w:bCs/>
        </w:rPr>
        <w:t>Installer ce logiciel tiers :</w:t>
      </w:r>
      <w:r>
        <w:t xml:space="preserve"> cette option vous permet d'installer certains programmes propriétaires. Pour qu'Ubuntu reste libre, ces programmes ne sont pas installés par défaut, mais vous pouvez demander leur installation en cochant cette case (ce que je vous recommande pour votre confort). Vous aurez ainsi la possibilité de lire des MP3, du Flash et d'autres fichiers multimédia protégés par des licences propriétaires. Cette option peut aussi améliorer la prise en charge de votre carte wifi. Bref, c'est forcément intéressant pour vous, sauf si vous ne voulez pas installer de programme propriétaire sur votre machine.</w:t>
      </w:r>
    </w:p>
    <w:p w14:paraId="512D8C83" w14:textId="4CCE03DD" w:rsidR="00560C30" w:rsidRPr="00D028D8" w:rsidRDefault="00560C30" w:rsidP="00560C30">
      <w:pPr>
        <w:spacing w:before="240"/>
        <w:rPr>
          <w:i/>
          <w:iCs/>
          <w:lang w:val="fr-BE" w:bidi="en-US"/>
        </w:rPr>
      </w:pPr>
      <w:r w:rsidRPr="00D028D8">
        <w:rPr>
          <w:i/>
          <w:iCs/>
          <w:lang w:val="fr-BE" w:bidi="en-US"/>
        </w:rPr>
        <w:t>Etape 4 : Partitionnement des disques dures</w:t>
      </w:r>
    </w:p>
    <w:p w14:paraId="1677174B" w14:textId="094AA841" w:rsidR="00560C30" w:rsidRDefault="00A263A6" w:rsidP="00560C30">
      <w:pPr>
        <w:spacing w:before="240"/>
        <w:rPr>
          <w:lang w:val="fr-BE" w:bidi="en-US"/>
        </w:rPr>
      </w:pPr>
      <w:r>
        <w:t xml:space="preserve">Avant d'aller plus loin, il est très vivement conseillé d'effectuer </w:t>
      </w:r>
      <w:r w:rsidRPr="00A263A6">
        <w:rPr>
          <w:b/>
          <w:bCs/>
        </w:rPr>
        <w:t>une défragmentation</w:t>
      </w:r>
      <w:r>
        <w:t>. C'est une opération qui consiste en gros à mieux organiser les fichiers sur votre disque dur, à les rassembler pour éviter qu'ils ne soient éparpillés. Vos fichiers sont parfois placés un peu n'importe comment à la surface de votre disque dur</w:t>
      </w:r>
      <w:r w:rsidR="00D44F0F">
        <w:t xml:space="preserve">. </w:t>
      </w:r>
      <w:r w:rsidR="00157CEB">
        <w:t xml:space="preserve">Sur la surface du disque, j'ai représenté une multitude de fichiers : ce sont les fichiers tels qu'ils sont placés sur votre disque actuellement. Un beau bordel. Parfois, certains fichiers sont </w:t>
      </w:r>
      <w:r w:rsidR="00157CEB" w:rsidRPr="00157CEB">
        <w:rPr>
          <w:b/>
          <w:bCs/>
        </w:rPr>
        <w:t>coupés en plusieurs morceaux et éparpillés sur votre disque</w:t>
      </w:r>
      <w:r w:rsidR="00157CEB">
        <w:t xml:space="preserve"> ! On dit que les fichiers sont </w:t>
      </w:r>
      <w:r w:rsidR="00157CEB" w:rsidRPr="00157CEB">
        <w:rPr>
          <w:b/>
          <w:bCs/>
        </w:rPr>
        <w:t>fragmentés</w:t>
      </w:r>
      <w:r w:rsidR="00157CEB">
        <w:t xml:space="preserve"> (coupés en plusieurs fragments).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gridCol w:w="4731"/>
      </w:tblGrid>
      <w:tr w:rsidR="00157CEB" w14:paraId="5E095432" w14:textId="77777777" w:rsidTr="00DC465A">
        <w:trPr>
          <w:trHeight w:val="3794"/>
        </w:trPr>
        <w:tc>
          <w:tcPr>
            <w:tcW w:w="4621" w:type="dxa"/>
          </w:tcPr>
          <w:p w14:paraId="1B843A02" w14:textId="1AEFB0F1" w:rsidR="00157CEB" w:rsidRDefault="00DC465A" w:rsidP="00560C30">
            <w:pPr>
              <w:spacing w:before="240"/>
              <w:rPr>
                <w:lang w:val="fr-BE"/>
              </w:rPr>
            </w:pPr>
            <w:r>
              <w:rPr>
                <w:noProof/>
              </w:rPr>
              <w:drawing>
                <wp:inline distT="0" distB="0" distL="0" distR="0" wp14:anchorId="7863BF13" wp14:editId="25A63E94">
                  <wp:extent cx="3400425" cy="2324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0425" cy="2324100"/>
                          </a:xfrm>
                          <a:prstGeom prst="rect">
                            <a:avLst/>
                          </a:prstGeom>
                        </pic:spPr>
                      </pic:pic>
                    </a:graphicData>
                  </a:graphic>
                </wp:inline>
              </w:drawing>
            </w:r>
          </w:p>
        </w:tc>
        <w:tc>
          <w:tcPr>
            <w:tcW w:w="4587" w:type="dxa"/>
          </w:tcPr>
          <w:p w14:paraId="3AB21CD8" w14:textId="05E191DC" w:rsidR="00157CEB" w:rsidRDefault="00DC465A" w:rsidP="00560C30">
            <w:pPr>
              <w:spacing w:before="240"/>
              <w:rPr>
                <w:lang w:val="fr-BE"/>
              </w:rPr>
            </w:pPr>
            <w:r>
              <w:rPr>
                <w:noProof/>
              </w:rPr>
              <w:drawing>
                <wp:inline distT="0" distB="0" distL="0" distR="0" wp14:anchorId="39A565F6" wp14:editId="12DF5F18">
                  <wp:extent cx="3376246" cy="231352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4157" cy="2318949"/>
                          </a:xfrm>
                          <a:prstGeom prst="rect">
                            <a:avLst/>
                          </a:prstGeom>
                        </pic:spPr>
                      </pic:pic>
                    </a:graphicData>
                  </a:graphic>
                </wp:inline>
              </w:drawing>
            </w:r>
          </w:p>
        </w:tc>
      </w:tr>
    </w:tbl>
    <w:p w14:paraId="4F09894D" w14:textId="64BF96E0" w:rsidR="00560C30" w:rsidRDefault="00DC465A" w:rsidP="00DC465A">
      <w:pPr>
        <w:pStyle w:val="Titre7"/>
      </w:pPr>
      <w:r>
        <w:t> Comparaison des emplacements des morceaux de fichiers fragmentés</w:t>
      </w:r>
    </w:p>
    <w:p w14:paraId="250BF415" w14:textId="12D86D3E" w:rsidR="00DC465A" w:rsidRDefault="004B791E" w:rsidP="00DC465A">
      <w:pPr>
        <w:rPr>
          <w:lang w:val="fr-BE" w:bidi="en-US"/>
        </w:rPr>
      </w:pPr>
      <w:r>
        <w:rPr>
          <w:lang w:val="fr-BE" w:bidi="en-US"/>
        </w:rPr>
        <w:t>Les systèmes de fichiers en linux sont différents de windows.</w:t>
      </w:r>
    </w:p>
    <w:p w14:paraId="5B06602C" w14:textId="77777777" w:rsidR="001235AD" w:rsidRPr="001235AD" w:rsidRDefault="001235AD" w:rsidP="000255D9">
      <w:pPr>
        <w:pStyle w:val="Paragraphedeliste"/>
        <w:numPr>
          <w:ilvl w:val="0"/>
          <w:numId w:val="10"/>
        </w:numPr>
        <w:rPr>
          <w:lang w:val="fr-BE" w:bidi="en-US"/>
        </w:rPr>
      </w:pPr>
      <w:r w:rsidRPr="001235AD">
        <w:rPr>
          <w:b/>
          <w:bCs/>
        </w:rPr>
        <w:lastRenderedPageBreak/>
        <w:t>Ext2 :</w:t>
      </w:r>
      <w:r>
        <w:t xml:space="preserve"> c'est le système de fichiers qui a longtemps été utilisé sous Linux. Il a été développé par un français (Rémy Card) et présente la particularité de très peu se fragmenter. Ainsi, sous Linux et depuis longtemps, il n'y a pas besoin de faire de défragmentation. </w:t>
      </w:r>
    </w:p>
    <w:p w14:paraId="20E0FD75" w14:textId="77777777" w:rsidR="001235AD" w:rsidRPr="001235AD" w:rsidRDefault="001235AD" w:rsidP="000255D9">
      <w:pPr>
        <w:pStyle w:val="Paragraphedeliste"/>
        <w:numPr>
          <w:ilvl w:val="0"/>
          <w:numId w:val="10"/>
        </w:numPr>
        <w:rPr>
          <w:lang w:val="fr-BE" w:bidi="en-US"/>
        </w:rPr>
      </w:pPr>
      <w:r w:rsidRPr="001235AD">
        <w:rPr>
          <w:b/>
          <w:bCs/>
        </w:rPr>
        <w:t>Ext3 :</w:t>
      </w:r>
      <w:r>
        <w:t xml:space="preserve"> l'ext3 est très proche de l'ext2, à une différence majeure près, la journalisation. En effet, ext2 n'était pas journalisé, et en cas de crash disque on risquait plus facilement une perte de données. Ce n'est plus le cas avec l'ext3. A noter que l'ext2 et l'ext3 sont parfaitement compatibles entre eux, dans un sens comme dans l'autre. </w:t>
      </w:r>
    </w:p>
    <w:p w14:paraId="22FE2B3C" w14:textId="0816D157" w:rsidR="004B791E" w:rsidRPr="00D54A1D" w:rsidRDefault="001235AD" w:rsidP="000255D9">
      <w:pPr>
        <w:pStyle w:val="Paragraphedeliste"/>
        <w:numPr>
          <w:ilvl w:val="0"/>
          <w:numId w:val="10"/>
        </w:numPr>
        <w:rPr>
          <w:lang w:val="fr-BE" w:bidi="en-US"/>
        </w:rPr>
      </w:pPr>
      <w:r w:rsidRPr="001235AD">
        <w:rPr>
          <w:b/>
          <w:bCs/>
        </w:rPr>
        <w:t>Ext4 :</w:t>
      </w:r>
      <w:r>
        <w:t xml:space="preserve"> une amélioration de l'ext3, relativement récente, qui améliore la prise en charge des gros disques durs et diminue les problèmes de fragmentation des fichiers.</w:t>
      </w:r>
    </w:p>
    <w:p w14:paraId="6E69A104" w14:textId="4EA7BECE" w:rsidR="00D54A1D" w:rsidRPr="00D54A1D" w:rsidRDefault="00D54A1D" w:rsidP="00D54A1D">
      <w:pPr>
        <w:rPr>
          <w:lang w:val="fr-BE" w:bidi="en-US"/>
        </w:rPr>
      </w:pPr>
      <w:r>
        <w:rPr>
          <w:lang w:val="fr-BE" w:bidi="en-US"/>
        </w:rPr>
        <w:t xml:space="preserve">Pour partionner le système d’exploitation, 3 options sont proposées : </w:t>
      </w:r>
    </w:p>
    <w:p w14:paraId="62667082" w14:textId="77777777" w:rsidR="00D4596A" w:rsidRPr="00D4596A" w:rsidRDefault="00D54A1D" w:rsidP="000255D9">
      <w:pPr>
        <w:pStyle w:val="Paragraphedeliste"/>
        <w:numPr>
          <w:ilvl w:val="0"/>
          <w:numId w:val="11"/>
        </w:numPr>
        <w:rPr>
          <w:lang w:val="fr-BE" w:bidi="en-US"/>
        </w:rPr>
      </w:pPr>
      <w:r w:rsidRPr="00D54A1D">
        <w:rPr>
          <w:b/>
          <w:bCs/>
        </w:rPr>
        <w:t>Installer à côté d'autres systèmes d'exploitation :</w:t>
      </w:r>
      <w:r>
        <w:t xml:space="preserve"> Ubuntu va se faire automatiquement de la place sur votre disque dur et créer les partitions pour vous. C'est la solution la plus simple que vous devriez choisir si vous ne voulez pas aller dans les détails. En revanche, vous n'aurez pas de partition spéciale pour les documents dans ce mode-ci. En bas de la fenêtre, vous pouvez déplacer le curseur pour décider de l'espace que vous attribuez à Windows et à Ubuntu. </w:t>
      </w:r>
    </w:p>
    <w:p w14:paraId="37AC5647" w14:textId="77777777" w:rsidR="00D4596A" w:rsidRPr="00D4596A" w:rsidRDefault="00D54A1D" w:rsidP="000255D9">
      <w:pPr>
        <w:pStyle w:val="Paragraphedeliste"/>
        <w:numPr>
          <w:ilvl w:val="0"/>
          <w:numId w:val="11"/>
        </w:numPr>
        <w:rPr>
          <w:lang w:val="fr-BE" w:bidi="en-US"/>
        </w:rPr>
      </w:pPr>
      <w:r w:rsidRPr="00D4596A">
        <w:rPr>
          <w:b/>
          <w:bCs/>
        </w:rPr>
        <w:t>Tout effacer et utiliser le disque entier :</w:t>
      </w:r>
      <w:r>
        <w:t xml:space="preserve"> tout le disque sera formaté, partition Windows comprise. Ne faites cela que si vous voulez supprimer Windows ! Ubuntu sera installé sur l'ensemble du disque dur. </w:t>
      </w:r>
    </w:p>
    <w:p w14:paraId="29746CBB" w14:textId="089C2376" w:rsidR="00D54A1D" w:rsidRPr="00D4596A" w:rsidRDefault="00D54A1D" w:rsidP="000255D9">
      <w:pPr>
        <w:pStyle w:val="Paragraphedeliste"/>
        <w:numPr>
          <w:ilvl w:val="0"/>
          <w:numId w:val="11"/>
        </w:numPr>
        <w:rPr>
          <w:lang w:val="fr-BE" w:bidi="en-US"/>
        </w:rPr>
      </w:pPr>
      <w:r w:rsidRPr="00D4596A">
        <w:rPr>
          <w:b/>
          <w:bCs/>
        </w:rPr>
        <w:t>Définir les partitions manuellement (avancé) :</w:t>
      </w:r>
      <w:r>
        <w:t xml:space="preserve"> choisissez cette option si vous voulez créer vous-même les partitions. C'est plus complexe mais cela vous donnera plus de choix.</w:t>
      </w:r>
    </w:p>
    <w:p w14:paraId="690920AF" w14:textId="69F9767B" w:rsidR="00D4596A" w:rsidRDefault="00D4596A" w:rsidP="00D4596A">
      <w:pPr>
        <w:rPr>
          <w:lang w:val="fr-BE" w:bidi="en-US"/>
        </w:rPr>
      </w:pPr>
    </w:p>
    <w:p w14:paraId="22433729" w14:textId="7243E0D2" w:rsidR="009877DF" w:rsidRDefault="009877DF" w:rsidP="00D4596A">
      <w:pPr>
        <w:rPr>
          <w:lang w:val="fr-BE" w:bidi="en-US"/>
        </w:rPr>
      </w:pPr>
      <w:r>
        <w:rPr>
          <w:lang w:val="fr-BE" w:bidi="en-US"/>
        </w:rPr>
        <w:t xml:space="preserve">En linux les systèmes sont representés </w:t>
      </w:r>
      <w:r w:rsidR="00685A78">
        <w:rPr>
          <w:lang w:val="fr-BE" w:bidi="en-US"/>
        </w:rPr>
        <w:t xml:space="preserve">par la lettre </w:t>
      </w:r>
      <w:r w:rsidR="00685A78" w:rsidRPr="00685A78">
        <w:rPr>
          <w:b/>
          <w:bCs/>
          <w:lang w:val="fr-BE" w:bidi="en-US"/>
        </w:rPr>
        <w:t>hda</w:t>
      </w:r>
      <w:r w:rsidR="00685A78">
        <w:rPr>
          <w:lang w:val="fr-BE" w:bidi="en-US"/>
        </w:rPr>
        <w:t> :</w:t>
      </w:r>
    </w:p>
    <w:p w14:paraId="3114DB91" w14:textId="5523C7BB" w:rsidR="00685A78" w:rsidRPr="00685A78" w:rsidRDefault="00685A78" w:rsidP="000255D9">
      <w:pPr>
        <w:pStyle w:val="Paragraphedeliste"/>
        <w:numPr>
          <w:ilvl w:val="0"/>
          <w:numId w:val="12"/>
        </w:numPr>
        <w:rPr>
          <w:lang w:val="fr-BE" w:bidi="en-US"/>
        </w:rPr>
      </w:pPr>
      <w:r w:rsidRPr="00685A78">
        <w:rPr>
          <w:b/>
          <w:bCs/>
          <w:lang w:val="fr-BE" w:bidi="en-US"/>
        </w:rPr>
        <w:t>h </w:t>
      </w:r>
      <w:r>
        <w:rPr>
          <w:lang w:val="fr-BE" w:bidi="en-US"/>
        </w:rPr>
        <w:t xml:space="preserve">: </w:t>
      </w:r>
      <w:r>
        <w:t xml:space="preserve">la première lettre indique si le disque est de type IDE ou SCSI (un type de connexion différent à la carte mère). Si c'est une IDE, la lettre est un h, si c'est un SCSI (ou un S-ATA), la lettre est un </w:t>
      </w:r>
      <w:r w:rsidRPr="00685A78">
        <w:rPr>
          <w:b/>
          <w:bCs/>
        </w:rPr>
        <w:t>s</w:t>
      </w:r>
      <w:r>
        <w:t>.</w:t>
      </w:r>
    </w:p>
    <w:p w14:paraId="58B23E8D" w14:textId="3B572893" w:rsidR="00685A78" w:rsidRDefault="00685A78" w:rsidP="000255D9">
      <w:pPr>
        <w:pStyle w:val="Paragraphedeliste"/>
        <w:numPr>
          <w:ilvl w:val="0"/>
          <w:numId w:val="12"/>
        </w:numPr>
        <w:rPr>
          <w:lang w:val="fr-BE" w:bidi="en-US"/>
        </w:rPr>
      </w:pPr>
      <w:r>
        <w:rPr>
          <w:b/>
          <w:bCs/>
          <w:lang w:val="fr-BE" w:bidi="en-US"/>
        </w:rPr>
        <w:t>d </w:t>
      </w:r>
      <w:r w:rsidRPr="00685A78">
        <w:rPr>
          <w:lang w:val="fr-BE" w:bidi="en-US"/>
        </w:rPr>
        <w:t>:</w:t>
      </w:r>
      <w:r>
        <w:rPr>
          <w:lang w:val="fr-BE" w:bidi="en-US"/>
        </w:rPr>
        <w:t xml:space="preserve"> cette lettre ne change pas. Pour designer la signification </w:t>
      </w:r>
      <w:r w:rsidRPr="00685A78">
        <w:rPr>
          <w:b/>
          <w:bCs/>
          <w:lang w:val="fr-BE" w:bidi="en-US"/>
        </w:rPr>
        <w:t>drive</w:t>
      </w:r>
      <w:r>
        <w:rPr>
          <w:lang w:val="fr-BE" w:bidi="en-US"/>
        </w:rPr>
        <w:t>.</w:t>
      </w:r>
    </w:p>
    <w:p w14:paraId="19BC6174" w14:textId="75DA9E39" w:rsidR="00685A78" w:rsidRPr="00AB76D3" w:rsidRDefault="00685A78" w:rsidP="000255D9">
      <w:pPr>
        <w:pStyle w:val="Paragraphedeliste"/>
        <w:numPr>
          <w:ilvl w:val="0"/>
          <w:numId w:val="12"/>
        </w:numPr>
        <w:rPr>
          <w:lang w:val="fr-BE" w:bidi="en-US"/>
        </w:rPr>
      </w:pPr>
      <w:r w:rsidRPr="00685A78">
        <w:rPr>
          <w:b/>
          <w:bCs/>
        </w:rPr>
        <w:t>a :</w:t>
      </w:r>
      <w:r>
        <w:t xml:space="preserve"> c'est cette lettre qui indique les différents disques durs. hda représente le premier disque dur IDE, hdb le second, hdc le troisième etc.</w:t>
      </w:r>
    </w:p>
    <w:p w14:paraId="5EF4DCAD" w14:textId="64D4E7D4" w:rsidR="00AB76D3" w:rsidRPr="00AB76D3" w:rsidRDefault="00AB76D3" w:rsidP="00AB76D3">
      <w:pPr>
        <w:rPr>
          <w:b/>
          <w:bCs/>
          <w:lang w:val="fr-BE" w:bidi="en-US"/>
        </w:rPr>
      </w:pPr>
      <w:r w:rsidRPr="00AB76D3">
        <w:rPr>
          <w:b/>
          <w:bCs/>
        </w:rPr>
        <w:t>Lorsqu'on crée des partitions, on ajoute généralement un chiffre représentant le numéro de la partition. Ainsi, si on a 3 partitions sur notre disque hda, elles seront nommées hda1, hda2, hda3...</w:t>
      </w:r>
    </w:p>
    <w:p w14:paraId="4AF64A08" w14:textId="79B33225" w:rsidR="00AB76D3" w:rsidRDefault="00AB76D3" w:rsidP="00AB76D3">
      <w:pPr>
        <w:rPr>
          <w:i/>
          <w:iCs/>
          <w:lang w:val="fr-BE" w:bidi="en-US"/>
        </w:rPr>
      </w:pPr>
      <w:r w:rsidRPr="0011115B">
        <w:rPr>
          <w:i/>
          <w:iCs/>
          <w:lang w:val="fr-BE" w:bidi="en-US"/>
        </w:rPr>
        <w:lastRenderedPageBreak/>
        <w:t>L’outil de partitionnement manuel</w:t>
      </w:r>
      <w:r w:rsidR="0011115B" w:rsidRPr="0011115B">
        <w:rPr>
          <w:i/>
          <w:iCs/>
          <w:lang w:val="fr-BE" w:bidi="en-US"/>
        </w:rPr>
        <w:t xml:space="preserve"> : </w:t>
      </w:r>
    </w:p>
    <w:p w14:paraId="6A97BBEF" w14:textId="1CD9AB13" w:rsidR="0011115B" w:rsidRPr="00DC4C42" w:rsidRDefault="00DC4C42" w:rsidP="000255D9">
      <w:pPr>
        <w:pStyle w:val="Paragraphedeliste"/>
        <w:numPr>
          <w:ilvl w:val="0"/>
          <w:numId w:val="13"/>
        </w:numPr>
        <w:rPr>
          <w:b/>
          <w:bCs/>
          <w:lang w:val="fr-BE" w:bidi="en-US"/>
        </w:rPr>
      </w:pPr>
      <w:r w:rsidRPr="00DC4C42">
        <w:rPr>
          <w:b/>
          <w:bCs/>
        </w:rPr>
        <w:t>Créer une partition pour installer Ubuntu</w:t>
      </w:r>
    </w:p>
    <w:p w14:paraId="2A28A4B6" w14:textId="77777777" w:rsidR="00403A1E" w:rsidRDefault="00A61768" w:rsidP="00DC4C42">
      <w:r>
        <w:t xml:space="preserve">Ubuntu vous propose de créer 2 types de partitions : </w:t>
      </w:r>
    </w:p>
    <w:p w14:paraId="6327FD83" w14:textId="77777777" w:rsidR="00403A1E" w:rsidRDefault="00A61768" w:rsidP="00DC4C42">
      <w:r w:rsidRPr="00403A1E">
        <w:rPr>
          <w:i/>
          <w:iCs/>
        </w:rPr>
        <w:t>Primaires :</w:t>
      </w:r>
      <w:r>
        <w:t xml:space="preserve"> c'est la partition de base, classique. On ne peut en créer que 4 par disque. </w:t>
      </w:r>
    </w:p>
    <w:p w14:paraId="6584AF92" w14:textId="7443ABF0" w:rsidR="00DC4C42" w:rsidRDefault="00A61768" w:rsidP="00DC4C42">
      <w:r w:rsidRPr="00403A1E">
        <w:rPr>
          <w:i/>
          <w:iCs/>
        </w:rPr>
        <w:t>Logiques :</w:t>
      </w:r>
      <w:r>
        <w:t xml:space="preserve"> c'est un type de partition qui peut contenir de nombreuses sous-partitions. Celles-ci n'ont pas de limite de nombre comme les partitions primaires. Cliquez sur la partition libre du disque dur, puis cliquez sur le bouton "Nouvelle table de partition" en bas.</w:t>
      </w:r>
    </w:p>
    <w:p w14:paraId="5D1427DC" w14:textId="73B46550" w:rsidR="00A61768" w:rsidRDefault="00A61768" w:rsidP="00A61768">
      <w:pPr>
        <w:jc w:val="center"/>
        <w:rPr>
          <w:b/>
          <w:bCs/>
          <w:lang w:val="fr-BE" w:bidi="en-US"/>
        </w:rPr>
      </w:pPr>
      <w:r>
        <w:rPr>
          <w:noProof/>
        </w:rPr>
        <w:drawing>
          <wp:inline distT="0" distB="0" distL="0" distR="0" wp14:anchorId="683E4B85" wp14:editId="3B7B1DD5">
            <wp:extent cx="4273061" cy="3279942"/>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3617" cy="3295721"/>
                    </a:xfrm>
                    <a:prstGeom prst="rect">
                      <a:avLst/>
                    </a:prstGeom>
                  </pic:spPr>
                </pic:pic>
              </a:graphicData>
            </a:graphic>
          </wp:inline>
        </w:drawing>
      </w:r>
    </w:p>
    <w:p w14:paraId="6A9FAEDD" w14:textId="72D83AC8" w:rsidR="00A61768" w:rsidRDefault="00A61768" w:rsidP="00A61768">
      <w:pPr>
        <w:pStyle w:val="Titre7"/>
      </w:pPr>
      <w:r>
        <w:t xml:space="preserve"> Préparation de partition </w:t>
      </w:r>
    </w:p>
    <w:p w14:paraId="6C5405E9" w14:textId="7D343E41" w:rsidR="00A61768" w:rsidRDefault="00AD7ED5" w:rsidP="00A61768">
      <w:pPr>
        <w:rPr>
          <w:lang w:val="fr-BE" w:bidi="en-US"/>
        </w:rPr>
      </w:pPr>
      <w:r>
        <w:rPr>
          <w:noProof/>
        </w:rPr>
        <w:drawing>
          <wp:inline distT="0" distB="0" distL="0" distR="0" wp14:anchorId="6D50BB15" wp14:editId="6C4EA6D7">
            <wp:extent cx="5328139" cy="2353785"/>
            <wp:effectExtent l="0" t="0" r="635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1656" cy="2359756"/>
                    </a:xfrm>
                    <a:prstGeom prst="rect">
                      <a:avLst/>
                    </a:prstGeom>
                  </pic:spPr>
                </pic:pic>
              </a:graphicData>
            </a:graphic>
          </wp:inline>
        </w:drawing>
      </w:r>
    </w:p>
    <w:p w14:paraId="58454790" w14:textId="729AF267" w:rsidR="00AD7ED5" w:rsidRDefault="00AD7ED5" w:rsidP="00AD7ED5">
      <w:pPr>
        <w:pStyle w:val="Titre7"/>
      </w:pPr>
      <w:r>
        <w:t> Création d’une partition système</w:t>
      </w:r>
    </w:p>
    <w:p w14:paraId="3D523FFF" w14:textId="3DD379C3" w:rsidR="00AD7ED5" w:rsidRPr="007C6162" w:rsidRDefault="007C6162" w:rsidP="000255D9">
      <w:pPr>
        <w:pStyle w:val="Paragraphedeliste"/>
        <w:numPr>
          <w:ilvl w:val="0"/>
          <w:numId w:val="13"/>
        </w:numPr>
        <w:rPr>
          <w:b/>
          <w:bCs/>
          <w:lang w:val="fr-BE" w:bidi="en-US"/>
        </w:rPr>
      </w:pPr>
      <w:r w:rsidRPr="007C6162">
        <w:rPr>
          <w:b/>
          <w:bCs/>
        </w:rPr>
        <w:lastRenderedPageBreak/>
        <w:t>Créer une partition pour les documents</w:t>
      </w:r>
    </w:p>
    <w:p w14:paraId="74F30B1F" w14:textId="58A608CA" w:rsidR="007C6162" w:rsidRDefault="0020596F" w:rsidP="007C6162">
      <w:r>
        <w:t>Cette fois, vous pouvez créer une partition bien plus grande. Ce sera la partition où vous stockerez vos documents, un peu comme le "Mes documents" de Windows qui est souvent vite rempli de musiques et de films gourmands en espace disque. Choisissez la taille que vous voulez pour cette partition mais veillez à laisser environ 1 Go (1000 Mo) de libre sur votre disque pour que l'on puisse créer une dernière partition après.</w:t>
      </w:r>
    </w:p>
    <w:p w14:paraId="74AC2005" w14:textId="35E31A4A" w:rsidR="0020596F" w:rsidRPr="007C6162" w:rsidRDefault="0020596F" w:rsidP="007C6162">
      <w:pPr>
        <w:rPr>
          <w:b/>
          <w:bCs/>
          <w:lang w:val="fr-BE" w:bidi="en-US"/>
        </w:rPr>
      </w:pPr>
      <w:r>
        <w:rPr>
          <w:noProof/>
        </w:rPr>
        <w:drawing>
          <wp:inline distT="0" distB="0" distL="0" distR="0" wp14:anchorId="64746232" wp14:editId="4A55D20E">
            <wp:extent cx="5526501" cy="2453054"/>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5488" cy="2457043"/>
                    </a:xfrm>
                    <a:prstGeom prst="rect">
                      <a:avLst/>
                    </a:prstGeom>
                  </pic:spPr>
                </pic:pic>
              </a:graphicData>
            </a:graphic>
          </wp:inline>
        </w:drawing>
      </w:r>
    </w:p>
    <w:p w14:paraId="20BB04A6" w14:textId="26DB560B" w:rsidR="00AD7ED5" w:rsidRDefault="0020596F" w:rsidP="0020596F">
      <w:pPr>
        <w:pStyle w:val="Titre7"/>
      </w:pPr>
      <w:r>
        <w:t> Partition pour les documents</w:t>
      </w:r>
    </w:p>
    <w:p w14:paraId="4780B392" w14:textId="71B1AA24" w:rsidR="0020596F" w:rsidRPr="008641C7" w:rsidRDefault="008641C7" w:rsidP="000255D9">
      <w:pPr>
        <w:pStyle w:val="Paragraphedeliste"/>
        <w:numPr>
          <w:ilvl w:val="0"/>
          <w:numId w:val="13"/>
        </w:numPr>
        <w:rPr>
          <w:b/>
          <w:bCs/>
          <w:lang w:val="fr-BE" w:bidi="en-US"/>
        </w:rPr>
      </w:pPr>
      <w:r w:rsidRPr="008641C7">
        <w:rPr>
          <w:b/>
          <w:bCs/>
        </w:rPr>
        <w:t xml:space="preserve">Créer une partition pour </w:t>
      </w:r>
      <w:r w:rsidR="005B3B61" w:rsidRPr="008641C7">
        <w:rPr>
          <w:b/>
          <w:bCs/>
        </w:rPr>
        <w:t>le swap</w:t>
      </w:r>
    </w:p>
    <w:p w14:paraId="5804B230" w14:textId="6CABFBEF" w:rsidR="008641C7" w:rsidRDefault="00F65A4A" w:rsidP="008641C7">
      <w:r>
        <w:t xml:space="preserve">Il faut enfin créer une partition d'environ 1 Go appelée </w:t>
      </w:r>
      <w:r w:rsidRPr="00F65A4A">
        <w:rPr>
          <w:b/>
          <w:bCs/>
        </w:rPr>
        <w:t>"swap".</w:t>
      </w:r>
      <w:r>
        <w:rPr>
          <w:b/>
          <w:bCs/>
        </w:rPr>
        <w:t xml:space="preserve"> </w:t>
      </w:r>
      <w:r>
        <w:t xml:space="preserve">Pour faire simple, il s'agit </w:t>
      </w:r>
      <w:r w:rsidRPr="00F65A4A">
        <w:rPr>
          <w:b/>
          <w:bCs/>
        </w:rPr>
        <w:t>d'une extension de la mémoire vive sur votre disque dur.</w:t>
      </w:r>
      <w:r>
        <w:t xml:space="preserve"> Lorsque votre mémoire vive est pleine, Linux continue à fonctionner mais passe par le disque dur, grâce à la partition swap.</w:t>
      </w:r>
    </w:p>
    <w:p w14:paraId="1CECEE59" w14:textId="2FBEB387" w:rsidR="00F65A4A" w:rsidRDefault="000D2F67" w:rsidP="008641C7">
      <w:pPr>
        <w:rPr>
          <w:b/>
          <w:bCs/>
          <w:lang w:val="fr-BE" w:bidi="en-US"/>
        </w:rPr>
      </w:pPr>
      <w:r>
        <w:rPr>
          <w:noProof/>
        </w:rPr>
        <w:drawing>
          <wp:inline distT="0" distB="0" distL="0" distR="0" wp14:anchorId="42917E08" wp14:editId="5010CE14">
            <wp:extent cx="5635870" cy="2489730"/>
            <wp:effectExtent l="0" t="0" r="3175"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9274" cy="2495651"/>
                    </a:xfrm>
                    <a:prstGeom prst="rect">
                      <a:avLst/>
                    </a:prstGeom>
                  </pic:spPr>
                </pic:pic>
              </a:graphicData>
            </a:graphic>
          </wp:inline>
        </w:drawing>
      </w:r>
    </w:p>
    <w:p w14:paraId="41FA08DA" w14:textId="01A85CEB" w:rsidR="000D2F67" w:rsidRDefault="000D2F67" w:rsidP="000D2F67">
      <w:pPr>
        <w:pStyle w:val="Titre7"/>
      </w:pPr>
      <w:r>
        <w:t> Partition SWAP</w:t>
      </w:r>
    </w:p>
    <w:p w14:paraId="33016502" w14:textId="05080FF8" w:rsidR="00B03E80" w:rsidRDefault="00B03E80" w:rsidP="00B03E80">
      <w:pPr>
        <w:rPr>
          <w:lang w:val="fr-BE" w:bidi="en-US"/>
        </w:rPr>
      </w:pPr>
      <w:r>
        <w:rPr>
          <w:lang w:val="fr-BE" w:bidi="en-US"/>
        </w:rPr>
        <w:lastRenderedPageBreak/>
        <w:t>La finalisation de l’installation sera representé par la figure suivante.</w:t>
      </w:r>
    </w:p>
    <w:p w14:paraId="21596314" w14:textId="7D9ABA6A" w:rsidR="00B03E80" w:rsidRDefault="00B03E80" w:rsidP="007A2496">
      <w:pPr>
        <w:jc w:val="center"/>
        <w:rPr>
          <w:lang w:val="fr-BE" w:bidi="en-US"/>
        </w:rPr>
      </w:pPr>
      <w:r>
        <w:rPr>
          <w:noProof/>
        </w:rPr>
        <w:drawing>
          <wp:inline distT="0" distB="0" distL="0" distR="0" wp14:anchorId="7D6C8542" wp14:editId="3DF02D73">
            <wp:extent cx="5354516" cy="4322069"/>
            <wp:effectExtent l="0" t="0" r="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2224" cy="4328290"/>
                    </a:xfrm>
                    <a:prstGeom prst="rect">
                      <a:avLst/>
                    </a:prstGeom>
                  </pic:spPr>
                </pic:pic>
              </a:graphicData>
            </a:graphic>
          </wp:inline>
        </w:drawing>
      </w:r>
    </w:p>
    <w:p w14:paraId="4728955C" w14:textId="1809CA80" w:rsidR="00B03E80" w:rsidRPr="00B03E80" w:rsidRDefault="00B03E80" w:rsidP="00B03E80">
      <w:pPr>
        <w:pStyle w:val="Titre7"/>
      </w:pPr>
      <w:r>
        <w:t> Finalisation de la partition du système</w:t>
      </w:r>
    </w:p>
    <w:p w14:paraId="10AEC026" w14:textId="6C50D14C" w:rsidR="00D028D8" w:rsidRDefault="00D028D8" w:rsidP="00D028D8">
      <w:pPr>
        <w:rPr>
          <w:i/>
          <w:iCs/>
          <w:lang w:val="fr-BE" w:bidi="en-US"/>
        </w:rPr>
      </w:pPr>
      <w:r w:rsidRPr="00D028D8">
        <w:rPr>
          <w:i/>
          <w:iCs/>
          <w:lang w:val="fr-BE" w:bidi="en-US"/>
        </w:rPr>
        <w:t>Etape 5 :</w:t>
      </w:r>
      <w:r>
        <w:rPr>
          <w:i/>
          <w:iCs/>
          <w:lang w:val="fr-BE" w:bidi="en-US"/>
        </w:rPr>
        <w:t xml:space="preserve"> </w:t>
      </w:r>
      <w:r w:rsidRPr="00D028D8">
        <w:rPr>
          <w:i/>
          <w:iCs/>
          <w:lang w:val="fr-BE" w:bidi="en-US"/>
        </w:rPr>
        <w:t xml:space="preserve"> </w:t>
      </w:r>
      <w:r w:rsidR="004D1641">
        <w:rPr>
          <w:i/>
          <w:iCs/>
          <w:lang w:val="fr-BE" w:bidi="en-US"/>
        </w:rPr>
        <w:t>Selectionner le fuseau horaire</w:t>
      </w:r>
    </w:p>
    <w:p w14:paraId="737A49D7" w14:textId="7EFDDD1B" w:rsidR="004D1641" w:rsidRDefault="004D1641" w:rsidP="00B66083">
      <w:pPr>
        <w:spacing w:after="240"/>
      </w:pPr>
      <w:r>
        <w:t>On vous demande sur cet écran près de quelle grande ville vous habitez pour régler le fuseau horaire. Cliquez sur la carte sur le point correspondant à la ville la plus proche. Vérifiez bien que l'heure indiquée est la bonne.</w:t>
      </w:r>
    </w:p>
    <w:p w14:paraId="6C1845CC" w14:textId="51C80B8A" w:rsidR="004D1641" w:rsidRDefault="004D1641" w:rsidP="00D028D8">
      <w:pPr>
        <w:rPr>
          <w:i/>
          <w:iCs/>
        </w:rPr>
      </w:pPr>
      <w:r w:rsidRPr="004D1641">
        <w:rPr>
          <w:i/>
          <w:iCs/>
        </w:rPr>
        <w:t>Etape 6 : Type de clavier</w:t>
      </w:r>
    </w:p>
    <w:p w14:paraId="026F9CDB" w14:textId="463C79E8" w:rsidR="004D1641" w:rsidRDefault="007A2496" w:rsidP="007A2496">
      <w:pPr>
        <w:spacing w:after="240"/>
      </w:pPr>
      <w:r>
        <w:t>Dans la fenêtre qui suit, on vous demande quel type de clavier vous utilisez. Si vous habitez en France, vous avez un clavier dit "AZERTY", mais il se peut que vous habitiez un pays qui possède un clavier différent, comme la Suisse ou le Canada.</w:t>
      </w:r>
    </w:p>
    <w:p w14:paraId="48878688" w14:textId="2BF08F30" w:rsidR="007A2496" w:rsidRDefault="007A2496" w:rsidP="007A2496">
      <w:pPr>
        <w:rPr>
          <w:i/>
          <w:iCs/>
        </w:rPr>
      </w:pPr>
      <w:r w:rsidRPr="004D1641">
        <w:rPr>
          <w:i/>
          <w:iCs/>
        </w:rPr>
        <w:t xml:space="preserve">Etape 6 : </w:t>
      </w:r>
      <w:r>
        <w:rPr>
          <w:i/>
          <w:iCs/>
        </w:rPr>
        <w:t>Création de compte utilisateur</w:t>
      </w:r>
    </w:p>
    <w:p w14:paraId="349F8B9D" w14:textId="77777777" w:rsidR="006939A8" w:rsidRDefault="006939A8" w:rsidP="000255D9">
      <w:pPr>
        <w:pStyle w:val="Paragraphedeliste"/>
        <w:numPr>
          <w:ilvl w:val="0"/>
          <w:numId w:val="13"/>
        </w:numPr>
      </w:pPr>
      <w:r>
        <w:t xml:space="preserve">La fenêtre suivante vous demande votre nom ainsi qu'un login (pseudonyme) qui vous identifiera sur votre ordinateur. </w:t>
      </w:r>
    </w:p>
    <w:p w14:paraId="2A9A27CD" w14:textId="77777777" w:rsidR="006939A8" w:rsidRDefault="006939A8" w:rsidP="000255D9">
      <w:pPr>
        <w:pStyle w:val="Paragraphedeliste"/>
        <w:numPr>
          <w:ilvl w:val="0"/>
          <w:numId w:val="13"/>
        </w:numPr>
      </w:pPr>
      <w:r>
        <w:lastRenderedPageBreak/>
        <w:t xml:space="preserve">Choisissez aussi un mot de passe. On vous demande le nom que vous voulez attribuer à votre ordinateur. </w:t>
      </w:r>
    </w:p>
    <w:p w14:paraId="46B1E926" w14:textId="09E7DF0C" w:rsidR="007A2496" w:rsidRDefault="006939A8" w:rsidP="000255D9">
      <w:pPr>
        <w:pStyle w:val="Paragraphedeliste"/>
        <w:numPr>
          <w:ilvl w:val="0"/>
          <w:numId w:val="13"/>
        </w:numPr>
      </w:pPr>
      <w:r>
        <w:t>On vous en propose un par défaut mais vous pouvez changer cela sans risque. Dans mon cas, je vais indiquer "mateo21-desktop" comme nom d'ordinateur.</w:t>
      </w:r>
    </w:p>
    <w:p w14:paraId="1F64780C" w14:textId="426E5A45" w:rsidR="006939A8" w:rsidRDefault="006939A8" w:rsidP="006939A8">
      <w:pPr>
        <w:jc w:val="center"/>
      </w:pPr>
      <w:r>
        <w:rPr>
          <w:noProof/>
        </w:rPr>
        <w:drawing>
          <wp:inline distT="0" distB="0" distL="0" distR="0" wp14:anchorId="72E17B41" wp14:editId="450DEDF3">
            <wp:extent cx="4474211" cy="3420208"/>
            <wp:effectExtent l="0" t="0" r="254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3147" cy="3427039"/>
                    </a:xfrm>
                    <a:prstGeom prst="rect">
                      <a:avLst/>
                    </a:prstGeom>
                  </pic:spPr>
                </pic:pic>
              </a:graphicData>
            </a:graphic>
          </wp:inline>
        </w:drawing>
      </w:r>
    </w:p>
    <w:p w14:paraId="191D92D3" w14:textId="72D79AFE" w:rsidR="007A2496" w:rsidRDefault="006939A8" w:rsidP="00D028D8">
      <w:pPr>
        <w:pStyle w:val="Titre7"/>
      </w:pPr>
      <w:r>
        <w:t> Extrait de finalisation d’installation</w:t>
      </w:r>
    </w:p>
    <w:p w14:paraId="2A6AF54F" w14:textId="77777777" w:rsidR="00770FB4" w:rsidRDefault="00770FB4" w:rsidP="00770FB4">
      <w:r>
        <w:t xml:space="preserve">Vous pouvez aussi choisir comment l'ordinateur doit être démarré : </w:t>
      </w:r>
    </w:p>
    <w:p w14:paraId="0F3C59A5" w14:textId="77777777" w:rsidR="00770FB4" w:rsidRPr="00770FB4" w:rsidRDefault="00770FB4" w:rsidP="000255D9">
      <w:pPr>
        <w:pStyle w:val="Paragraphedeliste"/>
        <w:numPr>
          <w:ilvl w:val="0"/>
          <w:numId w:val="14"/>
        </w:numPr>
        <w:rPr>
          <w:lang w:val="fr-BE" w:bidi="en-US"/>
        </w:rPr>
      </w:pPr>
      <w:r w:rsidRPr="00770FB4">
        <w:rPr>
          <w:b/>
          <w:bCs/>
        </w:rPr>
        <w:t>Ouvrir la session automatiquement :</w:t>
      </w:r>
      <w:r>
        <w:t xml:space="preserve"> votre ordinateur démarrera entièrement sans vous demander de saisir votre mot de passe à l'allumage. N'utilisez cette option que si vous êtes sûr que personne d'autre que vous n'a accès à votre ordinateur. Evitez de sélectionnez cette option sur un ordinateur portable ! </w:t>
      </w:r>
    </w:p>
    <w:p w14:paraId="74922B28" w14:textId="77777777" w:rsidR="00770FB4" w:rsidRPr="00770FB4" w:rsidRDefault="00770FB4" w:rsidP="000255D9">
      <w:pPr>
        <w:pStyle w:val="Paragraphedeliste"/>
        <w:numPr>
          <w:ilvl w:val="0"/>
          <w:numId w:val="14"/>
        </w:numPr>
        <w:rPr>
          <w:lang w:val="fr-BE" w:bidi="en-US"/>
        </w:rPr>
      </w:pPr>
      <w:r w:rsidRPr="00770FB4">
        <w:rPr>
          <w:b/>
          <w:bCs/>
        </w:rPr>
        <w:t>Demander mon mot de passe pour ouvrir une session :</w:t>
      </w:r>
      <w:r>
        <w:t xml:space="preserve"> on vous demandera votre mot de passe pour accéder à votre ordinateur. C'est l'option recommandée sur les ordinateurs portables en particulier comme je le disais. </w:t>
      </w:r>
    </w:p>
    <w:p w14:paraId="5461EE3F" w14:textId="1947DA66" w:rsidR="00770FB4" w:rsidRPr="00770FB4" w:rsidRDefault="00770FB4" w:rsidP="000255D9">
      <w:pPr>
        <w:pStyle w:val="Paragraphedeliste"/>
        <w:numPr>
          <w:ilvl w:val="0"/>
          <w:numId w:val="14"/>
        </w:numPr>
        <w:rPr>
          <w:lang w:val="fr-BE" w:bidi="en-US"/>
        </w:rPr>
      </w:pPr>
      <w:r w:rsidRPr="00770FB4">
        <w:rPr>
          <w:b/>
          <w:bCs/>
        </w:rPr>
        <w:t>Chiffrer mon dossier personnel :</w:t>
      </w:r>
      <w:r>
        <w:t xml:space="preserve"> si en plus vous êtes un peu parano et que vous avez des documents confidentiels, Ubuntu peut chiffrer vos documents, c'est-à-dire les crypter. Même un pro de l'informatique ne pourra pas lire vos documents s'il met la main sur votre ordinateur et qu'il analyse votre disque dur ! Je vous conseille de choisir un mot de passe solide pour que cela soit efficace.</w:t>
      </w:r>
    </w:p>
    <w:p w14:paraId="11329BC5" w14:textId="3A8364F6" w:rsidR="00951653" w:rsidRPr="00951653" w:rsidRDefault="000F1E87" w:rsidP="00951653">
      <w:pPr>
        <w:pStyle w:val="Titre3"/>
        <w:jc w:val="left"/>
        <w:rPr>
          <w:lang w:val="fr-BE" w:bidi="en-US"/>
        </w:rPr>
      </w:pPr>
      <w:bookmarkStart w:id="5" w:name="_Toc49916450"/>
      <w:r>
        <w:rPr>
          <w:lang w:val="fr-BE" w:bidi="en-US"/>
        </w:rPr>
        <w:lastRenderedPageBreak/>
        <w:t>V</w:t>
      </w:r>
      <w:r w:rsidR="00951653">
        <w:rPr>
          <w:lang w:val="fr-BE" w:bidi="en-US"/>
        </w:rPr>
        <w:t>isages de Ubuntu</w:t>
      </w:r>
      <w:bookmarkEnd w:id="5"/>
    </w:p>
    <w:p w14:paraId="5D8E8A97" w14:textId="77777777" w:rsidR="00951653" w:rsidRPr="00951653" w:rsidRDefault="00951653" w:rsidP="00951653">
      <w:pPr>
        <w:rPr>
          <w:lang w:val="fr-BE" w:bidi="en-US"/>
        </w:rPr>
      </w:pPr>
      <w:r>
        <w:t>La première version d'Ubuntu était basée sur Gnome. Le succès d'Ubuntu grandissant, les utilisateurs de KDE et de XFCE ont voulu eux aussi voir des versions d'Ubuntu basées sur leur gestionnaire de bureau favori. De là sont nées Kubuntu (basée sur KDE) et Xubuntu (basée sur XFCE).</w:t>
      </w:r>
    </w:p>
    <w:p w14:paraId="1746C650" w14:textId="6422E715" w:rsidR="00951653" w:rsidRDefault="00951653" w:rsidP="00951653">
      <w:pPr>
        <w:jc w:val="center"/>
        <w:rPr>
          <w:lang w:val="fr-BE" w:bidi="en-US"/>
        </w:rPr>
      </w:pPr>
      <w:r>
        <w:rPr>
          <w:noProof/>
        </w:rPr>
        <w:drawing>
          <wp:inline distT="0" distB="0" distL="0" distR="0" wp14:anchorId="4331B2B2" wp14:editId="3E0FDB3A">
            <wp:extent cx="4220308" cy="2445035"/>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3656" cy="2458562"/>
                    </a:xfrm>
                    <a:prstGeom prst="rect">
                      <a:avLst/>
                    </a:prstGeom>
                  </pic:spPr>
                </pic:pic>
              </a:graphicData>
            </a:graphic>
          </wp:inline>
        </w:drawing>
      </w:r>
    </w:p>
    <w:p w14:paraId="2A07FE53" w14:textId="345BBABF" w:rsidR="00951653" w:rsidRDefault="00540F6C" w:rsidP="00951653">
      <w:pPr>
        <w:pStyle w:val="Titre7"/>
      </w:pPr>
      <w:r>
        <w:t> Les visages de ubuntu</w:t>
      </w:r>
      <w:r w:rsidR="007F6975">
        <w:t xml:space="preserve"> (les interfaces graphiques ubuntu)</w:t>
      </w:r>
    </w:p>
    <w:p w14:paraId="3E17FF2A" w14:textId="43C91DAA" w:rsidR="002A1008" w:rsidRDefault="002A1008" w:rsidP="002A1008">
      <w:pPr>
        <w:pStyle w:val="titre30"/>
        <w:rPr>
          <w:lang w:val="fr-BE" w:bidi="en-US"/>
        </w:rPr>
      </w:pPr>
      <w:bookmarkStart w:id="6" w:name="_Toc49916451"/>
      <w:r>
        <w:rPr>
          <w:lang w:val="fr-BE" w:bidi="en-US"/>
        </w:rPr>
        <w:t xml:space="preserve">Installation logiciel en </w:t>
      </w:r>
      <w:r w:rsidR="00414D50">
        <w:rPr>
          <w:lang w:val="fr-BE" w:bidi="en-US"/>
        </w:rPr>
        <w:t>ubuntu</w:t>
      </w:r>
      <w:bookmarkEnd w:id="6"/>
    </w:p>
    <w:p w14:paraId="1583ED9C" w14:textId="24EE1286" w:rsidR="00414D50" w:rsidRPr="00414D50" w:rsidRDefault="00414D50" w:rsidP="00414D50">
      <w:r>
        <w:t xml:space="preserve">L'ajout et la suppression de programme est simple et intuitive. Rendez-vous dans </w:t>
      </w:r>
      <w:r w:rsidRPr="003A2E9F">
        <w:rPr>
          <w:b/>
          <w:bCs/>
        </w:rPr>
        <w:t>le menu Applications / Logithèque Ubuntu</w:t>
      </w:r>
      <w:r>
        <w:t xml:space="preserve"> :</w:t>
      </w:r>
    </w:p>
    <w:p w14:paraId="24CDA532" w14:textId="424604AD" w:rsidR="002A1008" w:rsidRDefault="00414D50" w:rsidP="00414D50">
      <w:pPr>
        <w:jc w:val="center"/>
      </w:pPr>
      <w:r>
        <w:rPr>
          <w:noProof/>
        </w:rPr>
        <w:drawing>
          <wp:inline distT="0" distB="0" distL="0" distR="0" wp14:anchorId="64AC9BEC" wp14:editId="4CE686A6">
            <wp:extent cx="1790700" cy="28765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2876550"/>
                    </a:xfrm>
                    <a:prstGeom prst="rect">
                      <a:avLst/>
                    </a:prstGeom>
                  </pic:spPr>
                </pic:pic>
              </a:graphicData>
            </a:graphic>
          </wp:inline>
        </w:drawing>
      </w:r>
    </w:p>
    <w:p w14:paraId="132E2915" w14:textId="4F0BA04D" w:rsidR="00414D50" w:rsidRDefault="00414D50" w:rsidP="00414D50">
      <w:pPr>
        <w:pStyle w:val="Titre7"/>
      </w:pPr>
      <w:r>
        <w:t> Ajouter et supprimer des programmes</w:t>
      </w:r>
    </w:p>
    <w:p w14:paraId="0C1186AA" w14:textId="7154B308" w:rsidR="00414D50" w:rsidRDefault="003A2E9F" w:rsidP="00414D50">
      <w:r>
        <w:lastRenderedPageBreak/>
        <w:t xml:space="preserve">Pouvoir ajouter et supprimer des programmes c'est bien, mais il faut aussi les mettre régulièrement à jour pour profiter des nouvelles fonctionnalités et, surtout, corriger les failles de sécurité qui sont parfois détectées. Vous êtes automatiquement notifié dès qu'il y a des mises à jour disponibles. Il suffit de regarder la petite icône en haut à droite de l'écran (à gauche sur l'image qui suit) </w:t>
      </w:r>
      <w:r w:rsidRPr="003A2E9F">
        <w:rPr>
          <w:b/>
          <w:bCs/>
        </w:rPr>
        <w:t>: Cliquez dessus pour afficher le détail des mises à jour</w:t>
      </w:r>
      <w:r>
        <w:t xml:space="preserve"> :</w:t>
      </w:r>
    </w:p>
    <w:p w14:paraId="579ED157" w14:textId="723B625D" w:rsidR="003A2E9F" w:rsidRDefault="003A2E9F" w:rsidP="003A2E9F">
      <w:pPr>
        <w:jc w:val="center"/>
      </w:pPr>
      <w:r>
        <w:rPr>
          <w:noProof/>
        </w:rPr>
        <w:drawing>
          <wp:inline distT="0" distB="0" distL="0" distR="0" wp14:anchorId="54ED45DA" wp14:editId="2D9D9057">
            <wp:extent cx="4800600" cy="49815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600" cy="4981575"/>
                    </a:xfrm>
                    <a:prstGeom prst="rect">
                      <a:avLst/>
                    </a:prstGeom>
                  </pic:spPr>
                </pic:pic>
              </a:graphicData>
            </a:graphic>
          </wp:inline>
        </w:drawing>
      </w:r>
    </w:p>
    <w:p w14:paraId="6B397B00" w14:textId="430D2C76" w:rsidR="003A2E9F" w:rsidRDefault="003A2E9F" w:rsidP="003A2E9F">
      <w:pPr>
        <w:pStyle w:val="Titre7"/>
      </w:pPr>
      <w:r>
        <w:t> Gestionnaire de mise à jour</w:t>
      </w:r>
    </w:p>
    <w:p w14:paraId="49A04FC5" w14:textId="331BE07E" w:rsidR="003A2E9F" w:rsidRPr="00414D50" w:rsidRDefault="003A2E9F" w:rsidP="00414D50">
      <w:pPr>
        <w:rPr>
          <w:lang w:val="fr-BE" w:bidi="en-US"/>
        </w:rPr>
      </w:pPr>
      <w:r>
        <w:t xml:space="preserve">Si vous </w:t>
      </w:r>
      <w:r w:rsidRPr="003A2E9F">
        <w:rPr>
          <w:b/>
          <w:bCs/>
        </w:rPr>
        <w:t>ne voulez pas vous prendre la tête et être sûr d'avoir un système toujours à jour</w:t>
      </w:r>
      <w:r>
        <w:t xml:space="preserve">, le mieux est </w:t>
      </w:r>
      <w:r w:rsidRPr="003A2E9F">
        <w:rPr>
          <w:b/>
          <w:bCs/>
        </w:rPr>
        <w:t>de configurer le gestionnaire de mises à jour pour qu'il installe les nouveautés sans demander votre autorisation.</w:t>
      </w:r>
      <w:r>
        <w:t xml:space="preserve"> Retournez dans </w:t>
      </w:r>
      <w:r w:rsidRPr="003A2E9F">
        <w:rPr>
          <w:b/>
          <w:bCs/>
        </w:rPr>
        <w:t>le menu Applications / Ajouter &amp; Enlever.</w:t>
      </w:r>
      <w:r>
        <w:t xml:space="preserve"> Dans la fenêtre qui s'ouvre, </w:t>
      </w:r>
      <w:r w:rsidRPr="003A2E9F">
        <w:rPr>
          <w:b/>
          <w:bCs/>
        </w:rPr>
        <w:t>cliquez sur Préférences en bas</w:t>
      </w:r>
      <w:r>
        <w:t xml:space="preserve">. </w:t>
      </w:r>
      <w:r w:rsidRPr="003A2E9F">
        <w:rPr>
          <w:b/>
          <w:bCs/>
        </w:rPr>
        <w:t>Cliquez ensuite sur l'onglet Mises à jour</w:t>
      </w:r>
      <w:r>
        <w:t xml:space="preserve">, puis </w:t>
      </w:r>
      <w:r w:rsidRPr="003A2E9F">
        <w:rPr>
          <w:b/>
          <w:bCs/>
        </w:rPr>
        <w:t>sélectionnez Installer les mises à jour de sécurité sans confirmation.</w:t>
      </w:r>
    </w:p>
    <w:p w14:paraId="58B6928F" w14:textId="3CB17688" w:rsidR="00530A1E" w:rsidRPr="00530A1E" w:rsidRDefault="000F1E87" w:rsidP="00530A1E">
      <w:pPr>
        <w:pStyle w:val="Titre2"/>
        <w:jc w:val="left"/>
        <w:rPr>
          <w:lang w:val="fr-BE" w:bidi="en-US"/>
        </w:rPr>
      </w:pPr>
      <w:bookmarkStart w:id="7" w:name="_Toc49916452"/>
      <w:r>
        <w:rPr>
          <w:lang w:val="fr-BE" w:bidi="en-US"/>
        </w:rPr>
        <w:lastRenderedPageBreak/>
        <w:t>C</w:t>
      </w:r>
      <w:r w:rsidR="00EB307B">
        <w:rPr>
          <w:lang w:val="fr-BE" w:bidi="en-US"/>
        </w:rPr>
        <w:t>ommandes des base</w:t>
      </w:r>
      <w:r w:rsidR="00530A1E">
        <w:rPr>
          <w:lang w:val="fr-BE" w:bidi="en-US"/>
        </w:rPr>
        <w:t>s</w:t>
      </w:r>
      <w:bookmarkEnd w:id="7"/>
    </w:p>
    <w:p w14:paraId="580A9F5C" w14:textId="747468F0" w:rsidR="0074526A" w:rsidRDefault="00AD0CE3" w:rsidP="00AD0CE3">
      <w:pPr>
        <w:pStyle w:val="Titre3"/>
        <w:jc w:val="left"/>
        <w:rPr>
          <w:lang w:val="fr-BE" w:bidi="en-US"/>
        </w:rPr>
      </w:pPr>
      <w:bookmarkStart w:id="8" w:name="_Toc49916453"/>
      <w:r>
        <w:rPr>
          <w:lang w:val="fr-BE" w:bidi="en-US"/>
        </w:rPr>
        <w:t>Invité de commande</w:t>
      </w:r>
      <w:bookmarkEnd w:id="8"/>
    </w:p>
    <w:p w14:paraId="30EAA76A" w14:textId="35CAA914" w:rsidR="00AD0CE3" w:rsidRDefault="00530A1E" w:rsidP="00AD0CE3">
      <w:pPr>
        <w:rPr>
          <w:lang w:val="fr-BE" w:bidi="en-US"/>
        </w:rPr>
      </w:pPr>
      <w:r>
        <w:rPr>
          <w:lang w:val="fr-BE" w:bidi="en-US"/>
        </w:rPr>
        <w:t xml:space="preserve">Deux options permettent </w:t>
      </w:r>
      <w:r w:rsidR="00646E86">
        <w:rPr>
          <w:lang w:val="fr-BE" w:bidi="en-US"/>
        </w:rPr>
        <w:t xml:space="preserve">discuter avec l’ordinateur : </w:t>
      </w:r>
    </w:p>
    <w:p w14:paraId="3AC53EEE" w14:textId="1E03D0FD" w:rsidR="00646E86" w:rsidRPr="00646E86" w:rsidRDefault="00646E86" w:rsidP="000255D9">
      <w:pPr>
        <w:pStyle w:val="Paragraphedeliste"/>
        <w:numPr>
          <w:ilvl w:val="0"/>
          <w:numId w:val="15"/>
        </w:numPr>
        <w:rPr>
          <w:lang w:val="fr-BE" w:bidi="en-US"/>
        </w:rPr>
      </w:pPr>
      <w:r>
        <w:rPr>
          <w:lang w:val="fr-BE" w:bidi="en-US"/>
        </w:rPr>
        <w:t xml:space="preserve">En utilisant des gestes ou interfaces graphiques : </w:t>
      </w:r>
      <w:r>
        <w:t>Le mieux est d'ouvrir une console dans le mode graphique. Le programme Konsole sous KDE ou Terminal sous Gnome fera donc très bien l'affaire.</w:t>
      </w:r>
      <w:r w:rsidR="00085291">
        <w:t xml:space="preserve"> L'interface graphique avec la souris c'est quand même plus intuitif</w:t>
      </w:r>
    </w:p>
    <w:p w14:paraId="19DA1106" w14:textId="584510B9" w:rsidR="00646E86" w:rsidRPr="003315F1" w:rsidRDefault="00646E86" w:rsidP="000255D9">
      <w:pPr>
        <w:pStyle w:val="Paragraphedeliste"/>
        <w:numPr>
          <w:ilvl w:val="0"/>
          <w:numId w:val="15"/>
        </w:numPr>
        <w:rPr>
          <w:lang w:val="fr-BE" w:bidi="en-US"/>
        </w:rPr>
      </w:pPr>
      <w:r>
        <w:t xml:space="preserve">En utilisant des ordres en tapant des commandes : </w:t>
      </w:r>
      <w:r w:rsidR="003315F1">
        <w:t>mode terminal ou mode console</w:t>
      </w:r>
    </w:p>
    <w:p w14:paraId="6C9F6B5C" w14:textId="6385392B" w:rsidR="003315F1" w:rsidRDefault="00C73101" w:rsidP="00C73101">
      <w:pPr>
        <w:jc w:val="center"/>
        <w:rPr>
          <w:lang w:val="fr-BE" w:bidi="en-US"/>
        </w:rPr>
      </w:pPr>
      <w:r>
        <w:rPr>
          <w:noProof/>
        </w:rPr>
        <w:drawing>
          <wp:inline distT="0" distB="0" distL="0" distR="0" wp14:anchorId="614FF7AB" wp14:editId="7883634B">
            <wp:extent cx="3604847" cy="280295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6209" cy="2804011"/>
                    </a:xfrm>
                    <a:prstGeom prst="rect">
                      <a:avLst/>
                    </a:prstGeom>
                  </pic:spPr>
                </pic:pic>
              </a:graphicData>
            </a:graphic>
          </wp:inline>
        </w:drawing>
      </w:r>
    </w:p>
    <w:p w14:paraId="08EF0975" w14:textId="3DE86AF1" w:rsidR="00C73101" w:rsidRDefault="00C73101" w:rsidP="00C73101">
      <w:pPr>
        <w:pStyle w:val="Titre7"/>
      </w:pPr>
      <w:r>
        <w:t> Répresentation de mode console</w:t>
      </w:r>
    </w:p>
    <w:p w14:paraId="185B62EA" w14:textId="389EB417" w:rsidR="00C73101" w:rsidRDefault="0088569A" w:rsidP="00C73101">
      <w:pPr>
        <w:rPr>
          <w:lang w:val="fr-BE" w:bidi="en-US"/>
        </w:rPr>
      </w:pPr>
      <w:r>
        <w:rPr>
          <w:noProof/>
        </w:rPr>
        <w:drawing>
          <wp:inline distT="0" distB="0" distL="0" distR="0" wp14:anchorId="3CB60CB7" wp14:editId="2F129B34">
            <wp:extent cx="5448300" cy="533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300" cy="533400"/>
                    </a:xfrm>
                    <a:prstGeom prst="rect">
                      <a:avLst/>
                    </a:prstGeom>
                  </pic:spPr>
                </pic:pic>
              </a:graphicData>
            </a:graphic>
          </wp:inline>
        </w:drawing>
      </w:r>
    </w:p>
    <w:p w14:paraId="3B6FA555" w14:textId="51D31051" w:rsidR="0088569A" w:rsidRDefault="00B357D6" w:rsidP="00C73101">
      <w:r>
        <w:rPr>
          <w:lang w:val="fr-BE" w:bidi="en-US"/>
        </w:rPr>
        <w:t>Cette interface s’appelle l’</w:t>
      </w:r>
      <w:r w:rsidRPr="00B357D6">
        <w:rPr>
          <w:b/>
          <w:bCs/>
          <w:lang w:val="fr-BE" w:bidi="en-US"/>
        </w:rPr>
        <w:t>invité de commande</w:t>
      </w:r>
      <w:r w:rsidR="00DE4245">
        <w:rPr>
          <w:b/>
          <w:bCs/>
          <w:lang w:val="fr-BE" w:bidi="en-US"/>
        </w:rPr>
        <w:t xml:space="preserve"> ou terminal ou mode console</w:t>
      </w:r>
      <w:r>
        <w:rPr>
          <w:lang w:val="fr-BE" w:bidi="en-US"/>
        </w:rPr>
        <w:t xml:space="preserve">. </w:t>
      </w:r>
      <w:r w:rsidR="00000EE3">
        <w:t xml:space="preserve">C'est un message qui vous invite à rentrer une commande en vous donnant par la même occasion une foule d'informations. Cette invite s'affiche avant chaque commande que vous tapez. </w:t>
      </w:r>
      <w:r w:rsidR="00E85E26">
        <w:t xml:space="preserve"> Bien, décortiquons cette invite de commandes parce qu'elle est très intéressante :</w:t>
      </w:r>
    </w:p>
    <w:p w14:paraId="5CD7287C" w14:textId="32588EE1" w:rsidR="00E85E26" w:rsidRPr="00AC2D07" w:rsidRDefault="00AC2D07" w:rsidP="000255D9">
      <w:pPr>
        <w:pStyle w:val="Paragraphedeliste"/>
        <w:numPr>
          <w:ilvl w:val="0"/>
          <w:numId w:val="16"/>
        </w:numPr>
        <w:rPr>
          <w:lang w:val="fr-BE" w:bidi="en-US"/>
        </w:rPr>
      </w:pPr>
      <w:r w:rsidRPr="00AC2D07">
        <w:rPr>
          <w:b/>
          <w:bCs/>
        </w:rPr>
        <w:t>mateo21 :</w:t>
      </w:r>
      <w:r>
        <w:t xml:space="preserve"> le premier élément est votre pseudonyme. C'est le pseudo sous lequel vous vous êtes loggé. En effet, rappelez-vous : on peut créer plusieurs comptes utilisateur sous Linux. Il est en général conseillé d'en faire un par personne susceptible d'utiliser l'ordinateur (un pour chaque membre de la famille par exemple). Nous verrons plus tard comment rajouter des comptes utilisateurs.</w:t>
      </w:r>
    </w:p>
    <w:p w14:paraId="0A6E14D9" w14:textId="16C66EC9" w:rsidR="00AC2D07" w:rsidRPr="00AC2D07" w:rsidRDefault="00AC2D07" w:rsidP="000255D9">
      <w:pPr>
        <w:pStyle w:val="Paragraphedeliste"/>
        <w:numPr>
          <w:ilvl w:val="0"/>
          <w:numId w:val="16"/>
        </w:numPr>
        <w:rPr>
          <w:lang w:val="fr-BE" w:bidi="en-US"/>
        </w:rPr>
      </w:pPr>
      <w:r w:rsidRPr="00AC2D07">
        <w:rPr>
          <w:b/>
          <w:bCs/>
        </w:rPr>
        <w:lastRenderedPageBreak/>
        <w:t>@ :</w:t>
      </w:r>
      <w:r>
        <w:t xml:space="preserve"> ce symbole n'indique rien de particulier. C'est le symbole "at" qui signifie "chez". Si on lit l'invite de gauche à droite, on doit donc comprendre "mateo21 chez".</w:t>
      </w:r>
    </w:p>
    <w:p w14:paraId="5594CA4B" w14:textId="0ABB3262" w:rsidR="00AC2D07" w:rsidRPr="005A3029" w:rsidRDefault="005A3029" w:rsidP="000255D9">
      <w:pPr>
        <w:pStyle w:val="Paragraphedeliste"/>
        <w:numPr>
          <w:ilvl w:val="0"/>
          <w:numId w:val="16"/>
        </w:numPr>
        <w:rPr>
          <w:lang w:val="fr-BE" w:bidi="en-US"/>
        </w:rPr>
      </w:pPr>
      <w:r w:rsidRPr="005A3029">
        <w:rPr>
          <w:b/>
          <w:bCs/>
        </w:rPr>
        <w:t>mateo21-desktop :</w:t>
      </w:r>
      <w:r>
        <w:t xml:space="preserve"> ça c'est le nom de l'ordinateur sur lequel vous êtes en train de travailler. Dans mon cas il s'appelle mateo21-desktop, mais j'aurais pu l'appeler du nom que je voulais lors de l'installation. Par exemple, on a l'habitude de donner le nom d'un membre des Simpson à chacun des serveurs du Site du Zéro : Lisa, Bart, Itchy, Scratchy... Cela permet de savoir de quelle machine on parle quand on dit "Oulah Bart est surchargé, il faudrait voir quel est le programme qui ralentit tout". Si vous suivez toujours, la ligne d'invite de commandes se lit donc "mateo21 chez mateo21-desktop". En d'autres termes, je suis identifié en tant que mateo21 sur la machine mateo21-desktop.</w:t>
      </w:r>
    </w:p>
    <w:p w14:paraId="4A888E0D" w14:textId="302A02F8" w:rsidR="005A3029" w:rsidRPr="005A3029" w:rsidRDefault="005A3029" w:rsidP="000255D9">
      <w:pPr>
        <w:pStyle w:val="Paragraphedeliste"/>
        <w:numPr>
          <w:ilvl w:val="0"/>
          <w:numId w:val="16"/>
        </w:numPr>
        <w:rPr>
          <w:lang w:val="fr-BE" w:bidi="en-US"/>
        </w:rPr>
      </w:pPr>
      <w:r w:rsidRPr="005A3029">
        <w:rPr>
          <w:b/>
          <w:bCs/>
        </w:rPr>
        <w:t xml:space="preserve">: </w:t>
      </w:r>
      <w:r>
        <w:t>: ce symbole à nouveau ne veut rien dire de spécial, c'est un séparateur.</w:t>
      </w:r>
    </w:p>
    <w:p w14:paraId="56C09FF6" w14:textId="7D452B60" w:rsidR="005A3029" w:rsidRPr="00D84153" w:rsidRDefault="00D84153" w:rsidP="000255D9">
      <w:pPr>
        <w:pStyle w:val="Paragraphedeliste"/>
        <w:numPr>
          <w:ilvl w:val="0"/>
          <w:numId w:val="16"/>
        </w:numPr>
        <w:rPr>
          <w:lang w:val="fr-BE" w:bidi="en-US"/>
        </w:rPr>
      </w:pPr>
      <w:r w:rsidRPr="00D84153">
        <w:t>~</w:t>
      </w:r>
      <w:r>
        <w:t xml:space="preserve"> : ça, c'est le dossier dans lequel vous vous trouvez actuellement. Vous pouvez naviguer de dossier en dossier dans la console et il est très utile qu'on vous rappelle systématiquement avant chaque commande où vous êtes. Pour information, le symbole ~ signifie que vous êtes dans votre dossier personnel, ce qu'on appelle le "Home" sous Linux. C'est l'équivalent du dossier "Mes documents" de Windows. </w:t>
      </w:r>
    </w:p>
    <w:p w14:paraId="6750F428" w14:textId="77777777" w:rsidR="00416759" w:rsidRPr="00416759" w:rsidRDefault="00416759" w:rsidP="000255D9">
      <w:pPr>
        <w:pStyle w:val="Paragraphedeliste"/>
        <w:numPr>
          <w:ilvl w:val="0"/>
          <w:numId w:val="16"/>
        </w:numPr>
        <w:rPr>
          <w:lang w:val="fr-BE" w:bidi="en-US"/>
        </w:rPr>
      </w:pPr>
      <w:r w:rsidRPr="00416759">
        <w:rPr>
          <w:b/>
          <w:bCs/>
        </w:rPr>
        <w:t>$</w:t>
      </w:r>
      <w:r>
        <w:t xml:space="preserve"> : ce dernier symbole est très important, il indique votre niveau d'autorisation sur la machine. Il peut prendre 2 formes différentes : </w:t>
      </w:r>
    </w:p>
    <w:p w14:paraId="551428D4" w14:textId="77777777" w:rsidR="00416759" w:rsidRDefault="00416759" w:rsidP="00416759">
      <w:pPr>
        <w:pStyle w:val="Paragraphedeliste"/>
        <w:ind w:left="723" w:firstLine="1"/>
      </w:pPr>
      <w:r>
        <w:t xml:space="preserve">$ : signifie que vous êtes en train d'utiliser un compte utilisateur "normal", avec des droits limités (il ne peut pas modifier les fichiers système les plus importants). Mon compte mateo21 est donc un compte normal avec des droits limités. </w:t>
      </w:r>
    </w:p>
    <w:p w14:paraId="619E0CCA" w14:textId="103E4D7F" w:rsidR="00D84153" w:rsidRDefault="00416759" w:rsidP="00416759">
      <w:pPr>
        <w:pStyle w:val="Paragraphedeliste"/>
        <w:ind w:left="723" w:firstLine="1"/>
      </w:pPr>
      <w:r>
        <w:t># : signifie que vous êtes en mode super-utilisateur, c'est-à-dire que vous êtes connecté sous le pseudonyme "root". Le root est l'utilisateur maître qui a le droit de tout faire sur sa machine (même de la détruire). Nous verrons le mode root plus en détails plus tard, pour l'instant nous restons dans un compte utilisateur limité car comme ça nous ne risquons pas de faire de bêtise</w:t>
      </w:r>
      <w:r w:rsidR="006D7DED">
        <w:t>.</w:t>
      </w:r>
    </w:p>
    <w:p w14:paraId="412FBF07" w14:textId="632D69B1" w:rsidR="006D7DED" w:rsidRDefault="00DE4245" w:rsidP="006D7DED">
      <w:pPr>
        <w:pStyle w:val="Titre3"/>
        <w:jc w:val="left"/>
      </w:pPr>
      <w:bookmarkStart w:id="9" w:name="_Toc49916454"/>
      <w:r>
        <w:t>Accéder à l’invité de commande</w:t>
      </w:r>
      <w:bookmarkEnd w:id="9"/>
    </w:p>
    <w:p w14:paraId="03A5157E" w14:textId="6F598BA2" w:rsidR="006D7DED" w:rsidRDefault="000B7CAE" w:rsidP="006D7DED">
      <w:r>
        <w:t>Sous toute machine Linux, il y a donc non pas une mais 6 consoles qui fonctionnent en simultané (d'où les 6 raccourcis différents de Ctrl + Alt + F1 à Ctrl + Alt + F6).</w:t>
      </w:r>
    </w:p>
    <w:p w14:paraId="594EAAC7" w14:textId="451B25D2" w:rsidR="000B7CAE" w:rsidRDefault="000B7CAE" w:rsidP="006D7DED">
      <w:r>
        <w:t>Au pire, vous changez de terminal jusqu'à retrouver celui où vous êtes. Et dès que vous en avez marre, vous pouvez retourner au mode graphique avec Ctrl + Alt + F7.</w:t>
      </w:r>
    </w:p>
    <w:p w14:paraId="3D86CF31" w14:textId="26C53E4E" w:rsidR="000B7CAE" w:rsidRDefault="00DE4245" w:rsidP="006D7DED">
      <w:r>
        <w:lastRenderedPageBreak/>
        <w:t>L’invité de commande peut être également accéssible via l’interface graphique.</w:t>
      </w:r>
    </w:p>
    <w:p w14:paraId="77F3ECE1" w14:textId="3D542F8A" w:rsidR="00DE4245" w:rsidRDefault="00DE4245" w:rsidP="00DE4245">
      <w:pPr>
        <w:jc w:val="center"/>
      </w:pPr>
      <w:r>
        <w:rPr>
          <w:noProof/>
        </w:rPr>
        <w:drawing>
          <wp:inline distT="0" distB="0" distL="0" distR="0" wp14:anchorId="06FDDE1B" wp14:editId="543E6BBA">
            <wp:extent cx="3429000" cy="408622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9000" cy="4086225"/>
                    </a:xfrm>
                    <a:prstGeom prst="rect">
                      <a:avLst/>
                    </a:prstGeom>
                  </pic:spPr>
                </pic:pic>
              </a:graphicData>
            </a:graphic>
          </wp:inline>
        </w:drawing>
      </w:r>
    </w:p>
    <w:p w14:paraId="61B097E6" w14:textId="070023EA" w:rsidR="00DE4245" w:rsidRDefault="00DE4245" w:rsidP="00DE4245">
      <w:pPr>
        <w:pStyle w:val="Titre7"/>
      </w:pPr>
      <w:r>
        <w:t> Accéder à l’invité de commande via l’interface graphique</w:t>
      </w:r>
    </w:p>
    <w:p w14:paraId="2B6E6F32" w14:textId="0C99D0EC" w:rsidR="00DE4245" w:rsidRDefault="003A1FA6" w:rsidP="003A1FA6">
      <w:pPr>
        <w:pStyle w:val="Titre3"/>
        <w:jc w:val="left"/>
        <w:rPr>
          <w:lang w:val="fr-BE" w:bidi="en-US"/>
        </w:rPr>
      </w:pPr>
      <w:bookmarkStart w:id="10" w:name="_Toc49916455"/>
      <w:r>
        <w:rPr>
          <w:lang w:val="fr-BE" w:bidi="en-US"/>
        </w:rPr>
        <w:t>Commande et paramètres</w:t>
      </w:r>
      <w:bookmarkEnd w:id="10"/>
    </w:p>
    <w:p w14:paraId="03F09873" w14:textId="7E72B176" w:rsidR="004B29E1" w:rsidRDefault="000B6943" w:rsidP="004B29E1">
      <w:pPr>
        <w:rPr>
          <w:lang w:val="fr-BE" w:bidi="en-US"/>
        </w:rPr>
      </w:pPr>
      <w:r>
        <w:rPr>
          <w:lang w:val="fr-BE" w:bidi="en-US"/>
        </w:rPr>
        <w:t>La commande</w:t>
      </w:r>
      <w:r w:rsidR="004B29E1">
        <w:rPr>
          <w:lang w:val="fr-BE" w:bidi="en-US"/>
        </w:rPr>
        <w:t xml:space="preserve"> est </w:t>
      </w:r>
      <w:r>
        <w:rPr>
          <w:lang w:val="fr-BE" w:bidi="en-US"/>
        </w:rPr>
        <w:t>composée</w:t>
      </w:r>
      <w:r w:rsidR="004B29E1">
        <w:rPr>
          <w:lang w:val="fr-BE" w:bidi="en-US"/>
        </w:rPr>
        <w:t xml:space="preserve"> du nom de la commande et des paramètres correspondants.</w:t>
      </w:r>
      <w:r>
        <w:rPr>
          <w:lang w:val="fr-BE" w:bidi="en-US"/>
        </w:rPr>
        <w:t xml:space="preserve"> </w:t>
      </w:r>
      <w:r w:rsidRPr="000B6943">
        <w:rPr>
          <w:b/>
          <w:bCs/>
          <w:lang w:val="fr-BE" w:bidi="en-US"/>
        </w:rPr>
        <w:t>Le manuel d’utilisation</w:t>
      </w:r>
      <w:r>
        <w:rPr>
          <w:lang w:val="fr-BE" w:bidi="en-US"/>
        </w:rPr>
        <w:t xml:space="preserve"> permet de connaitre </w:t>
      </w:r>
      <w:r w:rsidR="00740278">
        <w:rPr>
          <w:lang w:val="fr-BE" w:bidi="en-US"/>
        </w:rPr>
        <w:t xml:space="preserve">l’utilité de la commande géneralement elle notée en anglais </w:t>
      </w:r>
      <w:r w:rsidR="00740278" w:rsidRPr="00950E0D">
        <w:rPr>
          <w:i/>
          <w:iCs/>
          <w:lang w:val="fr-BE" w:bidi="en-US"/>
        </w:rPr>
        <w:t>Read The Fucking Manual (RTFM).</w:t>
      </w:r>
    </w:p>
    <w:p w14:paraId="110EEF09" w14:textId="31476B7A" w:rsidR="00740278" w:rsidRPr="000B6943" w:rsidRDefault="000B13F8" w:rsidP="004B29E1">
      <w:pPr>
        <w:rPr>
          <w:lang w:val="fr-BE" w:bidi="en-US"/>
        </w:rPr>
      </w:pPr>
      <w:r>
        <w:rPr>
          <w:lang w:val="fr-BE" w:bidi="en-US"/>
        </w:rPr>
        <w:t xml:space="preserve">Les commandes simples et les plus utilisés sont la commande « date » et « ls ». </w:t>
      </w:r>
    </w:p>
    <w:p w14:paraId="4ED8C7C6" w14:textId="3D4D8EE3" w:rsidR="003A1FA6" w:rsidRDefault="002E6FDC" w:rsidP="002E6FDC">
      <w:pPr>
        <w:jc w:val="center"/>
        <w:rPr>
          <w:lang w:val="fr-BE" w:bidi="en-US"/>
        </w:rPr>
      </w:pPr>
      <w:r>
        <w:rPr>
          <w:noProof/>
        </w:rPr>
        <w:drawing>
          <wp:inline distT="0" distB="0" distL="0" distR="0" wp14:anchorId="4DA8BB87" wp14:editId="5D2F1B7C">
            <wp:extent cx="5505450" cy="6381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5450" cy="638175"/>
                    </a:xfrm>
                    <a:prstGeom prst="rect">
                      <a:avLst/>
                    </a:prstGeom>
                  </pic:spPr>
                </pic:pic>
              </a:graphicData>
            </a:graphic>
          </wp:inline>
        </w:drawing>
      </w:r>
    </w:p>
    <w:p w14:paraId="636F6970" w14:textId="24C8EB7E" w:rsidR="002E6FDC" w:rsidRDefault="002E6FDC" w:rsidP="002E6FDC">
      <w:pPr>
        <w:ind w:left="1"/>
        <w:jc w:val="center"/>
        <w:rPr>
          <w:lang w:val="fr-BE" w:bidi="en-US"/>
        </w:rPr>
      </w:pPr>
      <w:r>
        <w:rPr>
          <w:noProof/>
        </w:rPr>
        <w:drawing>
          <wp:inline distT="0" distB="0" distL="0" distR="0" wp14:anchorId="4A93FBCD" wp14:editId="2A2FC4C3">
            <wp:extent cx="5448300" cy="61912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8300" cy="619125"/>
                    </a:xfrm>
                    <a:prstGeom prst="rect">
                      <a:avLst/>
                    </a:prstGeom>
                  </pic:spPr>
                </pic:pic>
              </a:graphicData>
            </a:graphic>
          </wp:inline>
        </w:drawing>
      </w:r>
    </w:p>
    <w:p w14:paraId="4AFF03FC" w14:textId="7B837E50" w:rsidR="002E6FDC" w:rsidRPr="003A1FA6" w:rsidRDefault="002E6FDC" w:rsidP="002E6FDC">
      <w:pPr>
        <w:pStyle w:val="Titre7"/>
      </w:pPr>
      <w:r>
        <w:t> Exemple des commandes et les résultats correspondants</w:t>
      </w:r>
    </w:p>
    <w:p w14:paraId="2FEF23F8" w14:textId="7E91CEF3" w:rsidR="001400BD" w:rsidRDefault="001400BD" w:rsidP="001400BD">
      <w:pPr>
        <w:rPr>
          <w:lang w:val="fr-BE" w:bidi="en-US"/>
        </w:rPr>
      </w:pPr>
    </w:p>
    <w:p w14:paraId="3ABD4547" w14:textId="4F1B0943" w:rsidR="002E6FDC" w:rsidRDefault="000F1E87" w:rsidP="007B5B53">
      <w:pPr>
        <w:pStyle w:val="Titre3"/>
        <w:jc w:val="left"/>
      </w:pPr>
      <w:bookmarkStart w:id="11" w:name="_Toc49916456"/>
      <w:r>
        <w:lastRenderedPageBreak/>
        <w:t>P</w:t>
      </w:r>
      <w:r w:rsidR="007B5B53">
        <w:t>aramètres</w:t>
      </w:r>
      <w:bookmarkEnd w:id="11"/>
    </w:p>
    <w:p w14:paraId="5CA4286B" w14:textId="183E97ED" w:rsidR="002510D1" w:rsidRDefault="002510D1" w:rsidP="0031399C">
      <w:pPr>
        <w:spacing w:after="240"/>
      </w:pPr>
      <w:r>
        <w:t xml:space="preserve">Les paramètres sont des options que l'on écrit à la suite de la commande. La commande et les paramètres sont séparés par un espace. </w:t>
      </w:r>
    </w:p>
    <w:p w14:paraId="34572681" w14:textId="02D7C669" w:rsidR="007B0686" w:rsidRDefault="007B0686" w:rsidP="0031399C">
      <w:pPr>
        <w:spacing w:after="240"/>
      </w:pPr>
      <w:r>
        <w:rPr>
          <w:noProof/>
        </w:rPr>
        <w:drawing>
          <wp:inline distT="0" distB="0" distL="0" distR="0" wp14:anchorId="2AE365DD" wp14:editId="70C7A035">
            <wp:extent cx="5457825" cy="54292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7825" cy="542925"/>
                    </a:xfrm>
                    <a:prstGeom prst="rect">
                      <a:avLst/>
                    </a:prstGeom>
                  </pic:spPr>
                </pic:pic>
              </a:graphicData>
            </a:graphic>
          </wp:inline>
        </w:drawing>
      </w:r>
    </w:p>
    <w:p w14:paraId="3CB4D400" w14:textId="2191FD46" w:rsidR="0031399C" w:rsidRDefault="002510D1" w:rsidP="007B0686">
      <w:pPr>
        <w:spacing w:after="240"/>
      </w:pPr>
      <w:r>
        <w:t>Les paramètres peuvent eux-mêmes contenir des espaces, des lettres, des chiffres, en fait un peu de tout. Il n'y a pas de règle véritable sur la forme des paramètres, mais heureusement les programmeurs ont adopté une sorte de "convention" pour que l'on puisse reconnaître les différents types de paramètres.</w:t>
      </w:r>
    </w:p>
    <w:p w14:paraId="28D155DC" w14:textId="3FA1E8AF" w:rsidR="00DC6985" w:rsidRDefault="000F1E87" w:rsidP="00DC6985">
      <w:pPr>
        <w:pStyle w:val="Titre4"/>
      </w:pPr>
      <w:r>
        <w:t>Paramètres</w:t>
      </w:r>
      <w:r w:rsidR="00DC6985">
        <w:t xml:space="preserve"> courts</w:t>
      </w:r>
    </w:p>
    <w:p w14:paraId="2ECC3C52" w14:textId="3E714B34" w:rsidR="00DC6985" w:rsidRDefault="0050216F" w:rsidP="00DC6985">
      <w:r>
        <w:t>Les paramètres les plus courants sont constitués d'une seule lettre, précédée d'un tiret. Comme exemple,</w:t>
      </w:r>
    </w:p>
    <w:p w14:paraId="13B853BF" w14:textId="4B1296C6" w:rsidR="0050216F" w:rsidRDefault="0050216F" w:rsidP="00DC6985">
      <w:r>
        <w:rPr>
          <w:noProof/>
        </w:rPr>
        <w:drawing>
          <wp:inline distT="0" distB="0" distL="0" distR="0" wp14:anchorId="6B89B1FF" wp14:editId="1C7E8617">
            <wp:extent cx="5467350" cy="52387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7350" cy="523875"/>
                    </a:xfrm>
                    <a:prstGeom prst="rect">
                      <a:avLst/>
                    </a:prstGeom>
                  </pic:spPr>
                </pic:pic>
              </a:graphicData>
            </a:graphic>
          </wp:inline>
        </w:drawing>
      </w:r>
    </w:p>
    <w:p w14:paraId="232EFF80" w14:textId="1B5ED712" w:rsidR="0050216F" w:rsidRDefault="0050216F" w:rsidP="00DC6985">
      <w:r>
        <w:t>Si on doit donner plusieurs paramètres, on peut faire comme ceci :</w:t>
      </w:r>
    </w:p>
    <w:p w14:paraId="206D8477" w14:textId="04F922C5" w:rsidR="0050216F" w:rsidRDefault="0050216F" w:rsidP="00DC6985">
      <w:r>
        <w:rPr>
          <w:noProof/>
        </w:rPr>
        <w:drawing>
          <wp:inline distT="0" distB="0" distL="0" distR="0" wp14:anchorId="6ED992A3" wp14:editId="2BDB7193">
            <wp:extent cx="5467350" cy="50482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7350" cy="504825"/>
                    </a:xfrm>
                    <a:prstGeom prst="rect">
                      <a:avLst/>
                    </a:prstGeom>
                  </pic:spPr>
                </pic:pic>
              </a:graphicData>
            </a:graphic>
          </wp:inline>
        </w:drawing>
      </w:r>
    </w:p>
    <w:p w14:paraId="64B78B79" w14:textId="46F0B2A5" w:rsidR="0050216F" w:rsidRDefault="0050216F" w:rsidP="00DC6985">
      <w:r>
        <w:t>Ou, plus court :</w:t>
      </w:r>
    </w:p>
    <w:p w14:paraId="1B0238FD" w14:textId="45827779" w:rsidR="0050216F" w:rsidRDefault="009163C8" w:rsidP="00DC6985">
      <w:r>
        <w:rPr>
          <w:noProof/>
        </w:rPr>
        <w:drawing>
          <wp:inline distT="0" distB="0" distL="0" distR="0" wp14:anchorId="22DB7D79" wp14:editId="59695C1A">
            <wp:extent cx="5438775" cy="5238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8775" cy="523875"/>
                    </a:xfrm>
                    <a:prstGeom prst="rect">
                      <a:avLst/>
                    </a:prstGeom>
                  </pic:spPr>
                </pic:pic>
              </a:graphicData>
            </a:graphic>
          </wp:inline>
        </w:drawing>
      </w:r>
    </w:p>
    <w:p w14:paraId="0551BFA5" w14:textId="49D43FD6" w:rsidR="007B5500" w:rsidRDefault="007B5500" w:rsidP="00DC6985">
      <w:r>
        <w:t>La commande ls affiche les listes des fichiers et dossiers.</w:t>
      </w:r>
    </w:p>
    <w:p w14:paraId="6EA1C357" w14:textId="0846C83E" w:rsidR="007B5500" w:rsidRPr="007B5500" w:rsidRDefault="007B5500" w:rsidP="00DC6985">
      <w:r>
        <w:rPr>
          <w:noProof/>
        </w:rPr>
        <w:drawing>
          <wp:inline distT="0" distB="0" distL="0" distR="0" wp14:anchorId="1E7CA254" wp14:editId="2E6C4603">
            <wp:extent cx="5457825" cy="103822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7825" cy="1038225"/>
                    </a:xfrm>
                    <a:prstGeom prst="rect">
                      <a:avLst/>
                    </a:prstGeom>
                  </pic:spPr>
                </pic:pic>
              </a:graphicData>
            </a:graphic>
          </wp:inline>
        </w:drawing>
      </w:r>
    </w:p>
    <w:p w14:paraId="4D0269B0" w14:textId="0C53C8F9" w:rsidR="008050EA" w:rsidRPr="008050EA" w:rsidRDefault="008050EA" w:rsidP="00DC6985">
      <w:pPr>
        <w:rPr>
          <w:i/>
          <w:iCs/>
        </w:rPr>
      </w:pPr>
      <w:r w:rsidRPr="008050EA">
        <w:rPr>
          <w:b/>
          <w:bCs/>
          <w:i/>
          <w:iCs/>
        </w:rPr>
        <w:tab/>
      </w:r>
      <w:r w:rsidRPr="008050EA">
        <w:rPr>
          <w:i/>
          <w:iCs/>
        </w:rPr>
        <w:tab/>
        <w:t xml:space="preserve">Rémarque : </w:t>
      </w:r>
    </w:p>
    <w:p w14:paraId="48A312FA" w14:textId="28540F2B" w:rsidR="008050EA" w:rsidRPr="008050EA" w:rsidRDefault="008050EA" w:rsidP="00DC6985">
      <w:pPr>
        <w:rPr>
          <w:b/>
          <w:bCs/>
        </w:rPr>
      </w:pPr>
      <w:r w:rsidRPr="008050EA">
        <w:rPr>
          <w:b/>
          <w:bCs/>
        </w:rPr>
        <w:t>Attention à la casse des paramètres (majuscules / minuscules) ! Si vous écrivez -u, cela n'a en général pas du tout le même sens que -U !</w:t>
      </w:r>
    </w:p>
    <w:p w14:paraId="76957236" w14:textId="7E35AE6D" w:rsidR="00DC6985" w:rsidRDefault="000F1E87" w:rsidP="00DC6985">
      <w:pPr>
        <w:pStyle w:val="Titre4"/>
      </w:pPr>
      <w:r>
        <w:lastRenderedPageBreak/>
        <w:t>P</w:t>
      </w:r>
      <w:r w:rsidR="00DC6985">
        <w:t>aramètres longs</w:t>
      </w:r>
    </w:p>
    <w:p w14:paraId="337E9E48" w14:textId="2231D7B9" w:rsidR="00D947AA" w:rsidRDefault="00D947AA" w:rsidP="00D947AA">
      <w:r>
        <w:t>Les paramètres constitués de plusieurs lettres sont précédés de 2 tirets.</w:t>
      </w:r>
    </w:p>
    <w:p w14:paraId="6D2DA055" w14:textId="6D636C77" w:rsidR="00D947AA" w:rsidRDefault="00D947AA" w:rsidP="00D947AA">
      <w:r>
        <w:rPr>
          <w:noProof/>
        </w:rPr>
        <w:drawing>
          <wp:inline distT="0" distB="0" distL="0" distR="0" wp14:anchorId="2977D546" wp14:editId="2A7CF2CC">
            <wp:extent cx="5419725" cy="523875"/>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9725" cy="523875"/>
                    </a:xfrm>
                    <a:prstGeom prst="rect">
                      <a:avLst/>
                    </a:prstGeom>
                  </pic:spPr>
                </pic:pic>
              </a:graphicData>
            </a:graphic>
          </wp:inline>
        </w:drawing>
      </w:r>
    </w:p>
    <w:p w14:paraId="1A45084B" w14:textId="0AA1C2DB" w:rsidR="00D947AA" w:rsidRDefault="00D947AA" w:rsidP="00D947AA">
      <w:r>
        <w:t>Cette fois pas le choix, si vous voulez mettre plusieurs paramètres longs il faudra mettre un espace entre chacun d'eux :</w:t>
      </w:r>
    </w:p>
    <w:p w14:paraId="7ABCFCEF" w14:textId="38F9E192" w:rsidR="00D947AA" w:rsidRDefault="00D947AA" w:rsidP="00D947AA">
      <w:r>
        <w:rPr>
          <w:noProof/>
        </w:rPr>
        <w:drawing>
          <wp:inline distT="0" distB="0" distL="0" distR="0" wp14:anchorId="23381F35" wp14:editId="13020F72">
            <wp:extent cx="5419725" cy="5143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9725" cy="514350"/>
                    </a:xfrm>
                    <a:prstGeom prst="rect">
                      <a:avLst/>
                    </a:prstGeom>
                  </pic:spPr>
                </pic:pic>
              </a:graphicData>
            </a:graphic>
          </wp:inline>
        </w:drawing>
      </w:r>
    </w:p>
    <w:p w14:paraId="654F7ACC" w14:textId="6DE71E08" w:rsidR="00D947AA" w:rsidRDefault="00D947AA" w:rsidP="00D947AA">
      <w:r>
        <w:t>On peut aussi combiner les paramètres longs et les paramètres courts dans une commande :</w:t>
      </w:r>
    </w:p>
    <w:p w14:paraId="56781CEE" w14:textId="2731984E" w:rsidR="00D947AA" w:rsidRDefault="008F4942" w:rsidP="00D947AA">
      <w:r>
        <w:rPr>
          <w:noProof/>
        </w:rPr>
        <w:drawing>
          <wp:inline distT="0" distB="0" distL="0" distR="0" wp14:anchorId="14E54751" wp14:editId="5117494D">
            <wp:extent cx="5438775" cy="4953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8775" cy="495300"/>
                    </a:xfrm>
                    <a:prstGeom prst="rect">
                      <a:avLst/>
                    </a:prstGeom>
                  </pic:spPr>
                </pic:pic>
              </a:graphicData>
            </a:graphic>
          </wp:inline>
        </w:drawing>
      </w:r>
    </w:p>
    <w:p w14:paraId="34AC9EE2" w14:textId="61552AC8" w:rsidR="008F4942" w:rsidRDefault="004A0B49" w:rsidP="00D947AA">
      <w:r>
        <w:t>Testons sur la commande ls avec le paramètre --all, qui signifie "tout" en anglais :</w:t>
      </w:r>
    </w:p>
    <w:p w14:paraId="1B5735B1" w14:textId="455537D7" w:rsidR="004A0B49" w:rsidRDefault="004A0B49" w:rsidP="00D947AA">
      <w:r>
        <w:rPr>
          <w:noProof/>
        </w:rPr>
        <w:drawing>
          <wp:inline distT="0" distB="0" distL="0" distR="0" wp14:anchorId="499B1937" wp14:editId="1E5B86E4">
            <wp:extent cx="5448300" cy="4572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8300" cy="457200"/>
                    </a:xfrm>
                    <a:prstGeom prst="rect">
                      <a:avLst/>
                    </a:prstGeom>
                  </pic:spPr>
                </pic:pic>
              </a:graphicData>
            </a:graphic>
          </wp:inline>
        </w:drawing>
      </w:r>
    </w:p>
    <w:p w14:paraId="714C1509" w14:textId="7E2034DA" w:rsidR="00C85CF4" w:rsidRDefault="000F1E87" w:rsidP="00C85CF4">
      <w:pPr>
        <w:pStyle w:val="Titre4"/>
      </w:pPr>
      <w:r>
        <w:t>V</w:t>
      </w:r>
      <w:r w:rsidR="00C85CF4">
        <w:t>aleurs des paramètres</w:t>
      </w:r>
    </w:p>
    <w:p w14:paraId="25146F8C" w14:textId="3C584A4F" w:rsidR="00C85CF4" w:rsidRDefault="00920B18" w:rsidP="00C85CF4">
      <w:r>
        <w:t xml:space="preserve">Certains paramètres nécessitent que vous les complétiez avec une valeur. Cela fonctionne différemment selon si vous travaillez avec un paramètre long ou avec un paramètre court. Avec un paramètre court : </w:t>
      </w:r>
    </w:p>
    <w:p w14:paraId="22277ADD" w14:textId="6E79DB1D" w:rsidR="00920B18" w:rsidRDefault="002D5B4D" w:rsidP="00C85CF4">
      <w:r>
        <w:rPr>
          <w:noProof/>
        </w:rPr>
        <w:drawing>
          <wp:inline distT="0" distB="0" distL="0" distR="0" wp14:anchorId="589FEDD1" wp14:editId="54BD3CE6">
            <wp:extent cx="5391150" cy="50482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1150" cy="504825"/>
                    </a:xfrm>
                    <a:prstGeom prst="rect">
                      <a:avLst/>
                    </a:prstGeom>
                  </pic:spPr>
                </pic:pic>
              </a:graphicData>
            </a:graphic>
          </wp:inline>
        </w:drawing>
      </w:r>
    </w:p>
    <w:p w14:paraId="53D7E796" w14:textId="44BE650C" w:rsidR="002D5B4D" w:rsidRDefault="00C0396C" w:rsidP="00C85CF4">
      <w:r>
        <w:t>Cela indique que l'on associe la valeur 14 au paramètre p. Avec ce genre de technique on peut par exemple faire comprendre à l'ordinateur "Je veux voir la liste de tous les fichiers de plus de 14 Mo". Si c'est un paramètre long, on fait en général comme ceci :</w:t>
      </w:r>
    </w:p>
    <w:p w14:paraId="57375C71" w14:textId="02CA7226" w:rsidR="00C0396C" w:rsidRDefault="00C0396C" w:rsidP="00C85CF4">
      <w:r>
        <w:rPr>
          <w:noProof/>
        </w:rPr>
        <w:drawing>
          <wp:inline distT="0" distB="0" distL="0" distR="0" wp14:anchorId="136FBFB5" wp14:editId="06011D09">
            <wp:extent cx="5457825" cy="5143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7825" cy="514350"/>
                    </a:xfrm>
                    <a:prstGeom prst="rect">
                      <a:avLst/>
                    </a:prstGeom>
                  </pic:spPr>
                </pic:pic>
              </a:graphicData>
            </a:graphic>
          </wp:inline>
        </w:drawing>
      </w:r>
    </w:p>
    <w:p w14:paraId="2B89CBC3" w14:textId="6E064C2E" w:rsidR="00C0396C" w:rsidRDefault="00E63EB0" w:rsidP="00C85CF4">
      <w:r>
        <w:t>Le résultat sera le même, il est juste plus lisible mais aussi plus long à écrire.</w:t>
      </w:r>
    </w:p>
    <w:p w14:paraId="02A584AA" w14:textId="624BBBCA" w:rsidR="00E63EB0" w:rsidRDefault="000F1E87" w:rsidP="004A1632">
      <w:pPr>
        <w:pStyle w:val="Titre4"/>
      </w:pPr>
      <w:r>
        <w:lastRenderedPageBreak/>
        <w:t>A</w:t>
      </w:r>
      <w:r w:rsidR="004A1632">
        <w:t>utres paramètres</w:t>
      </w:r>
    </w:p>
    <w:p w14:paraId="649D274F" w14:textId="77777777" w:rsidR="004A1632" w:rsidRDefault="004A1632" w:rsidP="004A1632">
      <w:r>
        <w:t xml:space="preserve">Il n'y a pas de règle absolue au niveau des paramètres et vous rencontrerez sûrement des paramètres qui fonctionnent différemment. </w:t>
      </w:r>
    </w:p>
    <w:p w14:paraId="7DF839BD" w14:textId="73C39AD6" w:rsidR="004A1632" w:rsidRDefault="004A1632" w:rsidP="004A1632">
      <w:r>
        <w:t>Heureusement les "conventions" que je viens de vous donner sont valables dans la grande majorité des cas, ce qui devrait vous permettre de vous repérer. Certains paramètres sont donc un peu différents et dépendent vraiment des commandes. Par exemple avec ls, si on ajoute le nom d'un dossier (ou sous-dossier) cela affichera le contenu de ce dossier au lieu du contenu du dossier courant :</w:t>
      </w:r>
    </w:p>
    <w:p w14:paraId="32180944" w14:textId="5F6820AD" w:rsidR="004A1632" w:rsidRDefault="004A1632" w:rsidP="004A1632">
      <w:r>
        <w:rPr>
          <w:noProof/>
        </w:rPr>
        <w:drawing>
          <wp:inline distT="0" distB="0" distL="0" distR="0" wp14:anchorId="377E851D" wp14:editId="0BC57331">
            <wp:extent cx="5562600" cy="12954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2600" cy="1295400"/>
                    </a:xfrm>
                    <a:prstGeom prst="rect">
                      <a:avLst/>
                    </a:prstGeom>
                  </pic:spPr>
                </pic:pic>
              </a:graphicData>
            </a:graphic>
          </wp:inline>
        </w:drawing>
      </w:r>
    </w:p>
    <w:p w14:paraId="38BA785F" w14:textId="66384EBC" w:rsidR="004A1632" w:rsidRDefault="00270BD5" w:rsidP="00243D14">
      <w:pPr>
        <w:pStyle w:val="Titre3"/>
        <w:jc w:val="left"/>
      </w:pPr>
      <w:bookmarkStart w:id="12" w:name="_Toc49916457"/>
      <w:r>
        <w:t>Retrouver une commande</w:t>
      </w:r>
      <w:bookmarkEnd w:id="12"/>
    </w:p>
    <w:p w14:paraId="19317C6F" w14:textId="7CBD9653" w:rsidR="00270BD5" w:rsidRDefault="00596590" w:rsidP="006B1342">
      <w:pPr>
        <w:spacing w:after="240"/>
      </w:pPr>
      <w:r>
        <w:t xml:space="preserve">Linux propose tellement de commandes différentes qu'il est facile de s'y perdre et d'en oublier une. Ça arrive très régulièrement personnellement, et heureusement ce n'est pas un drame. En effet, Linux propose toute une série de façons de retrouver une commande oubliée. </w:t>
      </w:r>
    </w:p>
    <w:p w14:paraId="103CE9A3" w14:textId="2E3511D0" w:rsidR="006B1342" w:rsidRDefault="006B1342" w:rsidP="00270BD5">
      <w:pPr>
        <w:rPr>
          <w:i/>
          <w:iCs/>
        </w:rPr>
      </w:pPr>
      <w:r w:rsidRPr="006B1342">
        <w:rPr>
          <w:i/>
          <w:iCs/>
        </w:rPr>
        <w:t>Lister les commandes correspondantes</w:t>
      </w:r>
    </w:p>
    <w:p w14:paraId="44F92224" w14:textId="58C822BA" w:rsidR="006B1342" w:rsidRDefault="003F186E" w:rsidP="00270BD5">
      <w:r>
        <w:t xml:space="preserve">Tapez juste "da" dans la console, puis </w:t>
      </w:r>
      <w:r w:rsidRPr="003F186E">
        <w:rPr>
          <w:b/>
          <w:bCs/>
        </w:rPr>
        <w:t>tapez 2 fois sur la touche "Tabulation"</w:t>
      </w:r>
      <w:r>
        <w:t xml:space="preserve"> située à gauche de votre clavier. Le résultat sera le suivant :</w:t>
      </w:r>
    </w:p>
    <w:p w14:paraId="10E92D43" w14:textId="178803FC" w:rsidR="00DA470C" w:rsidRDefault="00DA470C" w:rsidP="00270BD5">
      <w:r>
        <w:rPr>
          <w:noProof/>
        </w:rPr>
        <w:drawing>
          <wp:inline distT="0" distB="0" distL="0" distR="0" wp14:anchorId="04B341B7" wp14:editId="6BECB6F6">
            <wp:extent cx="5467350" cy="75247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7350" cy="752475"/>
                    </a:xfrm>
                    <a:prstGeom prst="rect">
                      <a:avLst/>
                    </a:prstGeom>
                  </pic:spPr>
                </pic:pic>
              </a:graphicData>
            </a:graphic>
          </wp:inline>
        </w:drawing>
      </w:r>
    </w:p>
    <w:p w14:paraId="580D8BD9" w14:textId="28FFAADE" w:rsidR="00DA470C" w:rsidRDefault="00017189" w:rsidP="00017189">
      <w:pPr>
        <w:spacing w:after="240"/>
      </w:pPr>
      <w:r>
        <w:t>En tapant 2 fois sur Tabulation, vous avez demandé à l'ordinateur la liste des commandes qui commencent par "da". On vous a répondu "dash" et "date". Il y a donc 2 commandes qui commencent par "da", et vous venez de retrouver celle que vous cherchiez, c'est-à-dire "date"</w:t>
      </w:r>
    </w:p>
    <w:p w14:paraId="734AD77E" w14:textId="2F790DBF" w:rsidR="00017189" w:rsidRDefault="00017189" w:rsidP="00270BD5">
      <w:pPr>
        <w:rPr>
          <w:i/>
          <w:iCs/>
        </w:rPr>
      </w:pPr>
      <w:r w:rsidRPr="00017189">
        <w:rPr>
          <w:i/>
          <w:iCs/>
        </w:rPr>
        <w:t>L'autocomplétion</w:t>
      </w:r>
    </w:p>
    <w:p w14:paraId="5211124E" w14:textId="3A022318" w:rsidR="00017189" w:rsidRDefault="00753E70" w:rsidP="005D5AD1">
      <w:pPr>
        <w:spacing w:after="240"/>
      </w:pPr>
      <w:r>
        <w:t xml:space="preserve">Plus sympa encore, s'il n'y a qu'un seul résultat correspondant à votre recherche, l'ordinateur complètera avec les lettres qui manquent et vous n'aurez plus qu'à taper sur Entrée ! Par exemple, il </w:t>
      </w:r>
      <w:r>
        <w:lastRenderedPageBreak/>
        <w:t xml:space="preserve">n'y a qu'une commande qui commence par "dat". Tapez donc dat dans la console, </w:t>
      </w:r>
      <w:r w:rsidRPr="00753E70">
        <w:rPr>
          <w:b/>
          <w:bCs/>
        </w:rPr>
        <w:t>puis tapez 1 seule fois sur Tabulation</w:t>
      </w:r>
      <w:r>
        <w:t>. La commande se complète comme par magie.</w:t>
      </w:r>
    </w:p>
    <w:p w14:paraId="7F0920B6" w14:textId="62E531E3" w:rsidR="00753E70" w:rsidRDefault="005D5AD1" w:rsidP="00270BD5">
      <w:pPr>
        <w:rPr>
          <w:i/>
          <w:iCs/>
        </w:rPr>
      </w:pPr>
      <w:r w:rsidRPr="005D5AD1">
        <w:rPr>
          <w:i/>
          <w:iCs/>
        </w:rPr>
        <w:t>Trop de commandes</w:t>
      </w:r>
    </w:p>
    <w:p w14:paraId="521F6F13" w14:textId="0DB7CD53" w:rsidR="005D5AD1" w:rsidRDefault="00A7294E" w:rsidP="00270BD5">
      <w:r>
        <w:t>Parfois, il y a trop de commandes correspondant à votre recherche. Faites un essai un peu brutal : ne rentrez aucun début de commande et faites 2 fois Tab (Tabulation). Cela demande de faire la liste de toutes les commandes disponibles sur votre ordinateur.</w:t>
      </w:r>
    </w:p>
    <w:p w14:paraId="5F4CA64B" w14:textId="42584511" w:rsidR="00A7294E" w:rsidRDefault="00A7294E" w:rsidP="00270BD5">
      <w:r>
        <w:rPr>
          <w:noProof/>
        </w:rPr>
        <w:drawing>
          <wp:inline distT="0" distB="0" distL="0" distR="0" wp14:anchorId="3B29E999" wp14:editId="51F3709E">
            <wp:extent cx="5438775" cy="657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8775" cy="657225"/>
                    </a:xfrm>
                    <a:prstGeom prst="rect">
                      <a:avLst/>
                    </a:prstGeom>
                  </pic:spPr>
                </pic:pic>
              </a:graphicData>
            </a:graphic>
          </wp:inline>
        </w:drawing>
      </w:r>
    </w:p>
    <w:p w14:paraId="187512E3" w14:textId="77777777" w:rsidR="004C4733" w:rsidRDefault="004C4733" w:rsidP="00270BD5">
      <w:r>
        <w:t xml:space="preserve">A cette question vous pouvez répondre "y" (yes), et la liste s'affichera page par page. Quelques raccourcis à connaître quand une liste s'affiche page par page : </w:t>
      </w:r>
    </w:p>
    <w:p w14:paraId="257BB093" w14:textId="77777777" w:rsidR="004C4733" w:rsidRDefault="004C4733" w:rsidP="000255D9">
      <w:pPr>
        <w:pStyle w:val="Paragraphedeliste"/>
        <w:numPr>
          <w:ilvl w:val="0"/>
          <w:numId w:val="17"/>
        </w:numPr>
      </w:pPr>
      <w:r>
        <w:t xml:space="preserve">Tapez Espace pour passer à la page suivante </w:t>
      </w:r>
    </w:p>
    <w:p w14:paraId="2DA34958" w14:textId="77777777" w:rsidR="004C4733" w:rsidRDefault="004C4733" w:rsidP="000255D9">
      <w:pPr>
        <w:pStyle w:val="Paragraphedeliste"/>
        <w:numPr>
          <w:ilvl w:val="0"/>
          <w:numId w:val="17"/>
        </w:numPr>
      </w:pPr>
      <w:r>
        <w:t xml:space="preserve">Tapez Entrée pour aller à la ligne suivante </w:t>
      </w:r>
    </w:p>
    <w:p w14:paraId="4F5E7A87" w14:textId="6C4172C8" w:rsidR="00A7294E" w:rsidRDefault="004C4733" w:rsidP="000255D9">
      <w:pPr>
        <w:pStyle w:val="Paragraphedeliste"/>
        <w:numPr>
          <w:ilvl w:val="0"/>
          <w:numId w:val="17"/>
        </w:numPr>
        <w:spacing w:after="240"/>
      </w:pPr>
      <w:r>
        <w:t>Tapez q pour arrêter la liste</w:t>
      </w:r>
    </w:p>
    <w:p w14:paraId="25DD5D3E" w14:textId="3C072E12" w:rsidR="004C4733" w:rsidRDefault="009605FA" w:rsidP="004C4733">
      <w:r>
        <w:t>Si vous répondez "n" (no), rien ne se passera. C'est dans le cas où vous vous diriez "Oulah, 2173 possibilités autant chercher une aiguille dans une botte de foin, il faut affiner recherche"</w:t>
      </w:r>
    </w:p>
    <w:p w14:paraId="7A7F3231" w14:textId="2AC6DBCC" w:rsidR="00243D14" w:rsidRDefault="005568F1" w:rsidP="00243D14">
      <w:pPr>
        <w:pStyle w:val="Titre3"/>
        <w:jc w:val="left"/>
      </w:pPr>
      <w:bookmarkStart w:id="13" w:name="_Toc49916458"/>
      <w:r>
        <w:t>Historique des commandes</w:t>
      </w:r>
      <w:bookmarkEnd w:id="13"/>
    </w:p>
    <w:p w14:paraId="29EAF16F" w14:textId="2788BD07" w:rsidR="005568F1" w:rsidRDefault="000F58CB" w:rsidP="005568F1">
      <w:r>
        <w:t>On a très souvent besoin de retrouver une commande qu'on vient de taper il y a 5 minutes (ou même 5 secondes). Parfois c'est parce qu'on a oublié la commande, mais souvent c'est aussi parce qu'on a un énooorme poil dans la main comme moi et qu'on a vraiment la flemme de réécrire la commande en entier nous-même.</w:t>
      </w:r>
    </w:p>
    <w:p w14:paraId="43C87036" w14:textId="7106F3E0" w:rsidR="000F58CB" w:rsidRPr="005568F1" w:rsidRDefault="000F58CB" w:rsidP="000255D9">
      <w:pPr>
        <w:pStyle w:val="Paragraphedeliste"/>
        <w:numPr>
          <w:ilvl w:val="0"/>
          <w:numId w:val="18"/>
        </w:numPr>
      </w:pPr>
      <w:r>
        <w:t xml:space="preserve">Ce raccourci vaut de l'or : appuyez sur </w:t>
      </w:r>
      <w:r w:rsidRPr="000F58CB">
        <w:rPr>
          <w:b/>
          <w:bCs/>
        </w:rPr>
        <w:t>la flèche directionnelle vers le haut</w:t>
      </w:r>
      <w:r>
        <w:t xml:space="preserve"> et vous verrez </w:t>
      </w:r>
      <w:r w:rsidRPr="000F58CB">
        <w:rPr>
          <w:b/>
          <w:bCs/>
        </w:rPr>
        <w:t>apparaître la dernière commande</w:t>
      </w:r>
      <w:r>
        <w:t xml:space="preserve"> que vous avez tapée. Si vous réappuyez sur la flèche vers le haut, vous verrez l'avant-dernière commande, puis l'avant-avant-dernière etc. Si vous appuyez sur </w:t>
      </w:r>
      <w:r w:rsidRPr="000F58CB">
        <w:rPr>
          <w:b/>
          <w:bCs/>
        </w:rPr>
        <w:t>la flèche vers le bas</w:t>
      </w:r>
      <w:r>
        <w:rPr>
          <w:b/>
          <w:bCs/>
        </w:rPr>
        <w:t xml:space="preserve">, </w:t>
      </w:r>
      <w:r>
        <w:t xml:space="preserve">vous reviendrez vers </w:t>
      </w:r>
      <w:r w:rsidRPr="000F58CB">
        <w:rPr>
          <w:b/>
          <w:bCs/>
        </w:rPr>
        <w:t>les commandes les plus récentes</w:t>
      </w:r>
      <w:r>
        <w:t>.</w:t>
      </w:r>
    </w:p>
    <w:p w14:paraId="4C7FB92D" w14:textId="3D7512AB" w:rsidR="009605FA" w:rsidRDefault="000C52D3" w:rsidP="000255D9">
      <w:pPr>
        <w:pStyle w:val="Paragraphedeliste"/>
        <w:numPr>
          <w:ilvl w:val="0"/>
          <w:numId w:val="18"/>
        </w:numPr>
      </w:pPr>
      <w:r>
        <w:t xml:space="preserve">Si vous voulez "remonter" très longtemps en arrière dans l'historique de vos commandes, pas la peine de taper 100 fois sur la flèche vers le haut comme un forcené Il existe </w:t>
      </w:r>
      <w:r w:rsidRPr="000C52D3">
        <w:rPr>
          <w:b/>
          <w:bCs/>
        </w:rPr>
        <w:t>la commande "history"</w:t>
      </w:r>
      <w:r>
        <w:t xml:space="preserve"> qui vous rappelle l'historique des commandes :</w:t>
      </w:r>
    </w:p>
    <w:p w14:paraId="4F59FE44" w14:textId="573FFC96" w:rsidR="000C52D3" w:rsidRDefault="000C52D3" w:rsidP="000C52D3">
      <w:pPr>
        <w:pStyle w:val="Paragraphedeliste"/>
      </w:pPr>
      <w:r>
        <w:rPr>
          <w:noProof/>
        </w:rPr>
        <w:lastRenderedPageBreak/>
        <w:drawing>
          <wp:inline distT="0" distB="0" distL="0" distR="0" wp14:anchorId="37F09980" wp14:editId="243D9FAA">
            <wp:extent cx="5448300" cy="952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8300" cy="952500"/>
                    </a:xfrm>
                    <a:prstGeom prst="rect">
                      <a:avLst/>
                    </a:prstGeom>
                  </pic:spPr>
                </pic:pic>
              </a:graphicData>
            </a:graphic>
          </wp:inline>
        </w:drawing>
      </w:r>
    </w:p>
    <w:p w14:paraId="4CC9D82A" w14:textId="15F56D3B" w:rsidR="000C52D3" w:rsidRDefault="00A40EFE" w:rsidP="000C52D3">
      <w:pPr>
        <w:pStyle w:val="Paragraphedeliste"/>
      </w:pPr>
      <w:r>
        <w:t>La dernière commande tapée sera toujours history, forcément. Vous remarquerez que les commandes sont numérotées : ainsi, on peut savoir que date est la 152 ème commande que j'ai tapée dans le terminal.</w:t>
      </w:r>
    </w:p>
    <w:p w14:paraId="036C3A64" w14:textId="1D026546" w:rsidR="00A40EFE" w:rsidRDefault="00A40EFE" w:rsidP="00A40EFE">
      <w:pPr>
        <w:pStyle w:val="Puce"/>
      </w:pPr>
      <w:r>
        <w:t xml:space="preserve"> </w:t>
      </w:r>
      <w:r w:rsidR="00FF1362">
        <w:t xml:space="preserve">Crtl+R pour la recherche de commande tapée avec quelques lettres. Dans le cas où la flèche vers le haut et la commande history ne suffiraient pas à retrouver une vieille commande que vous avez tapée, il y a un raccourci super utile : Ctrl + R. Appuyez donc sur </w:t>
      </w:r>
      <w:r w:rsidR="00FF1362" w:rsidRPr="00FF1362">
        <w:rPr>
          <w:b/>
          <w:bCs/>
        </w:rPr>
        <w:t>les touches Ctrl et R</w:t>
      </w:r>
      <w:r w:rsidR="00FF1362">
        <w:t xml:space="preserve"> en même temps, et </w:t>
      </w:r>
      <w:r w:rsidR="00FF1362" w:rsidRPr="00FF1362">
        <w:rPr>
          <w:b/>
          <w:bCs/>
        </w:rPr>
        <w:t>l'ordinateur se mettra en mode "recherche d'une commande tapée"</w:t>
      </w:r>
      <w:r w:rsidR="00FF1362">
        <w:t xml:space="preserve"> (R comme Recherche). Là, vous pouvez taper n'importe quelle suite de lettres correspondant à une vieille commande. Par exemple, faites Ctrl + R puis tapez "all". Linux retrouve la commande "ls --all" qui contenait justement le mot "all". Vous n'avez plus qu'à taper Entrée pour relancer la commande</w:t>
      </w:r>
    </w:p>
    <w:p w14:paraId="7FF3E01B" w14:textId="3B63B8B5" w:rsidR="00FF1362" w:rsidRDefault="00FF1362" w:rsidP="00FF1362">
      <w:pPr>
        <w:pStyle w:val="Puce"/>
        <w:numPr>
          <w:ilvl w:val="0"/>
          <w:numId w:val="0"/>
        </w:numPr>
      </w:pPr>
      <w:r>
        <w:rPr>
          <w:noProof/>
        </w:rPr>
        <w:drawing>
          <wp:inline distT="0" distB="0" distL="0" distR="0" wp14:anchorId="7C238C7D" wp14:editId="7AD19164">
            <wp:extent cx="5438775" cy="52387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8775" cy="523875"/>
                    </a:xfrm>
                    <a:prstGeom prst="rect">
                      <a:avLst/>
                    </a:prstGeom>
                  </pic:spPr>
                </pic:pic>
              </a:graphicData>
            </a:graphic>
          </wp:inline>
        </w:drawing>
      </w:r>
    </w:p>
    <w:p w14:paraId="7BB1D749" w14:textId="762CA0B8" w:rsidR="00FF1362" w:rsidRDefault="001E7E52" w:rsidP="001E7E52">
      <w:pPr>
        <w:pStyle w:val="Titre3"/>
        <w:jc w:val="left"/>
      </w:pPr>
      <w:bookmarkStart w:id="14" w:name="_Toc49916459"/>
      <w:r w:rsidRPr="001E7E52">
        <w:t>Quelques raccourcis claviers pratiques</w:t>
      </w:r>
      <w:bookmarkEnd w:id="14"/>
    </w:p>
    <w:p w14:paraId="41F97B9D" w14:textId="24E7BF16" w:rsidR="00FE2D42" w:rsidRDefault="00FE2D42" w:rsidP="00FE2D42">
      <w:r>
        <w:t xml:space="preserve">Ces raccourcis ne sont pas intuitifs, mais ça vaut vraiment le coup de les retenir. Les premiers temps vous reviendrez sûrement souvent ici pour les consulter. Commençons par quelques raccourcis généraux à connaître : </w:t>
      </w:r>
    </w:p>
    <w:p w14:paraId="699A7559" w14:textId="4ADE9061" w:rsidR="00FE2D42" w:rsidRDefault="00F24AA9" w:rsidP="000255D9">
      <w:pPr>
        <w:pStyle w:val="Paragraphedeliste"/>
        <w:numPr>
          <w:ilvl w:val="0"/>
          <w:numId w:val="19"/>
        </w:numPr>
      </w:pPr>
      <w:r>
        <w:t>CTRL+A : efface le contenu de la console. Utile pour faire un peu de ménage quand votre console est encombrée, ou quand votre boss passe derrière et que vous n'aimeriez pas qu'il voie ce que vous étiez en train de faire. A noter qu'il existe aussi</w:t>
      </w:r>
      <w:r w:rsidRPr="00F24AA9">
        <w:rPr>
          <w:b/>
          <w:bCs/>
        </w:rPr>
        <w:t xml:space="preserve"> une commande, clear</w:t>
      </w:r>
      <w:r>
        <w:t>, qui fait exactement la même chose.</w:t>
      </w:r>
    </w:p>
    <w:p w14:paraId="5755B15A" w14:textId="57418B93" w:rsidR="00F24AA9" w:rsidRDefault="0007089F" w:rsidP="000255D9">
      <w:pPr>
        <w:pStyle w:val="Paragraphedeliste"/>
        <w:numPr>
          <w:ilvl w:val="0"/>
          <w:numId w:val="19"/>
        </w:numPr>
      </w:pPr>
      <w:r>
        <w:t xml:space="preserve">CTRL+D : </w:t>
      </w:r>
      <w:r w:rsidR="005C3F29">
        <w:t xml:space="preserve">envoie le message EOF (fin de fichier) à la console. Si vous tapez ce raccourci dans une ligne de commande vide (c'est-à-dire sans avoir écrit un début de commande avant), cela fermera la console en cours. A noter qu'il existe aussi </w:t>
      </w:r>
      <w:r w:rsidR="005C3F29" w:rsidRPr="005C3F29">
        <w:rPr>
          <w:b/>
          <w:bCs/>
        </w:rPr>
        <w:t>la commande exit</w:t>
      </w:r>
      <w:r w:rsidR="005C3F29">
        <w:t xml:space="preserve"> qui a le même effet.</w:t>
      </w:r>
    </w:p>
    <w:p w14:paraId="08946EEE" w14:textId="6598E7AB" w:rsidR="00FE2B11" w:rsidRDefault="00FE2B11" w:rsidP="000255D9">
      <w:pPr>
        <w:pStyle w:val="Paragraphedeliste"/>
        <w:numPr>
          <w:ilvl w:val="0"/>
          <w:numId w:val="19"/>
        </w:numPr>
      </w:pPr>
      <w:r>
        <w:t xml:space="preserve">SHIFT + pgUp : </w:t>
      </w:r>
      <w:r w:rsidR="00B821B2">
        <w:t xml:space="preserve">vous permet de "remonter" dans les messages envoyés par la console. En mode graphique, la molette de la souris fait aussi très bien ça. La touche "Page Up" est </w:t>
      </w:r>
      <w:r w:rsidR="00B821B2">
        <w:lastRenderedPageBreak/>
        <w:t>généralement représentée sur votre clavier par une flèche vers le haut barrée par plusieurs petites barres horizontales.</w:t>
      </w:r>
    </w:p>
    <w:p w14:paraId="35FC86E7" w14:textId="73AF775F" w:rsidR="00B821B2" w:rsidRDefault="00B821B2" w:rsidP="000255D9">
      <w:pPr>
        <w:pStyle w:val="Paragraphedeliste"/>
        <w:numPr>
          <w:ilvl w:val="0"/>
          <w:numId w:val="19"/>
        </w:numPr>
      </w:pPr>
      <w:r>
        <w:t>SHIFT + pgDown : pareil, mais pour redescendre</w:t>
      </w:r>
    </w:p>
    <w:p w14:paraId="2D8369B4" w14:textId="45685218" w:rsidR="00B821B2" w:rsidRDefault="00B821B2" w:rsidP="00B821B2">
      <w:r>
        <w:t>Les raccourcis suivants sont utiles lorsque vous êtes en train d'écrire une longue commande :</w:t>
      </w:r>
    </w:p>
    <w:p w14:paraId="4E223118" w14:textId="0C6B4062" w:rsidR="00B821B2" w:rsidRDefault="00BA0FE1" w:rsidP="000255D9">
      <w:pPr>
        <w:pStyle w:val="Paragraphedeliste"/>
        <w:numPr>
          <w:ilvl w:val="0"/>
          <w:numId w:val="20"/>
        </w:numPr>
      </w:pPr>
      <w:r>
        <w:t>CTRL+A : : ramène le curseur au début de la commande. La touche "Origine" a le même effet (elle est située à côté de la touche fin et représentée par une flèche pointant en haut à gauche).</w:t>
      </w:r>
    </w:p>
    <w:p w14:paraId="0991A794" w14:textId="4CBF332C" w:rsidR="00BA0FE1" w:rsidRDefault="00BA0FE1" w:rsidP="000255D9">
      <w:pPr>
        <w:pStyle w:val="Paragraphedeliste"/>
        <w:numPr>
          <w:ilvl w:val="0"/>
          <w:numId w:val="20"/>
        </w:numPr>
      </w:pPr>
      <w:r>
        <w:t>CTRL+E : ramène le curseur à la fin de la ligne de commande. La touche "Fin" a le même effet.</w:t>
      </w:r>
    </w:p>
    <w:p w14:paraId="5E1AF620" w14:textId="3BF1936E" w:rsidR="00BA0FE1" w:rsidRDefault="00BA0FE1" w:rsidP="000255D9">
      <w:pPr>
        <w:pStyle w:val="Paragraphedeliste"/>
        <w:numPr>
          <w:ilvl w:val="0"/>
          <w:numId w:val="20"/>
        </w:numPr>
      </w:pPr>
      <w:r>
        <w:t>CTRL+U : supprime tout ce qui se trouve à gauche du curseur. Si le curseur est situé à la fin de la ligne, toute la ligne sera donc supprimée.</w:t>
      </w:r>
    </w:p>
    <w:p w14:paraId="3DB1A56C" w14:textId="55916E96" w:rsidR="00BA0FE1" w:rsidRDefault="00BA0FE1" w:rsidP="000255D9">
      <w:pPr>
        <w:pStyle w:val="Paragraphedeliste"/>
        <w:numPr>
          <w:ilvl w:val="0"/>
          <w:numId w:val="20"/>
        </w:numPr>
      </w:pPr>
      <w:r>
        <w:t>CTRL+K : : supprime tout ce qui se trouve à droite du curseur. Si le curseur est situé au début de la ligne, toute la ligne sera donc supprimée.</w:t>
      </w:r>
    </w:p>
    <w:p w14:paraId="474C617C" w14:textId="03711E2B" w:rsidR="00BA0FE1" w:rsidRDefault="00BA0FE1" w:rsidP="000255D9">
      <w:pPr>
        <w:pStyle w:val="Paragraphedeliste"/>
        <w:numPr>
          <w:ilvl w:val="0"/>
          <w:numId w:val="20"/>
        </w:numPr>
      </w:pPr>
      <w:r>
        <w:t>CTRL+W : supprime le premier mot situé à gauche du curseur. Un "mot" est séparé par des espaces. On s'en sert en général pour supprimer le paramètre situé à gauche du curseur</w:t>
      </w:r>
    </w:p>
    <w:p w14:paraId="259F0BA0" w14:textId="008D1500" w:rsidR="00BA0FE1" w:rsidRDefault="00BA0FE1" w:rsidP="000255D9">
      <w:pPr>
        <w:pStyle w:val="Paragraphedeliste"/>
        <w:numPr>
          <w:ilvl w:val="0"/>
          <w:numId w:val="20"/>
        </w:numPr>
      </w:pPr>
      <w:r>
        <w:t>CTRL+Y : si vous avez supprimé du texte avec une des commandes Ctrl + U, Ctrl + K ou Ctrl + W</w:t>
      </w:r>
      <w:r w:rsidR="00DE1AAD">
        <w:t xml:space="preserve"> : </w:t>
      </w:r>
      <w:r>
        <w:t>qu'on vient de voir, alors le raccourci Ctrl + Y "collera" le texte que vous venez de supprimer. C'est un peu comme un couper-coller</w:t>
      </w:r>
    </w:p>
    <w:p w14:paraId="3F6B5F57" w14:textId="5FCC1D10" w:rsidR="0084308E" w:rsidRDefault="0084308E" w:rsidP="000255D9">
      <w:pPr>
        <w:pStyle w:val="Paragraphedeliste"/>
        <w:numPr>
          <w:ilvl w:val="0"/>
          <w:numId w:val="20"/>
        </w:numPr>
      </w:pPr>
      <w:r>
        <w:t>CTRCL+C : annulation de commande executée.</w:t>
      </w:r>
    </w:p>
    <w:p w14:paraId="496205E9" w14:textId="14143070" w:rsidR="00675A14" w:rsidRDefault="00675A14" w:rsidP="00675A14">
      <w:pPr>
        <w:pStyle w:val="Titre3"/>
        <w:jc w:val="left"/>
      </w:pPr>
      <w:bookmarkStart w:id="15" w:name="_Toc49916460"/>
      <w:r>
        <w:t>Liste des commandes de base</w:t>
      </w:r>
      <w:bookmarkEnd w:id="15"/>
      <w:r>
        <w:t xml:space="preserve"> </w:t>
      </w:r>
    </w:p>
    <w:p w14:paraId="6592EFC2" w14:textId="12B1F8B9" w:rsidR="002B7FB5" w:rsidRDefault="002B7FB5" w:rsidP="002B7FB5">
      <w:pPr>
        <w:pStyle w:val="Titre4"/>
      </w:pPr>
      <w:r>
        <w:t>La commande pour les manuelles</w:t>
      </w:r>
    </w:p>
    <w:p w14:paraId="509F7E2A" w14:textId="67779414" w:rsidR="002B7FB5" w:rsidRDefault="002B7FB5" w:rsidP="002B7FB5">
      <w:r>
        <w:t xml:space="preserve">Le manuel en ligne est accessible par la commande </w:t>
      </w:r>
      <w:r w:rsidRPr="002B7FB5">
        <w:rPr>
          <w:b/>
          <w:bCs/>
        </w:rPr>
        <w:t>man</w:t>
      </w:r>
      <w:r>
        <w:t>. Il est organisé en différentes sections :</w:t>
      </w:r>
    </w:p>
    <w:p w14:paraId="7178AB0A" w14:textId="3CDCA6B9" w:rsidR="002B7FB5" w:rsidRDefault="002B7FB5" w:rsidP="002B7FB5">
      <w:pPr>
        <w:jc w:val="center"/>
      </w:pPr>
      <w:r>
        <w:rPr>
          <w:noProof/>
        </w:rPr>
        <w:drawing>
          <wp:inline distT="0" distB="0" distL="0" distR="0" wp14:anchorId="29A2A101" wp14:editId="25E4616F">
            <wp:extent cx="2593731" cy="189317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0014" cy="1926955"/>
                    </a:xfrm>
                    <a:prstGeom prst="rect">
                      <a:avLst/>
                    </a:prstGeom>
                  </pic:spPr>
                </pic:pic>
              </a:graphicData>
            </a:graphic>
          </wp:inline>
        </w:drawing>
      </w:r>
    </w:p>
    <w:p w14:paraId="77F4D79A" w14:textId="0F243D2F" w:rsidR="002B7FB5" w:rsidRPr="0084308E" w:rsidRDefault="00B066E6" w:rsidP="002B7FB5">
      <w:r>
        <w:t xml:space="preserve">La syntaxe de la commande man est : </w:t>
      </w:r>
      <w:r w:rsidR="0084308E">
        <w:t xml:space="preserve"> </w:t>
      </w:r>
      <w:r w:rsidRPr="00B066E6">
        <w:rPr>
          <w:rFonts w:ascii="Consolas" w:hAnsi="Consolas"/>
        </w:rPr>
        <w:t>man {[}options{]} {[}section{]} commande</w:t>
      </w:r>
    </w:p>
    <w:p w14:paraId="6F0A6DDD" w14:textId="77777777" w:rsidR="00B066E6" w:rsidRDefault="00B066E6" w:rsidP="002B7FB5">
      <w:r>
        <w:lastRenderedPageBreak/>
        <w:t xml:space="preserve">Par défaut, les sections sont parcourues dans l’ordre des numéros. Il est possible de préciser le numéro de section pour résoudre les problèmes de synonymes : </w:t>
      </w:r>
    </w:p>
    <w:p w14:paraId="08CEDEA5" w14:textId="69956FD9" w:rsidR="00B066E6" w:rsidRPr="004541B0" w:rsidRDefault="00B066E6" w:rsidP="002B7FB5">
      <w:pPr>
        <w:rPr>
          <w:b/>
          <w:bCs/>
          <w:lang w:val="en-US"/>
        </w:rPr>
      </w:pPr>
      <w:r w:rsidRPr="004541B0">
        <w:rPr>
          <w:lang w:val="en-US"/>
        </w:rPr>
        <w:t xml:space="preserve">Exemple : </w:t>
      </w:r>
      <w:r w:rsidRPr="004541B0">
        <w:rPr>
          <w:b/>
          <w:bCs/>
          <w:lang w:val="en-US"/>
        </w:rPr>
        <w:t>man kill</w:t>
      </w:r>
      <w:r w:rsidRPr="004541B0">
        <w:rPr>
          <w:lang w:val="en-US"/>
        </w:rPr>
        <w:t xml:space="preserve"> et </w:t>
      </w:r>
      <w:r w:rsidRPr="004541B0">
        <w:rPr>
          <w:b/>
          <w:bCs/>
          <w:lang w:val="en-US"/>
        </w:rPr>
        <w:t xml:space="preserve">man 2 kill </w:t>
      </w:r>
    </w:p>
    <w:p w14:paraId="4D0DF2B6" w14:textId="4AEEE72A" w:rsidR="00B066E6" w:rsidRPr="009A426C" w:rsidRDefault="00B066E6" w:rsidP="002B7FB5">
      <w:r>
        <w:t xml:space="preserve">La variable d’environnement MANPATH donne le chemin de recherche des pages de manuel. Par exemple : </w:t>
      </w:r>
      <w:r w:rsidRPr="00B066E6">
        <w:rPr>
          <w:rFonts w:ascii="Consolas" w:hAnsi="Consolas"/>
        </w:rPr>
        <w:t xml:space="preserve">MANPATH=/usr/man:/usr/local/man </w:t>
      </w:r>
    </w:p>
    <w:p w14:paraId="69CE79E3" w14:textId="39CA41C6" w:rsidR="00B066E6" w:rsidRDefault="00B066E6" w:rsidP="002B7FB5">
      <w:r>
        <w:t xml:space="preserve">Il existe une base de mots clés pour la recherche dans les pages de manuel. Cette base est construite par la commande </w:t>
      </w:r>
      <w:r w:rsidRPr="00B066E6">
        <w:rPr>
          <w:b/>
          <w:bCs/>
        </w:rPr>
        <w:t>/usr/sbin/makewhatis</w:t>
      </w:r>
      <w:r>
        <w:t xml:space="preserve">. Les commandes </w:t>
      </w:r>
      <w:r w:rsidRPr="00B066E6">
        <w:rPr>
          <w:b/>
          <w:bCs/>
        </w:rPr>
        <w:t>apropo</w:t>
      </w:r>
      <w:r>
        <w:t xml:space="preserve">s et </w:t>
      </w:r>
      <w:r w:rsidRPr="00B066E6">
        <w:rPr>
          <w:b/>
          <w:bCs/>
        </w:rPr>
        <w:t>whatis</w:t>
      </w:r>
      <w:r>
        <w:t xml:space="preserve"> permettent d’effectuer des recherches dans cette base de données.</w:t>
      </w:r>
      <w:r w:rsidR="00644E7A">
        <w:t xml:space="preserve"> </w:t>
      </w:r>
    </w:p>
    <w:p w14:paraId="709EC555" w14:textId="77777777" w:rsidR="00644E7A" w:rsidRDefault="00644E7A" w:rsidP="002B7FB5">
      <w:r>
        <w:t xml:space="preserve">Les commandes </w:t>
      </w:r>
      <w:r w:rsidRPr="00B066E6">
        <w:rPr>
          <w:b/>
          <w:bCs/>
        </w:rPr>
        <w:t>apropo</w:t>
      </w:r>
      <w:r>
        <w:t xml:space="preserve">s, </w:t>
      </w:r>
      <w:r w:rsidRPr="00B066E6">
        <w:rPr>
          <w:b/>
          <w:bCs/>
        </w:rPr>
        <w:t>whatis</w:t>
      </w:r>
      <w:r>
        <w:rPr>
          <w:b/>
          <w:bCs/>
        </w:rPr>
        <w:t xml:space="preserve"> et info </w:t>
      </w:r>
      <w:r>
        <w:t xml:space="preserve">est en quelques sortes une commande avec des resumés des resultats de man.  </w:t>
      </w:r>
    </w:p>
    <w:p w14:paraId="1F4A2731" w14:textId="506FB2C7" w:rsidR="00644E7A" w:rsidRPr="00644E7A" w:rsidRDefault="00644E7A" w:rsidP="002B7FB5">
      <w:r>
        <w:t xml:space="preserve">Pour avoir les manuelles aussi les paramètres </w:t>
      </w:r>
      <w:r w:rsidRPr="00644E7A">
        <w:rPr>
          <w:b/>
          <w:bCs/>
        </w:rPr>
        <w:t>--help</w:t>
      </w:r>
      <w:r>
        <w:t xml:space="preserve"> ou </w:t>
      </w:r>
      <w:r w:rsidRPr="00644E7A">
        <w:rPr>
          <w:b/>
          <w:bCs/>
        </w:rPr>
        <w:t xml:space="preserve">-h </w:t>
      </w:r>
      <w:r>
        <w:t xml:space="preserve">sont des bonnes options si vous connaissez le nom de commande. </w:t>
      </w:r>
    </w:p>
    <w:p w14:paraId="51EE2F54" w14:textId="1A20558A" w:rsidR="002B7FB5" w:rsidRDefault="002B7FB5" w:rsidP="002B7FB5">
      <w:pPr>
        <w:pStyle w:val="Titre4"/>
      </w:pPr>
      <w:r>
        <w:t>Installation via commande</w:t>
      </w:r>
    </w:p>
    <w:p w14:paraId="657E495A" w14:textId="15DC5517" w:rsidR="003D3279" w:rsidRDefault="004E71AB" w:rsidP="003D3279">
      <w:r>
        <w:t>Sous Windows, vous connaissez ce qu'on appelle des "Programmes d'installation". En général il s'agit d'un .exe à lancer qui s'exécute et extrait les fichiers du programme dans un dossier "Program Files".</w:t>
      </w:r>
    </w:p>
    <w:p w14:paraId="40B9107F" w14:textId="7064CE2B" w:rsidR="004E71AB" w:rsidRDefault="004E71AB" w:rsidP="004E71AB">
      <w:pPr>
        <w:jc w:val="center"/>
      </w:pPr>
      <w:r>
        <w:rPr>
          <w:noProof/>
        </w:rPr>
        <w:drawing>
          <wp:inline distT="0" distB="0" distL="0" distR="0" wp14:anchorId="204EFE32" wp14:editId="117A7C37">
            <wp:extent cx="2324100" cy="57150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4100" cy="571500"/>
                    </a:xfrm>
                    <a:prstGeom prst="rect">
                      <a:avLst/>
                    </a:prstGeom>
                  </pic:spPr>
                </pic:pic>
              </a:graphicData>
            </a:graphic>
          </wp:inline>
        </w:drawing>
      </w:r>
    </w:p>
    <w:p w14:paraId="66464918" w14:textId="4657602D" w:rsidR="004E71AB" w:rsidRDefault="004E71AB" w:rsidP="004E71AB">
      <w:pPr>
        <w:pStyle w:val="Titre7"/>
      </w:pPr>
      <w:r>
        <w:t> Exemple de programme d’installation en Linux</w:t>
      </w:r>
    </w:p>
    <w:p w14:paraId="21118886" w14:textId="2FE16183" w:rsidR="004E71AB" w:rsidRDefault="00D21437" w:rsidP="004E71AB">
      <w:pPr>
        <w:rPr>
          <w:b/>
          <w:bCs/>
        </w:rPr>
      </w:pPr>
      <w:r>
        <w:t xml:space="preserve">Sous Ubuntu, on n'a pas de programmes d'installation. On a ce qu'on appelle </w:t>
      </w:r>
      <w:r w:rsidRPr="00D21437">
        <w:rPr>
          <w:b/>
          <w:bCs/>
        </w:rPr>
        <w:t>des paquets.</w:t>
      </w:r>
    </w:p>
    <w:p w14:paraId="7466B6ED" w14:textId="15BA7774" w:rsidR="00D21437" w:rsidRDefault="00781B05" w:rsidP="00F52B19">
      <w:pPr>
        <w:spacing w:after="240"/>
      </w:pPr>
      <w:r>
        <w:t xml:space="preserve">Un paquet est une sorte de dossier zippé qui contient tous les fichiers du programme. Il se présente sous la forme d'un fichier </w:t>
      </w:r>
      <w:r w:rsidRPr="001A0125">
        <w:rPr>
          <w:b/>
          <w:bCs/>
        </w:rPr>
        <w:t>.deb</w:t>
      </w:r>
      <w:r>
        <w:t xml:space="preserve">, en reférence à </w:t>
      </w:r>
      <w:r w:rsidRPr="001A0125">
        <w:rPr>
          <w:b/>
          <w:bCs/>
        </w:rPr>
        <w:t>DEBian</w:t>
      </w:r>
      <w:r>
        <w:t>. Il contient toutes les instructions nécessaires pour installer le programme.</w:t>
      </w:r>
    </w:p>
    <w:p w14:paraId="7C9CF686" w14:textId="291325DD" w:rsidR="00781B05" w:rsidRDefault="00F52B19" w:rsidP="004E71AB">
      <w:r>
        <w:t xml:space="preserve">Un paquet .deb ressemble au .exe de windows ça fonctionne en fait très différemment notamment : </w:t>
      </w:r>
    </w:p>
    <w:p w14:paraId="5EA04F92" w14:textId="36A15A2E" w:rsidR="00F52B19" w:rsidRPr="00080565" w:rsidRDefault="00080565" w:rsidP="004B61F3">
      <w:pPr>
        <w:pStyle w:val="Paragraphedeliste"/>
        <w:numPr>
          <w:ilvl w:val="0"/>
          <w:numId w:val="41"/>
        </w:numPr>
        <w:rPr>
          <w:lang w:val="fr-BE" w:bidi="en-US"/>
        </w:rPr>
      </w:pPr>
      <w:r>
        <w:t>Il y a une gestion des dépendances du programme.</w:t>
      </w:r>
    </w:p>
    <w:p w14:paraId="293FAE7D" w14:textId="36280029" w:rsidR="00080565" w:rsidRPr="001A37B1" w:rsidRDefault="00080565" w:rsidP="004B61F3">
      <w:pPr>
        <w:pStyle w:val="Paragraphedeliste"/>
        <w:numPr>
          <w:ilvl w:val="0"/>
          <w:numId w:val="41"/>
        </w:numPr>
        <w:spacing w:after="240"/>
        <w:rPr>
          <w:lang w:val="fr-BE" w:bidi="en-US"/>
        </w:rPr>
      </w:pPr>
      <w:r>
        <w:t>On n'a pas besoin de faire une recherche Google pour trouver un .deb. Tous les .deb sont rassemblés au même endroit sur un même serveur appelé dépôt (repository).</w:t>
      </w:r>
    </w:p>
    <w:p w14:paraId="379AE33C" w14:textId="548216A4" w:rsidR="001A37B1" w:rsidRDefault="001A37B1" w:rsidP="001A37B1">
      <w:pPr>
        <w:spacing w:after="240"/>
      </w:pPr>
      <w:r w:rsidRPr="001A37B1">
        <w:rPr>
          <w:b/>
          <w:bCs/>
          <w:lang w:val="fr-BE" w:bidi="en-US"/>
        </w:rPr>
        <w:lastRenderedPageBreak/>
        <w:t>Les dépôts :</w:t>
      </w:r>
      <w:r>
        <w:rPr>
          <w:lang w:val="fr-BE" w:bidi="en-US"/>
        </w:rPr>
        <w:t xml:space="preserve"> </w:t>
      </w:r>
      <w:r>
        <w:t xml:space="preserve">tous les paquets sont regroupés au sein d'un même endroit appelé dépôt. Il s'agit d'un serveur qui propose tous les paquets qui existent. </w:t>
      </w:r>
      <w:r w:rsidR="00A24219">
        <w:t>L'endroit où tous les paquets se trouvent est appelé dépôt (</w:t>
      </w:r>
      <w:r w:rsidR="00A24219" w:rsidRPr="00A24219">
        <w:rPr>
          <w:b/>
          <w:bCs/>
        </w:rPr>
        <w:t>repository</w:t>
      </w:r>
      <w:r w:rsidR="00A24219">
        <w:t xml:space="preserve"> en anglais).</w:t>
      </w:r>
    </w:p>
    <w:p w14:paraId="1DAB6474" w14:textId="66E8BDE7" w:rsidR="00A24219" w:rsidRDefault="00276A45" w:rsidP="001A37B1">
      <w:pPr>
        <w:spacing w:after="240"/>
        <w:rPr>
          <w:lang w:val="fr-BE" w:bidi="en-US"/>
        </w:rPr>
      </w:pPr>
      <w:r>
        <w:rPr>
          <w:noProof/>
        </w:rPr>
        <w:drawing>
          <wp:inline distT="0" distB="0" distL="0" distR="0" wp14:anchorId="3DBAA780" wp14:editId="58768E9A">
            <wp:extent cx="6219825" cy="5610025"/>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1659" cy="5611679"/>
                    </a:xfrm>
                    <a:prstGeom prst="rect">
                      <a:avLst/>
                    </a:prstGeom>
                  </pic:spPr>
                </pic:pic>
              </a:graphicData>
            </a:graphic>
          </wp:inline>
        </w:drawing>
      </w:r>
    </w:p>
    <w:p w14:paraId="09CA3178" w14:textId="03722DFD" w:rsidR="00276A45" w:rsidRDefault="00276A45" w:rsidP="00276A45">
      <w:pPr>
        <w:pStyle w:val="Titre7"/>
      </w:pPr>
      <w:r>
        <w:t> </w:t>
      </w:r>
      <w:r w:rsidR="00A440E2">
        <w:t>Illustration graphique</w:t>
      </w:r>
      <w:r>
        <w:t xml:space="preserve"> des paquets et des dépôts</w:t>
      </w:r>
    </w:p>
    <w:p w14:paraId="4E5B07FE" w14:textId="0B82740A" w:rsidR="00A440E2" w:rsidRPr="00A440E2" w:rsidRDefault="00E83A41" w:rsidP="00A440E2">
      <w:pPr>
        <w:rPr>
          <w:lang w:val="fr-BE" w:bidi="en-US"/>
        </w:rPr>
      </w:pPr>
      <w:r>
        <w:rPr>
          <w:lang w:val="fr-BE" w:bidi="en-US"/>
        </w:rPr>
        <w:t xml:space="preserve">Pour gérer </w:t>
      </w:r>
      <w:r w:rsidR="005B3B61">
        <w:rPr>
          <w:lang w:val="fr-BE" w:bidi="en-US"/>
        </w:rPr>
        <w:t>des dépôts</w:t>
      </w:r>
      <w:r>
        <w:rPr>
          <w:lang w:val="fr-BE" w:bidi="en-US"/>
        </w:rPr>
        <w:t xml:space="preserve"> en Linux, il faut editer via des editeurs de texte le fichier dans le chemin suivant :</w:t>
      </w:r>
      <w:r w:rsidRPr="00E83A41">
        <w:rPr>
          <w:rFonts w:ascii="Consolas" w:hAnsi="Consolas"/>
          <w:lang w:val="fr-BE" w:bidi="en-US"/>
        </w:rPr>
        <w:t xml:space="preserve"> </w:t>
      </w:r>
      <w:r w:rsidRPr="00E83A41">
        <w:rPr>
          <w:rFonts w:ascii="Consolas" w:hAnsi="Consolas"/>
        </w:rPr>
        <w:t>/etc/apt/sources.list</w:t>
      </w:r>
    </w:p>
    <w:p w14:paraId="1D516146" w14:textId="05ECE66D" w:rsidR="00A440E2" w:rsidRDefault="00340214" w:rsidP="00A440E2">
      <w:pPr>
        <w:rPr>
          <w:lang w:val="fr-BE" w:bidi="en-US"/>
        </w:rPr>
      </w:pPr>
      <w:r>
        <w:rPr>
          <w:noProof/>
        </w:rPr>
        <w:drawing>
          <wp:inline distT="0" distB="0" distL="0" distR="0" wp14:anchorId="44BF4031" wp14:editId="382DACE6">
            <wp:extent cx="6029960" cy="531495"/>
            <wp:effectExtent l="0" t="0" r="8890" b="190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9960" cy="531495"/>
                    </a:xfrm>
                    <a:prstGeom prst="rect">
                      <a:avLst/>
                    </a:prstGeom>
                  </pic:spPr>
                </pic:pic>
              </a:graphicData>
            </a:graphic>
          </wp:inline>
        </w:drawing>
      </w:r>
    </w:p>
    <w:p w14:paraId="666AE097" w14:textId="77777777" w:rsidR="001D0698" w:rsidRDefault="001D0698" w:rsidP="001D0698">
      <w:r>
        <w:lastRenderedPageBreak/>
        <w:t xml:space="preserve">Normalement, chaque ligne du fichier commence par une de ces 2 directives : </w:t>
      </w:r>
    </w:p>
    <w:p w14:paraId="45057480" w14:textId="77777777" w:rsidR="001D0698" w:rsidRPr="001D0698" w:rsidRDefault="001D0698" w:rsidP="004B61F3">
      <w:pPr>
        <w:pStyle w:val="Paragraphedeliste"/>
        <w:numPr>
          <w:ilvl w:val="0"/>
          <w:numId w:val="42"/>
        </w:numPr>
        <w:rPr>
          <w:lang w:val="fr-BE" w:bidi="en-US"/>
        </w:rPr>
      </w:pPr>
      <w:r>
        <w:t xml:space="preserve">deb : pour télécharger la version compilée (binaire) des programmes. C'est ce que vous voudrez faire dans la plupart des cas, car c'est la version "prête à l'emploi". </w:t>
      </w:r>
    </w:p>
    <w:p w14:paraId="68A41DE3" w14:textId="264F232E" w:rsidR="001D0698" w:rsidRPr="001D0698" w:rsidRDefault="001D0698" w:rsidP="004B61F3">
      <w:pPr>
        <w:pStyle w:val="Paragraphedeliste"/>
        <w:numPr>
          <w:ilvl w:val="0"/>
          <w:numId w:val="42"/>
        </w:numPr>
        <w:rPr>
          <w:lang w:val="fr-BE" w:bidi="en-US"/>
        </w:rPr>
      </w:pPr>
      <w:r>
        <w:t>deb-src : permet de récupérer le code source du programme. Généralement, vous n'en avez pas besoin, sauf si vous êtes curieux et que vous voulez voir la source d'un programme (c'est l'avantage du logiciel libre de pouvoir voir la source des programmes !).</w:t>
      </w:r>
    </w:p>
    <w:p w14:paraId="6C5088FC" w14:textId="77777777" w:rsidR="001D0698" w:rsidRDefault="001D0698" w:rsidP="00A440E2">
      <w:pPr>
        <w:rPr>
          <w:lang w:val="fr-BE" w:bidi="en-US"/>
        </w:rPr>
      </w:pPr>
    </w:p>
    <w:p w14:paraId="22F6B293" w14:textId="7D5335B4" w:rsidR="001D0698" w:rsidRDefault="001D0698" w:rsidP="00A440E2">
      <w:r>
        <w:rPr>
          <w:noProof/>
        </w:rPr>
        <w:drawing>
          <wp:inline distT="0" distB="0" distL="0" distR="0" wp14:anchorId="770F4A82" wp14:editId="47F9DEFB">
            <wp:extent cx="6427470" cy="262890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32734" cy="2631053"/>
                    </a:xfrm>
                    <a:prstGeom prst="rect">
                      <a:avLst/>
                    </a:prstGeom>
                  </pic:spPr>
                </pic:pic>
              </a:graphicData>
            </a:graphic>
          </wp:inline>
        </w:drawing>
      </w:r>
    </w:p>
    <w:p w14:paraId="7C40271C" w14:textId="37B1A25B" w:rsidR="001D0698" w:rsidRDefault="001D0698" w:rsidP="001D0698">
      <w:pPr>
        <w:pStyle w:val="Titre7"/>
      </w:pPr>
      <w:r>
        <w:t> Extrait des listes de dépôt en Linux</w:t>
      </w:r>
    </w:p>
    <w:p w14:paraId="34AE53C0" w14:textId="64C98F2D" w:rsidR="00BB66CB" w:rsidRPr="00BB66CB" w:rsidRDefault="00BB66CB" w:rsidP="00BB66CB">
      <w:pPr>
        <w:rPr>
          <w:i/>
          <w:iCs/>
          <w:lang w:val="fr-BE" w:bidi="en-US"/>
        </w:rPr>
      </w:pPr>
      <w:r w:rsidRPr="00BB66CB">
        <w:rPr>
          <w:i/>
          <w:iCs/>
          <w:lang w:val="fr-BE" w:bidi="en-US"/>
        </w:rPr>
        <w:t xml:space="preserve">Remarque : </w:t>
      </w:r>
    </w:p>
    <w:p w14:paraId="2B2A05EE" w14:textId="06323EAD" w:rsidR="00BB66CB" w:rsidRPr="00BB66CB" w:rsidRDefault="00BB66CB" w:rsidP="00BB66CB">
      <w:pPr>
        <w:spacing w:after="240"/>
        <w:rPr>
          <w:lang w:val="fr-BE" w:bidi="en-US"/>
        </w:rPr>
      </w:pPr>
      <w:r>
        <w:rPr>
          <w:lang w:val="fr-BE" w:bidi="en-US"/>
        </w:rPr>
        <w:t>Il est possible aussi de gérer les paques et les dépôts via l’interface graphique.</w:t>
      </w:r>
    </w:p>
    <w:p w14:paraId="7AEDE918" w14:textId="5E38A236" w:rsidR="002B7FB5" w:rsidRDefault="002D2068" w:rsidP="002B7FB5">
      <w:r>
        <w:t>Nous allons découvrir 3 nouveaux termes :</w:t>
      </w:r>
    </w:p>
    <w:p w14:paraId="3DB3E455" w14:textId="6D37A0D9" w:rsidR="002D2068" w:rsidRDefault="009B6380" w:rsidP="000255D9">
      <w:pPr>
        <w:pStyle w:val="Paragraphedeliste"/>
        <w:numPr>
          <w:ilvl w:val="0"/>
          <w:numId w:val="21"/>
        </w:numPr>
      </w:pPr>
      <w:r w:rsidRPr="009B6380">
        <w:rPr>
          <w:b/>
          <w:bCs/>
        </w:rPr>
        <w:t>Paquet :</w:t>
      </w:r>
      <w:r>
        <w:t xml:space="preserve"> c'est un programme "prêt à l'emploi", en quelque sorte l'équivalent des programmes d'installation sous Windows.</w:t>
      </w:r>
    </w:p>
    <w:p w14:paraId="0A22A749" w14:textId="188CFE67" w:rsidR="009B6380" w:rsidRDefault="003E6A0A" w:rsidP="000255D9">
      <w:pPr>
        <w:pStyle w:val="Paragraphedeliste"/>
        <w:numPr>
          <w:ilvl w:val="0"/>
          <w:numId w:val="21"/>
        </w:numPr>
      </w:pPr>
      <w:r w:rsidRPr="003E6A0A">
        <w:rPr>
          <w:b/>
          <w:bCs/>
        </w:rPr>
        <w:t>Dépendance :</w:t>
      </w:r>
      <w:r>
        <w:t xml:space="preserve"> un paquet peut avoir besoin de plusieurs autres paquets pour fonctionner, on dit qu'il a des dépendances</w:t>
      </w:r>
    </w:p>
    <w:p w14:paraId="74087EFF" w14:textId="075F4FFF" w:rsidR="003E6A0A" w:rsidRDefault="0086596E" w:rsidP="000255D9">
      <w:pPr>
        <w:pStyle w:val="Paragraphedeliste"/>
        <w:numPr>
          <w:ilvl w:val="0"/>
          <w:numId w:val="21"/>
        </w:numPr>
      </w:pPr>
      <w:r w:rsidRPr="0086596E">
        <w:rPr>
          <w:b/>
          <w:bCs/>
        </w:rPr>
        <w:t>Dépôt :</w:t>
      </w:r>
      <w:r>
        <w:t xml:space="preserve"> c'est le serveur sur lequel on va télécharger nos paquets.</w:t>
      </w:r>
    </w:p>
    <w:p w14:paraId="6E8C9FE2" w14:textId="5E6F9293" w:rsidR="0086596E" w:rsidRDefault="0086596E" w:rsidP="0086596E">
      <w:r>
        <w:t>Sous Ubuntu, on utilise un programme qui gère les paquets pour nous. Il existe des programmes graphiques, comme Synaptic :</w:t>
      </w:r>
    </w:p>
    <w:p w14:paraId="7956F19B" w14:textId="0EFC41A7" w:rsidR="0086596E" w:rsidRPr="002B7FB5" w:rsidRDefault="009454B3" w:rsidP="0084308E">
      <w:pPr>
        <w:ind w:left="1"/>
        <w:jc w:val="center"/>
      </w:pPr>
      <w:r>
        <w:rPr>
          <w:noProof/>
        </w:rPr>
        <w:lastRenderedPageBreak/>
        <w:drawing>
          <wp:inline distT="0" distB="0" distL="0" distR="0" wp14:anchorId="7E6F4E13" wp14:editId="08F0A578">
            <wp:extent cx="4845666" cy="375285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4903" cy="3775493"/>
                    </a:xfrm>
                    <a:prstGeom prst="rect">
                      <a:avLst/>
                    </a:prstGeom>
                  </pic:spPr>
                </pic:pic>
              </a:graphicData>
            </a:graphic>
          </wp:inline>
        </w:drawing>
      </w:r>
    </w:p>
    <w:p w14:paraId="5FB2FCAD" w14:textId="61924609" w:rsidR="007558CB" w:rsidRDefault="009A426C" w:rsidP="007558CB">
      <w:pPr>
        <w:pStyle w:val="Titre7"/>
      </w:pPr>
      <w:r>
        <w:t> Mise à jour des dépôts en Linux</w:t>
      </w:r>
    </w:p>
    <w:p w14:paraId="4395C440" w14:textId="2CF44F09" w:rsidR="00305EBA" w:rsidRPr="003E09BC" w:rsidRDefault="00DB5A6E" w:rsidP="004B61F3">
      <w:pPr>
        <w:pStyle w:val="Paragraphedeliste"/>
        <w:numPr>
          <w:ilvl w:val="0"/>
          <w:numId w:val="43"/>
        </w:numPr>
        <w:rPr>
          <w:i/>
          <w:iCs/>
        </w:rPr>
      </w:pPr>
      <w:r w:rsidRPr="003E09BC">
        <w:rPr>
          <w:i/>
          <w:iCs/>
        </w:rPr>
        <w:t>Mettre à jour les paquets</w:t>
      </w:r>
    </w:p>
    <w:p w14:paraId="282A8A1C" w14:textId="5C16D539" w:rsidR="003E09BC" w:rsidRDefault="00DB5A6E" w:rsidP="00DB5A6E">
      <w:r>
        <w:t>La mise à jour des paquets nécessite le fait d’avoir une connexion Internet</w:t>
      </w:r>
      <w:r w:rsidR="00EA3CC2">
        <w:t xml:space="preserve"> et se fait par la commande </w:t>
      </w:r>
      <w:r w:rsidR="00EA3CC2" w:rsidRPr="00EA3CC2">
        <w:rPr>
          <w:i/>
          <w:iCs/>
        </w:rPr>
        <w:t>apt-get update</w:t>
      </w:r>
      <w:r>
        <w:t xml:space="preserve">. </w:t>
      </w:r>
      <w:r w:rsidR="003E09BC">
        <w:t xml:space="preserve">Il y a 2 cas où vous avez besoin de mettre à jour votre cache : </w:t>
      </w:r>
    </w:p>
    <w:p w14:paraId="67ED1C49" w14:textId="77777777" w:rsidR="003E09BC" w:rsidRDefault="003E09BC" w:rsidP="004B61F3">
      <w:pPr>
        <w:pStyle w:val="Paragraphedeliste"/>
        <w:numPr>
          <w:ilvl w:val="0"/>
          <w:numId w:val="44"/>
        </w:numPr>
      </w:pPr>
      <w:r>
        <w:t xml:space="preserve">Quand vous changez / ajoutez un dépôt à votre liste de dépôts. </w:t>
      </w:r>
    </w:p>
    <w:p w14:paraId="5EF61980" w14:textId="0E631023" w:rsidR="00DB5A6E" w:rsidRDefault="003E09BC" w:rsidP="004B61F3">
      <w:pPr>
        <w:pStyle w:val="Paragraphedeliste"/>
        <w:numPr>
          <w:ilvl w:val="0"/>
          <w:numId w:val="44"/>
        </w:numPr>
      </w:pPr>
      <w:r>
        <w:t>Si vous n'avez pas mis à jour votre cache depuis un moment (quelques semaines).</w:t>
      </w:r>
    </w:p>
    <w:p w14:paraId="096ECC9C" w14:textId="1F2DDDB2" w:rsidR="003E09BC" w:rsidRDefault="00EA3CC2" w:rsidP="003E09BC">
      <w:r>
        <w:rPr>
          <w:noProof/>
        </w:rPr>
        <w:drawing>
          <wp:inline distT="0" distB="0" distL="0" distR="0" wp14:anchorId="3EE8B0A8" wp14:editId="01A12C51">
            <wp:extent cx="6029960" cy="1579245"/>
            <wp:effectExtent l="0" t="0" r="8890" b="190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9960" cy="1579245"/>
                    </a:xfrm>
                    <a:prstGeom prst="rect">
                      <a:avLst/>
                    </a:prstGeom>
                  </pic:spPr>
                </pic:pic>
              </a:graphicData>
            </a:graphic>
          </wp:inline>
        </w:drawing>
      </w:r>
    </w:p>
    <w:p w14:paraId="3D9EA6F8" w14:textId="72FECDDC" w:rsidR="00EA3CC2" w:rsidRDefault="00EA3CC2" w:rsidP="00EA3CC2">
      <w:pPr>
        <w:pStyle w:val="Titre7"/>
      </w:pPr>
      <w:r>
        <w:t> Extrait de reponse de mise à jour</w:t>
      </w:r>
    </w:p>
    <w:p w14:paraId="342C6F2D" w14:textId="69C7B4C3" w:rsidR="00EA3CC2" w:rsidRPr="00E25D4E" w:rsidRDefault="00E25D4E" w:rsidP="004B61F3">
      <w:pPr>
        <w:pStyle w:val="Paragraphedeliste"/>
        <w:numPr>
          <w:ilvl w:val="0"/>
          <w:numId w:val="43"/>
        </w:numPr>
        <w:rPr>
          <w:i/>
          <w:iCs/>
          <w:lang w:val="fr-BE" w:bidi="en-US"/>
        </w:rPr>
      </w:pPr>
      <w:r w:rsidRPr="00E25D4E">
        <w:rPr>
          <w:i/>
          <w:iCs/>
          <w:lang w:val="fr-BE" w:bidi="en-US"/>
        </w:rPr>
        <w:t>Recherche de paquets</w:t>
      </w:r>
    </w:p>
    <w:p w14:paraId="5D08BC22" w14:textId="77777777" w:rsidR="00E2510D" w:rsidRDefault="006C06DC" w:rsidP="00E25D4E">
      <w:r>
        <w:t xml:space="preserve">A moins que vous ne connaissiez déjà le nom exact du paquet que vous voulez, il va falloir faire une petite recherche. </w:t>
      </w:r>
      <w:r w:rsidR="00E2510D">
        <w:t xml:space="preserve"> </w:t>
      </w:r>
    </w:p>
    <w:p w14:paraId="5F2F3852" w14:textId="77777777" w:rsidR="00E2510D" w:rsidRDefault="00E2510D" w:rsidP="00E25D4E"/>
    <w:p w14:paraId="2D6E794E" w14:textId="33264B9B" w:rsidR="00E25D4E" w:rsidRDefault="006C06DC" w:rsidP="00E25D4E">
      <w:r>
        <w:t>On utilise pour cela la commande suivante :</w:t>
      </w:r>
    </w:p>
    <w:p w14:paraId="4BC0ABC3" w14:textId="664098D3" w:rsidR="006C06DC" w:rsidRDefault="006C06DC" w:rsidP="00E25D4E">
      <w:pPr>
        <w:rPr>
          <w:lang w:val="fr-BE" w:bidi="en-US"/>
        </w:rPr>
      </w:pPr>
      <w:r>
        <w:rPr>
          <w:noProof/>
        </w:rPr>
        <w:drawing>
          <wp:inline distT="0" distB="0" distL="0" distR="0" wp14:anchorId="76A361F8" wp14:editId="2B047D1D">
            <wp:extent cx="6029960" cy="587375"/>
            <wp:effectExtent l="0" t="0" r="889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29960" cy="587375"/>
                    </a:xfrm>
                    <a:prstGeom prst="rect">
                      <a:avLst/>
                    </a:prstGeom>
                  </pic:spPr>
                </pic:pic>
              </a:graphicData>
            </a:graphic>
          </wp:inline>
        </w:drawing>
      </w:r>
    </w:p>
    <w:p w14:paraId="5733C7F1" w14:textId="26364144" w:rsidR="006C06DC" w:rsidRDefault="00AA78B9" w:rsidP="00E25D4E">
      <w:r>
        <w:t>Cette commande effectue une recherche de paquet dans votre cache. Cela évite d'avoir à aller sur internet pour faire la recherche, ce qui aurait été lent.</w:t>
      </w:r>
    </w:p>
    <w:p w14:paraId="0A728C1F" w14:textId="202966D9" w:rsidR="00945D9A" w:rsidRDefault="00254EA5" w:rsidP="00E25D4E">
      <w:pPr>
        <w:rPr>
          <w:lang w:val="fr-BE" w:bidi="en-US"/>
        </w:rPr>
      </w:pPr>
      <w:r>
        <w:rPr>
          <w:noProof/>
        </w:rPr>
        <w:drawing>
          <wp:inline distT="0" distB="0" distL="0" distR="0" wp14:anchorId="6FF74DD2" wp14:editId="4ABF18DB">
            <wp:extent cx="6029960" cy="1779905"/>
            <wp:effectExtent l="0" t="0" r="889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29960" cy="1779905"/>
                    </a:xfrm>
                    <a:prstGeom prst="rect">
                      <a:avLst/>
                    </a:prstGeom>
                  </pic:spPr>
                </pic:pic>
              </a:graphicData>
            </a:graphic>
          </wp:inline>
        </w:drawing>
      </w:r>
    </w:p>
    <w:p w14:paraId="6F5B4BC6" w14:textId="3C357475" w:rsidR="00254EA5" w:rsidRPr="006E1890" w:rsidRDefault="00254EA5" w:rsidP="004B61F3">
      <w:pPr>
        <w:pStyle w:val="Paragraphedeliste"/>
        <w:numPr>
          <w:ilvl w:val="0"/>
          <w:numId w:val="43"/>
        </w:numPr>
        <w:rPr>
          <w:i/>
          <w:iCs/>
          <w:lang w:val="fr-BE" w:bidi="en-US"/>
        </w:rPr>
      </w:pPr>
      <w:r w:rsidRPr="006E1890">
        <w:rPr>
          <w:i/>
          <w:iCs/>
          <w:lang w:val="fr-BE" w:bidi="en-US"/>
        </w:rPr>
        <w:t>Installation des paquets</w:t>
      </w:r>
    </w:p>
    <w:p w14:paraId="69C17422" w14:textId="6EBA711E" w:rsidR="00254EA5" w:rsidRDefault="006E1890" w:rsidP="00254EA5">
      <w:pPr>
        <w:ind w:left="360"/>
        <w:rPr>
          <w:lang w:val="fr-BE" w:bidi="en-US"/>
        </w:rPr>
      </w:pPr>
      <w:r>
        <w:rPr>
          <w:lang w:val="fr-BE" w:bidi="en-US"/>
        </w:rPr>
        <w:t xml:space="preserve">Pour installere un paquet, il faut utiliser la commande </w:t>
      </w:r>
      <w:r w:rsidRPr="006E1890">
        <w:rPr>
          <w:i/>
          <w:iCs/>
          <w:lang w:val="fr-BE" w:bidi="en-US"/>
        </w:rPr>
        <w:t>apt-get install</w:t>
      </w:r>
    </w:p>
    <w:p w14:paraId="0C8BF02C" w14:textId="1A41B14B" w:rsidR="006E1890" w:rsidRDefault="006E1890" w:rsidP="00254EA5">
      <w:pPr>
        <w:ind w:left="360"/>
        <w:rPr>
          <w:lang w:val="fr-BE" w:bidi="en-US"/>
        </w:rPr>
      </w:pPr>
      <w:r>
        <w:rPr>
          <w:noProof/>
        </w:rPr>
        <w:drawing>
          <wp:inline distT="0" distB="0" distL="0" distR="0" wp14:anchorId="423A503E" wp14:editId="484C3322">
            <wp:extent cx="6029960" cy="2996565"/>
            <wp:effectExtent l="0" t="0" r="889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960" cy="2996565"/>
                    </a:xfrm>
                    <a:prstGeom prst="rect">
                      <a:avLst/>
                    </a:prstGeom>
                  </pic:spPr>
                </pic:pic>
              </a:graphicData>
            </a:graphic>
          </wp:inline>
        </w:drawing>
      </w:r>
    </w:p>
    <w:p w14:paraId="653B4B82" w14:textId="17F498FC" w:rsidR="006E1890" w:rsidRDefault="006E1890" w:rsidP="006E1890">
      <w:pPr>
        <w:pStyle w:val="Titre7"/>
      </w:pPr>
      <w:r>
        <w:t> Installation de paquets sous linux</w:t>
      </w:r>
    </w:p>
    <w:p w14:paraId="1D9DC774" w14:textId="4FE7A8E7" w:rsidR="006E1890" w:rsidRDefault="007D6171" w:rsidP="004B61F3">
      <w:pPr>
        <w:pStyle w:val="Paragraphedeliste"/>
        <w:numPr>
          <w:ilvl w:val="0"/>
          <w:numId w:val="43"/>
        </w:numPr>
        <w:rPr>
          <w:lang w:val="fr-BE" w:bidi="en-US"/>
        </w:rPr>
      </w:pPr>
      <w:r>
        <w:rPr>
          <w:lang w:val="fr-BE" w:bidi="en-US"/>
        </w:rPr>
        <w:t>Supprimer un paquet</w:t>
      </w:r>
    </w:p>
    <w:p w14:paraId="05478C59" w14:textId="7CE5DC9D" w:rsidR="007D6171" w:rsidRDefault="007D6171" w:rsidP="007D6171">
      <w:pPr>
        <w:ind w:left="360"/>
      </w:pPr>
      <w:r>
        <w:t xml:space="preserve">Si vous voulez désinstaller un paquet, vous pouvez utiliser la commande </w:t>
      </w:r>
      <w:r w:rsidRPr="007D6171">
        <w:rPr>
          <w:i/>
          <w:iCs/>
        </w:rPr>
        <w:t>apt-get remove</w:t>
      </w:r>
      <w:r>
        <w:t>.</w:t>
      </w:r>
    </w:p>
    <w:p w14:paraId="194D7C28" w14:textId="68D5DE9E" w:rsidR="007D6171" w:rsidRDefault="007D6171" w:rsidP="007D6171">
      <w:pPr>
        <w:ind w:left="360"/>
        <w:rPr>
          <w:lang w:val="fr-BE" w:bidi="en-US"/>
        </w:rPr>
      </w:pPr>
      <w:r>
        <w:rPr>
          <w:noProof/>
        </w:rPr>
        <w:lastRenderedPageBreak/>
        <w:drawing>
          <wp:inline distT="0" distB="0" distL="0" distR="0" wp14:anchorId="49986E8A" wp14:editId="3946B68C">
            <wp:extent cx="6029960" cy="601345"/>
            <wp:effectExtent l="0" t="0" r="8890" b="825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9960" cy="601345"/>
                    </a:xfrm>
                    <a:prstGeom prst="rect">
                      <a:avLst/>
                    </a:prstGeom>
                  </pic:spPr>
                </pic:pic>
              </a:graphicData>
            </a:graphic>
          </wp:inline>
        </w:drawing>
      </w:r>
    </w:p>
    <w:p w14:paraId="6FCA315B" w14:textId="749E3E88" w:rsidR="007D6171" w:rsidRDefault="007D6171" w:rsidP="007D6171">
      <w:pPr>
        <w:ind w:left="360"/>
        <w:rPr>
          <w:lang w:val="fr-BE" w:bidi="en-US"/>
        </w:rPr>
      </w:pPr>
      <w:r>
        <w:rPr>
          <w:lang w:val="fr-BE" w:bidi="en-US"/>
        </w:rPr>
        <w:t xml:space="preserve">Pour supprimer également les dépendances inutiles avec la supression des paquets, vous pouvez utiliser la commande </w:t>
      </w:r>
      <w:r w:rsidRPr="007D6171">
        <w:rPr>
          <w:i/>
          <w:iCs/>
          <w:lang w:val="fr-BE" w:bidi="en-US"/>
        </w:rPr>
        <w:t>apt-get autoremove</w:t>
      </w:r>
      <w:r>
        <w:rPr>
          <w:lang w:val="fr-BE" w:bidi="en-US"/>
        </w:rPr>
        <w:t>.</w:t>
      </w:r>
    </w:p>
    <w:p w14:paraId="75D1CA89" w14:textId="11D43787" w:rsidR="007D6171" w:rsidRDefault="009204BE" w:rsidP="007D6171">
      <w:pPr>
        <w:ind w:left="360"/>
        <w:rPr>
          <w:lang w:val="fr-BE" w:bidi="en-US"/>
        </w:rPr>
      </w:pPr>
      <w:r>
        <w:rPr>
          <w:noProof/>
        </w:rPr>
        <w:drawing>
          <wp:inline distT="0" distB="0" distL="0" distR="0" wp14:anchorId="584F58E4" wp14:editId="34B4A96B">
            <wp:extent cx="6029960" cy="1739900"/>
            <wp:effectExtent l="0" t="0" r="889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29960" cy="1739900"/>
                    </a:xfrm>
                    <a:prstGeom prst="rect">
                      <a:avLst/>
                    </a:prstGeom>
                  </pic:spPr>
                </pic:pic>
              </a:graphicData>
            </a:graphic>
          </wp:inline>
        </w:drawing>
      </w:r>
    </w:p>
    <w:p w14:paraId="1562FEBA" w14:textId="25A3E0CB" w:rsidR="009204BE" w:rsidRDefault="001B4AA8" w:rsidP="004B61F3">
      <w:pPr>
        <w:pStyle w:val="Paragraphedeliste"/>
        <w:numPr>
          <w:ilvl w:val="0"/>
          <w:numId w:val="43"/>
        </w:numPr>
        <w:rPr>
          <w:i/>
          <w:iCs/>
          <w:lang w:val="fr-BE" w:bidi="en-US"/>
        </w:rPr>
      </w:pPr>
      <w:r w:rsidRPr="001B4AA8">
        <w:rPr>
          <w:i/>
          <w:iCs/>
          <w:lang w:val="fr-BE" w:bidi="en-US"/>
        </w:rPr>
        <w:t>Mettre à jour tous les paquets</w:t>
      </w:r>
    </w:p>
    <w:p w14:paraId="1AF39F85" w14:textId="23902426" w:rsidR="001B4AA8" w:rsidRDefault="00A70266" w:rsidP="001B4AA8">
      <w:r>
        <w:t>Une autre fonctionnalité particulièrement géniale d'apt-get est sa capacité à mettre à jour tous les paquets installés sur votre système d'un seul coup. Le programme ira chercher les nouvelles versions de tous vos programmes et les mettra à jour s'il y a une nouvelle version de disponible.</w:t>
      </w:r>
    </w:p>
    <w:p w14:paraId="6BC795AD" w14:textId="6268B9E3" w:rsidR="00A70266" w:rsidRDefault="00A70266" w:rsidP="001B4AA8">
      <w:pPr>
        <w:rPr>
          <w:u w:val="single"/>
          <w:lang w:val="fr-BE" w:bidi="en-US"/>
        </w:rPr>
      </w:pPr>
      <w:r>
        <w:rPr>
          <w:noProof/>
        </w:rPr>
        <w:drawing>
          <wp:inline distT="0" distB="0" distL="0" distR="0" wp14:anchorId="7E569356" wp14:editId="7616C3F6">
            <wp:extent cx="6029960" cy="1026795"/>
            <wp:effectExtent l="0" t="0" r="8890" b="190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29960" cy="1026795"/>
                    </a:xfrm>
                    <a:prstGeom prst="rect">
                      <a:avLst/>
                    </a:prstGeom>
                  </pic:spPr>
                </pic:pic>
              </a:graphicData>
            </a:graphic>
          </wp:inline>
        </w:drawing>
      </w:r>
    </w:p>
    <w:p w14:paraId="66B02DAD" w14:textId="1B93063F" w:rsidR="00A70266" w:rsidRDefault="0006277B" w:rsidP="004B61F3">
      <w:pPr>
        <w:pStyle w:val="Paragraphedeliste"/>
        <w:numPr>
          <w:ilvl w:val="0"/>
          <w:numId w:val="43"/>
        </w:numPr>
        <w:rPr>
          <w:i/>
          <w:iCs/>
          <w:lang w:val="fr-BE" w:bidi="en-US"/>
        </w:rPr>
      </w:pPr>
      <w:r w:rsidRPr="0006277B">
        <w:rPr>
          <w:i/>
          <w:iCs/>
          <w:lang w:val="fr-BE" w:bidi="en-US"/>
        </w:rPr>
        <w:t>Les autres gestionnaires de paquets</w:t>
      </w:r>
    </w:p>
    <w:p w14:paraId="72636FCE" w14:textId="12C06F77" w:rsidR="0006277B" w:rsidRDefault="002F7A82" w:rsidP="005C0A56">
      <w:r>
        <w:t>La commande apt-get n'existe que sous Debian et ses dérivés, dont Ubuntu fait partie. Les autres distributions possèdent en général leur propre système de gestion des paquets. Citons :</w:t>
      </w:r>
    </w:p>
    <w:p w14:paraId="7B80DA48" w14:textId="0E4D7B8D" w:rsidR="002F7A82" w:rsidRDefault="002F7A82" w:rsidP="004B61F3">
      <w:pPr>
        <w:pStyle w:val="Paragraphedeliste"/>
        <w:numPr>
          <w:ilvl w:val="0"/>
          <w:numId w:val="45"/>
        </w:numPr>
      </w:pPr>
      <w:r w:rsidRPr="00D27C0E">
        <w:rPr>
          <w:b/>
          <w:bCs/>
        </w:rPr>
        <w:t>rpm :</w:t>
      </w:r>
      <w:r>
        <w:t xml:space="preserve"> le système de gestion de paquets utilisé par la distribution Red Hat, qui reste très utilisé, mais qui ne gère malheureusement pas les dépendances</w:t>
      </w:r>
    </w:p>
    <w:p w14:paraId="03E5D9E8" w14:textId="77777777" w:rsidR="002F7A82" w:rsidRPr="002F7A82" w:rsidRDefault="002F7A82" w:rsidP="004B61F3">
      <w:pPr>
        <w:pStyle w:val="Paragraphedeliste"/>
        <w:numPr>
          <w:ilvl w:val="0"/>
          <w:numId w:val="45"/>
        </w:numPr>
        <w:rPr>
          <w:lang w:val="fr-BE" w:bidi="en-US"/>
        </w:rPr>
      </w:pPr>
      <w:r w:rsidRPr="00D27C0E">
        <w:rPr>
          <w:b/>
          <w:bCs/>
        </w:rPr>
        <w:t>yum :</w:t>
      </w:r>
      <w:r>
        <w:t xml:space="preserve"> une surcouche de rpm gérant les dépendances, utilisé par la distribution Fedora. </w:t>
      </w:r>
    </w:p>
    <w:p w14:paraId="7B8A6F1B" w14:textId="77777777" w:rsidR="00D27C0E" w:rsidRPr="00D27C0E" w:rsidRDefault="002F7A82" w:rsidP="004B61F3">
      <w:pPr>
        <w:pStyle w:val="Paragraphedeliste"/>
        <w:numPr>
          <w:ilvl w:val="0"/>
          <w:numId w:val="45"/>
        </w:numPr>
        <w:rPr>
          <w:lang w:val="fr-BE" w:bidi="en-US"/>
        </w:rPr>
      </w:pPr>
      <w:r w:rsidRPr="00D27C0E">
        <w:rPr>
          <w:b/>
          <w:bCs/>
        </w:rPr>
        <w:t>urpmi :</w:t>
      </w:r>
      <w:r>
        <w:t xml:space="preserve"> une surcouche de rpm gérant les dépendances, utilisé par la distribution Mandriva.</w:t>
      </w:r>
    </w:p>
    <w:p w14:paraId="4D897FCD" w14:textId="08D56383" w:rsidR="002F7A82" w:rsidRPr="00D27C0E" w:rsidRDefault="002F7A82" w:rsidP="004B61F3">
      <w:pPr>
        <w:pStyle w:val="Paragraphedeliste"/>
        <w:numPr>
          <w:ilvl w:val="0"/>
          <w:numId w:val="45"/>
        </w:numPr>
        <w:rPr>
          <w:lang w:val="fr-BE" w:bidi="en-US"/>
        </w:rPr>
      </w:pPr>
      <w:r w:rsidRPr="00D27C0E">
        <w:rPr>
          <w:b/>
          <w:bCs/>
        </w:rPr>
        <w:t>emerge :</w:t>
      </w:r>
      <w:r>
        <w:t xml:space="preserve"> le gestionnaire de paquets de Gentoo, qui compile toujours à partir des sources (il ne télécharge jamais le programme binaire directement)</w:t>
      </w:r>
    </w:p>
    <w:p w14:paraId="7D574013" w14:textId="77777777" w:rsidR="00D27C0E" w:rsidRPr="00D27C0E" w:rsidRDefault="00D27C0E" w:rsidP="00D27C0E">
      <w:pPr>
        <w:rPr>
          <w:lang w:val="fr-BE" w:bidi="en-US"/>
        </w:rPr>
      </w:pPr>
    </w:p>
    <w:p w14:paraId="0CB2690B" w14:textId="13EF5EF7" w:rsidR="00EB307B" w:rsidRDefault="00EB307B" w:rsidP="00EB307B">
      <w:pPr>
        <w:pStyle w:val="Titre2"/>
        <w:jc w:val="left"/>
        <w:rPr>
          <w:lang w:val="fr-BE" w:bidi="en-US"/>
        </w:rPr>
      </w:pPr>
      <w:bookmarkStart w:id="16" w:name="_Toc49916461"/>
      <w:r>
        <w:rPr>
          <w:lang w:val="fr-BE" w:bidi="en-US"/>
        </w:rPr>
        <w:lastRenderedPageBreak/>
        <w:t>Configuration noyau</w:t>
      </w:r>
      <w:bookmarkEnd w:id="16"/>
    </w:p>
    <w:p w14:paraId="611AEDC3" w14:textId="302660F4" w:rsidR="00061F33" w:rsidRDefault="00061F33" w:rsidP="00061F33">
      <w:pPr>
        <w:pStyle w:val="titre30"/>
        <w:rPr>
          <w:lang w:val="fr-BE" w:bidi="en-US"/>
        </w:rPr>
      </w:pPr>
      <w:bookmarkStart w:id="17" w:name="_Toc49916462"/>
      <w:r>
        <w:rPr>
          <w:lang w:val="fr-BE" w:bidi="en-US"/>
        </w:rPr>
        <w:t>Evolution des noyeaux</w:t>
      </w:r>
      <w:bookmarkEnd w:id="17"/>
    </w:p>
    <w:p w14:paraId="4B62338D" w14:textId="3F86B9B9" w:rsidR="00061F33" w:rsidRPr="00061F33" w:rsidRDefault="00061F33" w:rsidP="00061F33">
      <w:r>
        <w:t>La figure suivante represente l’évolution des noyeaux des ordinateures.</w:t>
      </w:r>
    </w:p>
    <w:p w14:paraId="7A100A0D" w14:textId="1A11DF29" w:rsidR="00EB016B" w:rsidRDefault="00EB016B" w:rsidP="0084308E">
      <w:pPr>
        <w:jc w:val="center"/>
        <w:rPr>
          <w:lang w:val="fr-BE" w:bidi="en-US"/>
        </w:rPr>
      </w:pPr>
      <w:r>
        <w:rPr>
          <w:noProof/>
        </w:rPr>
        <w:drawing>
          <wp:inline distT="0" distB="0" distL="0" distR="0" wp14:anchorId="426B2113" wp14:editId="18C727EA">
            <wp:extent cx="4424590" cy="2620108"/>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1058" cy="2623938"/>
                    </a:xfrm>
                    <a:prstGeom prst="rect">
                      <a:avLst/>
                    </a:prstGeom>
                  </pic:spPr>
                </pic:pic>
              </a:graphicData>
            </a:graphic>
          </wp:inline>
        </w:drawing>
      </w:r>
    </w:p>
    <w:p w14:paraId="3AAAF585" w14:textId="56D2CA78" w:rsidR="00EB016B" w:rsidRDefault="00061F33" w:rsidP="00061F33">
      <w:pPr>
        <w:pStyle w:val="Titre7"/>
      </w:pPr>
      <w:r>
        <w:t> Evolution des noyaux des ordianteurs</w:t>
      </w:r>
    </w:p>
    <w:p w14:paraId="6FAE3841" w14:textId="1EDE0AF5" w:rsidR="00061F33" w:rsidRDefault="0075136A" w:rsidP="00F36159">
      <w:pPr>
        <w:pStyle w:val="titre30"/>
        <w:rPr>
          <w:lang w:val="fr-BE" w:bidi="en-US"/>
        </w:rPr>
      </w:pPr>
      <w:bookmarkStart w:id="18" w:name="_Toc49916463"/>
      <w:r>
        <w:rPr>
          <w:lang w:val="fr-BE" w:bidi="en-US"/>
        </w:rPr>
        <w:t>Structure du noyau et representation du code source</w:t>
      </w:r>
      <w:bookmarkEnd w:id="18"/>
    </w:p>
    <w:p w14:paraId="4757231C" w14:textId="03DFF420" w:rsidR="0075136A" w:rsidRDefault="0075136A" w:rsidP="0075136A">
      <w:pPr>
        <w:spacing w:after="240"/>
      </w:pPr>
      <w:r>
        <w:t>Ce paragraphe contient quelques informations importantes sur le noyau, mais ne constitue pas la référence en la matière. Des ouvrages entiers sont consacrés à ce sujet (un lien utile est le HOWTO du noyau : http://www.freenix.fr/unix/linux/HOWTO/Kernel-HOWTO.html). La maîtrise du noyau n’est pas une tâche facile et ne s’entend que par une étude approfondie. Il n’est heureusement pas nécessaire d’être un expert du noyau pour utiliser Linux.</w:t>
      </w:r>
    </w:p>
    <w:p w14:paraId="41A52C6E" w14:textId="70B5CED8" w:rsidR="0075136A" w:rsidRDefault="0075136A" w:rsidP="0075136A">
      <w:r>
        <w:t>Comme tout système d'exploitation, le noyau Linux est une interface entre des programmes utilisateurs et le matériel physique. L'accès à ce matériel se fait par l'intermédiaire d'appels systèmes qui sont identiques quelle que soit la machine. Cette encapsulation du matériel libère les développeurs de logiciels de la gestion complexe des périphériques : c'est le système d'exploitation qui s'en charge. En bref, le noyau Linux, vu par l’utilisateur comme un seul et unique fichier, est composé de quatre sous-systèmes principaux. On peut le représenter graphiquement sous la forme d’une couche s’intercalant entre le matériel et le logiciel.</w:t>
      </w:r>
    </w:p>
    <w:p w14:paraId="09CD15CE" w14:textId="664E28A3" w:rsidR="0075136A" w:rsidRDefault="0075136A" w:rsidP="0075136A">
      <w:pPr>
        <w:jc w:val="center"/>
      </w:pPr>
      <w:r>
        <w:rPr>
          <w:noProof/>
        </w:rPr>
        <w:lastRenderedPageBreak/>
        <w:drawing>
          <wp:inline distT="0" distB="0" distL="0" distR="0" wp14:anchorId="419DDE76" wp14:editId="606C2138">
            <wp:extent cx="4772025" cy="4676775"/>
            <wp:effectExtent l="0" t="0" r="9525"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2025" cy="4676775"/>
                    </a:xfrm>
                    <a:prstGeom prst="rect">
                      <a:avLst/>
                    </a:prstGeom>
                  </pic:spPr>
                </pic:pic>
              </a:graphicData>
            </a:graphic>
          </wp:inline>
        </w:drawing>
      </w:r>
    </w:p>
    <w:p w14:paraId="5F79D50C" w14:textId="0483F993" w:rsidR="0075136A" w:rsidRDefault="0075136A" w:rsidP="0075136A">
      <w:pPr>
        <w:pStyle w:val="Titre7"/>
      </w:pPr>
      <w:r>
        <w:t> Structure du noyeau</w:t>
      </w:r>
    </w:p>
    <w:p w14:paraId="560A314D" w14:textId="01125A77" w:rsidR="0075136A" w:rsidRDefault="00D343BE" w:rsidP="00D343BE">
      <w:pPr>
        <w:pStyle w:val="Titre3"/>
        <w:jc w:val="left"/>
        <w:rPr>
          <w:lang w:val="fr-BE" w:bidi="en-US"/>
        </w:rPr>
      </w:pPr>
      <w:bookmarkStart w:id="19" w:name="_Toc49916464"/>
      <w:r>
        <w:rPr>
          <w:lang w:val="fr-BE" w:bidi="en-US"/>
        </w:rPr>
        <w:t>Version du noyau</w:t>
      </w:r>
      <w:bookmarkEnd w:id="19"/>
    </w:p>
    <w:p w14:paraId="38253457" w14:textId="5C1733BB" w:rsidR="00D343BE" w:rsidRDefault="00D343BE" w:rsidP="00D343BE">
      <w:pPr>
        <w:rPr>
          <w:rFonts w:cs="Times New Roman"/>
          <w:lang w:val="fr-BE" w:bidi="en-US"/>
        </w:rPr>
      </w:pPr>
      <w:r>
        <w:rPr>
          <w:lang w:val="fr-BE" w:bidi="en-US"/>
        </w:rPr>
        <w:t xml:space="preserve">La commande </w:t>
      </w:r>
      <w:r w:rsidRPr="00D343BE">
        <w:rPr>
          <w:rFonts w:ascii="Consolas" w:hAnsi="Consolas"/>
          <w:lang w:val="fr-BE" w:bidi="en-US"/>
        </w:rPr>
        <w:t>uname</w:t>
      </w:r>
      <w:r>
        <w:rPr>
          <w:rFonts w:ascii="Consolas" w:hAnsi="Consolas"/>
          <w:lang w:val="fr-BE" w:bidi="en-US"/>
        </w:rPr>
        <w:t xml:space="preserve"> </w:t>
      </w:r>
      <w:r>
        <w:rPr>
          <w:rFonts w:cs="Times New Roman"/>
          <w:lang w:val="fr-BE" w:bidi="en-US"/>
        </w:rPr>
        <w:t>permet d’avoir les informations sur le système et dont la version du noyau qui tourne au moment de la commande.</w:t>
      </w:r>
    </w:p>
    <w:p w14:paraId="012861D5" w14:textId="00CE26BD" w:rsidR="00D343BE" w:rsidRPr="00D343BE" w:rsidRDefault="00D343BE" w:rsidP="00D343BE">
      <w:pPr>
        <w:rPr>
          <w:rFonts w:cs="Times New Roman"/>
          <w:i/>
          <w:iCs/>
          <w:lang w:val="fr-BE" w:bidi="en-US"/>
        </w:rPr>
      </w:pPr>
      <w:r w:rsidRPr="00D343BE">
        <w:rPr>
          <w:rFonts w:cs="Times New Roman"/>
          <w:i/>
          <w:iCs/>
          <w:lang w:val="fr-BE" w:bidi="en-US"/>
        </w:rPr>
        <w:t>#uname -a</w:t>
      </w:r>
    </w:p>
    <w:p w14:paraId="7FB0C645" w14:textId="2CC50B93" w:rsidR="00D343BE" w:rsidRDefault="00D343BE" w:rsidP="00D343BE">
      <w:pPr>
        <w:rPr>
          <w:rFonts w:cs="Times New Roman"/>
          <w:lang w:val="fr-BE" w:bidi="en-US"/>
        </w:rPr>
      </w:pPr>
      <w:r>
        <w:rPr>
          <w:rFonts w:cs="Times New Roman"/>
          <w:lang w:val="fr-BE" w:bidi="en-US"/>
        </w:rPr>
        <w:t>La commane affichera :</w:t>
      </w:r>
    </w:p>
    <w:p w14:paraId="1E59E20B" w14:textId="70EF1A2C" w:rsidR="00D343BE" w:rsidRDefault="00D343BE" w:rsidP="00936BC3">
      <w:pPr>
        <w:pStyle w:val="Paragraphedeliste"/>
        <w:numPr>
          <w:ilvl w:val="0"/>
          <w:numId w:val="63"/>
        </w:numPr>
        <w:rPr>
          <w:rFonts w:cs="Times New Roman"/>
          <w:lang w:val="fr-BE" w:bidi="en-US"/>
        </w:rPr>
      </w:pPr>
      <w:r>
        <w:rPr>
          <w:rFonts w:cs="Times New Roman"/>
          <w:lang w:val="fr-BE" w:bidi="en-US"/>
        </w:rPr>
        <w:t>Le nom du noyau : Linux</w:t>
      </w:r>
    </w:p>
    <w:p w14:paraId="52C3F898" w14:textId="15047898" w:rsidR="00D343BE" w:rsidRDefault="00D343BE" w:rsidP="00936BC3">
      <w:pPr>
        <w:pStyle w:val="Paragraphedeliste"/>
        <w:numPr>
          <w:ilvl w:val="0"/>
          <w:numId w:val="63"/>
        </w:numPr>
        <w:rPr>
          <w:rFonts w:cs="Times New Roman"/>
          <w:lang w:val="fr-BE" w:bidi="en-US"/>
        </w:rPr>
      </w:pPr>
      <w:r>
        <w:rPr>
          <w:rFonts w:cs="Times New Roman"/>
          <w:lang w:val="fr-BE" w:bidi="en-US"/>
        </w:rPr>
        <w:t>Le nom de l’hôte : mateo21</w:t>
      </w:r>
    </w:p>
    <w:p w14:paraId="67930D86" w14:textId="7C497A60" w:rsidR="00D343BE" w:rsidRDefault="00D343BE" w:rsidP="00936BC3">
      <w:pPr>
        <w:pStyle w:val="Paragraphedeliste"/>
        <w:numPr>
          <w:ilvl w:val="0"/>
          <w:numId w:val="63"/>
        </w:numPr>
        <w:rPr>
          <w:rFonts w:cs="Times New Roman"/>
          <w:lang w:val="fr-BE" w:bidi="en-US"/>
        </w:rPr>
      </w:pPr>
      <w:r>
        <w:rPr>
          <w:rFonts w:cs="Times New Roman"/>
          <w:lang w:val="fr-BE" w:bidi="en-US"/>
        </w:rPr>
        <w:t>Le « release » du noyau (kernel release) : 2.6.32.43-generic</w:t>
      </w:r>
    </w:p>
    <w:p w14:paraId="29E8A592" w14:textId="6BC95CCC" w:rsidR="00D343BE" w:rsidRDefault="00D343BE" w:rsidP="00936BC3">
      <w:pPr>
        <w:pStyle w:val="Paragraphedeliste"/>
        <w:numPr>
          <w:ilvl w:val="0"/>
          <w:numId w:val="63"/>
        </w:numPr>
        <w:rPr>
          <w:rFonts w:cs="Times New Roman"/>
          <w:lang w:val="fr-BE" w:bidi="en-US"/>
        </w:rPr>
      </w:pPr>
      <w:r>
        <w:rPr>
          <w:rFonts w:cs="Times New Roman"/>
          <w:lang w:val="fr-BE" w:bidi="en-US"/>
        </w:rPr>
        <w:t>La version du noyau (kernel version) : #91-Ubuntu SMP Wed Sep 5 16 :43 :09 UTC 2012</w:t>
      </w:r>
    </w:p>
    <w:p w14:paraId="26F9EF54" w14:textId="1B991A8A" w:rsidR="00D343BE" w:rsidRDefault="00D343BE" w:rsidP="00936BC3">
      <w:pPr>
        <w:pStyle w:val="Paragraphedeliste"/>
        <w:numPr>
          <w:ilvl w:val="0"/>
          <w:numId w:val="63"/>
        </w:numPr>
        <w:rPr>
          <w:rFonts w:cs="Times New Roman"/>
          <w:lang w:val="fr-BE" w:bidi="en-US"/>
        </w:rPr>
      </w:pPr>
      <w:r>
        <w:rPr>
          <w:rFonts w:cs="Times New Roman"/>
          <w:lang w:val="fr-BE" w:bidi="en-US"/>
        </w:rPr>
        <w:t>L’architecture materielle : i686</w:t>
      </w:r>
    </w:p>
    <w:p w14:paraId="5B9BE97C" w14:textId="4C835219" w:rsidR="00D343BE" w:rsidRDefault="00D343BE" w:rsidP="00936BC3">
      <w:pPr>
        <w:pStyle w:val="Paragraphedeliste"/>
        <w:numPr>
          <w:ilvl w:val="0"/>
          <w:numId w:val="63"/>
        </w:numPr>
        <w:rPr>
          <w:rFonts w:cs="Times New Roman"/>
          <w:lang w:val="fr-BE" w:bidi="en-US"/>
        </w:rPr>
      </w:pPr>
      <w:r>
        <w:rPr>
          <w:rFonts w:cs="Times New Roman"/>
          <w:lang w:val="fr-BE" w:bidi="en-US"/>
        </w:rPr>
        <w:t>Le système d’exploitation : GNU/Linux</w:t>
      </w:r>
    </w:p>
    <w:p w14:paraId="64F1701B" w14:textId="4D3B1743" w:rsidR="00D343BE" w:rsidRDefault="00D343BE" w:rsidP="00D343BE">
      <w:pPr>
        <w:rPr>
          <w:rFonts w:cs="Times New Roman"/>
          <w:lang w:val="fr-BE" w:bidi="en-US"/>
        </w:rPr>
      </w:pPr>
    </w:p>
    <w:p w14:paraId="6EF855A8" w14:textId="3AE6F296" w:rsidR="00D343BE" w:rsidRDefault="00D343BE" w:rsidP="00D343BE">
      <w:pPr>
        <w:rPr>
          <w:rFonts w:cs="Times New Roman"/>
          <w:lang w:val="fr-BE" w:bidi="en-US"/>
        </w:rPr>
      </w:pPr>
      <w:r>
        <w:rPr>
          <w:rFonts w:cs="Times New Roman"/>
          <w:lang w:val="fr-BE" w:bidi="en-US"/>
        </w:rPr>
        <w:lastRenderedPageBreak/>
        <w:t>Mais plus facilement, la version du noyau en cours peut être trouvé facilement avec la commande.</w:t>
      </w:r>
    </w:p>
    <w:p w14:paraId="48F53DE2" w14:textId="6CCF5BC8" w:rsidR="00D343BE" w:rsidRPr="00D343BE" w:rsidRDefault="00D343BE" w:rsidP="00D343BE">
      <w:pPr>
        <w:rPr>
          <w:rFonts w:cs="Times New Roman"/>
          <w:i/>
          <w:iCs/>
          <w:lang w:val="fr-BE" w:bidi="en-US"/>
        </w:rPr>
      </w:pPr>
      <w:r w:rsidRPr="00D343BE">
        <w:rPr>
          <w:rFonts w:cs="Times New Roman"/>
          <w:i/>
          <w:iCs/>
          <w:lang w:val="fr-BE" w:bidi="en-US"/>
        </w:rPr>
        <w:t>#cat /proc/version</w:t>
      </w:r>
    </w:p>
    <w:p w14:paraId="4FD74BEC" w14:textId="23A7BD97" w:rsidR="00C73477" w:rsidRDefault="00AB7829" w:rsidP="00C73477">
      <w:r>
        <w:t>La version d’un noyau linux est formée d’une suite de 3 ou 4 nombres sous forme suivante : 3.0.x ou 3.0.y</w:t>
      </w:r>
    </w:p>
    <w:p w14:paraId="7520FFA7" w14:textId="3A839ACF" w:rsidR="00AB7829" w:rsidRDefault="00AB7829" w:rsidP="00936BC3">
      <w:pPr>
        <w:pStyle w:val="Paragraphedeliste"/>
        <w:numPr>
          <w:ilvl w:val="0"/>
          <w:numId w:val="64"/>
        </w:numPr>
      </w:pPr>
      <w:r>
        <w:t>3 : numéro de version majeure du noyau. Le nombre correspondant à la « génération » du noyau. La sortie de cette troisième génèration a été annoncée par Linus Torvalds en 2011</w:t>
      </w:r>
    </w:p>
    <w:p w14:paraId="65D6C6B2" w14:textId="43D86C31" w:rsidR="00AB7829" w:rsidRDefault="00AB7829" w:rsidP="00936BC3">
      <w:pPr>
        <w:pStyle w:val="Paragraphedeliste"/>
        <w:numPr>
          <w:ilvl w:val="0"/>
          <w:numId w:val="64"/>
        </w:numPr>
      </w:pPr>
      <w:r>
        <w:t>0 : Numéro de version mineure du noyau</w:t>
      </w:r>
    </w:p>
    <w:p w14:paraId="76FA81FC" w14:textId="03BD9BC0" w:rsidR="00AB7829" w:rsidRDefault="00AB7829" w:rsidP="00936BC3">
      <w:pPr>
        <w:pStyle w:val="Paragraphedeliste"/>
        <w:numPr>
          <w:ilvl w:val="0"/>
          <w:numId w:val="64"/>
        </w:numPr>
      </w:pPr>
      <w:r>
        <w:t>x :  Numéro de révision du noyau</w:t>
      </w:r>
    </w:p>
    <w:p w14:paraId="1C0CB9FE" w14:textId="216022D5" w:rsidR="00AB7829" w:rsidRDefault="00AB7829" w:rsidP="00936BC3">
      <w:pPr>
        <w:pStyle w:val="Paragraphedeliste"/>
        <w:numPr>
          <w:ilvl w:val="0"/>
          <w:numId w:val="64"/>
        </w:numPr>
      </w:pPr>
      <w:r>
        <w:t>y : Numéro de « patch level » du noyau</w:t>
      </w:r>
    </w:p>
    <w:p w14:paraId="00250659" w14:textId="62101EA9" w:rsidR="00AB7829" w:rsidRDefault="003021C9" w:rsidP="003021C9">
      <w:pPr>
        <w:pStyle w:val="titre30"/>
      </w:pPr>
      <w:bookmarkStart w:id="20" w:name="_Toc49916465"/>
      <w:r>
        <w:t>Compilation d’un noyau</w:t>
      </w:r>
      <w:bookmarkEnd w:id="20"/>
    </w:p>
    <w:p w14:paraId="1F752FA2" w14:textId="37780884" w:rsidR="003021C9" w:rsidRDefault="00F02D2A" w:rsidP="003021C9">
      <w:r>
        <w:t xml:space="preserve">Compiler un noyau consiste à : </w:t>
      </w:r>
    </w:p>
    <w:p w14:paraId="12EB74BE" w14:textId="0ECB85CB" w:rsidR="00F02D2A" w:rsidRDefault="00F02D2A" w:rsidP="00936BC3">
      <w:pPr>
        <w:pStyle w:val="Paragraphedeliste"/>
        <w:numPr>
          <w:ilvl w:val="0"/>
          <w:numId w:val="65"/>
        </w:numPr>
      </w:pPr>
      <w:r>
        <w:t>Acquérir les sources du noyay à utiliser</w:t>
      </w:r>
    </w:p>
    <w:p w14:paraId="30D86F19" w14:textId="3EA3A3AB" w:rsidR="00F02D2A" w:rsidRDefault="00F02D2A" w:rsidP="00936BC3">
      <w:pPr>
        <w:pStyle w:val="Paragraphedeliste"/>
        <w:numPr>
          <w:ilvl w:val="0"/>
          <w:numId w:val="65"/>
        </w:numPr>
      </w:pPr>
      <w:r>
        <w:t>Configurer selon les paramètres de votre choix et selon les modules à rendre disponible au niveau du noyeau</w:t>
      </w:r>
    </w:p>
    <w:p w14:paraId="26CABDB3" w14:textId="62BE02E0" w:rsidR="00F02D2A" w:rsidRDefault="00F02D2A" w:rsidP="00936BC3">
      <w:pPr>
        <w:pStyle w:val="Paragraphedeliste"/>
        <w:numPr>
          <w:ilvl w:val="0"/>
          <w:numId w:val="65"/>
        </w:numPr>
      </w:pPr>
      <w:r>
        <w:t>Compiler ce programme selon l’architecture utilisée</w:t>
      </w:r>
    </w:p>
    <w:p w14:paraId="2E813D0B" w14:textId="05CB610F" w:rsidR="00F02D2A" w:rsidRDefault="00F02D2A" w:rsidP="00936BC3">
      <w:pPr>
        <w:pStyle w:val="Paragraphedeliste"/>
        <w:numPr>
          <w:ilvl w:val="0"/>
          <w:numId w:val="65"/>
        </w:numPr>
      </w:pPr>
      <w:r>
        <w:t>Faire en sorte de pouvoir démarrer avec le noyau ainsi obtenu (compilé et compressé)</w:t>
      </w:r>
    </w:p>
    <w:p w14:paraId="6A31E7CD" w14:textId="3D488F06" w:rsidR="00F02D2A" w:rsidRDefault="00F02D2A" w:rsidP="00F02D2A">
      <w:r>
        <w:t>Pour ce faire, il faut donc plusieurs outils de récupération de source (selon les methodes qui conviennent : par un des protocoles du réseau ou par copie des fichiers), de configuration (choix par une interface en texte ou sous forme de menu de choix ou sous forme graphique), de compilation, de compression et de configuration du chargeur de demarrage (bootloader).</w:t>
      </w:r>
    </w:p>
    <w:p w14:paraId="23A3AC34" w14:textId="0D2FFB58" w:rsidR="00F02D2A" w:rsidRDefault="003B6713" w:rsidP="003B6713">
      <w:pPr>
        <w:pStyle w:val="Titre4"/>
      </w:pPr>
      <w:r>
        <w:t>Récupération des sources</w:t>
      </w:r>
    </w:p>
    <w:p w14:paraId="04CA08B5" w14:textId="0FCE2EB5" w:rsidR="003B6713" w:rsidRDefault="003B6713" w:rsidP="003B6713">
      <w:r>
        <w:t>#cd /usr/src</w:t>
      </w:r>
    </w:p>
    <w:p w14:paraId="73E286E7" w14:textId="56821856" w:rsidR="003B6713" w:rsidRDefault="003B6713" w:rsidP="003B6713">
      <w:r>
        <w:t># wget ft://ftp.kernel.org/pub/linux/kernel/v3.0/linux-3.025.tar.bz2</w:t>
      </w:r>
    </w:p>
    <w:p w14:paraId="57EC86FD" w14:textId="5D4E9933" w:rsidR="003B6713" w:rsidRDefault="003B6713" w:rsidP="003B6713">
      <w:pPr>
        <w:pStyle w:val="Titre4"/>
      </w:pPr>
      <w:r>
        <w:t>Decompression est archivage</w:t>
      </w:r>
    </w:p>
    <w:p w14:paraId="2B5832D6" w14:textId="5FF97489" w:rsidR="003B6713" w:rsidRDefault="003B6713" w:rsidP="003B6713">
      <w:r>
        <w:t>#tar -xjfv linux-3.025.tar.bz2</w:t>
      </w:r>
    </w:p>
    <w:p w14:paraId="7FF8A659" w14:textId="3210B04E" w:rsidR="003B6713" w:rsidRDefault="003B6713" w:rsidP="003B6713">
      <w:r>
        <w:t>#rm linux</w:t>
      </w:r>
    </w:p>
    <w:p w14:paraId="45486F29" w14:textId="26156A4C" w:rsidR="003B6713" w:rsidRDefault="003B6713" w:rsidP="003B6713">
      <w:r>
        <w:t>#ln -s linux-3.0.25 linux</w:t>
      </w:r>
    </w:p>
    <w:p w14:paraId="1E9BBF13" w14:textId="11B0C919" w:rsidR="003B6713" w:rsidRDefault="003B6713" w:rsidP="003B6713">
      <w:pPr>
        <w:pStyle w:val="Titre4"/>
      </w:pPr>
      <w:r>
        <w:lastRenderedPageBreak/>
        <w:t>Configuration</w:t>
      </w:r>
    </w:p>
    <w:p w14:paraId="461F795B" w14:textId="50A167A2" w:rsidR="003B6713" w:rsidRDefault="003B6713" w:rsidP="003B6713">
      <w:r>
        <w:t># cd linux</w:t>
      </w:r>
    </w:p>
    <w:p w14:paraId="5B118E63" w14:textId="1EF8EE91" w:rsidR="003B6713" w:rsidRDefault="003B6713" w:rsidP="003B6713">
      <w:r>
        <w:t>#make menuconfig</w:t>
      </w:r>
    </w:p>
    <w:p w14:paraId="4EE4E93F" w14:textId="0C6FBD2A" w:rsidR="003B6713" w:rsidRDefault="003B6713" w:rsidP="003B6713">
      <w:r>
        <w:t xml:space="preserve">Veuillez notez qu’il faut l’application ncurses, ncurses-dev, automake, autoconf, Qt3 (pour la configuration graphique) sont requis. Les configurations suivantes sont également valables : </w:t>
      </w:r>
    </w:p>
    <w:p w14:paraId="35B8BA18" w14:textId="37414E8F" w:rsidR="003B6713" w:rsidRDefault="003B6713" w:rsidP="00936BC3">
      <w:pPr>
        <w:pStyle w:val="Paragraphedeliste"/>
        <w:numPr>
          <w:ilvl w:val="0"/>
          <w:numId w:val="66"/>
        </w:numPr>
      </w:pPr>
      <w:r>
        <w:t>make config propose une longue suite de question reponse (y/n/m)</w:t>
      </w:r>
    </w:p>
    <w:p w14:paraId="62E70E86" w14:textId="555AFF4D" w:rsidR="003B6713" w:rsidRDefault="003B6713" w:rsidP="00936BC3">
      <w:pPr>
        <w:pStyle w:val="Paragraphedeliste"/>
        <w:numPr>
          <w:ilvl w:val="0"/>
          <w:numId w:val="66"/>
        </w:numPr>
      </w:pPr>
      <w:r>
        <w:t>make xconfig propose une configuraiton en mode graphique (Qt)</w:t>
      </w:r>
    </w:p>
    <w:p w14:paraId="7F366A94" w14:textId="154613E8" w:rsidR="003B6713" w:rsidRDefault="003B6713" w:rsidP="00936BC3">
      <w:pPr>
        <w:pStyle w:val="Paragraphedeliste"/>
        <w:numPr>
          <w:ilvl w:val="0"/>
          <w:numId w:val="66"/>
        </w:numPr>
      </w:pPr>
      <w:r>
        <w:t>make gconfig propose une configuration en mode graphique (GTK)</w:t>
      </w:r>
    </w:p>
    <w:p w14:paraId="3C765CF6" w14:textId="10E58AB5" w:rsidR="00EA528C" w:rsidRDefault="00EA528C" w:rsidP="00EA528C">
      <w:pPr>
        <w:pStyle w:val="Titre4"/>
      </w:pPr>
      <w:r>
        <w:t>Compilation</w:t>
      </w:r>
    </w:p>
    <w:p w14:paraId="51070D6E" w14:textId="73965CE5" w:rsidR="00EA528C" w:rsidRDefault="00EA528C" w:rsidP="00EA528C">
      <w:r>
        <w:t>#make</w:t>
      </w:r>
    </w:p>
    <w:p w14:paraId="6A76AE68" w14:textId="5B029C75" w:rsidR="00EA528C" w:rsidRDefault="00EA528C" w:rsidP="00EA528C">
      <w:pPr>
        <w:pStyle w:val="Titre4"/>
      </w:pPr>
      <w:r>
        <w:t>Installation</w:t>
      </w:r>
    </w:p>
    <w:p w14:paraId="0E392400" w14:textId="1E7274E2" w:rsidR="00EA528C" w:rsidRDefault="00EA528C" w:rsidP="00EA528C">
      <w:r>
        <w:t>#make modules_install</w:t>
      </w:r>
    </w:p>
    <w:p w14:paraId="51DFDFA7" w14:textId="35726C05" w:rsidR="00EA528C" w:rsidRDefault="00EA528C" w:rsidP="00EA528C">
      <w:r>
        <w:t>#make install</w:t>
      </w:r>
    </w:p>
    <w:p w14:paraId="01A6D296" w14:textId="0476448B" w:rsidR="00EA528C" w:rsidRDefault="00EA528C" w:rsidP="00EA528C">
      <w:pPr>
        <w:pStyle w:val="Titre4"/>
      </w:pPr>
      <w:r>
        <w:t>Chargeur de demarrage</w:t>
      </w:r>
    </w:p>
    <w:p w14:paraId="48304DA8" w14:textId="037773DA" w:rsidR="00EA528C" w:rsidRDefault="00EA528C" w:rsidP="00EA528C">
      <w:r>
        <w:t>#make initrd</w:t>
      </w:r>
    </w:p>
    <w:p w14:paraId="18A422C0" w14:textId="3A244BA1" w:rsidR="00EA528C" w:rsidRDefault="00EA528C" w:rsidP="00EA528C">
      <w:r>
        <w:t>Cette commande recrée une nouvelle ram disk pour chacun des noyeaux trouvés dans /boot/</w:t>
      </w:r>
    </w:p>
    <w:p w14:paraId="7DB0136F" w14:textId="7AA97E47" w:rsidR="00EA528C" w:rsidRDefault="00EA528C" w:rsidP="00EA528C">
      <w:r>
        <w:t>Il est possible de vérifier les configurations manuellement dans les fichiers de configuration de GRUB par exemple.</w:t>
      </w:r>
    </w:p>
    <w:p w14:paraId="535E7515" w14:textId="27369474" w:rsidR="00EA528C" w:rsidRDefault="005F1404" w:rsidP="005F1404">
      <w:pPr>
        <w:pStyle w:val="Titre4"/>
      </w:pPr>
      <w:r>
        <w:t>Redémarrage</w:t>
      </w:r>
    </w:p>
    <w:p w14:paraId="73E9DFD5" w14:textId="17417513" w:rsidR="005F1404" w:rsidRDefault="005F1404" w:rsidP="005F1404">
      <w:r>
        <w:t>#reboot</w:t>
      </w:r>
    </w:p>
    <w:p w14:paraId="32937507" w14:textId="3CC89B26" w:rsidR="005F1404" w:rsidRDefault="005F1404" w:rsidP="005F1404">
      <w:pPr>
        <w:pStyle w:val="Titre3"/>
        <w:jc w:val="left"/>
      </w:pPr>
      <w:bookmarkStart w:id="21" w:name="_Toc49916466"/>
      <w:r>
        <w:t>Appliquer un « patch » au noyau</w:t>
      </w:r>
      <w:bookmarkEnd w:id="21"/>
    </w:p>
    <w:p w14:paraId="76F4CC54" w14:textId="4D2627B8" w:rsidR="005F1404" w:rsidRDefault="005F1404" w:rsidP="005F1404">
      <w:r>
        <w:t>Il s’agit du procédé qui consiste à ajouter de(s) fonctionnalité(s) sans changer la version de noyau. Voici un exemple de commande</w:t>
      </w:r>
    </w:p>
    <w:p w14:paraId="286D262A" w14:textId="0993E2F5" w:rsidR="009B19DF" w:rsidRDefault="009B19DF" w:rsidP="009B19DF">
      <w:pPr>
        <w:pStyle w:val="Titre4"/>
      </w:pPr>
      <w:r>
        <w:t>Récuperer le patch</w:t>
      </w:r>
    </w:p>
    <w:p w14:paraId="097693B2" w14:textId="4BEFEA4D" w:rsidR="009B19DF" w:rsidRDefault="009B19DF" w:rsidP="009B19DF">
      <w:r>
        <w:t>#wget patch-&lt;version&gt;.tar.bz2</w:t>
      </w:r>
    </w:p>
    <w:p w14:paraId="4DFC7B2A" w14:textId="2E1CB873" w:rsidR="009B19DF" w:rsidRDefault="009B19DF" w:rsidP="009B19DF">
      <w:r>
        <w:lastRenderedPageBreak/>
        <w:t>#tar -xjvf  patch-&lt;version&gt;.tar.bz2 /usr/src/linux</w:t>
      </w:r>
    </w:p>
    <w:p w14:paraId="1EDCE4ED" w14:textId="2D3184B2" w:rsidR="009B19DF" w:rsidRDefault="009B19DF" w:rsidP="009B19DF">
      <w:pPr>
        <w:pStyle w:val="Titre4"/>
      </w:pPr>
      <w:r>
        <w:t>Appliquer le patch</w:t>
      </w:r>
    </w:p>
    <w:p w14:paraId="5FBC7615" w14:textId="22D0DC53" w:rsidR="009B19DF" w:rsidRDefault="009B19DF" w:rsidP="009B19DF">
      <w:r>
        <w:t>#cd /usr/src/linux</w:t>
      </w:r>
    </w:p>
    <w:p w14:paraId="41A12821" w14:textId="702D1B38" w:rsidR="009B19DF" w:rsidRDefault="009B19DF" w:rsidP="009B19DF">
      <w:r>
        <w:t xml:space="preserve">#patch -pl </w:t>
      </w:r>
      <w:r w:rsidR="005B3B61">
        <w:t>&lt; patch</w:t>
      </w:r>
      <w:r>
        <w:t>-&lt;version&gt;.</w:t>
      </w:r>
    </w:p>
    <w:p w14:paraId="573AAE51" w14:textId="088D2243" w:rsidR="009B19DF" w:rsidRDefault="00C943A2" w:rsidP="00C943A2">
      <w:pPr>
        <w:pStyle w:val="Titre4"/>
      </w:pPr>
      <w:r>
        <w:t>Compiler</w:t>
      </w:r>
    </w:p>
    <w:p w14:paraId="29680DDA" w14:textId="2955D09B" w:rsidR="00C943A2" w:rsidRDefault="00C943A2" w:rsidP="00C943A2">
      <w:r>
        <w:t>Recommencer ici toute la chaine de recompilation : configuration, compilation, installation, et configuration du chargeur de demarrage.</w:t>
      </w:r>
    </w:p>
    <w:p w14:paraId="5C30A066" w14:textId="2556034D" w:rsidR="00C943A2" w:rsidRDefault="00C943A2" w:rsidP="00C943A2">
      <w:pPr>
        <w:pStyle w:val="Titre3"/>
        <w:jc w:val="left"/>
      </w:pPr>
      <w:bookmarkStart w:id="22" w:name="_Toc49916467"/>
      <w:r>
        <w:t>Modification des paramètres du noyau sans recompilation</w:t>
      </w:r>
      <w:bookmarkEnd w:id="22"/>
    </w:p>
    <w:p w14:paraId="6FC973D7" w14:textId="6E11E186" w:rsidR="00C943A2" w:rsidRDefault="00C943A2" w:rsidP="00C943A2">
      <w:pPr>
        <w:pStyle w:val="Titre4"/>
      </w:pPr>
      <w:r>
        <w:t>Module</w:t>
      </w:r>
    </w:p>
    <w:p w14:paraId="3F05C632" w14:textId="198628BB" w:rsidR="00C943A2" w:rsidRDefault="00C943A2" w:rsidP="00C943A2">
      <w:r>
        <w:t xml:space="preserve">Une fois l’option « modules » activée lors de la configuration d’un noyau, il est possible d’inserer à chaud des modules ou drivers utiles au fonctionnement du système. On utilisera les commandes : </w:t>
      </w:r>
      <w:r w:rsidRPr="00C943A2">
        <w:rPr>
          <w:i/>
          <w:iCs/>
        </w:rPr>
        <w:t>lsmod, insmod, modprobe et depmod</w:t>
      </w:r>
      <w:r>
        <w:rPr>
          <w:i/>
          <w:iCs/>
        </w:rPr>
        <w:t xml:space="preserve"> </w:t>
      </w:r>
      <w:r w:rsidR="00323A04">
        <w:t>pour gerer les modules.</w:t>
      </w:r>
    </w:p>
    <w:p w14:paraId="4AD544C8" w14:textId="72BC84FE" w:rsidR="00323A04" w:rsidRDefault="00323A04" w:rsidP="00C943A2"/>
    <w:p w14:paraId="45470A65" w14:textId="60AE76D1" w:rsidR="00323A04" w:rsidRPr="00323A04" w:rsidRDefault="00323A04" w:rsidP="00C943A2">
      <w:r>
        <w:t>Les modules en question se trouvent d’habitudes dans le repertoire /lib/modules/&lt;version_du_kernel&gt; et se présentent sous forme de</w:t>
      </w:r>
      <w:r w:rsidRPr="00323A04">
        <w:rPr>
          <w:i/>
          <w:iCs/>
        </w:rPr>
        <w:t xml:space="preserve"> nom_de_module.o</w:t>
      </w:r>
      <w:r>
        <w:t xml:space="preserve"> ou</w:t>
      </w:r>
      <w:r w:rsidRPr="00323A04">
        <w:rPr>
          <w:i/>
          <w:iCs/>
        </w:rPr>
        <w:t xml:space="preserve"> nom_de_module.ko</w:t>
      </w:r>
      <w:r>
        <w:t xml:space="preserve"> </w:t>
      </w:r>
    </w:p>
    <w:p w14:paraId="74F5E3C7" w14:textId="76FF6801" w:rsidR="00EA528C" w:rsidRDefault="00EA528C" w:rsidP="003B6713"/>
    <w:p w14:paraId="3F45DC0F" w14:textId="4977BAEC" w:rsidR="00C7540B" w:rsidRDefault="00C7540B" w:rsidP="003B6713">
      <w:r>
        <w:t>Un module chargé en cours de fonctionnement du système ne se trouvera pas chargé au prochain redémaragge. Noter que le fichier /etc/modules et le contenu du repertoire /etc/modprobe.d/ servent à rendre persistant les chargements ou paramètres à passer au noyau.</w:t>
      </w:r>
    </w:p>
    <w:p w14:paraId="114AC994" w14:textId="75134B47" w:rsidR="00C7540B" w:rsidRDefault="00C7540B" w:rsidP="00C7540B">
      <w:pPr>
        <w:pStyle w:val="Titre4"/>
      </w:pPr>
      <w:r>
        <w:t>Paramètres du noyau</w:t>
      </w:r>
    </w:p>
    <w:p w14:paraId="003BE09A" w14:textId="0F83AB35" w:rsidR="00C7540B" w:rsidRDefault="00C7540B" w:rsidP="00C7540B">
      <w:r>
        <w:t>Les paramètres courant se trouvent dans le répertoire /proc/sys, il est possible demodifier ces paramètres. Par exemple</w:t>
      </w:r>
    </w:p>
    <w:p w14:paraId="494BCE98" w14:textId="40856236" w:rsidR="00C7540B" w:rsidRDefault="00C7540B" w:rsidP="00C7540B">
      <w:r>
        <w:t>#echo 1 &gt; /proc/sys/net/ipv4/ip_forward</w:t>
      </w:r>
    </w:p>
    <w:p w14:paraId="58158370" w14:textId="4C604703" w:rsidR="00C7540B" w:rsidRDefault="00C7540B" w:rsidP="00C7540B"/>
    <w:p w14:paraId="24912A70" w14:textId="2B58926E" w:rsidR="00C7540B" w:rsidRDefault="00C7540B" w:rsidP="00C7540B">
      <w:r>
        <w:t>Le fichier /etc/sysctl.conf permet de rendre persistant ces valeurs. La commande sysctl permet également de manipuler ces valeurs.</w:t>
      </w:r>
    </w:p>
    <w:p w14:paraId="7FF6468C" w14:textId="41E1E601" w:rsidR="00C7540B" w:rsidRDefault="00C7540B" w:rsidP="00C7540B">
      <w:r>
        <w:lastRenderedPageBreak/>
        <w:t>#sysctl -a</w:t>
      </w:r>
    </w:p>
    <w:p w14:paraId="12418151" w14:textId="23FB94E7" w:rsidR="00C7540B" w:rsidRDefault="00C7540B" w:rsidP="00C7540B">
      <w:r>
        <w:t>(</w:t>
      </w:r>
      <w:r w:rsidR="005B3B61">
        <w:t>Affiche</w:t>
      </w:r>
      <w:r>
        <w:t xml:space="preserve"> tous </w:t>
      </w:r>
      <w:r w:rsidR="00957F87">
        <w:t>les paramètres courants</w:t>
      </w:r>
      <w:r>
        <w:t xml:space="preserve"> du noyau)</w:t>
      </w:r>
    </w:p>
    <w:p w14:paraId="20005D7F" w14:textId="205B6245" w:rsidR="00C7540B" w:rsidRDefault="00C7540B" w:rsidP="00C7540B">
      <w:r>
        <w:t>#sysctl -p</w:t>
      </w:r>
    </w:p>
    <w:p w14:paraId="6CD5B76C" w14:textId="52882E9F" w:rsidR="00C7540B" w:rsidRDefault="00C7540B" w:rsidP="00C7540B">
      <w:r>
        <w:t>(</w:t>
      </w:r>
      <w:r w:rsidR="00957F87">
        <w:t>Permet</w:t>
      </w:r>
      <w:r>
        <w:t xml:space="preserve"> de changer les paramètres du noyau selon les valeurs définies dans le fichier /etc/sysctl.conf)</w:t>
      </w:r>
    </w:p>
    <w:p w14:paraId="0926EF45" w14:textId="1F86377C" w:rsidR="00C7540B" w:rsidRDefault="00732B2C" w:rsidP="00732B2C">
      <w:pPr>
        <w:pStyle w:val="Titre3"/>
        <w:jc w:val="left"/>
      </w:pPr>
      <w:bookmarkStart w:id="23" w:name="_Toc49916468"/>
      <w:r>
        <w:t>Gestion des bibliothèques</w:t>
      </w:r>
      <w:bookmarkEnd w:id="23"/>
    </w:p>
    <w:p w14:paraId="64D84BD6" w14:textId="278A5711" w:rsidR="00732B2C" w:rsidRDefault="00732B2C" w:rsidP="001845D4">
      <w:pPr>
        <w:spacing w:after="240"/>
      </w:pPr>
      <w:r>
        <w:t>Une bibliothèque est un ensemble de fonctions d’habitudes d’utilisation courante rassemblés dans un « paquétage ». Les programmeurs utilisent ces fonctions déjà existantes afin de ne plus réinventer les roues.</w:t>
      </w:r>
    </w:p>
    <w:p w14:paraId="013AF362" w14:textId="4D71627A" w:rsidR="00732B2C" w:rsidRDefault="00732B2C" w:rsidP="00732B2C">
      <w:r>
        <w:t>La manière dont les programmes utilisent les bibliothèques peut être de façons statiques quand les bibliothèques sont intégrées dans le programme au moment de sa compilation. Ces bibliothèques se présentent sous forme de &lt;fichier.a&gt; tandis que les bibliothèques dynamiques (ou partagées) son</w:t>
      </w:r>
      <w:r w:rsidR="00957F87">
        <w:t>t</w:t>
      </w:r>
      <w:r>
        <w:t xml:space="preserve"> appelées par les programmes au moment de leurs exécutions, elles sont de la forme &lt;fichier.so&gt;</w:t>
      </w:r>
    </w:p>
    <w:p w14:paraId="1F3091C5" w14:textId="0DA9CA92" w:rsidR="00732B2C" w:rsidRDefault="001845D4" w:rsidP="001845D4">
      <w:pPr>
        <w:spacing w:after="240"/>
      </w:pPr>
      <w:r>
        <w:t xml:space="preserve">Pour avoir des informations sur les bibliothèques utilisées par un programme donnée, il y a la commande </w:t>
      </w:r>
      <w:r w:rsidR="00957F87">
        <w:t>ldd. Elle</w:t>
      </w:r>
      <w:r>
        <w:t xml:space="preserve"> peermet également de résoudre les problèmes rélatifs à une bibliothèque manquante par exemple.</w:t>
      </w:r>
    </w:p>
    <w:p w14:paraId="317B0515" w14:textId="58D0568E" w:rsidR="001845D4" w:rsidRDefault="001845D4" w:rsidP="001845D4">
      <w:pPr>
        <w:spacing w:after="240"/>
      </w:pPr>
      <w:r>
        <w:t>Pour le cas des bibliothèques partagées, un programme cherche ceux dont il a besoin dans certains répertoires du système. Ces chemins sont définis dans la variable LD_LIBRARY_PATH. Il est donc possible d’ajouter certains chemins à la valeur de certaines variables pour résoudre momentanément un problème de bibliothèque sans que la configuration soit persistante. Le contenu de cette variable peut être configuré dans le fichier /etc/ld.so.conf.</w:t>
      </w:r>
    </w:p>
    <w:p w14:paraId="23A2B6FF" w14:textId="6C3DB9BA" w:rsidR="0075136A" w:rsidRDefault="001845D4" w:rsidP="00C73477">
      <w:r>
        <w:t>La commande ldconfig lit le fichier /etc/ld.so.conf et génère une cache dans le fichier /etc/ld.so.cache. L’option -p de ldconfig permet d’avoir la liste et les informations sur les bibliothèques actuellement insèrées en cache.</w:t>
      </w:r>
    </w:p>
    <w:p w14:paraId="170B147A" w14:textId="1721105E" w:rsidR="00E2510D" w:rsidRDefault="00E2510D" w:rsidP="00C73477"/>
    <w:p w14:paraId="6A7DB02D" w14:textId="72DC99DE" w:rsidR="00A048ED" w:rsidRDefault="00A048ED" w:rsidP="00C73477"/>
    <w:p w14:paraId="1407CC97" w14:textId="37FE2CC0" w:rsidR="00A048ED" w:rsidRDefault="00A048ED" w:rsidP="00C73477"/>
    <w:p w14:paraId="2D0797C5" w14:textId="52224335" w:rsidR="00A048ED" w:rsidRDefault="00A048ED" w:rsidP="00C73477"/>
    <w:p w14:paraId="07792E29" w14:textId="6AF416B6" w:rsidR="00A048ED" w:rsidRDefault="00A048ED" w:rsidP="00C73477"/>
    <w:p w14:paraId="31183EB3" w14:textId="714121FE" w:rsidR="00A048ED" w:rsidRDefault="00A048ED" w:rsidP="00C73477"/>
    <w:p w14:paraId="6AC1FAF7" w14:textId="193F406B" w:rsidR="00A048ED" w:rsidRPr="00C73477" w:rsidRDefault="00A048ED" w:rsidP="00A048ED">
      <w:pPr>
        <w:pStyle w:val="Titre1"/>
      </w:pPr>
      <w:bookmarkStart w:id="24" w:name="_Toc49916469"/>
      <w:r>
        <w:lastRenderedPageBreak/>
        <w:t>ADMINISTRATION LINUX</w:t>
      </w:r>
      <w:bookmarkEnd w:id="24"/>
    </w:p>
    <w:p w14:paraId="4E1A70E0" w14:textId="1578B1B3" w:rsidR="00EB307B" w:rsidRDefault="00EB307B" w:rsidP="00EB307B">
      <w:pPr>
        <w:pStyle w:val="Titre2"/>
        <w:jc w:val="left"/>
        <w:rPr>
          <w:lang w:val="fr-BE" w:bidi="en-US"/>
        </w:rPr>
      </w:pPr>
      <w:bookmarkStart w:id="25" w:name="_Toc49916470"/>
      <w:r>
        <w:rPr>
          <w:lang w:val="fr-BE" w:bidi="en-US"/>
        </w:rPr>
        <w:t>Gestion de comptes utilisateurs</w:t>
      </w:r>
      <w:bookmarkEnd w:id="25"/>
    </w:p>
    <w:p w14:paraId="5245D78C" w14:textId="73774413" w:rsidR="00205EBC" w:rsidRDefault="00205EBC" w:rsidP="00205EBC">
      <w:r>
        <w:t>La grande puissance de Linux, c'est d'être :</w:t>
      </w:r>
    </w:p>
    <w:p w14:paraId="417B8F21" w14:textId="3EFEE723" w:rsidR="00205EBC" w:rsidRPr="00205EBC" w:rsidRDefault="00205EBC" w:rsidP="00205EBC">
      <w:pPr>
        <w:pStyle w:val="Paragraphedeliste"/>
        <w:numPr>
          <w:ilvl w:val="0"/>
          <w:numId w:val="31"/>
        </w:numPr>
        <w:rPr>
          <w:lang w:val="fr-BE" w:bidi="en-US"/>
        </w:rPr>
      </w:pPr>
      <w:r>
        <w:t>Multitâche</w:t>
      </w:r>
    </w:p>
    <w:p w14:paraId="53F5FE15" w14:textId="429628A1" w:rsidR="00205EBC" w:rsidRPr="00205EBC" w:rsidRDefault="00205EBC" w:rsidP="00205EBC">
      <w:pPr>
        <w:pStyle w:val="Paragraphedeliste"/>
        <w:numPr>
          <w:ilvl w:val="0"/>
          <w:numId w:val="31"/>
        </w:numPr>
        <w:rPr>
          <w:lang w:val="fr-BE" w:bidi="en-US"/>
        </w:rPr>
      </w:pPr>
      <w:r>
        <w:t>Multi-utilisateurs</w:t>
      </w:r>
    </w:p>
    <w:p w14:paraId="15A190B7" w14:textId="240AFEE3" w:rsidR="00205EBC" w:rsidRDefault="00236BCC" w:rsidP="00205EBC">
      <w:r>
        <w:t xml:space="preserve">Multitâche signifie qu'on peut démarrer plusieurs programmes à la fois. Ça on a déjà l'habitude de le faire avec Windows. Multi-utilisateurs signifie que plusieurs personnes peuvent travailler sur le même OS en même temps. Ça normalement c'est </w:t>
      </w:r>
      <w:r w:rsidR="001404FC">
        <w:t xml:space="preserve">un peu </w:t>
      </w:r>
      <w:r>
        <w:t>nouveau. En effet, lorsque vous utilisez l'ordinateur, vous avez l'habitude d'être "seul" dessus. Sous Linux, on peut très bien être 15 personnes à utiliser la même machine en même temps.</w:t>
      </w:r>
    </w:p>
    <w:p w14:paraId="54E0FF97" w14:textId="58DA7BF5" w:rsidR="001404FC" w:rsidRDefault="00350576" w:rsidP="00350576">
      <w:pPr>
        <w:pStyle w:val="titre30"/>
        <w:rPr>
          <w:lang w:val="fr-BE" w:bidi="en-US"/>
        </w:rPr>
      </w:pPr>
      <w:bookmarkStart w:id="26" w:name="_Toc49916471"/>
      <w:r>
        <w:rPr>
          <w:lang w:val="fr-BE" w:bidi="en-US"/>
        </w:rPr>
        <w:t>La commande sudo (executer en tant que root)</w:t>
      </w:r>
      <w:bookmarkEnd w:id="26"/>
    </w:p>
    <w:p w14:paraId="50D23C2C" w14:textId="49C80C1D" w:rsidR="00350576" w:rsidRDefault="00DE1431" w:rsidP="00350576">
      <w:r>
        <w:t>Lorsque vous avez installé Ubuntu, on vous a demandé le nom du compte utilisateur que vous vouliez créer. Moi j'ai créé l'utilisateur "mateo21" par exemple. Dans la plupart des distributions Linux, on vous proposera de créer un compte utilisateur avec des droits limités, comme c'est le cas pour mon compte "mateo21".</w:t>
      </w:r>
    </w:p>
    <w:p w14:paraId="1A859EB6" w14:textId="5F8A0F26" w:rsidR="00DE1431" w:rsidRDefault="00B96149" w:rsidP="00350576">
      <w:r>
        <w:t>C’est une sécurité. Comme c'est vous l'patron, vous pouvez à tout moment dire "Bon allez je passe en mode chef-qui-peut-tout-faire". Mais c'est une sécurité de ne pas avoir le droit de tout faire par défaut, car certaines commandes peuvent être dangereuses pour la stabilité et la sécurité de votre ordinateur. Avoir des droits limités, ça veut dire aussi par exemple qu'on s'empêche d'exécuter la commande de la Mort (la commande rm -rf /* par exemple c.f. paragraphe la commande rm).</w:t>
      </w:r>
    </w:p>
    <w:p w14:paraId="4E7420CF" w14:textId="7861C3BC" w:rsidR="00B96149" w:rsidRDefault="00C44932" w:rsidP="00C44932">
      <w:pPr>
        <w:pStyle w:val="titre30"/>
      </w:pPr>
      <w:bookmarkStart w:id="27" w:name="_Toc49916472"/>
      <w:r>
        <w:t>Organisation des utilisateurs en linux</w:t>
      </w:r>
      <w:bookmarkEnd w:id="27"/>
    </w:p>
    <w:p w14:paraId="599EF51D" w14:textId="29C6DEBC" w:rsidR="00C44932" w:rsidRDefault="00C44932" w:rsidP="00C44932">
      <w:r>
        <w:t xml:space="preserve">On peut créer autant d'utilisateurs que l'on veut, eux-mêmes répartis dans des groupes. Il y a un utilisateur "spécial" appelé root, aussi appelé super-utilisateur. Il a tous les droits sur la machine. </w:t>
      </w:r>
    </w:p>
    <w:p w14:paraId="5D57A8DE" w14:textId="77777777" w:rsidR="009B0FE5" w:rsidRDefault="009B0FE5" w:rsidP="009B0FE5"/>
    <w:p w14:paraId="4E4AC61C" w14:textId="259EEF86" w:rsidR="009B0FE5" w:rsidRDefault="009B0FE5" w:rsidP="009B0FE5">
      <w:r>
        <w:t xml:space="preserve">Au départ chez moi, 2 utilisateurs sont créés : root et mateo21. On ne se connecte en root </w:t>
      </w:r>
      <w:r w:rsidRPr="00C8721F">
        <w:rPr>
          <w:b/>
          <w:bCs/>
        </w:rPr>
        <w:t>que très rarement, lorsque c'est nécessaire</w:t>
      </w:r>
      <w:r>
        <w:t xml:space="preserve">. </w:t>
      </w:r>
      <w:r w:rsidRPr="00C8721F">
        <w:rPr>
          <w:b/>
          <w:bCs/>
        </w:rPr>
        <w:t>Certaines commandes</w:t>
      </w:r>
      <w:r>
        <w:t xml:space="preserve"> de Linux ne sont accessibles </w:t>
      </w:r>
      <w:r w:rsidRPr="00C8721F">
        <w:rPr>
          <w:b/>
          <w:bCs/>
        </w:rPr>
        <w:t>qu'à root</w:t>
      </w:r>
      <w:r>
        <w:t>.</w:t>
      </w:r>
    </w:p>
    <w:p w14:paraId="4D5B9C8D" w14:textId="77777777" w:rsidR="009B0FE5" w:rsidRDefault="009B0FE5" w:rsidP="00C44932"/>
    <w:p w14:paraId="70C2A545" w14:textId="68E4711B" w:rsidR="00C44932" w:rsidRDefault="000527C5" w:rsidP="000527C5">
      <w:pPr>
        <w:jc w:val="center"/>
      </w:pPr>
      <w:r>
        <w:rPr>
          <w:noProof/>
        </w:rPr>
        <w:lastRenderedPageBreak/>
        <w:drawing>
          <wp:inline distT="0" distB="0" distL="0" distR="0" wp14:anchorId="2A848DA9" wp14:editId="08F995DF">
            <wp:extent cx="4619625" cy="3110074"/>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8277" cy="3115899"/>
                    </a:xfrm>
                    <a:prstGeom prst="rect">
                      <a:avLst/>
                    </a:prstGeom>
                  </pic:spPr>
                </pic:pic>
              </a:graphicData>
            </a:graphic>
          </wp:inline>
        </w:drawing>
      </w:r>
    </w:p>
    <w:p w14:paraId="1ED3FECA" w14:textId="3B59FC49" w:rsidR="000527C5" w:rsidRDefault="000527C5" w:rsidP="000527C5">
      <w:pPr>
        <w:pStyle w:val="Titre7"/>
      </w:pPr>
      <w:r>
        <w:t> Organisateur des utilisateurs sous linux</w:t>
      </w:r>
    </w:p>
    <w:p w14:paraId="5B6D11AA" w14:textId="1C3DDE96" w:rsidR="00C8721F" w:rsidRDefault="00630A3F" w:rsidP="00D95A7B">
      <w:pPr>
        <w:pStyle w:val="titre30"/>
        <w:rPr>
          <w:lang w:val="fr-BE" w:bidi="en-US"/>
        </w:rPr>
      </w:pPr>
      <w:bookmarkStart w:id="28" w:name="_Toc49916473"/>
      <w:r>
        <w:rPr>
          <w:lang w:val="fr-BE" w:bidi="en-US"/>
        </w:rPr>
        <w:t>Commande sudo d</w:t>
      </w:r>
      <w:r w:rsidR="00D95A7B">
        <w:rPr>
          <w:lang w:val="fr-BE" w:bidi="en-US"/>
        </w:rPr>
        <w:t>evenir root en un instant</w:t>
      </w:r>
      <w:bookmarkEnd w:id="28"/>
    </w:p>
    <w:p w14:paraId="7FE32DC8" w14:textId="77777777" w:rsidR="00D95A7B" w:rsidRDefault="00D95A7B" w:rsidP="00D95A7B">
      <w:r w:rsidRPr="00D95A7B">
        <w:rPr>
          <w:b/>
          <w:bCs/>
        </w:rPr>
        <w:t>Par défaut,</w:t>
      </w:r>
      <w:r>
        <w:t xml:space="preserve"> vous êtes connecté sous </w:t>
      </w:r>
      <w:r w:rsidRPr="00D95A7B">
        <w:rPr>
          <w:b/>
          <w:bCs/>
        </w:rPr>
        <w:t>votre compte limité</w:t>
      </w:r>
      <w:r>
        <w:t xml:space="preserve"> (mateo21 pour ma part). Il est impossible sous Ubuntu de se connecter directement en root au démarrage de l'ordinateur. </w:t>
      </w:r>
    </w:p>
    <w:p w14:paraId="10286B8D" w14:textId="77777777" w:rsidR="00D95A7B" w:rsidRDefault="00D95A7B" w:rsidP="00D95A7B">
      <w:r>
        <w:t xml:space="preserve">Comment faire alors pour exécuter des commandes que seul root a le droit d'exécuter ? </w:t>
      </w:r>
    </w:p>
    <w:p w14:paraId="74B985C7" w14:textId="79B2B113" w:rsidR="00D95A7B" w:rsidRDefault="00D95A7B" w:rsidP="00D95A7B">
      <w:pPr>
        <w:rPr>
          <w:b/>
          <w:bCs/>
        </w:rPr>
      </w:pPr>
      <w:r>
        <w:t xml:space="preserve">On peut devenir </w:t>
      </w:r>
      <w:r w:rsidRPr="00D95A7B">
        <w:rPr>
          <w:b/>
          <w:bCs/>
        </w:rPr>
        <w:t>root temporairement</w:t>
      </w:r>
      <w:r>
        <w:t xml:space="preserve"> à l'aide de la commande sudo. Cette commande signifie "Faire en se substituant à l'utilisateur" : </w:t>
      </w:r>
      <w:r w:rsidRPr="00D95A7B">
        <w:rPr>
          <w:b/>
          <w:bCs/>
        </w:rPr>
        <w:t>S</w:t>
      </w:r>
      <w:r>
        <w:t xml:space="preserve">ubstitute </w:t>
      </w:r>
      <w:r w:rsidRPr="00D95A7B">
        <w:rPr>
          <w:b/>
          <w:bCs/>
        </w:rPr>
        <w:t>U</w:t>
      </w:r>
      <w:r>
        <w:t>ser</w:t>
      </w:r>
      <w:r w:rsidRPr="00D95A7B">
        <w:rPr>
          <w:b/>
          <w:bCs/>
        </w:rPr>
        <w:t xml:space="preserve"> DO.</w:t>
      </w:r>
    </w:p>
    <w:p w14:paraId="627EB0BB" w14:textId="3B068841" w:rsidR="00E2510D" w:rsidRDefault="00095052" w:rsidP="00D95A7B">
      <w:r>
        <w:rPr>
          <w:noProof/>
        </w:rPr>
        <w:drawing>
          <wp:inline distT="0" distB="0" distL="0" distR="0" wp14:anchorId="3F47CAB5" wp14:editId="7903EFC7">
            <wp:extent cx="6029960" cy="555625"/>
            <wp:effectExtent l="0" t="0" r="889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9960" cy="555625"/>
                    </a:xfrm>
                    <a:prstGeom prst="rect">
                      <a:avLst/>
                    </a:prstGeom>
                  </pic:spPr>
                </pic:pic>
              </a:graphicData>
            </a:graphic>
          </wp:inline>
        </w:drawing>
      </w:r>
    </w:p>
    <w:p w14:paraId="10023AB8" w14:textId="04024D2C" w:rsidR="00095052" w:rsidRDefault="00095052" w:rsidP="00D95A7B">
      <w:r>
        <w:rPr>
          <w:noProof/>
        </w:rPr>
        <w:drawing>
          <wp:inline distT="0" distB="0" distL="0" distR="0" wp14:anchorId="6AF9498D" wp14:editId="37E47E11">
            <wp:extent cx="6029960" cy="809625"/>
            <wp:effectExtent l="0" t="0" r="8890"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960" cy="809625"/>
                    </a:xfrm>
                    <a:prstGeom prst="rect">
                      <a:avLst/>
                    </a:prstGeom>
                  </pic:spPr>
                </pic:pic>
              </a:graphicData>
            </a:graphic>
          </wp:inline>
        </w:drawing>
      </w:r>
    </w:p>
    <w:p w14:paraId="67574F53" w14:textId="4B4C4B61" w:rsidR="00095052" w:rsidRDefault="00630A3F" w:rsidP="007579E6">
      <w:pPr>
        <w:pStyle w:val="titre30"/>
      </w:pPr>
      <w:bookmarkStart w:id="29" w:name="_Toc49916474"/>
      <w:r>
        <w:t>Commande sudo su d</w:t>
      </w:r>
      <w:r w:rsidR="007579E6">
        <w:t>evenir root tout en restant</w:t>
      </w:r>
      <w:bookmarkEnd w:id="29"/>
    </w:p>
    <w:p w14:paraId="609A12E1" w14:textId="36DE62CA" w:rsidR="007579E6" w:rsidRDefault="000423DD" w:rsidP="007579E6">
      <w:r>
        <w:t>Si vous tapez sudo su (tout court), vous passerez root indéfiniment.</w:t>
      </w:r>
    </w:p>
    <w:p w14:paraId="0C80A42C" w14:textId="6C9E160B" w:rsidR="000423DD" w:rsidRDefault="000423DD" w:rsidP="007579E6">
      <w:r>
        <w:rPr>
          <w:noProof/>
        </w:rPr>
        <w:drawing>
          <wp:inline distT="0" distB="0" distL="0" distR="0" wp14:anchorId="43A1CE09" wp14:editId="21615591">
            <wp:extent cx="6029960" cy="828675"/>
            <wp:effectExtent l="0" t="0" r="889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9960" cy="828675"/>
                    </a:xfrm>
                    <a:prstGeom prst="rect">
                      <a:avLst/>
                    </a:prstGeom>
                  </pic:spPr>
                </pic:pic>
              </a:graphicData>
            </a:graphic>
          </wp:inline>
        </w:drawing>
      </w:r>
    </w:p>
    <w:p w14:paraId="5BBA31DE" w14:textId="1118081D" w:rsidR="00E65A44" w:rsidRDefault="000423DD" w:rsidP="007579E6">
      <w:r>
        <w:lastRenderedPageBreak/>
        <w:t xml:space="preserve">Le symbole # à la fin de l'invite de commandes vous indique que vous êtes devenu super-utilisateur. Vous pouvez alors exécuter autant de commandes en root que vous le voulez. </w:t>
      </w:r>
    </w:p>
    <w:p w14:paraId="3451E533" w14:textId="314EE727" w:rsidR="00E2510D" w:rsidRDefault="000423DD" w:rsidP="007579E6">
      <w:r>
        <w:t xml:space="preserve">Pour quitter le "mode root", tapez la </w:t>
      </w:r>
      <w:r w:rsidRPr="000423DD">
        <w:rPr>
          <w:b/>
          <w:bCs/>
        </w:rPr>
        <w:t>commande exit</w:t>
      </w:r>
      <w:r>
        <w:t xml:space="preserve"> (ou faites </w:t>
      </w:r>
      <w:r w:rsidRPr="000423DD">
        <w:rPr>
          <w:b/>
          <w:bCs/>
        </w:rPr>
        <w:t>la combinaison Ctrl + D</w:t>
      </w:r>
      <w:r>
        <w:t>).</w:t>
      </w:r>
    </w:p>
    <w:p w14:paraId="52FC7E1B" w14:textId="41DEA605" w:rsidR="000423DD" w:rsidRDefault="00446157" w:rsidP="007579E6">
      <w:r>
        <w:rPr>
          <w:noProof/>
        </w:rPr>
        <w:drawing>
          <wp:inline distT="0" distB="0" distL="0" distR="0" wp14:anchorId="6431557D" wp14:editId="4D7EE6C9">
            <wp:extent cx="6029960" cy="742950"/>
            <wp:effectExtent l="0" t="0" r="889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9960" cy="742950"/>
                    </a:xfrm>
                    <a:prstGeom prst="rect">
                      <a:avLst/>
                    </a:prstGeom>
                  </pic:spPr>
                </pic:pic>
              </a:graphicData>
            </a:graphic>
          </wp:inline>
        </w:drawing>
      </w:r>
    </w:p>
    <w:p w14:paraId="688F2E28" w14:textId="6B84E532" w:rsidR="00E65A44" w:rsidRDefault="005B3B61" w:rsidP="00E65A44">
      <w:r>
        <w:t>Voici</w:t>
      </w:r>
      <w:r w:rsidR="00E65A44">
        <w:t xml:space="preserve"> la traduction de la Figure 1.27 : </w:t>
      </w:r>
    </w:p>
    <w:p w14:paraId="57EA927D" w14:textId="77777777" w:rsidR="00E65A44" w:rsidRDefault="00E65A44" w:rsidP="00E65A44">
      <w:r>
        <w:t xml:space="preserve">- Fais-moi un sandwich. </w:t>
      </w:r>
    </w:p>
    <w:p w14:paraId="5D02BD12" w14:textId="77777777" w:rsidR="00E65A44" w:rsidRDefault="00E65A44" w:rsidP="00E65A44">
      <w:r>
        <w:t xml:space="preserve">- Quoi ? Fais-le toi-même. </w:t>
      </w:r>
    </w:p>
    <w:p w14:paraId="4D1C3873" w14:textId="77777777" w:rsidR="00E65A44" w:rsidRDefault="00E65A44" w:rsidP="00E65A44">
      <w:r>
        <w:t xml:space="preserve">- Sudo fais-moi un sandwich. </w:t>
      </w:r>
    </w:p>
    <w:p w14:paraId="4EAE769B" w14:textId="77777777" w:rsidR="00E65A44" w:rsidRDefault="00E65A44" w:rsidP="00E65A44">
      <w:r>
        <w:t>- Ok.</w:t>
      </w:r>
    </w:p>
    <w:p w14:paraId="1593F79E" w14:textId="77777777" w:rsidR="00E65A44" w:rsidRDefault="00E65A44" w:rsidP="007579E6"/>
    <w:p w14:paraId="7E442BBB" w14:textId="77777777" w:rsidR="00534D7A" w:rsidRDefault="00534D7A" w:rsidP="00534D7A">
      <w:pPr>
        <w:jc w:val="center"/>
      </w:pPr>
      <w:r>
        <w:rPr>
          <w:noProof/>
        </w:rPr>
        <w:drawing>
          <wp:inline distT="0" distB="0" distL="0" distR="0" wp14:anchorId="4A90B052" wp14:editId="56096BE2">
            <wp:extent cx="2552700" cy="2074069"/>
            <wp:effectExtent l="0" t="0" r="0" b="254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2352" cy="2090036"/>
                    </a:xfrm>
                    <a:prstGeom prst="rect">
                      <a:avLst/>
                    </a:prstGeom>
                  </pic:spPr>
                </pic:pic>
              </a:graphicData>
            </a:graphic>
          </wp:inline>
        </w:drawing>
      </w:r>
    </w:p>
    <w:p w14:paraId="71E52187" w14:textId="5D3B2A9D" w:rsidR="00534D7A" w:rsidRDefault="00534D7A" w:rsidP="007579E6">
      <w:pPr>
        <w:pStyle w:val="Titre7"/>
      </w:pPr>
      <w:r>
        <w:t> Illustration de la commande sudo</w:t>
      </w:r>
    </w:p>
    <w:p w14:paraId="2474F6D3" w14:textId="02EDE2D1" w:rsidR="00446157" w:rsidRDefault="000F1E87" w:rsidP="00051969">
      <w:pPr>
        <w:pStyle w:val="titre30"/>
      </w:pPr>
      <w:bookmarkStart w:id="30" w:name="_Toc49916475"/>
      <w:r>
        <w:t>C</w:t>
      </w:r>
      <w:r w:rsidR="00051969">
        <w:t xml:space="preserve">ommande </w:t>
      </w:r>
      <w:r w:rsidR="007C7F81">
        <w:t>adduser pour ajouter des utilisateurs</w:t>
      </w:r>
      <w:bookmarkEnd w:id="30"/>
    </w:p>
    <w:p w14:paraId="7B231582" w14:textId="1A9F5D41" w:rsidR="007C7F81" w:rsidRDefault="007C7F81" w:rsidP="007C7F81">
      <w:r>
        <w:t xml:space="preserve">Maintenant que vous savez passer root (temporairement ou indéfiniment), nous allons pouvoir découvrir des commandes qui sont réservées à root. La commande </w:t>
      </w:r>
      <w:r w:rsidRPr="007C7F81">
        <w:rPr>
          <w:i/>
          <w:iCs/>
        </w:rPr>
        <w:t>adduser et deluser</w:t>
      </w:r>
      <w:r>
        <w:t xml:space="preserve"> sont de celles-là. Si vous essayez de les appeler avec votre utilisateur normal, on vous dira que vous n'avez pas le droit de les utiliser. Seul root peut gérer les utilisateurs.</w:t>
      </w:r>
    </w:p>
    <w:p w14:paraId="71970466" w14:textId="0F24E433" w:rsidR="009A2ED1" w:rsidRDefault="009A2ED1" w:rsidP="009A2ED1">
      <w:r>
        <w:rPr>
          <w:noProof/>
        </w:rPr>
        <w:drawing>
          <wp:inline distT="0" distB="0" distL="0" distR="0" wp14:anchorId="22E8EAF8" wp14:editId="4AE1F281">
            <wp:extent cx="6029960" cy="1148080"/>
            <wp:effectExtent l="0" t="0" r="889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29960" cy="1148080"/>
                    </a:xfrm>
                    <a:prstGeom prst="rect">
                      <a:avLst/>
                    </a:prstGeom>
                  </pic:spPr>
                </pic:pic>
              </a:graphicData>
            </a:graphic>
          </wp:inline>
        </w:drawing>
      </w:r>
    </w:p>
    <w:p w14:paraId="15533D2A" w14:textId="7462C170" w:rsidR="009A2ED1" w:rsidRDefault="009A2ED1" w:rsidP="009A2ED1">
      <w:r>
        <w:lastRenderedPageBreak/>
        <w:t>La commande adduser permet d'ajouter un utilisateur. Vous devez au minimum fournir un paramètre : le nom de l'utilisateur à créer. Par exemple, pour créer un compte pour patrick.</w:t>
      </w:r>
    </w:p>
    <w:p w14:paraId="0511517B" w14:textId="0B814DDC" w:rsidR="009A2ED1" w:rsidRDefault="00536361" w:rsidP="009A2ED1">
      <w:r>
        <w:t xml:space="preserve">Si vous tentez d'exécuter la commande avec votre compte limité, vous aurez une erreur de ce genre : </w:t>
      </w:r>
      <w:r w:rsidRPr="00536361">
        <w:rPr>
          <w:i/>
          <w:iCs/>
        </w:rPr>
        <w:t>"adduser : Seul le superutilisateur peut ajouter un utilisateur ou un groupe sur le système</w:t>
      </w:r>
      <w:r>
        <w:t>". Le répertoire personnel de patrick est automatiquement créé (/home/patrick) et son compte est préconfiguré. On vous demande ensuite de taper son mot de passe :</w:t>
      </w:r>
    </w:p>
    <w:p w14:paraId="0F5FCD98" w14:textId="080F3E6F" w:rsidR="00536361" w:rsidRDefault="00EC27C9" w:rsidP="009A2ED1">
      <w:r>
        <w:rPr>
          <w:noProof/>
        </w:rPr>
        <w:drawing>
          <wp:inline distT="0" distB="0" distL="0" distR="0" wp14:anchorId="2C827496" wp14:editId="29E317A8">
            <wp:extent cx="6029960" cy="801370"/>
            <wp:effectExtent l="0" t="0" r="889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9960" cy="801370"/>
                    </a:xfrm>
                    <a:prstGeom prst="rect">
                      <a:avLst/>
                    </a:prstGeom>
                  </pic:spPr>
                </pic:pic>
              </a:graphicData>
            </a:graphic>
          </wp:inline>
        </w:drawing>
      </w:r>
    </w:p>
    <w:p w14:paraId="4BDAD6DB" w14:textId="12450FF7" w:rsidR="00EC27C9" w:rsidRDefault="00A9183E" w:rsidP="009A2ED1">
      <w:r>
        <w:t>Tapez le mot de passe de Patrick, puis faites Entrée. Retapez le mot de passe pour valider. Encore une fois, si vous ne voyez pas d'étoiles * quand vous tapez le mot de passe, c'est normal. C'est une sécurité pour qu'on ne puisse pas compter le nombre de caractères derrière votre épaule.</w:t>
      </w:r>
    </w:p>
    <w:p w14:paraId="7E822C4D" w14:textId="4C9B60C1" w:rsidR="00A9183E" w:rsidRDefault="00266FA8" w:rsidP="00266FA8">
      <w:pPr>
        <w:pStyle w:val="titre30"/>
      </w:pPr>
      <w:bookmarkStart w:id="31" w:name="_Toc49916476"/>
      <w:r>
        <w:t>Commande passwd pour changer le mot de passe</w:t>
      </w:r>
      <w:bookmarkEnd w:id="31"/>
    </w:p>
    <w:p w14:paraId="7FDBBBAE" w14:textId="3E131A74" w:rsidR="00266FA8" w:rsidRDefault="00CF3B1E" w:rsidP="00266FA8">
      <w:r>
        <w:t>S'il était nécessaire de changer le mot de passe de patrick par la suite, utilisez la commande passwd en indiquant en paramètre le nom du compte à modifier.</w:t>
      </w:r>
    </w:p>
    <w:p w14:paraId="212B8681" w14:textId="695B895A" w:rsidR="00CF3B1E" w:rsidRDefault="00CF3B1E" w:rsidP="00266FA8">
      <w:r>
        <w:rPr>
          <w:noProof/>
        </w:rPr>
        <w:drawing>
          <wp:inline distT="0" distB="0" distL="0" distR="0" wp14:anchorId="281968EA" wp14:editId="15A0E30A">
            <wp:extent cx="6029960" cy="947420"/>
            <wp:effectExtent l="0" t="0" r="8890" b="50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960" cy="947420"/>
                    </a:xfrm>
                    <a:prstGeom prst="rect">
                      <a:avLst/>
                    </a:prstGeom>
                  </pic:spPr>
                </pic:pic>
              </a:graphicData>
            </a:graphic>
          </wp:inline>
        </w:drawing>
      </w:r>
    </w:p>
    <w:p w14:paraId="77B1366E" w14:textId="679C2FB3" w:rsidR="00CF3B1E" w:rsidRDefault="007E11F2" w:rsidP="007E11F2">
      <w:pPr>
        <w:pStyle w:val="titre30"/>
      </w:pPr>
      <w:bookmarkStart w:id="32" w:name="_Toc49916477"/>
      <w:r>
        <w:t>Commande deluser pour supprimer un compte</w:t>
      </w:r>
      <w:bookmarkEnd w:id="32"/>
    </w:p>
    <w:p w14:paraId="07660907" w14:textId="39D8F1DE" w:rsidR="007E11F2" w:rsidRDefault="006233B9" w:rsidP="007E11F2">
      <w:r>
        <w:t>Patrick vous ennuie ? Patrick est parti ? Si son compte n'est plus nécessaire (ou que vous voulez vous venger). Vous pouvez le supprimer avec deluser.</w:t>
      </w:r>
    </w:p>
    <w:p w14:paraId="52C395D5" w14:textId="14ACEF3F" w:rsidR="006233B9" w:rsidRDefault="00541940" w:rsidP="007E11F2">
      <w:r>
        <w:rPr>
          <w:noProof/>
        </w:rPr>
        <w:drawing>
          <wp:inline distT="0" distB="0" distL="0" distR="0" wp14:anchorId="0F75CAEA" wp14:editId="773DB09A">
            <wp:extent cx="6029960" cy="561340"/>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960" cy="561340"/>
                    </a:xfrm>
                    <a:prstGeom prst="rect">
                      <a:avLst/>
                    </a:prstGeom>
                  </pic:spPr>
                </pic:pic>
              </a:graphicData>
            </a:graphic>
          </wp:inline>
        </w:drawing>
      </w:r>
    </w:p>
    <w:p w14:paraId="2977F06C" w14:textId="427C9C1C" w:rsidR="004E0033" w:rsidRDefault="00E546CC" w:rsidP="007E11F2">
      <w:r>
        <w:t xml:space="preserve">Aucune confirmation ne vous sera demandée ! </w:t>
      </w:r>
    </w:p>
    <w:p w14:paraId="2D33B02A" w14:textId="59EE7EA8" w:rsidR="00E546CC" w:rsidRPr="00E546CC" w:rsidRDefault="00E546CC" w:rsidP="007E11F2">
      <w:pPr>
        <w:rPr>
          <w:i/>
          <w:iCs/>
        </w:rPr>
      </w:pPr>
      <w:r w:rsidRPr="00E546CC">
        <w:rPr>
          <w:i/>
          <w:iCs/>
        </w:rPr>
        <w:t xml:space="preserve">Remarque : </w:t>
      </w:r>
    </w:p>
    <w:p w14:paraId="4962FB8F" w14:textId="035CFD19" w:rsidR="00541940" w:rsidRDefault="00E546CC" w:rsidP="007E11F2">
      <w:r w:rsidRPr="00E546CC">
        <w:rPr>
          <w:b/>
          <w:bCs/>
        </w:rPr>
        <w:t xml:space="preserve">Surtout, ne supprimez pas votre compte utilisateur ! Par exemple, je ne dois surtout pas supprimer le compte mateo21. En effet, si je le fais, il n'y aura plus que root sur la machine... et Ubuntu interdit de se logger en root. Par conséquent, au prochain démarrage de la machine vous ne pourrez pas vous connecter... et vous serez complètement coincé </w:t>
      </w:r>
      <w:r>
        <w:t>!</w:t>
      </w:r>
    </w:p>
    <w:p w14:paraId="2166641A" w14:textId="77777777" w:rsidR="00E65A44" w:rsidRDefault="00E65A44" w:rsidP="007E11F2"/>
    <w:p w14:paraId="52764727" w14:textId="7AE6A0DA" w:rsidR="00E546CC" w:rsidRDefault="00F028DB" w:rsidP="007E11F2">
      <w:r>
        <w:t xml:space="preserve">Toutefois, cette commande seule ne supprime pas le répertoire personnel de Patrick. Si vous voulez supprimer aussi son home et tous ses fichiers personnels, utilisez le paramètre </w:t>
      </w:r>
      <w:r w:rsidRPr="00F028DB">
        <w:rPr>
          <w:rFonts w:ascii="Consolas" w:hAnsi="Consolas"/>
        </w:rPr>
        <w:t xml:space="preserve">--remove-home </w:t>
      </w:r>
      <w:r>
        <w:t>:</w:t>
      </w:r>
    </w:p>
    <w:p w14:paraId="5E1DC63F" w14:textId="794F272A" w:rsidR="00E65A44" w:rsidRPr="00E65A44" w:rsidRDefault="006C268F" w:rsidP="007E11F2">
      <w:pPr>
        <w:rPr>
          <w:b/>
          <w:bCs/>
        </w:rPr>
      </w:pPr>
      <w:r>
        <w:rPr>
          <w:noProof/>
        </w:rPr>
        <w:drawing>
          <wp:inline distT="0" distB="0" distL="0" distR="0" wp14:anchorId="5E7906E5" wp14:editId="3B4DFAAC">
            <wp:extent cx="6029960" cy="553720"/>
            <wp:effectExtent l="0" t="0" r="889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960" cy="553720"/>
                    </a:xfrm>
                    <a:prstGeom prst="rect">
                      <a:avLst/>
                    </a:prstGeom>
                  </pic:spPr>
                </pic:pic>
              </a:graphicData>
            </a:graphic>
          </wp:inline>
        </w:drawing>
      </w:r>
    </w:p>
    <w:p w14:paraId="1D66D99C" w14:textId="7E5EB2B0" w:rsidR="006C268F" w:rsidRPr="006C268F" w:rsidRDefault="006C268F" w:rsidP="007E11F2">
      <w:pPr>
        <w:rPr>
          <w:i/>
          <w:iCs/>
        </w:rPr>
      </w:pPr>
      <w:r w:rsidRPr="006C268F">
        <w:rPr>
          <w:i/>
          <w:iCs/>
        </w:rPr>
        <w:t xml:space="preserve">Remarque : </w:t>
      </w:r>
    </w:p>
    <w:p w14:paraId="5D8136BE" w14:textId="08C301E8" w:rsidR="006C268F" w:rsidRDefault="006C268F" w:rsidP="007E11F2">
      <w:r>
        <w:t>Les commandes adduser et deluser sont des commandes qui n'existent que dans Debian et tous ses descendants.</w:t>
      </w:r>
    </w:p>
    <w:p w14:paraId="6D477340" w14:textId="09742B6F" w:rsidR="006C268F" w:rsidRDefault="007D3D6B" w:rsidP="007D3D6B">
      <w:pPr>
        <w:pStyle w:val="titre30"/>
      </w:pPr>
      <w:bookmarkStart w:id="33" w:name="_Toc49916478"/>
      <w:r>
        <w:t xml:space="preserve">Commande </w:t>
      </w:r>
      <w:r w:rsidR="00CC32C7">
        <w:t>pour un groupe</w:t>
      </w:r>
      <w:bookmarkEnd w:id="33"/>
      <w:r>
        <w:t xml:space="preserve"> </w:t>
      </w:r>
    </w:p>
    <w:p w14:paraId="44806550" w14:textId="25BB4DBA" w:rsidR="007D3D6B" w:rsidRDefault="00523AFF" w:rsidP="00DC73CB">
      <w:pPr>
        <w:spacing w:after="240"/>
      </w:pPr>
      <w:r>
        <w:t xml:space="preserve">Chaque utilisateur appartient à un groupe. </w:t>
      </w:r>
      <w:r w:rsidR="0057139D">
        <w:t>Dans ce cas, à quel groupe appartiennent les utilisateurs mateo21 et patrick ? On n'a rien défini nous !</w:t>
      </w:r>
    </w:p>
    <w:p w14:paraId="6DAFA483" w14:textId="77777777" w:rsidR="00DC73CB" w:rsidRDefault="005A35A7" w:rsidP="007D3D6B">
      <w:r>
        <w:t xml:space="preserve">En effet, si vous ne définissez rien, un groupe du même nom que l'utilisateur sera automatiquement créé. </w:t>
      </w:r>
    </w:p>
    <w:p w14:paraId="1DA1A2E7" w14:textId="7F229B60" w:rsidR="0057139D" w:rsidRDefault="005A35A7" w:rsidP="007D3D6B">
      <w:pPr>
        <w:rPr>
          <w:rFonts w:ascii="Consolas" w:hAnsi="Consolas"/>
        </w:rPr>
      </w:pPr>
      <w:r>
        <w:t xml:space="preserve">Ainsi, mateo21 appartient au groupe mateo21, et patrick au groupe patrick. On peut le vérifier en regardant à qui appartiennent les dossiers dans /home via un </w:t>
      </w:r>
      <w:r w:rsidRPr="005A35A7">
        <w:rPr>
          <w:rFonts w:ascii="Consolas" w:hAnsi="Consolas"/>
        </w:rPr>
        <w:t>ls -l</w:t>
      </w:r>
      <w:r>
        <w:rPr>
          <w:rFonts w:ascii="Consolas" w:hAnsi="Consolas"/>
        </w:rPr>
        <w:t> :</w:t>
      </w:r>
    </w:p>
    <w:p w14:paraId="37AD23F9" w14:textId="2DA7C097" w:rsidR="005A35A7" w:rsidRDefault="00123A1E" w:rsidP="007D3D6B">
      <w:r>
        <w:rPr>
          <w:noProof/>
        </w:rPr>
        <w:drawing>
          <wp:inline distT="0" distB="0" distL="0" distR="0" wp14:anchorId="72FE3AE6" wp14:editId="7F990D7F">
            <wp:extent cx="6029960" cy="1162050"/>
            <wp:effectExtent l="0" t="0" r="889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9960" cy="1162050"/>
                    </a:xfrm>
                    <a:prstGeom prst="rect">
                      <a:avLst/>
                    </a:prstGeom>
                  </pic:spPr>
                </pic:pic>
              </a:graphicData>
            </a:graphic>
          </wp:inline>
        </w:drawing>
      </w:r>
    </w:p>
    <w:p w14:paraId="15B9F91B" w14:textId="77777777" w:rsidR="00287F77" w:rsidRDefault="00287F77" w:rsidP="007D3D6B">
      <w:r>
        <w:t xml:space="preserve">La 3ème colonne indique le propriétaire du fichier ou dossier, et la 4ème indique le groupe qui possède ce fichier ou dossier. </w:t>
      </w:r>
    </w:p>
    <w:p w14:paraId="136897C4" w14:textId="77777777" w:rsidR="00287F77" w:rsidRDefault="00287F77" w:rsidP="004B61F3">
      <w:pPr>
        <w:pStyle w:val="Paragraphedeliste"/>
        <w:numPr>
          <w:ilvl w:val="0"/>
          <w:numId w:val="32"/>
        </w:numPr>
      </w:pPr>
      <w:r>
        <w:t xml:space="preserve">Ainsi, le dossier mateo21 appartient à l'utilisateur mateo21 et au groupe mateo21. </w:t>
      </w:r>
    </w:p>
    <w:p w14:paraId="5824C1D1" w14:textId="77777777" w:rsidR="00287F77" w:rsidRDefault="00287F77" w:rsidP="004B61F3">
      <w:pPr>
        <w:pStyle w:val="Paragraphedeliste"/>
        <w:numPr>
          <w:ilvl w:val="0"/>
          <w:numId w:val="32"/>
        </w:numPr>
      </w:pPr>
      <w:r>
        <w:t xml:space="preserve">De même pour patrick. On constatera par ailleurs que lost+found appartient à root, et qu'il y a un groupe root (root fait donc partie du groupe root). </w:t>
      </w:r>
    </w:p>
    <w:p w14:paraId="056497DD" w14:textId="77777777" w:rsidR="00DC73CB" w:rsidRDefault="00287F77" w:rsidP="00A52AD9">
      <w:pPr>
        <w:spacing w:after="240"/>
      </w:pPr>
      <w:r>
        <w:t xml:space="preserve">Bon, si tout le monde est dans son propre groupe, quel intérêt me direz-vous ? </w:t>
      </w:r>
    </w:p>
    <w:p w14:paraId="179439A6" w14:textId="7AED8718" w:rsidR="00123A1E" w:rsidRDefault="00287F77" w:rsidP="00A52AD9">
      <w:pPr>
        <w:spacing w:after="240"/>
      </w:pPr>
      <w:r>
        <w:t>Vous pourriez très bien vous contenter de ce fonctionnement (un utilisateur = un groupe), mais au cas où vous ayez beaucoup d'utilisateurs, il faut utiliser la commande addgroup</w:t>
      </w:r>
      <w:r w:rsidR="005F7ABE">
        <w:t>.</w:t>
      </w:r>
    </w:p>
    <w:p w14:paraId="616C89C3" w14:textId="7497AA58" w:rsidR="00DC73CB" w:rsidRDefault="00DC73CB" w:rsidP="00DC73CB">
      <w:pPr>
        <w:pStyle w:val="Titre4"/>
      </w:pPr>
      <w:r>
        <w:lastRenderedPageBreak/>
        <w:t>Commande addgroup</w:t>
      </w:r>
      <w:r w:rsidR="00CC32C7">
        <w:t xml:space="preserve"> pour ajouter un groupe</w:t>
      </w:r>
    </w:p>
    <w:p w14:paraId="7112716D" w14:textId="0E662D92" w:rsidR="005F7ABE" w:rsidRDefault="00A52AD9" w:rsidP="007D3D6B">
      <w:r>
        <w:t>La commande addgroup crée un nouveau groupe. Vous avez juste besoin de spécifier le nom du groupe en paramètre :</w:t>
      </w:r>
    </w:p>
    <w:p w14:paraId="00EEEB7F" w14:textId="7C1233A5" w:rsidR="00A52AD9" w:rsidRDefault="00A52AD9" w:rsidP="007D3D6B">
      <w:r>
        <w:rPr>
          <w:noProof/>
        </w:rPr>
        <w:drawing>
          <wp:inline distT="0" distB="0" distL="0" distR="0" wp14:anchorId="02F7CBD5" wp14:editId="6A027A14">
            <wp:extent cx="6029960" cy="802005"/>
            <wp:effectExtent l="0" t="0" r="889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29960" cy="802005"/>
                    </a:xfrm>
                    <a:prstGeom prst="rect">
                      <a:avLst/>
                    </a:prstGeom>
                  </pic:spPr>
                </pic:pic>
              </a:graphicData>
            </a:graphic>
          </wp:inline>
        </w:drawing>
      </w:r>
    </w:p>
    <w:p w14:paraId="61542DBC" w14:textId="0F00C4EC" w:rsidR="00A52AD9" w:rsidRDefault="00DC73CB" w:rsidP="00DC73CB">
      <w:pPr>
        <w:pStyle w:val="Titre4"/>
      </w:pPr>
      <w:r>
        <w:t>Commande usermode pour modifier un utilisateur</w:t>
      </w:r>
    </w:p>
    <w:p w14:paraId="6107F012" w14:textId="77777777" w:rsidR="0011025A" w:rsidRDefault="0011025A" w:rsidP="00DC73CB">
      <w:r>
        <w:t xml:space="preserve">La commande usermod permet d'éditer un utilisateur. Elle possède plusieurs paramètres, on va en retenir 2 : </w:t>
      </w:r>
    </w:p>
    <w:p w14:paraId="2B8F3B79" w14:textId="5FF9D7CF" w:rsidR="00DC73CB" w:rsidRDefault="0011025A" w:rsidP="004B61F3">
      <w:pPr>
        <w:pStyle w:val="Paragraphedeliste"/>
        <w:numPr>
          <w:ilvl w:val="0"/>
          <w:numId w:val="33"/>
        </w:numPr>
      </w:pPr>
      <w:r>
        <w:t>-l : renomme l'utilisateur (le nom de son répertoire personnel ne sera pas changé par contre)</w:t>
      </w:r>
    </w:p>
    <w:p w14:paraId="0ED903EF" w14:textId="68F802AC" w:rsidR="0011025A" w:rsidRDefault="0011025A" w:rsidP="004B61F3">
      <w:pPr>
        <w:pStyle w:val="Paragraphedeliste"/>
        <w:numPr>
          <w:ilvl w:val="0"/>
          <w:numId w:val="33"/>
        </w:numPr>
      </w:pPr>
      <w:r>
        <w:t>-g : change de groupe</w:t>
      </w:r>
    </w:p>
    <w:p w14:paraId="0D8B7D18" w14:textId="6EDBC808" w:rsidR="0011025A" w:rsidRDefault="00B808D1" w:rsidP="0011025A">
      <w:r>
        <w:t>Si je veux mettre patrick dans le groupe amis, je ferai donc comme ceci :</w:t>
      </w:r>
    </w:p>
    <w:p w14:paraId="0095CCE0" w14:textId="5DC8BE18" w:rsidR="00B808D1" w:rsidRDefault="00B808D1" w:rsidP="0011025A">
      <w:r>
        <w:rPr>
          <w:noProof/>
        </w:rPr>
        <w:drawing>
          <wp:inline distT="0" distB="0" distL="0" distR="0" wp14:anchorId="1F2888E0" wp14:editId="402EC858">
            <wp:extent cx="6029960" cy="593090"/>
            <wp:effectExtent l="0" t="0" r="889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29960" cy="593090"/>
                    </a:xfrm>
                    <a:prstGeom prst="rect">
                      <a:avLst/>
                    </a:prstGeom>
                  </pic:spPr>
                </pic:pic>
              </a:graphicData>
            </a:graphic>
          </wp:inline>
        </w:drawing>
      </w:r>
    </w:p>
    <w:p w14:paraId="79318EA9" w14:textId="319F4E77" w:rsidR="00B808D1" w:rsidRDefault="00B808D1" w:rsidP="0011025A">
      <w:r>
        <w:t>Et pour remettre patrick dans le groupe patrick comme il l'était avant :</w:t>
      </w:r>
    </w:p>
    <w:p w14:paraId="4791E7FF" w14:textId="1CBD9F8A" w:rsidR="00B808D1" w:rsidRDefault="00B808D1" w:rsidP="0011025A">
      <w:r>
        <w:rPr>
          <w:noProof/>
        </w:rPr>
        <w:drawing>
          <wp:inline distT="0" distB="0" distL="0" distR="0" wp14:anchorId="49376EB5" wp14:editId="79FCF231">
            <wp:extent cx="6029960" cy="542290"/>
            <wp:effectExtent l="0" t="0" r="889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9960" cy="542290"/>
                    </a:xfrm>
                    <a:prstGeom prst="rect">
                      <a:avLst/>
                    </a:prstGeom>
                  </pic:spPr>
                </pic:pic>
              </a:graphicData>
            </a:graphic>
          </wp:inline>
        </w:drawing>
      </w:r>
    </w:p>
    <w:p w14:paraId="319E3791" w14:textId="508EC3B9" w:rsidR="00F26BF1" w:rsidRPr="00F26BF1" w:rsidRDefault="00F26BF1" w:rsidP="0011025A">
      <w:pPr>
        <w:rPr>
          <w:i/>
          <w:iCs/>
        </w:rPr>
      </w:pPr>
      <w:r w:rsidRPr="00F26BF1">
        <w:rPr>
          <w:i/>
          <w:iCs/>
        </w:rPr>
        <w:t xml:space="preserve">Remarque : </w:t>
      </w:r>
    </w:p>
    <w:p w14:paraId="56D2D0AA" w14:textId="77777777" w:rsidR="00F26BF1" w:rsidRDefault="00F26BF1" w:rsidP="0011025A">
      <w:r>
        <w:t xml:space="preserve">Il est aussi possible de faire en sorte qu'un utilisateur appartienne à plusieurs groupes. Pour ce faire, utilisez le paramètre -G (majuscule). </w:t>
      </w:r>
    </w:p>
    <w:p w14:paraId="51E1DE39" w14:textId="6E47E2C0" w:rsidR="00F26BF1" w:rsidRPr="00F26BF1" w:rsidRDefault="00F26BF1" w:rsidP="0011025A">
      <w:pPr>
        <w:rPr>
          <w:rFonts w:ascii="Consolas" w:hAnsi="Consolas"/>
        </w:rPr>
      </w:pPr>
      <w:r>
        <w:t xml:space="preserve">Exemple : </w:t>
      </w:r>
      <w:r w:rsidRPr="00F26BF1">
        <w:rPr>
          <w:rFonts w:ascii="Consolas" w:hAnsi="Consolas"/>
        </w:rPr>
        <w:t xml:space="preserve">usermod -G amis, paris, collegues patrick </w:t>
      </w:r>
    </w:p>
    <w:p w14:paraId="0AD63156" w14:textId="709BFFC4" w:rsidR="00B808D1" w:rsidRDefault="00F26BF1" w:rsidP="0011025A">
      <w:r>
        <w:t>Séparez les noms des groupes par une virgule, sans espace entre chaque nom de groupe.</w:t>
      </w:r>
    </w:p>
    <w:p w14:paraId="2BB005A1" w14:textId="652A0D72" w:rsidR="00F26BF1" w:rsidRDefault="008F5C3D" w:rsidP="0011025A">
      <w:pPr>
        <w:rPr>
          <w:i/>
          <w:iCs/>
        </w:rPr>
      </w:pPr>
      <w:r w:rsidRPr="008F5C3D">
        <w:rPr>
          <w:i/>
          <w:iCs/>
        </w:rPr>
        <w:t xml:space="preserve">Rémarque : </w:t>
      </w:r>
    </w:p>
    <w:p w14:paraId="1E58F616" w14:textId="77777777" w:rsidR="00D02AF3" w:rsidRDefault="00BD4AAD" w:rsidP="0011025A">
      <w:r>
        <w:t xml:space="preserve">Faites très attention en utilisant usermod ! Lorsque vous utilisez -G, l'utilisateur change de groupe peu importe les groupes auxquels il appartenait auparavant. Si vous voulez ajouter des groupes à un utilisateur (sans perdre les groupes auxquels il appartenait auparavant), </w:t>
      </w:r>
    </w:p>
    <w:p w14:paraId="1952BCF0" w14:textId="544589B7" w:rsidR="008F5C3D" w:rsidRDefault="008537EE" w:rsidP="0011025A">
      <w:pPr>
        <w:rPr>
          <w:rFonts w:ascii="Consolas" w:hAnsi="Consolas"/>
        </w:rPr>
      </w:pPr>
      <w:r>
        <w:t>Utilisez</w:t>
      </w:r>
      <w:r w:rsidR="00BD4AAD">
        <w:t xml:space="preserve"> -a : </w:t>
      </w:r>
      <w:r w:rsidR="00BD4AAD" w:rsidRPr="00D02AF3">
        <w:rPr>
          <w:rFonts w:ascii="Consolas" w:hAnsi="Consolas"/>
        </w:rPr>
        <w:t>usermod -aG amis patrick</w:t>
      </w:r>
    </w:p>
    <w:p w14:paraId="125D4DDF" w14:textId="26E4D56F" w:rsidR="00D02AF3" w:rsidRDefault="001B7CC5" w:rsidP="001B7CC5">
      <w:pPr>
        <w:pStyle w:val="Titre4"/>
      </w:pPr>
      <w:r>
        <w:lastRenderedPageBreak/>
        <w:t>Commande delgroup</w:t>
      </w:r>
      <w:r w:rsidR="00CC32C7">
        <w:t xml:space="preserve"> pour supprimer un groupe</w:t>
      </w:r>
    </w:p>
    <w:p w14:paraId="1FE603A5" w14:textId="1D8309BA" w:rsidR="001B7CC5" w:rsidRDefault="00F57429" w:rsidP="001B7CC5">
      <w:r>
        <w:t>Si vous voulez supprimer un groupe, c'est tout simple :</w:t>
      </w:r>
    </w:p>
    <w:p w14:paraId="4718F56B" w14:textId="09E5C677" w:rsidR="00F57429" w:rsidRDefault="00F57429" w:rsidP="001B7CC5">
      <w:r>
        <w:rPr>
          <w:noProof/>
        </w:rPr>
        <w:drawing>
          <wp:inline distT="0" distB="0" distL="0" distR="0" wp14:anchorId="09E944E8" wp14:editId="69D4203D">
            <wp:extent cx="6029960" cy="551815"/>
            <wp:effectExtent l="0" t="0" r="8890" b="63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9960" cy="551815"/>
                    </a:xfrm>
                    <a:prstGeom prst="rect">
                      <a:avLst/>
                    </a:prstGeom>
                  </pic:spPr>
                </pic:pic>
              </a:graphicData>
            </a:graphic>
          </wp:inline>
        </w:drawing>
      </w:r>
    </w:p>
    <w:p w14:paraId="4EFB71D6" w14:textId="286505C4" w:rsidR="00F57429" w:rsidRPr="00446420" w:rsidRDefault="00446420" w:rsidP="001B7CC5">
      <w:pPr>
        <w:rPr>
          <w:i/>
          <w:iCs/>
        </w:rPr>
      </w:pPr>
      <w:r w:rsidRPr="00446420">
        <w:rPr>
          <w:i/>
          <w:iCs/>
        </w:rPr>
        <w:t xml:space="preserve">Remarque : </w:t>
      </w:r>
    </w:p>
    <w:p w14:paraId="469AF596" w14:textId="34549559" w:rsidR="00446420" w:rsidRDefault="00446420" w:rsidP="001B7CC5">
      <w:r w:rsidRPr="007E2D5F">
        <w:t>Les commandes addgroup et delgroup</w:t>
      </w:r>
      <w:r>
        <w:t xml:space="preserve"> n'existent pas ailleurs que sous Debian et ses dérivés (même remarque que pour adduser et deluser). Les commandes "traditionnelles" qui marchent partout sont </w:t>
      </w:r>
      <w:r w:rsidRPr="007E2D5F">
        <w:rPr>
          <w:i/>
          <w:iCs/>
        </w:rPr>
        <w:t>groupadd et groupdel</w:t>
      </w:r>
      <w:r>
        <w:t>, mais elles offrent moins d'options.</w:t>
      </w:r>
    </w:p>
    <w:p w14:paraId="2BF25212" w14:textId="25C4FBB7" w:rsidR="00446420" w:rsidRDefault="00946ACB" w:rsidP="007E2D5F">
      <w:pPr>
        <w:pStyle w:val="Titre4"/>
      </w:pPr>
      <w:r>
        <w:t>Commande pour changer le propriétaire d'un fichier</w:t>
      </w:r>
    </w:p>
    <w:p w14:paraId="621D1D4B" w14:textId="4BA6B349" w:rsidR="00946ACB" w:rsidRDefault="00C5314D" w:rsidP="00946ACB">
      <w:r>
        <w:t>L'utilisateur root, et seulement lui, peut changer le propriétaire d'un fichier. Par exemple, supposons que mateo21 possède dans son répertoire personnel un fichier appelé "rapport.txt". Voici le résultat d'un</w:t>
      </w:r>
      <w:r w:rsidRPr="00C5314D">
        <w:rPr>
          <w:rFonts w:ascii="Consolas" w:hAnsi="Consolas"/>
        </w:rPr>
        <w:t xml:space="preserve"> ls -l </w:t>
      </w:r>
      <w:r>
        <w:t>pour ce fichier :</w:t>
      </w:r>
    </w:p>
    <w:p w14:paraId="5538DCE6" w14:textId="291DD301" w:rsidR="00C5314D" w:rsidRDefault="00C32537" w:rsidP="00946ACB">
      <w:r>
        <w:rPr>
          <w:noProof/>
        </w:rPr>
        <w:drawing>
          <wp:inline distT="0" distB="0" distL="0" distR="0" wp14:anchorId="0DD43833" wp14:editId="5449AA79">
            <wp:extent cx="6029960" cy="717550"/>
            <wp:effectExtent l="0" t="0" r="8890" b="635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29960" cy="717550"/>
                    </a:xfrm>
                    <a:prstGeom prst="rect">
                      <a:avLst/>
                    </a:prstGeom>
                  </pic:spPr>
                </pic:pic>
              </a:graphicData>
            </a:graphic>
          </wp:inline>
        </w:drawing>
      </w:r>
    </w:p>
    <w:p w14:paraId="5BF36B23" w14:textId="701AFFE0" w:rsidR="00CC32C7" w:rsidRDefault="00CC32C7" w:rsidP="00946ACB">
      <w:r>
        <w:t>Petite astuce : comme vous venez de le voir, si on précise un nom de fichier en dernier paramètre de la commande ls, on ne verra que ce fichier dans les résultats. Le joker * est là aussi utilisable : ls -l *.jpg afficherait uniquement les images JPEG contenues dans ce dossier.</w:t>
      </w:r>
    </w:p>
    <w:p w14:paraId="5FDB37CE" w14:textId="7247C94C" w:rsidR="00CC32C7" w:rsidRDefault="00CC32C7" w:rsidP="00946ACB">
      <w:r>
        <w:t>Ce fichier, je souhaite le "donner" à patrick. C'est là qu'intervient la commande chown.</w:t>
      </w:r>
    </w:p>
    <w:p w14:paraId="470258ED" w14:textId="31E88049" w:rsidR="00136EF5" w:rsidRDefault="00136EF5" w:rsidP="00136EF5">
      <w:pPr>
        <w:pStyle w:val="Titre4"/>
      </w:pPr>
      <w:r>
        <w:t>Commande chown pour changer le proprietaire d’un fichier</w:t>
      </w:r>
    </w:p>
    <w:p w14:paraId="3F8E4FFB" w14:textId="684DE414" w:rsidR="00136EF5" w:rsidRDefault="007470B3" w:rsidP="00136EF5">
      <w:r>
        <w:t>La commande chown, qui doit être utilisée en tant que root, attend 2 paramètres au moins :</w:t>
      </w:r>
    </w:p>
    <w:p w14:paraId="0F33C250" w14:textId="70C75BDB" w:rsidR="007470B3" w:rsidRDefault="007470B3" w:rsidP="004B61F3">
      <w:pPr>
        <w:pStyle w:val="Paragraphedeliste"/>
        <w:numPr>
          <w:ilvl w:val="0"/>
          <w:numId w:val="34"/>
        </w:numPr>
      </w:pPr>
      <w:r>
        <w:t>Le nom du nouveau propriétaire</w:t>
      </w:r>
    </w:p>
    <w:p w14:paraId="2B1BDD2A" w14:textId="2B076766" w:rsidR="007470B3" w:rsidRDefault="007470B3" w:rsidP="004B61F3">
      <w:pPr>
        <w:pStyle w:val="Paragraphedeliste"/>
        <w:numPr>
          <w:ilvl w:val="0"/>
          <w:numId w:val="34"/>
        </w:numPr>
      </w:pPr>
      <w:r>
        <w:t>Le nom du fichier à modifier</w:t>
      </w:r>
    </w:p>
    <w:p w14:paraId="56167D5F" w14:textId="00F9EBA0" w:rsidR="007470B3" w:rsidRDefault="00C0124D" w:rsidP="007470B3">
      <w:r>
        <w:rPr>
          <w:noProof/>
        </w:rPr>
        <w:drawing>
          <wp:inline distT="0" distB="0" distL="0" distR="0" wp14:anchorId="5B454B8D" wp14:editId="55999BC6">
            <wp:extent cx="6029960" cy="565150"/>
            <wp:effectExtent l="0" t="0" r="889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29960" cy="565150"/>
                    </a:xfrm>
                    <a:prstGeom prst="rect">
                      <a:avLst/>
                    </a:prstGeom>
                  </pic:spPr>
                </pic:pic>
              </a:graphicData>
            </a:graphic>
          </wp:inline>
        </w:drawing>
      </w:r>
    </w:p>
    <w:p w14:paraId="1192E4CC" w14:textId="1182036C" w:rsidR="00C0124D" w:rsidRDefault="00C0124D" w:rsidP="007470B3">
      <w:r>
        <w:t>On peut voir ensuite que patrick est bien le nouveau propriétaire du fichier :</w:t>
      </w:r>
    </w:p>
    <w:p w14:paraId="43CA12D0" w14:textId="64188423" w:rsidR="00C0124D" w:rsidRDefault="00C0124D" w:rsidP="007470B3">
      <w:r>
        <w:rPr>
          <w:noProof/>
        </w:rPr>
        <w:lastRenderedPageBreak/>
        <w:drawing>
          <wp:inline distT="0" distB="0" distL="0" distR="0" wp14:anchorId="0CC9B14A" wp14:editId="5B9AFE3E">
            <wp:extent cx="6029960" cy="701675"/>
            <wp:effectExtent l="0" t="0" r="8890" b="31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9960" cy="701675"/>
                    </a:xfrm>
                    <a:prstGeom prst="rect">
                      <a:avLst/>
                    </a:prstGeom>
                  </pic:spPr>
                </pic:pic>
              </a:graphicData>
            </a:graphic>
          </wp:inline>
        </w:drawing>
      </w:r>
    </w:p>
    <w:p w14:paraId="1B9216F9" w14:textId="0669FC26" w:rsidR="00C0124D" w:rsidRDefault="00C0124D" w:rsidP="007470B3">
      <w:r>
        <w:t>Seulement... il appartient toujours au groupe mateo21 !</w:t>
      </w:r>
    </w:p>
    <w:p w14:paraId="2AFAF51A" w14:textId="358CAE07" w:rsidR="00C0124D" w:rsidRDefault="006924CB" w:rsidP="006924CB">
      <w:pPr>
        <w:pStyle w:val="Titre4"/>
      </w:pPr>
      <w:r>
        <w:t>Commande chgrp pour changer le groupe proprietaire d’un fichier</w:t>
      </w:r>
    </w:p>
    <w:p w14:paraId="70FD1F60" w14:textId="153E9532" w:rsidR="006924CB" w:rsidRDefault="006924CB" w:rsidP="006924CB">
      <w:r>
        <w:t xml:space="preserve">La commande </w:t>
      </w:r>
      <w:r w:rsidRPr="00E314F3">
        <w:rPr>
          <w:i/>
          <w:iCs/>
        </w:rPr>
        <w:t>chgrp</w:t>
      </w:r>
      <w:r>
        <w:t xml:space="preserve"> s'utilise exactement de la même manière que chown, à la différence près qu'il affecte cette fois le groupe propriétaire d'un fichier</w:t>
      </w:r>
      <w:r w:rsidR="00E314F3">
        <w:t>.</w:t>
      </w:r>
    </w:p>
    <w:p w14:paraId="1CEE4E26" w14:textId="118F08B5" w:rsidR="00E314F3" w:rsidRDefault="00E314F3" w:rsidP="006924CB">
      <w:r>
        <w:rPr>
          <w:noProof/>
        </w:rPr>
        <w:drawing>
          <wp:inline distT="0" distB="0" distL="0" distR="0" wp14:anchorId="501AB6F4" wp14:editId="0233A008">
            <wp:extent cx="6029960" cy="572770"/>
            <wp:effectExtent l="0" t="0" r="889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9960" cy="572770"/>
                    </a:xfrm>
                    <a:prstGeom prst="rect">
                      <a:avLst/>
                    </a:prstGeom>
                  </pic:spPr>
                </pic:pic>
              </a:graphicData>
            </a:graphic>
          </wp:inline>
        </w:drawing>
      </w:r>
    </w:p>
    <w:p w14:paraId="374DCB44" w14:textId="4E2FEDCA" w:rsidR="00E314F3" w:rsidRDefault="00343469" w:rsidP="006924CB">
      <w:r>
        <w:t>Le but est d’affecter le fichier rapport.txt au groupe "amis".</w:t>
      </w:r>
    </w:p>
    <w:p w14:paraId="1FC24676" w14:textId="602704D0" w:rsidR="00343469" w:rsidRDefault="004452C9" w:rsidP="006924CB">
      <w:r>
        <w:t xml:space="preserve">Un petit </w:t>
      </w:r>
      <w:r w:rsidRPr="004452C9">
        <w:rPr>
          <w:i/>
          <w:iCs/>
        </w:rPr>
        <w:t>ls -l</w:t>
      </w:r>
      <w:r>
        <w:t xml:space="preserve"> nous confirmera que rapport.txt appartient désormais à patrick et au groupe amis :</w:t>
      </w:r>
    </w:p>
    <w:p w14:paraId="53F0913A" w14:textId="11F5ECB8" w:rsidR="004452C9" w:rsidRDefault="00434F6E" w:rsidP="006924CB">
      <w:r>
        <w:rPr>
          <w:noProof/>
        </w:rPr>
        <w:drawing>
          <wp:inline distT="0" distB="0" distL="0" distR="0" wp14:anchorId="56884B8A" wp14:editId="15F92465">
            <wp:extent cx="6029960" cy="693420"/>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29960" cy="693420"/>
                    </a:xfrm>
                    <a:prstGeom prst="rect">
                      <a:avLst/>
                    </a:prstGeom>
                  </pic:spPr>
                </pic:pic>
              </a:graphicData>
            </a:graphic>
          </wp:inline>
        </w:drawing>
      </w:r>
    </w:p>
    <w:p w14:paraId="228717E7" w14:textId="757D9757" w:rsidR="00434F6E" w:rsidRDefault="008E117F" w:rsidP="006924CB">
      <w:r>
        <w:t xml:space="preserve">La commande </w:t>
      </w:r>
      <w:r w:rsidRPr="008E117F">
        <w:rPr>
          <w:i/>
          <w:iCs/>
        </w:rPr>
        <w:t>chown</w:t>
      </w:r>
      <w:r>
        <w:rPr>
          <w:i/>
          <w:iCs/>
        </w:rPr>
        <w:t xml:space="preserve"> </w:t>
      </w:r>
      <w:r>
        <w:t xml:space="preserve">peut aussi changer le groupe proprietaire d’un fichier. </w:t>
      </w:r>
    </w:p>
    <w:p w14:paraId="6E23EDCC" w14:textId="34FF4E0D" w:rsidR="008E117F" w:rsidRDefault="008E117F" w:rsidP="006924CB">
      <w:r>
        <w:rPr>
          <w:noProof/>
        </w:rPr>
        <w:drawing>
          <wp:inline distT="0" distB="0" distL="0" distR="0" wp14:anchorId="5D726FE9" wp14:editId="6250133F">
            <wp:extent cx="6029960" cy="548005"/>
            <wp:effectExtent l="0" t="0" r="8890" b="444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29960" cy="548005"/>
                    </a:xfrm>
                    <a:prstGeom prst="rect">
                      <a:avLst/>
                    </a:prstGeom>
                  </pic:spPr>
                </pic:pic>
              </a:graphicData>
            </a:graphic>
          </wp:inline>
        </w:drawing>
      </w:r>
    </w:p>
    <w:p w14:paraId="41620D5B" w14:textId="44EC072A" w:rsidR="008E117F" w:rsidRDefault="001C2B78" w:rsidP="006924CB">
      <w:r>
        <w:t>Le but est d’affecter le fichier à l'utilisateur patrick et au groupe amis.</w:t>
      </w:r>
    </w:p>
    <w:p w14:paraId="2DDBB2B9" w14:textId="6B4F178A" w:rsidR="001C2B78" w:rsidRDefault="006C0675" w:rsidP="006924CB">
      <w:r>
        <w:t>Il suffit de séparer par un symbole deux-points ":" le nom du nouvel utilisateur (à gauche) et le nom du nouveau groupe (à droite).</w:t>
      </w:r>
    </w:p>
    <w:p w14:paraId="54470729" w14:textId="26253C63" w:rsidR="006C0675" w:rsidRDefault="00D23A11" w:rsidP="006924CB">
      <w:r w:rsidRPr="00D23A11">
        <w:rPr>
          <w:i/>
          <w:iCs/>
        </w:rPr>
        <w:t>L’option -R</w:t>
      </w:r>
      <w:r>
        <w:t xml:space="preserve"> dans la commande</w:t>
      </w:r>
      <w:r w:rsidRPr="00D23A11">
        <w:rPr>
          <w:i/>
          <w:iCs/>
        </w:rPr>
        <w:t xml:space="preserve"> chown</w:t>
      </w:r>
      <w:r>
        <w:rPr>
          <w:i/>
          <w:iCs/>
        </w:rPr>
        <w:t xml:space="preserve"> </w:t>
      </w:r>
      <w:r>
        <w:t>permet aussi de faire la modification de manière recursive.</w:t>
      </w:r>
    </w:p>
    <w:p w14:paraId="7D8A5E34" w14:textId="6DC8C40B" w:rsidR="00D23A11" w:rsidRDefault="0045614F" w:rsidP="003828E2">
      <w:pPr>
        <w:pStyle w:val="Titre3"/>
        <w:jc w:val="left"/>
      </w:pPr>
      <w:bookmarkStart w:id="34" w:name="_Toc49916479"/>
      <w:r>
        <w:t>Commande chmod pour attribuer des droits d’accès</w:t>
      </w:r>
      <w:bookmarkEnd w:id="34"/>
    </w:p>
    <w:p w14:paraId="4A15CB23" w14:textId="1AF70663" w:rsidR="0045614F" w:rsidRDefault="00FF3E91" w:rsidP="00FF3E91">
      <w:pPr>
        <w:pStyle w:val="Titre4"/>
      </w:pPr>
      <w:r>
        <w:t>Fonctionnement des droits</w:t>
      </w:r>
    </w:p>
    <w:p w14:paraId="11BCD2B8" w14:textId="7D013339" w:rsidR="00FF3E91" w:rsidRDefault="00187608" w:rsidP="00FF3E91">
      <w:r>
        <w:t xml:space="preserve">Chaque fichier et chaque dossier possèdent une liste de droits. C'est une liste qui dit qui a le droit de voir le fichier, de le modifier et de l'exécuter. Vous avez déjà vu des listes de droits, oui oui ! Lorsque vous faites un </w:t>
      </w:r>
      <w:r w:rsidRPr="00187608">
        <w:rPr>
          <w:rFonts w:ascii="Consolas" w:hAnsi="Consolas"/>
        </w:rPr>
        <w:t>ls -l</w:t>
      </w:r>
      <w:r>
        <w:t>, c'est la première colonne :</w:t>
      </w:r>
    </w:p>
    <w:p w14:paraId="32171A3A" w14:textId="54191D73" w:rsidR="00187608" w:rsidRDefault="006E7821" w:rsidP="00FF3E91">
      <w:r>
        <w:rPr>
          <w:noProof/>
        </w:rPr>
        <w:lastRenderedPageBreak/>
        <w:drawing>
          <wp:inline distT="0" distB="0" distL="0" distR="0" wp14:anchorId="78014755" wp14:editId="23B7B1C4">
            <wp:extent cx="6029960" cy="2105025"/>
            <wp:effectExtent l="0" t="0" r="889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29960" cy="2105025"/>
                    </a:xfrm>
                    <a:prstGeom prst="rect">
                      <a:avLst/>
                    </a:prstGeom>
                  </pic:spPr>
                </pic:pic>
              </a:graphicData>
            </a:graphic>
          </wp:inline>
        </w:drawing>
      </w:r>
    </w:p>
    <w:p w14:paraId="628BB6BE" w14:textId="056E58B0" w:rsidR="006E7821" w:rsidRDefault="001E63DC" w:rsidP="00FF3E91">
      <w:r>
        <w:t>Vous voyez tous ces d, r, w et x au début ? Ce sont ce qu'on appelle les droits d'accès du fichier ou dossier. On peut voir 5 lettres différentes. Voici leurs significations :</w:t>
      </w:r>
    </w:p>
    <w:p w14:paraId="0FF182E4" w14:textId="77777777" w:rsidR="001E63DC" w:rsidRDefault="001E63DC" w:rsidP="004B61F3">
      <w:pPr>
        <w:pStyle w:val="Paragraphedeliste"/>
        <w:numPr>
          <w:ilvl w:val="0"/>
          <w:numId w:val="35"/>
        </w:numPr>
      </w:pPr>
      <w:r>
        <w:t xml:space="preserve">d (Directory) : indique si l'élément est un dossier. </w:t>
      </w:r>
    </w:p>
    <w:p w14:paraId="400835DF" w14:textId="77777777" w:rsidR="001E63DC" w:rsidRDefault="001E63DC" w:rsidP="004B61F3">
      <w:pPr>
        <w:pStyle w:val="Paragraphedeliste"/>
        <w:numPr>
          <w:ilvl w:val="0"/>
          <w:numId w:val="35"/>
        </w:numPr>
      </w:pPr>
      <w:r>
        <w:t xml:space="preserve">l (Link) : indique si l'élément est un lien (raccourci). </w:t>
      </w:r>
    </w:p>
    <w:p w14:paraId="3711AB9D" w14:textId="77777777" w:rsidR="001E63DC" w:rsidRDefault="001E63DC" w:rsidP="004B61F3">
      <w:pPr>
        <w:pStyle w:val="Paragraphedeliste"/>
        <w:numPr>
          <w:ilvl w:val="0"/>
          <w:numId w:val="35"/>
        </w:numPr>
      </w:pPr>
      <w:r>
        <w:t xml:space="preserve">r (Read) : indique si on peut lire l'élément. </w:t>
      </w:r>
    </w:p>
    <w:p w14:paraId="39031A39" w14:textId="77777777" w:rsidR="001E63DC" w:rsidRDefault="001E63DC" w:rsidP="004B61F3">
      <w:pPr>
        <w:pStyle w:val="Paragraphedeliste"/>
        <w:numPr>
          <w:ilvl w:val="0"/>
          <w:numId w:val="35"/>
        </w:numPr>
      </w:pPr>
      <w:r>
        <w:t xml:space="preserve">w (Write) : indique si on peut modifier l'élément. </w:t>
      </w:r>
    </w:p>
    <w:p w14:paraId="754D17EC" w14:textId="4711CCCE" w:rsidR="001E63DC" w:rsidRDefault="001E63DC" w:rsidP="004B61F3">
      <w:pPr>
        <w:pStyle w:val="Paragraphedeliste"/>
        <w:numPr>
          <w:ilvl w:val="0"/>
          <w:numId w:val="35"/>
        </w:numPr>
      </w:pPr>
      <w:r>
        <w:t>x (eXecute) : si c'est un fichier, "x" indique qu'on peut l'exécuter. Ce n'est utile que pour les fichiers exécutables (programmes et scripts). Si c'est un dossier, "x" indique qu'on peut le "traverser", c'est-à-dire qu'on peut voir les sous-dossiers qu'il contient si on a le droit de lecture dessus.</w:t>
      </w:r>
    </w:p>
    <w:p w14:paraId="10EADB59" w14:textId="2F36D9FC" w:rsidR="001E63DC" w:rsidRDefault="00D11EDB" w:rsidP="001E63DC">
      <w:r>
        <w:t>Si la lettre apparaît, c'est que le droit existe. S'il y a un tiret à la place, c'est qu'il n'y a pas de droit.</w:t>
      </w:r>
    </w:p>
    <w:p w14:paraId="66555EC1" w14:textId="3BD42DCC" w:rsidR="00D11EDB" w:rsidRDefault="00D11EDB" w:rsidP="001E63DC">
      <w:r>
        <w:t>Les droits sont découpés en fonction des utilisateurs :</w:t>
      </w:r>
    </w:p>
    <w:p w14:paraId="55EDC147" w14:textId="5CC3BB4B" w:rsidR="00D11EDB" w:rsidRDefault="00D11EDB" w:rsidP="00D11EDB">
      <w:pPr>
        <w:jc w:val="center"/>
      </w:pPr>
      <w:r>
        <w:rPr>
          <w:noProof/>
        </w:rPr>
        <w:drawing>
          <wp:inline distT="0" distB="0" distL="0" distR="0" wp14:anchorId="032CE6F2" wp14:editId="04912BC8">
            <wp:extent cx="2428875" cy="68658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55784" cy="694189"/>
                    </a:xfrm>
                    <a:prstGeom prst="rect">
                      <a:avLst/>
                    </a:prstGeom>
                  </pic:spPr>
                </pic:pic>
              </a:graphicData>
            </a:graphic>
          </wp:inline>
        </w:drawing>
      </w:r>
    </w:p>
    <w:p w14:paraId="335367CD" w14:textId="77777777" w:rsidR="00E15170" w:rsidRDefault="00E15170" w:rsidP="00D11EDB">
      <w:pPr>
        <w:jc w:val="left"/>
      </w:pPr>
      <w:r>
        <w:t xml:space="preserve">Le premier élément ("d") mis à part, on constate que r, w et x sont répétés 3 fois en fonction des utilisateurs : </w:t>
      </w:r>
    </w:p>
    <w:p w14:paraId="5714BE2D" w14:textId="77777777" w:rsidR="00E15170" w:rsidRDefault="00E15170" w:rsidP="004B61F3">
      <w:pPr>
        <w:pStyle w:val="Paragraphedeliste"/>
        <w:numPr>
          <w:ilvl w:val="0"/>
          <w:numId w:val="36"/>
        </w:numPr>
        <w:jc w:val="left"/>
      </w:pPr>
      <w:r>
        <w:t>Le premier triplet rwx indique les droits que possède le</w:t>
      </w:r>
      <w:r w:rsidRPr="00E15170">
        <w:rPr>
          <w:b/>
          <w:bCs/>
        </w:rPr>
        <w:t xml:space="preserve"> propriétaire</w:t>
      </w:r>
      <w:r>
        <w:t xml:space="preserve"> du fichier sur ce fichier. </w:t>
      </w:r>
    </w:p>
    <w:p w14:paraId="49F3B125" w14:textId="11D58CD2" w:rsidR="004E0033" w:rsidRDefault="00E15170" w:rsidP="004E0033">
      <w:pPr>
        <w:pStyle w:val="Paragraphedeliste"/>
        <w:numPr>
          <w:ilvl w:val="0"/>
          <w:numId w:val="36"/>
        </w:numPr>
        <w:jc w:val="left"/>
      </w:pPr>
      <w:r>
        <w:t xml:space="preserve">Le second triplet rwx indique les droits que possèdent les autres membres </w:t>
      </w:r>
      <w:r w:rsidRPr="00E15170">
        <w:rPr>
          <w:b/>
          <w:bCs/>
        </w:rPr>
        <w:t>du groupe</w:t>
      </w:r>
      <w:r>
        <w:t xml:space="preserve"> sur ce fichier. </w:t>
      </w:r>
    </w:p>
    <w:p w14:paraId="5BF507CF" w14:textId="1F80D425" w:rsidR="00D11EDB" w:rsidRDefault="00E15170" w:rsidP="004B61F3">
      <w:pPr>
        <w:pStyle w:val="Paragraphedeliste"/>
        <w:numPr>
          <w:ilvl w:val="0"/>
          <w:numId w:val="36"/>
        </w:numPr>
        <w:jc w:val="left"/>
      </w:pPr>
      <w:r>
        <w:t xml:space="preserve">Enfin, le dernier triplet rwx indique les droits que possèdent tous </w:t>
      </w:r>
      <w:r w:rsidRPr="00303E6D">
        <w:rPr>
          <w:b/>
          <w:bCs/>
        </w:rPr>
        <w:t xml:space="preserve">les autres </w:t>
      </w:r>
      <w:r>
        <w:t>utilisateurs de la machine sur ce fichier. Prenons un cas concret, le fichier rapport.txt :</w:t>
      </w:r>
    </w:p>
    <w:p w14:paraId="2C57593F" w14:textId="7E6F12FC" w:rsidR="00303E6D" w:rsidRDefault="00620E1A" w:rsidP="00303E6D">
      <w:pPr>
        <w:ind w:left="360"/>
        <w:jc w:val="left"/>
      </w:pPr>
      <w:r>
        <w:rPr>
          <w:noProof/>
        </w:rPr>
        <w:lastRenderedPageBreak/>
        <w:drawing>
          <wp:inline distT="0" distB="0" distL="0" distR="0" wp14:anchorId="4295D822" wp14:editId="4007009A">
            <wp:extent cx="6029960" cy="581025"/>
            <wp:effectExtent l="0" t="0" r="889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960" cy="581025"/>
                    </a:xfrm>
                    <a:prstGeom prst="rect">
                      <a:avLst/>
                    </a:prstGeom>
                  </pic:spPr>
                </pic:pic>
              </a:graphicData>
            </a:graphic>
          </wp:inline>
        </w:drawing>
      </w:r>
    </w:p>
    <w:p w14:paraId="1D6C13FC" w14:textId="74F8EEB8" w:rsidR="00021F82" w:rsidRDefault="00021F82" w:rsidP="00E65A44">
      <w:pPr>
        <w:ind w:left="360"/>
        <w:jc w:val="left"/>
      </w:pPr>
      <w:r>
        <w:t xml:space="preserve">Ses droits sont : </w:t>
      </w:r>
    </w:p>
    <w:p w14:paraId="03665168" w14:textId="77777777" w:rsidR="00113B82" w:rsidRDefault="00113B82" w:rsidP="004B61F3">
      <w:pPr>
        <w:pStyle w:val="Paragraphedeliste"/>
        <w:numPr>
          <w:ilvl w:val="0"/>
          <w:numId w:val="37"/>
        </w:numPr>
        <w:jc w:val="left"/>
      </w:pPr>
      <w:r w:rsidRPr="00113B82">
        <w:rPr>
          <w:b/>
          <w:bCs/>
        </w:rPr>
        <w:t>- :</w:t>
      </w:r>
      <w:r>
        <w:t xml:space="preserve"> le premier tiret indique qu'il ne s'agit pas d'un dossier. S'il y avait eu un "d" à la place, cela aurait indiqué qu'il s'agissait d'un dossier. </w:t>
      </w:r>
    </w:p>
    <w:p w14:paraId="4DF0B5A5" w14:textId="77777777" w:rsidR="00113B82" w:rsidRDefault="00113B82" w:rsidP="004B61F3">
      <w:pPr>
        <w:pStyle w:val="Paragraphedeliste"/>
        <w:numPr>
          <w:ilvl w:val="0"/>
          <w:numId w:val="37"/>
        </w:numPr>
        <w:jc w:val="left"/>
      </w:pPr>
      <w:r w:rsidRPr="00113B82">
        <w:rPr>
          <w:b/>
          <w:bCs/>
        </w:rPr>
        <w:t>rw- :</w:t>
      </w:r>
      <w:r>
        <w:t xml:space="preserve"> indique que le propriétaire du fichier, mateo21 en l'occurence, peut lire et modifier (et donc supprimer) le fichier. En revanche, il ne peut pas l'exécuter car il n'a pas de x à la fin. Je rappelle que quiconque peut modifier un fichier a aussi le droit de le supprimer. </w:t>
      </w:r>
    </w:p>
    <w:p w14:paraId="7EA409ED" w14:textId="77777777" w:rsidR="00113B82" w:rsidRDefault="00113B82" w:rsidP="004B61F3">
      <w:pPr>
        <w:pStyle w:val="Paragraphedeliste"/>
        <w:numPr>
          <w:ilvl w:val="0"/>
          <w:numId w:val="37"/>
        </w:numPr>
        <w:jc w:val="left"/>
      </w:pPr>
      <w:r w:rsidRPr="00113B82">
        <w:rPr>
          <w:b/>
          <w:bCs/>
        </w:rPr>
        <w:t>r-- :</w:t>
      </w:r>
      <w:r>
        <w:t xml:space="preserve"> tous les gens qui font partie du groupe "mateo21" mais qui ne sont pas "mateo21" peuvent seulement lire le fichier. Ils ne peuvent ni le modifier, ni l'exécuter. Je reconnais qu'avoir un nom de groupe identique au nom d'utilisateur peut embrouiller : si vous êtes aussi bien organisé que sur mon premier schéma, on parlerait plutôt du groupe "famille". </w:t>
      </w:r>
    </w:p>
    <w:p w14:paraId="2F76F95E" w14:textId="761DD62F" w:rsidR="00021F82" w:rsidRDefault="00113B82" w:rsidP="004B61F3">
      <w:pPr>
        <w:pStyle w:val="Paragraphedeliste"/>
        <w:numPr>
          <w:ilvl w:val="0"/>
          <w:numId w:val="37"/>
        </w:numPr>
        <w:jc w:val="left"/>
      </w:pPr>
      <w:r w:rsidRPr="00113B82">
        <w:rPr>
          <w:b/>
          <w:bCs/>
        </w:rPr>
        <w:t>r-- :</w:t>
      </w:r>
      <w:r>
        <w:t xml:space="preserve"> tous les autres (ceux qui ne font pas partie du groupe "mateo21") peuvent seulement lire le fichier.</w:t>
      </w:r>
    </w:p>
    <w:p w14:paraId="71AECA79" w14:textId="51A20C97" w:rsidR="00113B82" w:rsidRDefault="00156B81" w:rsidP="00113B82">
      <w:pPr>
        <w:jc w:val="left"/>
      </w:pPr>
      <w:r>
        <w:t xml:space="preserve">En résumé, ces droits nous apprennent que l'élément est un fichier, que mateo21 peut le lire et le modifier, et que tous les autres utilisateurs peuvent seulement le lire. </w:t>
      </w:r>
    </w:p>
    <w:p w14:paraId="50C9EB13" w14:textId="2F31AE7E" w:rsidR="00156B81" w:rsidRPr="00156B81" w:rsidRDefault="00156B81" w:rsidP="00113B82">
      <w:pPr>
        <w:jc w:val="left"/>
        <w:rPr>
          <w:i/>
          <w:iCs/>
        </w:rPr>
      </w:pPr>
      <w:r w:rsidRPr="00156B81">
        <w:rPr>
          <w:i/>
          <w:iCs/>
        </w:rPr>
        <w:t xml:space="preserve">Remarque : </w:t>
      </w:r>
    </w:p>
    <w:p w14:paraId="1FFFF2F7" w14:textId="6390C377" w:rsidR="00156B81" w:rsidRPr="00FF3E91" w:rsidRDefault="00156B81" w:rsidP="00113B82">
      <w:pPr>
        <w:jc w:val="left"/>
      </w:pPr>
      <w:r>
        <w:t>Root a TOUS les droits. Il peut tout faire : lire, modifier, exécuter n'importe quel fichier.</w:t>
      </w:r>
    </w:p>
    <w:p w14:paraId="3ED5C53D" w14:textId="4FB4E35A" w:rsidR="0045614F" w:rsidRDefault="003828E2" w:rsidP="003828E2">
      <w:pPr>
        <w:pStyle w:val="Titre4"/>
      </w:pPr>
      <w:r>
        <w:t>Commande chmod pour modifier les droits d’accès</w:t>
      </w:r>
    </w:p>
    <w:p w14:paraId="6982E4AF" w14:textId="4B49AF52" w:rsidR="003828E2" w:rsidRDefault="004A1A07" w:rsidP="003828E2">
      <w:r>
        <w:t xml:space="preserve">Une précision importante pour commencer : contrairement aux commandes précédentes, vous n'avez pas besoin d'être root pour utiliser </w:t>
      </w:r>
      <w:r w:rsidRPr="004A1A07">
        <w:rPr>
          <w:i/>
          <w:iCs/>
        </w:rPr>
        <w:t>chmod</w:t>
      </w:r>
      <w:r>
        <w:t xml:space="preserve">. Vous devez juste être propriétaire du fichier dont vous voulez modifier les droits d'accès. La commande </w:t>
      </w:r>
      <w:r w:rsidRPr="004A1A07">
        <w:rPr>
          <w:i/>
          <w:iCs/>
        </w:rPr>
        <w:t>chmod</w:t>
      </w:r>
      <w:r>
        <w:t xml:space="preserve"> est un petit peu délicat à utiliser. En effet, on peut attribuer les droits sur un fichier / dossier via plusieurs méthodes différentes, la plus courante étant celle des chiffres.</w:t>
      </w:r>
    </w:p>
    <w:p w14:paraId="64D7B02F" w14:textId="68BBABB1" w:rsidR="00875962" w:rsidRDefault="00875962" w:rsidP="004B61F3">
      <w:pPr>
        <w:pStyle w:val="Paragraphedeliste"/>
        <w:numPr>
          <w:ilvl w:val="0"/>
          <w:numId w:val="38"/>
        </w:numPr>
      </w:pPr>
      <w:r>
        <w:t>Attribuer des droits avec des chiffres (chmod absolu)</w:t>
      </w:r>
    </w:p>
    <w:p w14:paraId="02B68A4F" w14:textId="5CAFC615" w:rsidR="00875962" w:rsidRDefault="00875962" w:rsidP="00875962">
      <w:pPr>
        <w:jc w:val="center"/>
        <w:rPr>
          <w:noProof/>
        </w:rPr>
      </w:pPr>
      <w:r>
        <w:lastRenderedPageBreak/>
        <w:t>Il va falloir faire un petit peu de calcul mental. En effet, on attribue un chiffre à chaque droit :</w:t>
      </w:r>
      <w:r w:rsidRPr="00875962">
        <w:rPr>
          <w:noProof/>
        </w:rPr>
        <w:t xml:space="preserve"> </w:t>
      </w:r>
      <w:r>
        <w:rPr>
          <w:noProof/>
        </w:rPr>
        <w:drawing>
          <wp:inline distT="0" distB="0" distL="0" distR="0" wp14:anchorId="1D4CB2E1" wp14:editId="22771D3C">
            <wp:extent cx="1085850" cy="1190625"/>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85850" cy="1190625"/>
                    </a:xfrm>
                    <a:prstGeom prst="rect">
                      <a:avLst/>
                    </a:prstGeom>
                  </pic:spPr>
                </pic:pic>
              </a:graphicData>
            </a:graphic>
          </wp:inline>
        </w:drawing>
      </w:r>
    </w:p>
    <w:p w14:paraId="5E4EF40F" w14:textId="6F5C4E07" w:rsidR="00875962" w:rsidRDefault="00C4772A" w:rsidP="00875962">
      <w:r>
        <w:t xml:space="preserve">Si vous voulez combiner ces droits, il va falloir additionner les chiffres correspondants. Ainsi, pour attribuer le droit de lecture et de modification, il faut additionner 4 + 2, ce qui donne 6. </w:t>
      </w:r>
      <w:r w:rsidRPr="00C4772A">
        <w:rPr>
          <w:b/>
          <w:bCs/>
        </w:rPr>
        <w:t xml:space="preserve">Le chiffre 6 </w:t>
      </w:r>
      <w:r>
        <w:t xml:space="preserve">signifie donc </w:t>
      </w:r>
      <w:r w:rsidRPr="00C4772A">
        <w:rPr>
          <w:b/>
          <w:bCs/>
        </w:rPr>
        <w:t>"Droit de lecture et d'écriture".</w:t>
      </w:r>
      <w:r>
        <w:t xml:space="preserve"> Voici la liste des droits possibles et la valeur correspondante :</w:t>
      </w:r>
    </w:p>
    <w:p w14:paraId="432A52B6" w14:textId="2DAEBF57" w:rsidR="00C4772A" w:rsidRDefault="00634FD2" w:rsidP="00634FD2">
      <w:pPr>
        <w:jc w:val="center"/>
      </w:pPr>
      <w:r>
        <w:rPr>
          <w:noProof/>
        </w:rPr>
        <w:drawing>
          <wp:inline distT="0" distB="0" distL="0" distR="0" wp14:anchorId="5B753AB5" wp14:editId="6571F7B9">
            <wp:extent cx="1548298" cy="230505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54126" cy="2313726"/>
                    </a:xfrm>
                    <a:prstGeom prst="rect">
                      <a:avLst/>
                    </a:prstGeom>
                  </pic:spPr>
                </pic:pic>
              </a:graphicData>
            </a:graphic>
          </wp:inline>
        </w:drawing>
      </w:r>
    </w:p>
    <w:p w14:paraId="23EF3BCF" w14:textId="0D0EE227" w:rsidR="00634FD2" w:rsidRDefault="008E7EA1" w:rsidP="00634FD2">
      <w:r>
        <w:t xml:space="preserve">Comme exemple : </w:t>
      </w:r>
    </w:p>
    <w:p w14:paraId="4F282478" w14:textId="2A3C2BF4" w:rsidR="008E7EA1" w:rsidRDefault="00866295" w:rsidP="00634FD2">
      <w:r>
        <w:rPr>
          <w:noProof/>
        </w:rPr>
        <w:drawing>
          <wp:inline distT="0" distB="0" distL="0" distR="0" wp14:anchorId="3B6B500D" wp14:editId="62F348C9">
            <wp:extent cx="6029960" cy="507365"/>
            <wp:effectExtent l="0" t="0" r="8890" b="698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9960" cy="507365"/>
                    </a:xfrm>
                    <a:prstGeom prst="rect">
                      <a:avLst/>
                    </a:prstGeom>
                  </pic:spPr>
                </pic:pic>
              </a:graphicData>
            </a:graphic>
          </wp:inline>
        </w:drawing>
      </w:r>
    </w:p>
    <w:p w14:paraId="616EED74" w14:textId="5418E8C0" w:rsidR="00866295" w:rsidRDefault="00866295" w:rsidP="00634FD2">
      <w:r>
        <w:t>Un petit ls -l pour voir le résultat :</w:t>
      </w:r>
    </w:p>
    <w:p w14:paraId="5AA5E4BE" w14:textId="04233607" w:rsidR="00866295" w:rsidRDefault="00866295" w:rsidP="00634FD2">
      <w:r>
        <w:rPr>
          <w:noProof/>
        </w:rPr>
        <w:drawing>
          <wp:inline distT="0" distB="0" distL="0" distR="0" wp14:anchorId="268C668A" wp14:editId="43D2AC27">
            <wp:extent cx="6029960" cy="664210"/>
            <wp:effectExtent l="0" t="0" r="8890" b="254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960" cy="664210"/>
                    </a:xfrm>
                    <a:prstGeom prst="rect">
                      <a:avLst/>
                    </a:prstGeom>
                  </pic:spPr>
                </pic:pic>
              </a:graphicData>
            </a:graphic>
          </wp:inline>
        </w:drawing>
      </w:r>
    </w:p>
    <w:p w14:paraId="55DC668F" w14:textId="4E23F525" w:rsidR="00866295" w:rsidRDefault="005021CA" w:rsidP="004B61F3">
      <w:pPr>
        <w:pStyle w:val="Paragraphedeliste"/>
        <w:numPr>
          <w:ilvl w:val="0"/>
          <w:numId w:val="38"/>
        </w:numPr>
      </w:pPr>
      <w:r>
        <w:t>Attribuer des droits avec des lettres (chmod relatif)</w:t>
      </w:r>
    </w:p>
    <w:p w14:paraId="4638FC9B" w14:textId="77777777" w:rsidR="002A7655" w:rsidRDefault="002A7655" w:rsidP="005021CA">
      <w:r>
        <w:t xml:space="preserve">Il existe un autre moyen de modifier les droits d'un fichier. Il revient un peu au même mais permet parfois de paramétrer plus finement, droit par droit. Dans ce mode, il faut savoir que : </w:t>
      </w:r>
    </w:p>
    <w:p w14:paraId="6CF7B28D" w14:textId="77777777" w:rsidR="002A7655" w:rsidRDefault="002A7655" w:rsidP="004B61F3">
      <w:pPr>
        <w:pStyle w:val="Paragraphedeliste"/>
        <w:numPr>
          <w:ilvl w:val="0"/>
          <w:numId w:val="39"/>
        </w:numPr>
      </w:pPr>
      <w:r w:rsidRPr="002A7655">
        <w:rPr>
          <w:b/>
          <w:bCs/>
        </w:rPr>
        <w:t>u</w:t>
      </w:r>
      <w:r>
        <w:t xml:space="preserve"> = user (propriétaire) </w:t>
      </w:r>
    </w:p>
    <w:p w14:paraId="3E2F041E" w14:textId="77777777" w:rsidR="002A7655" w:rsidRDefault="002A7655" w:rsidP="004B61F3">
      <w:pPr>
        <w:pStyle w:val="Paragraphedeliste"/>
        <w:numPr>
          <w:ilvl w:val="0"/>
          <w:numId w:val="39"/>
        </w:numPr>
      </w:pPr>
      <w:r w:rsidRPr="002A7655">
        <w:rPr>
          <w:b/>
          <w:bCs/>
        </w:rPr>
        <w:t xml:space="preserve">g </w:t>
      </w:r>
      <w:r>
        <w:t xml:space="preserve">= group (groupe) </w:t>
      </w:r>
    </w:p>
    <w:p w14:paraId="548063A8" w14:textId="2CBDD7D4" w:rsidR="005021CA" w:rsidRDefault="002A7655" w:rsidP="004B61F3">
      <w:pPr>
        <w:pStyle w:val="Paragraphedeliste"/>
        <w:numPr>
          <w:ilvl w:val="0"/>
          <w:numId w:val="39"/>
        </w:numPr>
      </w:pPr>
      <w:r w:rsidRPr="002A7655">
        <w:rPr>
          <w:b/>
          <w:bCs/>
        </w:rPr>
        <w:t xml:space="preserve">o </w:t>
      </w:r>
      <w:r>
        <w:t>= other (autres)</w:t>
      </w:r>
    </w:p>
    <w:p w14:paraId="72AECBB5" w14:textId="632856FA" w:rsidR="00012A75" w:rsidRDefault="00957F87" w:rsidP="00012A75">
      <w:r>
        <w:lastRenderedPageBreak/>
        <w:t>Et</w:t>
      </w:r>
      <w:r w:rsidR="00012A75">
        <w:t xml:space="preserve"> que :</w:t>
      </w:r>
    </w:p>
    <w:p w14:paraId="2C18DCF4" w14:textId="77777777" w:rsidR="00012A75" w:rsidRDefault="00012A75" w:rsidP="004B61F3">
      <w:pPr>
        <w:pStyle w:val="Paragraphedeliste"/>
        <w:numPr>
          <w:ilvl w:val="0"/>
          <w:numId w:val="40"/>
        </w:numPr>
      </w:pPr>
      <w:r w:rsidRPr="00012A75">
        <w:rPr>
          <w:b/>
          <w:bCs/>
        </w:rPr>
        <w:t xml:space="preserve">+ </w:t>
      </w:r>
      <w:r>
        <w:t xml:space="preserve">signifie "ajouter le droit". </w:t>
      </w:r>
    </w:p>
    <w:p w14:paraId="6EEAC7EC" w14:textId="77777777" w:rsidR="00012A75" w:rsidRDefault="00012A75" w:rsidP="004B61F3">
      <w:pPr>
        <w:pStyle w:val="Paragraphedeliste"/>
        <w:numPr>
          <w:ilvl w:val="0"/>
          <w:numId w:val="40"/>
        </w:numPr>
      </w:pPr>
      <w:r w:rsidRPr="00012A75">
        <w:rPr>
          <w:b/>
          <w:bCs/>
        </w:rPr>
        <w:t xml:space="preserve">- </w:t>
      </w:r>
      <w:r>
        <w:t xml:space="preserve">signifie "supprimer le droit". </w:t>
      </w:r>
    </w:p>
    <w:p w14:paraId="0746C00A" w14:textId="69287192" w:rsidR="00012A75" w:rsidRDefault="00012A75" w:rsidP="004B61F3">
      <w:pPr>
        <w:pStyle w:val="Paragraphedeliste"/>
        <w:numPr>
          <w:ilvl w:val="0"/>
          <w:numId w:val="40"/>
        </w:numPr>
      </w:pPr>
      <w:r w:rsidRPr="00012A75">
        <w:rPr>
          <w:b/>
          <w:bCs/>
        </w:rPr>
        <w:t>=</w:t>
      </w:r>
      <w:r>
        <w:t xml:space="preserve"> signifie "affecter le droit".</w:t>
      </w:r>
    </w:p>
    <w:p w14:paraId="4F99DA16" w14:textId="0561B6DA" w:rsidR="003179B2" w:rsidRPr="003179B2" w:rsidRDefault="003179B2" w:rsidP="003179B2">
      <w:pPr>
        <w:rPr>
          <w:i/>
          <w:iCs/>
        </w:rPr>
      </w:pPr>
      <w:r w:rsidRPr="003179B2">
        <w:rPr>
          <w:i/>
          <w:iCs/>
        </w:rPr>
        <w:t xml:space="preserve">Exemples : </w:t>
      </w:r>
    </w:p>
    <w:p w14:paraId="0D75D513" w14:textId="55831A8A" w:rsidR="00012A75" w:rsidRDefault="00C20CBD" w:rsidP="00012A75">
      <w:r>
        <w:t>"Ajouter le droit d'écriture au groupe"</w:t>
      </w:r>
    </w:p>
    <w:p w14:paraId="219E1612" w14:textId="32F0D7BB" w:rsidR="00C20CBD" w:rsidRDefault="000A40D6" w:rsidP="00012A75">
      <w:r>
        <w:rPr>
          <w:noProof/>
        </w:rPr>
        <w:drawing>
          <wp:inline distT="0" distB="0" distL="0" distR="0" wp14:anchorId="52582228" wp14:editId="5B85B154">
            <wp:extent cx="6029960" cy="574040"/>
            <wp:effectExtent l="0" t="0" r="889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9960" cy="574040"/>
                    </a:xfrm>
                    <a:prstGeom prst="rect">
                      <a:avLst/>
                    </a:prstGeom>
                  </pic:spPr>
                </pic:pic>
              </a:graphicData>
            </a:graphic>
          </wp:inline>
        </w:drawing>
      </w:r>
    </w:p>
    <w:p w14:paraId="5C90F035" w14:textId="03968284" w:rsidR="000A40D6" w:rsidRDefault="003179B2" w:rsidP="00012A75">
      <w:r>
        <w:t>"Enlever le droit de lecture aux autres"</w:t>
      </w:r>
    </w:p>
    <w:p w14:paraId="4019B20F" w14:textId="0C3449B5" w:rsidR="000D2EF1" w:rsidRDefault="000D2EF1" w:rsidP="00012A75">
      <w:r>
        <w:rPr>
          <w:noProof/>
        </w:rPr>
        <w:drawing>
          <wp:inline distT="0" distB="0" distL="0" distR="0" wp14:anchorId="4CFC49FE" wp14:editId="3967F8A9">
            <wp:extent cx="6029960" cy="546100"/>
            <wp:effectExtent l="0" t="0" r="889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9960" cy="546100"/>
                    </a:xfrm>
                    <a:prstGeom prst="rect">
                      <a:avLst/>
                    </a:prstGeom>
                  </pic:spPr>
                </pic:pic>
              </a:graphicData>
            </a:graphic>
          </wp:inline>
        </w:drawing>
      </w:r>
    </w:p>
    <w:p w14:paraId="5FEA8A4A" w14:textId="62490A9C" w:rsidR="003179B2" w:rsidRDefault="00AB6BB2" w:rsidP="00AB6BB2">
      <w:pPr>
        <w:jc w:val="left"/>
      </w:pPr>
      <w:r>
        <w:t>"Ajouter les droits de lecture et d'exécution au propriétaire"</w:t>
      </w:r>
      <w:r w:rsidR="00754E1F">
        <w:rPr>
          <w:noProof/>
        </w:rPr>
        <w:drawing>
          <wp:inline distT="0" distB="0" distL="0" distR="0" wp14:anchorId="08DC2341" wp14:editId="068283F4">
            <wp:extent cx="6029960" cy="600710"/>
            <wp:effectExtent l="0" t="0" r="8890" b="889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9960" cy="600710"/>
                    </a:xfrm>
                    <a:prstGeom prst="rect">
                      <a:avLst/>
                    </a:prstGeom>
                  </pic:spPr>
                </pic:pic>
              </a:graphicData>
            </a:graphic>
          </wp:inline>
        </w:drawing>
      </w:r>
    </w:p>
    <w:p w14:paraId="769548D1" w14:textId="57249CA5" w:rsidR="00CF2B2C" w:rsidRDefault="001F5F15" w:rsidP="00012A75">
      <w:r>
        <w:t>"Ajouter le droit d'écriture au groupe et l'enlever aux autres"</w:t>
      </w:r>
    </w:p>
    <w:p w14:paraId="329A3A29" w14:textId="15F64900" w:rsidR="001F5F15" w:rsidRDefault="001F5F15" w:rsidP="00012A75">
      <w:r>
        <w:rPr>
          <w:noProof/>
        </w:rPr>
        <w:drawing>
          <wp:inline distT="0" distB="0" distL="0" distR="0" wp14:anchorId="63273868" wp14:editId="19315E2B">
            <wp:extent cx="6029960" cy="575945"/>
            <wp:effectExtent l="0" t="0" r="889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9960" cy="575945"/>
                    </a:xfrm>
                    <a:prstGeom prst="rect">
                      <a:avLst/>
                    </a:prstGeom>
                  </pic:spPr>
                </pic:pic>
              </a:graphicData>
            </a:graphic>
          </wp:inline>
        </w:drawing>
      </w:r>
    </w:p>
    <w:p w14:paraId="245B5361" w14:textId="3A984BE7" w:rsidR="001F5F15" w:rsidRDefault="00E03470" w:rsidP="00012A75">
      <w:r>
        <w:t>"Enlever le droit de lecture au groupe et aux autres"</w:t>
      </w:r>
    </w:p>
    <w:p w14:paraId="7FA4A838" w14:textId="075FFC92" w:rsidR="00E03470" w:rsidRDefault="00E03470" w:rsidP="00012A75">
      <w:r>
        <w:rPr>
          <w:noProof/>
        </w:rPr>
        <w:drawing>
          <wp:inline distT="0" distB="0" distL="0" distR="0" wp14:anchorId="5EA377A8" wp14:editId="685B0872">
            <wp:extent cx="6029960" cy="555625"/>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9960" cy="555625"/>
                    </a:xfrm>
                    <a:prstGeom prst="rect">
                      <a:avLst/>
                    </a:prstGeom>
                  </pic:spPr>
                </pic:pic>
              </a:graphicData>
            </a:graphic>
          </wp:inline>
        </w:drawing>
      </w:r>
    </w:p>
    <w:p w14:paraId="086929E2" w14:textId="7FE69F54" w:rsidR="00E03470" w:rsidRDefault="00B05473" w:rsidP="00012A75">
      <w:r>
        <w:t>"Ajouter le droit d'exécution à tout le monde"</w:t>
      </w:r>
    </w:p>
    <w:p w14:paraId="4D7B597E" w14:textId="38F019F6" w:rsidR="00B05473" w:rsidRDefault="00B05473" w:rsidP="00012A75">
      <w:r>
        <w:rPr>
          <w:noProof/>
        </w:rPr>
        <w:drawing>
          <wp:inline distT="0" distB="0" distL="0" distR="0" wp14:anchorId="1F5875A8" wp14:editId="3C342EB1">
            <wp:extent cx="6029960" cy="554990"/>
            <wp:effectExtent l="0" t="0" r="889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9960" cy="554990"/>
                    </a:xfrm>
                    <a:prstGeom prst="rect">
                      <a:avLst/>
                    </a:prstGeom>
                  </pic:spPr>
                </pic:pic>
              </a:graphicData>
            </a:graphic>
          </wp:inline>
        </w:drawing>
      </w:r>
    </w:p>
    <w:p w14:paraId="6E20CE27" w14:textId="5717DF92" w:rsidR="00B05473" w:rsidRDefault="00C60352" w:rsidP="00012A75">
      <w:r>
        <w:t>"Affecter tous les droits au propriétaire, juste la lecture au groupe, rien aux autres"</w:t>
      </w:r>
    </w:p>
    <w:p w14:paraId="49E8CE36" w14:textId="607AF905" w:rsidR="00C60352" w:rsidRDefault="00C60352" w:rsidP="00012A75">
      <w:r>
        <w:rPr>
          <w:noProof/>
        </w:rPr>
        <w:drawing>
          <wp:inline distT="0" distB="0" distL="0" distR="0" wp14:anchorId="17D063C6" wp14:editId="16B95EEA">
            <wp:extent cx="6029960" cy="461645"/>
            <wp:effectExtent l="0" t="0" r="889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9960" cy="461645"/>
                    </a:xfrm>
                    <a:prstGeom prst="rect">
                      <a:avLst/>
                    </a:prstGeom>
                  </pic:spPr>
                </pic:pic>
              </a:graphicData>
            </a:graphic>
          </wp:inline>
        </w:drawing>
      </w:r>
    </w:p>
    <w:p w14:paraId="2377D031" w14:textId="227E3490" w:rsidR="009B0F04" w:rsidRPr="009B0F04" w:rsidRDefault="009B0F04" w:rsidP="00012A75">
      <w:pPr>
        <w:rPr>
          <w:i/>
          <w:iCs/>
        </w:rPr>
      </w:pPr>
      <w:r w:rsidRPr="009B0F04">
        <w:rPr>
          <w:i/>
          <w:iCs/>
        </w:rPr>
        <w:t>Et toujours... -R pour affecter récursivement</w:t>
      </w:r>
    </w:p>
    <w:p w14:paraId="486D6C0C" w14:textId="5257BFB0" w:rsidR="00C20CBD" w:rsidRPr="003828E2" w:rsidRDefault="009B0F04" w:rsidP="00012A75">
      <w:r>
        <w:t>Le paramètre -R existe aussi dans chmod. Si vous affectez des droits sur un dossier avec -R, tous ses fichiers et sous-dossiers récupèreront le même droit.</w:t>
      </w:r>
    </w:p>
    <w:p w14:paraId="6994C6D0" w14:textId="5313FE30" w:rsidR="00EB307B" w:rsidRDefault="00EB307B" w:rsidP="00EB307B">
      <w:pPr>
        <w:pStyle w:val="Titre2"/>
        <w:jc w:val="left"/>
        <w:rPr>
          <w:lang w:val="fr-BE" w:bidi="en-US"/>
        </w:rPr>
      </w:pPr>
      <w:bookmarkStart w:id="35" w:name="_Toc49916480"/>
      <w:r>
        <w:rPr>
          <w:lang w:val="fr-BE" w:bidi="en-US"/>
        </w:rPr>
        <w:lastRenderedPageBreak/>
        <w:t>Opérations sur les disques et les fichiers</w:t>
      </w:r>
      <w:bookmarkEnd w:id="35"/>
    </w:p>
    <w:p w14:paraId="2561FF88" w14:textId="7782C47C" w:rsidR="009454B3" w:rsidRDefault="009454B3" w:rsidP="009454B3">
      <w:r>
        <w:t>Le système qui gère les fichiers sous Linux est un peu déroutant au début, surtout quand on est habitué à celui de Windows. En effet, ici vous ne trouverez pas de "C:\", "D:\" ou que sais-je encore. Les fichiers sont organisés d'une manière complètement différente. Au lieu de séparer chaque disque dur, lecteur cd, lecteur de disquettes, lecteur de carte mémoire... Linux place en gros tout au même endroit.</w:t>
      </w:r>
    </w:p>
    <w:p w14:paraId="6EB8B82A" w14:textId="35F1369D" w:rsidR="009454B3" w:rsidRDefault="00356AF9" w:rsidP="00356AF9">
      <w:pPr>
        <w:pStyle w:val="Titre3"/>
        <w:jc w:val="left"/>
        <w:rPr>
          <w:lang w:val="fr-BE" w:bidi="en-US"/>
        </w:rPr>
      </w:pPr>
      <w:bookmarkStart w:id="36" w:name="_Toc49916481"/>
      <w:r>
        <w:rPr>
          <w:lang w:val="fr-BE" w:bidi="en-US"/>
        </w:rPr>
        <w:t>Types des fichiers</w:t>
      </w:r>
      <w:bookmarkEnd w:id="36"/>
    </w:p>
    <w:p w14:paraId="31E4A84C" w14:textId="77777777" w:rsidR="00356AF9" w:rsidRDefault="00356AF9" w:rsidP="00356AF9">
      <w:r>
        <w:t xml:space="preserve">Pour faire simple, il existe 2 grands types de fichiers sous Linux : </w:t>
      </w:r>
    </w:p>
    <w:p w14:paraId="042F5966" w14:textId="77777777" w:rsidR="00356AF9" w:rsidRPr="00356AF9" w:rsidRDefault="00356AF9" w:rsidP="000255D9">
      <w:pPr>
        <w:pStyle w:val="Paragraphedeliste"/>
        <w:numPr>
          <w:ilvl w:val="0"/>
          <w:numId w:val="22"/>
        </w:numPr>
        <w:rPr>
          <w:lang w:val="fr-BE" w:bidi="en-US"/>
        </w:rPr>
      </w:pPr>
      <w:r w:rsidRPr="00356AF9">
        <w:rPr>
          <w:b/>
          <w:bCs/>
        </w:rPr>
        <w:t>Les fichiers classiques :</w:t>
      </w:r>
      <w:r>
        <w:t xml:space="preserve"> ce sont les fichiers que vous connaissez, ça comprend les fichiers texte (.txt, .doc, .odt...), les sons (.wav, .mp3, .ogg), mais aussi les programmes. Bref, tout ça ce sont des fichiers que vous connaissez et que vous retrouvez dans Windows. </w:t>
      </w:r>
    </w:p>
    <w:p w14:paraId="01C8EC5F" w14:textId="27854BB0" w:rsidR="00356AF9" w:rsidRPr="00356AF9" w:rsidRDefault="00356AF9" w:rsidP="000255D9">
      <w:pPr>
        <w:pStyle w:val="Paragraphedeliste"/>
        <w:numPr>
          <w:ilvl w:val="0"/>
          <w:numId w:val="22"/>
        </w:numPr>
        <w:rPr>
          <w:lang w:val="fr-BE" w:bidi="en-US"/>
        </w:rPr>
      </w:pPr>
      <w:r w:rsidRPr="00356AF9">
        <w:rPr>
          <w:b/>
          <w:bCs/>
        </w:rPr>
        <w:t>Les fichiers spéciaux :</w:t>
      </w:r>
      <w:r>
        <w:t xml:space="preserve"> certains autres fichiers sont spéciaux car ils représentent quelque chose. Par exemple, votre lecteur CD est un fichier pour Linux. Là où Windows fait la distinction entre ce qui est un fichier et ce qui ne l'est pas, Linux lui dit que tout est un fichier. C'est une conception très différente, un peu déroutante comme je vous l'ai dit, mais pas de panique vous allez vous y faire.</w:t>
      </w:r>
    </w:p>
    <w:p w14:paraId="3FB56A2A" w14:textId="5591C923" w:rsidR="00356AF9" w:rsidRDefault="006A5EB1" w:rsidP="006A5EB1">
      <w:pPr>
        <w:pStyle w:val="Titre3"/>
        <w:jc w:val="left"/>
        <w:rPr>
          <w:lang w:val="fr-BE" w:bidi="en-US"/>
        </w:rPr>
      </w:pPr>
      <w:bookmarkStart w:id="37" w:name="_Toc49916482"/>
      <w:r>
        <w:rPr>
          <w:lang w:val="fr-BE" w:bidi="en-US"/>
        </w:rPr>
        <w:t>Racine</w:t>
      </w:r>
      <w:bookmarkEnd w:id="37"/>
    </w:p>
    <w:p w14:paraId="54DE24F9" w14:textId="51CFC0FE" w:rsidR="006A5EB1" w:rsidRDefault="008C6374" w:rsidP="006A5EB1">
      <w:r>
        <w:t>Dans un système de fichiers, il y a toujours ce qu'on appelle une racine, c'est-à-dire un "gros dossier de base qui contient tous les autres dossiers et fichiers". Sous Windows, il y a en fait plusieurs racines. "C:\" est la racine de votre disque dur, "D:\" est la racine de votre lecteur CD (par exemple). Sous Linux, il n'y a qu'</w:t>
      </w:r>
      <w:r w:rsidRPr="008C6374">
        <w:rPr>
          <w:b/>
          <w:bCs/>
        </w:rPr>
        <w:t xml:space="preserve">une et une seule racine : "/". </w:t>
      </w:r>
      <w:r>
        <w:t>Comme vous le voyez, il n'y a pas de lettre de lecteur car justement Linux ne donne pas des noms aux lecteurs comme le fait Windows. Il dit juste "La base, c'est / ".</w:t>
      </w:r>
    </w:p>
    <w:p w14:paraId="2A2BB009" w14:textId="79253220" w:rsidR="00D24B27" w:rsidRDefault="00D24B27" w:rsidP="00D24B27">
      <w:pPr>
        <w:pStyle w:val="Titre3"/>
        <w:jc w:val="left"/>
        <w:rPr>
          <w:lang w:val="fr-BE" w:bidi="en-US"/>
        </w:rPr>
      </w:pPr>
      <w:bookmarkStart w:id="38" w:name="_Toc49916483"/>
      <w:r>
        <w:rPr>
          <w:lang w:val="fr-BE" w:bidi="en-US"/>
        </w:rPr>
        <w:t>Architecture des dossiers</w:t>
      </w:r>
      <w:bookmarkEnd w:id="38"/>
    </w:p>
    <w:p w14:paraId="2300DD67" w14:textId="527D2D05" w:rsidR="00D24B27" w:rsidRDefault="00D24B27" w:rsidP="00474030">
      <w:pPr>
        <w:spacing w:after="240"/>
      </w:pPr>
      <w:r>
        <w:t xml:space="preserve">Sous Windows, on a l'habitude de trouver souvent les mêmes dossiers à la racine : "Documents and Settings", "Program Files", "Windows"... Sous Linux, vous vous en doutez, les dossiers sont complètement différents (et </w:t>
      </w:r>
      <w:r w:rsidR="004A4148">
        <w:t>on ne risque pas</w:t>
      </w:r>
      <w:r>
        <w:t xml:space="preserve"> de trouver de dossier qui s'appelle Windows)</w:t>
      </w:r>
    </w:p>
    <w:p w14:paraId="3FDEFDBA" w14:textId="78150F5F" w:rsidR="00D24B27" w:rsidRDefault="00474030" w:rsidP="00D24B27">
      <w:r>
        <w:lastRenderedPageBreak/>
        <w:t>Il y a une liste des dossiers les plus courants que l'on retrouve à chaque fois à la racine de Linux. La description de chaque dossier sera rapide, mais c'est juste pour que vous puissiez vous repérer au début.</w:t>
      </w:r>
    </w:p>
    <w:p w14:paraId="7B785FFD" w14:textId="77777777" w:rsidR="00505828" w:rsidRPr="00505828" w:rsidRDefault="00505828" w:rsidP="000255D9">
      <w:pPr>
        <w:pStyle w:val="Paragraphedeliste"/>
        <w:numPr>
          <w:ilvl w:val="0"/>
          <w:numId w:val="23"/>
        </w:numPr>
        <w:rPr>
          <w:lang w:val="fr-BE" w:bidi="en-US"/>
        </w:rPr>
      </w:pPr>
      <w:r w:rsidRPr="00505828">
        <w:rPr>
          <w:b/>
          <w:bCs/>
        </w:rPr>
        <w:t>bin :</w:t>
      </w:r>
      <w:r>
        <w:t xml:space="preserve"> contient des programmes (exécutables) qui sont susceptibles d'être utilisés par tous les utilisateurs de la machine. </w:t>
      </w:r>
    </w:p>
    <w:p w14:paraId="3C6A7DDA" w14:textId="77777777" w:rsidR="00505828" w:rsidRPr="00505828" w:rsidRDefault="00505828" w:rsidP="000255D9">
      <w:pPr>
        <w:pStyle w:val="Paragraphedeliste"/>
        <w:numPr>
          <w:ilvl w:val="0"/>
          <w:numId w:val="23"/>
        </w:numPr>
        <w:rPr>
          <w:lang w:val="fr-BE" w:bidi="en-US"/>
        </w:rPr>
      </w:pPr>
      <w:r w:rsidRPr="00505828">
        <w:rPr>
          <w:b/>
          <w:bCs/>
        </w:rPr>
        <w:t>boot :</w:t>
      </w:r>
      <w:r>
        <w:t xml:space="preserve"> fichiers permettant le démarrage de Linux. </w:t>
      </w:r>
    </w:p>
    <w:p w14:paraId="0B439794" w14:textId="77777777" w:rsidR="00505828" w:rsidRPr="00505828" w:rsidRDefault="00505828" w:rsidP="000255D9">
      <w:pPr>
        <w:pStyle w:val="Paragraphedeliste"/>
        <w:numPr>
          <w:ilvl w:val="0"/>
          <w:numId w:val="23"/>
        </w:numPr>
        <w:rPr>
          <w:lang w:val="fr-BE" w:bidi="en-US"/>
        </w:rPr>
      </w:pPr>
      <w:r w:rsidRPr="00505828">
        <w:rPr>
          <w:b/>
          <w:bCs/>
        </w:rPr>
        <w:t>dev :</w:t>
      </w:r>
      <w:r>
        <w:t xml:space="preserve"> fichiers contenant les périphériques. En fait, on en reparlera plus tard, mais ce dossier contient des sous-dossiers qui "représentent" chacun un périphérique. On y retrouve ainsi par exemple le fichier qui représente le lecteur CD. </w:t>
      </w:r>
    </w:p>
    <w:p w14:paraId="0A7B164C" w14:textId="77777777" w:rsidR="00505828" w:rsidRPr="00505828" w:rsidRDefault="00505828" w:rsidP="000255D9">
      <w:pPr>
        <w:pStyle w:val="Paragraphedeliste"/>
        <w:numPr>
          <w:ilvl w:val="0"/>
          <w:numId w:val="23"/>
        </w:numPr>
        <w:rPr>
          <w:lang w:val="fr-BE" w:bidi="en-US"/>
        </w:rPr>
      </w:pPr>
      <w:r w:rsidRPr="00505828">
        <w:rPr>
          <w:b/>
          <w:bCs/>
        </w:rPr>
        <w:t>etc :</w:t>
      </w:r>
      <w:r>
        <w:t xml:space="preserve"> fichiers de configuration. </w:t>
      </w:r>
    </w:p>
    <w:p w14:paraId="085F32B7" w14:textId="77777777" w:rsidR="00505828" w:rsidRPr="00505828" w:rsidRDefault="00505828" w:rsidP="000255D9">
      <w:pPr>
        <w:pStyle w:val="Paragraphedeliste"/>
        <w:numPr>
          <w:ilvl w:val="0"/>
          <w:numId w:val="23"/>
        </w:numPr>
        <w:rPr>
          <w:lang w:val="fr-BE" w:bidi="en-US"/>
        </w:rPr>
      </w:pPr>
      <w:r w:rsidRPr="00505828">
        <w:rPr>
          <w:b/>
          <w:bCs/>
        </w:rPr>
        <w:t>home :</w:t>
      </w:r>
      <w:r>
        <w:t xml:space="preserve"> répertoires personnels des utilisateurs. On en a déjà parlé un peu avant : c'est dans ce dossier que vous placerez vos fichiers personnels, à la manière du dossier "Mes documents" de Windows. Chaque utilisateur de l'ordinateur possède son dossier personnel. Par exemple, dans mon cas mon dossier personnel se trouve dans "/home/mateo21/". S'il y avait un autre utilisateur (appelons-le Patrick) sur mon ordinateur, il aurait eu droit lui aussi à son propre dossier : "/home/patrick/". </w:t>
      </w:r>
    </w:p>
    <w:p w14:paraId="13F3459B" w14:textId="77777777" w:rsidR="00505828" w:rsidRPr="00505828" w:rsidRDefault="00505828" w:rsidP="000255D9">
      <w:pPr>
        <w:pStyle w:val="Paragraphedeliste"/>
        <w:numPr>
          <w:ilvl w:val="0"/>
          <w:numId w:val="23"/>
        </w:numPr>
        <w:rPr>
          <w:lang w:val="fr-BE" w:bidi="en-US"/>
        </w:rPr>
      </w:pPr>
      <w:r w:rsidRPr="00505828">
        <w:rPr>
          <w:b/>
          <w:bCs/>
        </w:rPr>
        <w:t>lib :</w:t>
      </w:r>
      <w:r>
        <w:t xml:space="preserve"> dossier contenant les bibliothèques partagées (généralement des fichiers .so) utilisées par les programmes. C'est en fait là qu'on trouve l'équivalent des .dll de Windows. </w:t>
      </w:r>
    </w:p>
    <w:p w14:paraId="0A8C1FE1" w14:textId="77777777" w:rsidR="00505828" w:rsidRPr="00505828" w:rsidRDefault="00505828" w:rsidP="000255D9">
      <w:pPr>
        <w:pStyle w:val="Paragraphedeliste"/>
        <w:numPr>
          <w:ilvl w:val="0"/>
          <w:numId w:val="23"/>
        </w:numPr>
        <w:rPr>
          <w:lang w:val="fr-BE" w:bidi="en-US"/>
        </w:rPr>
      </w:pPr>
      <w:r w:rsidRPr="00505828">
        <w:rPr>
          <w:b/>
          <w:bCs/>
        </w:rPr>
        <w:t>media :</w:t>
      </w:r>
      <w:r>
        <w:t xml:space="preserve"> lorsqu'un périphérique amovible (comme une carte mémoire SD ou une clé USB) est inséré dans votre ordinateur, Linux vous permet d'y accéder à partir d'un sous-dossier de "media". On parle de montage. C'est un peu compliqué, on en reparlera dans un chapitre plus tard. </w:t>
      </w:r>
    </w:p>
    <w:p w14:paraId="5C1D4946" w14:textId="77777777" w:rsidR="00505828" w:rsidRPr="00505828" w:rsidRDefault="00505828" w:rsidP="000255D9">
      <w:pPr>
        <w:pStyle w:val="Paragraphedeliste"/>
        <w:numPr>
          <w:ilvl w:val="0"/>
          <w:numId w:val="23"/>
        </w:numPr>
        <w:rPr>
          <w:lang w:val="fr-BE" w:bidi="en-US"/>
        </w:rPr>
      </w:pPr>
      <w:r w:rsidRPr="00505828">
        <w:rPr>
          <w:b/>
          <w:bCs/>
        </w:rPr>
        <w:t>mnt :</w:t>
      </w:r>
      <w:r>
        <w:t xml:space="preserve"> c'est un peu pareil que media, mais pour un usage plus temporaire. </w:t>
      </w:r>
    </w:p>
    <w:p w14:paraId="535C095B" w14:textId="77777777" w:rsidR="00505828" w:rsidRPr="00505828" w:rsidRDefault="00505828" w:rsidP="000255D9">
      <w:pPr>
        <w:pStyle w:val="Paragraphedeliste"/>
        <w:numPr>
          <w:ilvl w:val="0"/>
          <w:numId w:val="23"/>
        </w:numPr>
        <w:rPr>
          <w:lang w:val="fr-BE" w:bidi="en-US"/>
        </w:rPr>
      </w:pPr>
      <w:r w:rsidRPr="00505828">
        <w:rPr>
          <w:b/>
          <w:bCs/>
        </w:rPr>
        <w:t>opt :</w:t>
      </w:r>
      <w:r>
        <w:t xml:space="preserve"> répertoire utilisé pour les add-ons de programmes. </w:t>
      </w:r>
    </w:p>
    <w:p w14:paraId="023202CC" w14:textId="77777777" w:rsidR="00505828" w:rsidRPr="00505828" w:rsidRDefault="00505828" w:rsidP="000255D9">
      <w:pPr>
        <w:pStyle w:val="Paragraphedeliste"/>
        <w:numPr>
          <w:ilvl w:val="0"/>
          <w:numId w:val="23"/>
        </w:numPr>
        <w:rPr>
          <w:lang w:val="fr-BE" w:bidi="en-US"/>
        </w:rPr>
      </w:pPr>
      <w:r w:rsidRPr="00505828">
        <w:rPr>
          <w:b/>
          <w:bCs/>
        </w:rPr>
        <w:t>proc :</w:t>
      </w:r>
      <w:r>
        <w:t xml:space="preserve"> contient des informations système. </w:t>
      </w:r>
    </w:p>
    <w:p w14:paraId="4C217398" w14:textId="77777777" w:rsidR="00505828" w:rsidRPr="00505828" w:rsidRDefault="00505828" w:rsidP="000255D9">
      <w:pPr>
        <w:pStyle w:val="Paragraphedeliste"/>
        <w:numPr>
          <w:ilvl w:val="0"/>
          <w:numId w:val="23"/>
        </w:numPr>
        <w:rPr>
          <w:lang w:val="fr-BE" w:bidi="en-US"/>
        </w:rPr>
      </w:pPr>
      <w:r w:rsidRPr="00505828">
        <w:rPr>
          <w:b/>
          <w:bCs/>
        </w:rPr>
        <w:t>root :</w:t>
      </w:r>
      <w:r>
        <w:t xml:space="preserve"> c'est le dossier personnel de l'utilisateur "root". Normalement, les dossiers personnels sont placés dans "home". Mais celui de root fait exception. En effet, comme je vous l'ai dit dans le chapitre précédent root est le super-utilisateur, le "chef" de la machine en quelque sorte. Il a droit à un espace spécial sbin : contient des programmes système importants. </w:t>
      </w:r>
    </w:p>
    <w:p w14:paraId="096C6976" w14:textId="77777777" w:rsidR="00505828" w:rsidRPr="00505828" w:rsidRDefault="00505828" w:rsidP="000255D9">
      <w:pPr>
        <w:pStyle w:val="Paragraphedeliste"/>
        <w:numPr>
          <w:ilvl w:val="0"/>
          <w:numId w:val="23"/>
        </w:numPr>
        <w:rPr>
          <w:lang w:val="fr-BE" w:bidi="en-US"/>
        </w:rPr>
      </w:pPr>
      <w:r w:rsidRPr="00505828">
        <w:rPr>
          <w:b/>
          <w:bCs/>
        </w:rPr>
        <w:t>tmp :</w:t>
      </w:r>
      <w:r>
        <w:t xml:space="preserve"> dossier temporaire utilisé par les programmes pour stocker des fichiers. </w:t>
      </w:r>
    </w:p>
    <w:p w14:paraId="3C36A4F4" w14:textId="77777777" w:rsidR="00505828" w:rsidRPr="00505828" w:rsidRDefault="00505828" w:rsidP="000255D9">
      <w:pPr>
        <w:pStyle w:val="Paragraphedeliste"/>
        <w:numPr>
          <w:ilvl w:val="0"/>
          <w:numId w:val="23"/>
        </w:numPr>
        <w:rPr>
          <w:lang w:val="fr-BE" w:bidi="en-US"/>
        </w:rPr>
      </w:pPr>
      <w:r w:rsidRPr="00505828">
        <w:rPr>
          <w:b/>
          <w:bCs/>
        </w:rPr>
        <w:t>usr :</w:t>
      </w:r>
      <w:r>
        <w:t xml:space="preserve"> c'est un des plus gros dossiers, dans lequel vont s'installer la plupart des programmes demandés par l'utilisateur. </w:t>
      </w:r>
    </w:p>
    <w:p w14:paraId="5AFBB40F" w14:textId="076E95D4" w:rsidR="00474030" w:rsidRPr="001D34C1" w:rsidRDefault="00505828" w:rsidP="000255D9">
      <w:pPr>
        <w:pStyle w:val="Paragraphedeliste"/>
        <w:numPr>
          <w:ilvl w:val="0"/>
          <w:numId w:val="23"/>
        </w:numPr>
        <w:rPr>
          <w:lang w:val="fr-BE" w:bidi="en-US"/>
        </w:rPr>
      </w:pPr>
      <w:r w:rsidRPr="00505828">
        <w:rPr>
          <w:b/>
          <w:bCs/>
        </w:rPr>
        <w:lastRenderedPageBreak/>
        <w:t>var :</w:t>
      </w:r>
      <w:r>
        <w:t xml:space="preserve"> ce dossier contient des données "variables", souvent des fichiers, des logs (traces écrites de ce qui s'est passé récemment sur l'ordinateur), etc.</w:t>
      </w:r>
    </w:p>
    <w:p w14:paraId="3876ACF9" w14:textId="4FEA9554" w:rsidR="001D34C1" w:rsidRDefault="001D34C1" w:rsidP="001D34C1">
      <w:r>
        <w:t>Cette liste de dossiers est en fait présente sur tous les OS de type Unix, et pas seulement sous Linux</w:t>
      </w:r>
      <w:r w:rsidR="00723E6D">
        <w:t>.</w:t>
      </w:r>
    </w:p>
    <w:p w14:paraId="756F959F" w14:textId="4ED8F035" w:rsidR="00723E6D" w:rsidRDefault="00723E6D" w:rsidP="00723E6D">
      <w:pPr>
        <w:pStyle w:val="Titre3"/>
        <w:jc w:val="left"/>
        <w:rPr>
          <w:lang w:val="fr-BE" w:bidi="en-US"/>
        </w:rPr>
      </w:pPr>
      <w:bookmarkStart w:id="39" w:name="_Toc49916484"/>
      <w:r>
        <w:rPr>
          <w:lang w:val="fr-BE" w:bidi="en-US"/>
        </w:rPr>
        <w:t>Schéma architecture d’un fichier</w:t>
      </w:r>
      <w:bookmarkEnd w:id="39"/>
      <w:r>
        <w:rPr>
          <w:lang w:val="fr-BE" w:bidi="en-US"/>
        </w:rPr>
        <w:t xml:space="preserve"> </w:t>
      </w:r>
    </w:p>
    <w:p w14:paraId="7384123E" w14:textId="54922A85" w:rsidR="00B74EB9" w:rsidRPr="00B74EB9" w:rsidRDefault="00B74EB9" w:rsidP="00B74EB9">
      <w:pPr>
        <w:rPr>
          <w:lang w:val="fr-BE" w:bidi="en-US"/>
        </w:rPr>
      </w:pPr>
      <w:r>
        <w:t>Pour bien que vous vous repériez, sachez qu'on peut présenter l'organisation des dossiers de Linux de cette manière :</w:t>
      </w:r>
    </w:p>
    <w:p w14:paraId="09DD3C5D" w14:textId="53FF8E71" w:rsidR="00723E6D" w:rsidRDefault="00723E6D" w:rsidP="00723E6D">
      <w:pPr>
        <w:jc w:val="center"/>
        <w:rPr>
          <w:lang w:val="fr-BE" w:bidi="en-US"/>
        </w:rPr>
      </w:pPr>
      <w:r>
        <w:rPr>
          <w:noProof/>
        </w:rPr>
        <w:drawing>
          <wp:inline distT="0" distB="0" distL="0" distR="0" wp14:anchorId="7C12425B" wp14:editId="69379E37">
            <wp:extent cx="2513870" cy="2312377"/>
            <wp:effectExtent l="0" t="0" r="127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29269" cy="2326542"/>
                    </a:xfrm>
                    <a:prstGeom prst="rect">
                      <a:avLst/>
                    </a:prstGeom>
                  </pic:spPr>
                </pic:pic>
              </a:graphicData>
            </a:graphic>
          </wp:inline>
        </w:drawing>
      </w:r>
    </w:p>
    <w:p w14:paraId="0E08730D" w14:textId="72BEEED0" w:rsidR="00723E6D" w:rsidRDefault="00B74EB9" w:rsidP="00B74EB9">
      <w:pPr>
        <w:pStyle w:val="Titre7"/>
      </w:pPr>
      <w:r>
        <w:t> Architecture des fichiers en linux</w:t>
      </w:r>
    </w:p>
    <w:p w14:paraId="21DCA1FE" w14:textId="01A6BE17" w:rsidR="00B74EB9" w:rsidRDefault="00B74EB9" w:rsidP="00B74EB9">
      <w:r>
        <w:t>La racine tout en haut est /, elle contient plusieurs dossiers, qui contiennent chacun eux-mêmes plusieurs dossiers, qui contiennent des dossiers et fichiers, etc etc</w:t>
      </w:r>
    </w:p>
    <w:p w14:paraId="74D736D8" w14:textId="7721BF3A" w:rsidR="00B74EB9" w:rsidRDefault="002369A1" w:rsidP="00685113">
      <w:pPr>
        <w:pStyle w:val="titre30"/>
        <w:rPr>
          <w:lang w:val="fr-BE" w:bidi="en-US"/>
        </w:rPr>
      </w:pPr>
      <w:bookmarkStart w:id="40" w:name="_Toc49916485"/>
      <w:r>
        <w:rPr>
          <w:lang w:val="fr-BE" w:bidi="en-US"/>
        </w:rPr>
        <w:t>C</w:t>
      </w:r>
      <w:r w:rsidR="00685113">
        <w:rPr>
          <w:lang w:val="fr-BE" w:bidi="en-US"/>
        </w:rPr>
        <w:t>ommande pwd et which : où… où suis-je ?</w:t>
      </w:r>
      <w:bookmarkEnd w:id="40"/>
    </w:p>
    <w:p w14:paraId="66832B3C" w14:textId="35FA1288" w:rsidR="00685113" w:rsidRDefault="004C2AE1" w:rsidP="004C2AE1">
      <w:pPr>
        <w:spacing w:after="240"/>
      </w:pPr>
      <w:r>
        <w:t xml:space="preserve">Le nombre de dossiers et de fichiers présents après l'installation d'Ubuntu est tellement grand qu'il serait facile de s'y perdre. Un grand nombre de programmes sont en effet préinstallés pour que vous puissiez profiter rapidement des possibilités de Linux. </w:t>
      </w:r>
    </w:p>
    <w:p w14:paraId="181BB03C" w14:textId="4FAD66E1" w:rsidR="004C2AE1" w:rsidRDefault="004C2AE1" w:rsidP="004C2AE1">
      <w:pPr>
        <w:spacing w:after="240"/>
      </w:pPr>
      <w:r>
        <w:t>En revanche, repérer dans l'arborescence des dossiers</w:t>
      </w:r>
      <w:r w:rsidR="008306A0">
        <w:t xml:space="preserve"> est nécessaire</w:t>
      </w:r>
      <w:r>
        <w:t>. C'est un peu comme avoir une carte routière en quelque sorte</w:t>
      </w:r>
      <w:r w:rsidR="008306A0">
        <w:t xml:space="preserve">. </w:t>
      </w:r>
      <w:r w:rsidR="005B6DCD" w:rsidRPr="005B6DCD">
        <w:rPr>
          <w:b/>
          <w:bCs/>
        </w:rPr>
        <w:t xml:space="preserve"> Pwd</w:t>
      </w:r>
      <w:r w:rsidR="005B6DCD">
        <w:t xml:space="preserve"> est l'abréviation de </w:t>
      </w:r>
      <w:r w:rsidR="005B6DCD" w:rsidRPr="005B6DCD">
        <w:rPr>
          <w:b/>
          <w:bCs/>
        </w:rPr>
        <w:t>"Print Working Directory"</w:t>
      </w:r>
      <w:r w:rsidR="005B6DCD">
        <w:t>, c'est-à-dire "Afficher le dossier actuel".</w:t>
      </w:r>
    </w:p>
    <w:p w14:paraId="4A50AE0A" w14:textId="37BC3A5B" w:rsidR="005B6DCD" w:rsidRDefault="00462F2D" w:rsidP="004C2AE1">
      <w:pPr>
        <w:spacing w:after="240"/>
      </w:pPr>
      <w:r>
        <w:rPr>
          <w:noProof/>
        </w:rPr>
        <w:drawing>
          <wp:inline distT="0" distB="0" distL="0" distR="0" wp14:anchorId="14AAA4D2" wp14:editId="7181D185">
            <wp:extent cx="5448300" cy="6286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8300" cy="628650"/>
                    </a:xfrm>
                    <a:prstGeom prst="rect">
                      <a:avLst/>
                    </a:prstGeom>
                  </pic:spPr>
                </pic:pic>
              </a:graphicData>
            </a:graphic>
          </wp:inline>
        </w:drawing>
      </w:r>
    </w:p>
    <w:p w14:paraId="4B17860E" w14:textId="4AE42A91" w:rsidR="00462F2D" w:rsidRDefault="002173E7" w:rsidP="004C2AE1">
      <w:pPr>
        <w:spacing w:after="240"/>
      </w:pPr>
      <w:r w:rsidRPr="002173E7">
        <w:rPr>
          <w:b/>
          <w:bCs/>
        </w:rPr>
        <w:lastRenderedPageBreak/>
        <w:t>Which</w:t>
      </w:r>
      <w:r>
        <w:t xml:space="preserve"> permet de connaitre </w:t>
      </w:r>
      <w:r w:rsidRPr="002173E7">
        <w:rPr>
          <w:b/>
          <w:bCs/>
        </w:rPr>
        <w:t>l’emplacement d’une commande.</w:t>
      </w:r>
      <w:r>
        <w:rPr>
          <w:b/>
          <w:bCs/>
        </w:rPr>
        <w:t xml:space="preserve"> </w:t>
      </w:r>
      <w:r>
        <w:t>Une commande n'est rien d'autre qu'un programme qu'on peut appeler n'importe quand n'importe où dans la console. La commande which prend un paramètre : le nom de la commande dont vous voulez connaître l'emplacement.</w:t>
      </w:r>
    </w:p>
    <w:p w14:paraId="2E41D5D8" w14:textId="015D9B39" w:rsidR="0080279C" w:rsidRDefault="0080279C" w:rsidP="004C2AE1">
      <w:pPr>
        <w:spacing w:after="240"/>
      </w:pPr>
      <w:r>
        <w:rPr>
          <w:noProof/>
        </w:rPr>
        <w:drawing>
          <wp:inline distT="0" distB="0" distL="0" distR="0" wp14:anchorId="02353A28" wp14:editId="4F04D10B">
            <wp:extent cx="5438775" cy="6381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8775" cy="638175"/>
                    </a:xfrm>
                    <a:prstGeom prst="rect">
                      <a:avLst/>
                    </a:prstGeom>
                  </pic:spPr>
                </pic:pic>
              </a:graphicData>
            </a:graphic>
          </wp:inline>
        </w:drawing>
      </w:r>
    </w:p>
    <w:p w14:paraId="7F1880F7" w14:textId="6F556E9A" w:rsidR="0080279C" w:rsidRDefault="002B5764" w:rsidP="004C2AE1">
      <w:pPr>
        <w:spacing w:after="240"/>
      </w:pPr>
      <w:r>
        <w:t>pwd se trouve donc dans le dossier /bin/ ! Le "pwd" à la fin n'est pas un dossier mais le nom du programme lui-même.</w:t>
      </w:r>
    </w:p>
    <w:p w14:paraId="3B810787" w14:textId="464BB369" w:rsidR="002B5764" w:rsidRDefault="002B5764" w:rsidP="004C2AE1">
      <w:pPr>
        <w:spacing w:after="240"/>
      </w:pPr>
      <w:r w:rsidRPr="002B5764">
        <w:rPr>
          <w:i/>
          <w:iCs/>
        </w:rPr>
        <w:t>Rémarque :</w:t>
      </w:r>
      <w:r>
        <w:t xml:space="preserve"> Vous noterez que les programmes sous Linux ne possèdent en général pas d'extension (contrairement à Windows où l'extension utilisée est en général .exe).</w:t>
      </w:r>
    </w:p>
    <w:p w14:paraId="612E9377" w14:textId="7482E474" w:rsidR="002B5764" w:rsidRDefault="002369A1" w:rsidP="00A90F10">
      <w:pPr>
        <w:pStyle w:val="titre30"/>
      </w:pPr>
      <w:bookmarkStart w:id="41" w:name="_Toc49916486"/>
      <w:r>
        <w:t>C</w:t>
      </w:r>
      <w:r w:rsidR="00A90F10">
        <w:t>ommande ls (lister les fichiers et les dossiers)</w:t>
      </w:r>
      <w:bookmarkEnd w:id="41"/>
    </w:p>
    <w:p w14:paraId="5F4009DB" w14:textId="77777777" w:rsidR="00E65A44" w:rsidRDefault="0012595C" w:rsidP="002369A1">
      <w:r>
        <w:t xml:space="preserve">La commande ls permet de lister les fichiers et les dossiers. </w:t>
      </w:r>
    </w:p>
    <w:p w14:paraId="0BBBCB4E" w14:textId="77777777" w:rsidR="00E65A44" w:rsidRDefault="0012595C" w:rsidP="002369A1">
      <w:r>
        <w:t xml:space="preserve">Si la couleur ne s'affiche pas, vous pouvez rajouter le paramètre --color=auto, comme ceci : ls -- color=auto </w:t>
      </w:r>
    </w:p>
    <w:p w14:paraId="7DF58296" w14:textId="24DFBCB3" w:rsidR="00E65A44" w:rsidRDefault="0012595C" w:rsidP="002369A1">
      <w:r>
        <w:t>Si vous ne voulez pas de la couleur au contraire, essayez le paramètre --color=none.</w:t>
      </w:r>
    </w:p>
    <w:tbl>
      <w:tblPr>
        <w:tblStyle w:val="Grilledutableau"/>
        <w:tblW w:w="0" w:type="auto"/>
        <w:tblLook w:val="04A0" w:firstRow="1" w:lastRow="0" w:firstColumn="1" w:lastColumn="0" w:noHBand="0" w:noVBand="1"/>
      </w:tblPr>
      <w:tblGrid>
        <w:gridCol w:w="4743"/>
        <w:gridCol w:w="4743"/>
      </w:tblGrid>
      <w:tr w:rsidR="0012595C" w14:paraId="4E9B93F5" w14:textId="77777777" w:rsidTr="00236BCC">
        <w:tc>
          <w:tcPr>
            <w:tcW w:w="9486" w:type="dxa"/>
            <w:gridSpan w:val="2"/>
          </w:tcPr>
          <w:p w14:paraId="773530BC" w14:textId="59147C24" w:rsidR="0012595C" w:rsidRDefault="0012595C" w:rsidP="0012595C">
            <w:pPr>
              <w:spacing w:after="240"/>
              <w:jc w:val="center"/>
            </w:pPr>
            <w:r>
              <w:t>Commande ls</w:t>
            </w:r>
          </w:p>
        </w:tc>
      </w:tr>
      <w:tr w:rsidR="0012595C" w14:paraId="6545FCE0" w14:textId="77777777" w:rsidTr="0012595C">
        <w:tc>
          <w:tcPr>
            <w:tcW w:w="4743" w:type="dxa"/>
          </w:tcPr>
          <w:p w14:paraId="4187FAFD" w14:textId="40FCF479" w:rsidR="0012595C" w:rsidRDefault="004E0033" w:rsidP="0012595C">
            <w:pPr>
              <w:spacing w:after="240"/>
              <w:jc w:val="center"/>
            </w:pPr>
            <w:r>
              <w:t>O</w:t>
            </w:r>
            <w:r w:rsidR="0012595C">
              <w:t>ptions</w:t>
            </w:r>
          </w:p>
        </w:tc>
        <w:tc>
          <w:tcPr>
            <w:tcW w:w="4743" w:type="dxa"/>
          </w:tcPr>
          <w:p w14:paraId="18B4A5B6" w14:textId="709FFBF8" w:rsidR="0012595C" w:rsidRDefault="0012595C" w:rsidP="004C2AE1">
            <w:pPr>
              <w:spacing w:after="240"/>
            </w:pPr>
            <w:r>
              <w:t>Déscriptions</w:t>
            </w:r>
          </w:p>
        </w:tc>
      </w:tr>
      <w:tr w:rsidR="0012595C" w14:paraId="0FD6020C" w14:textId="77777777" w:rsidTr="0012595C">
        <w:tc>
          <w:tcPr>
            <w:tcW w:w="4743" w:type="dxa"/>
          </w:tcPr>
          <w:p w14:paraId="4902FB56" w14:textId="3BFD1B6D" w:rsidR="0012595C" w:rsidRDefault="0012595C" w:rsidP="004C2AE1">
            <w:pPr>
              <w:spacing w:after="240"/>
            </w:pPr>
            <w:r>
              <w:t>-a</w:t>
            </w:r>
          </w:p>
        </w:tc>
        <w:tc>
          <w:tcPr>
            <w:tcW w:w="4743" w:type="dxa"/>
          </w:tcPr>
          <w:p w14:paraId="1270E38B" w14:textId="6022A8EA" w:rsidR="0012595C" w:rsidRPr="004541B0" w:rsidRDefault="0012595C" w:rsidP="004C2AE1">
            <w:pPr>
              <w:spacing w:after="240"/>
              <w:rPr>
                <w:lang w:val="fr-FR"/>
              </w:rPr>
            </w:pPr>
            <w:r w:rsidRPr="004541B0">
              <w:rPr>
                <w:lang w:val="fr-FR"/>
              </w:rPr>
              <w:t>Afficher les fichiers et dossiers cachés</w:t>
            </w:r>
          </w:p>
        </w:tc>
      </w:tr>
      <w:tr w:rsidR="0012595C" w14:paraId="46A296D3" w14:textId="77777777" w:rsidTr="0012595C">
        <w:tc>
          <w:tcPr>
            <w:tcW w:w="4743" w:type="dxa"/>
          </w:tcPr>
          <w:p w14:paraId="581D0ED8" w14:textId="7C7191F6" w:rsidR="0012595C" w:rsidRDefault="0012595C" w:rsidP="004C2AE1">
            <w:pPr>
              <w:spacing w:after="240"/>
            </w:pPr>
            <w:r>
              <w:t>-F</w:t>
            </w:r>
          </w:p>
        </w:tc>
        <w:tc>
          <w:tcPr>
            <w:tcW w:w="4743" w:type="dxa"/>
          </w:tcPr>
          <w:p w14:paraId="6DCF5952" w14:textId="04126D47" w:rsidR="0012595C" w:rsidRDefault="0012595C" w:rsidP="004C2AE1">
            <w:pPr>
              <w:spacing w:after="240"/>
            </w:pPr>
            <w:r>
              <w:t>Indique le type d’élément</w:t>
            </w:r>
          </w:p>
        </w:tc>
      </w:tr>
      <w:tr w:rsidR="0012595C" w14:paraId="1FDB3150" w14:textId="77777777" w:rsidTr="0012595C">
        <w:tc>
          <w:tcPr>
            <w:tcW w:w="4743" w:type="dxa"/>
          </w:tcPr>
          <w:p w14:paraId="110CAE90" w14:textId="06C437AA" w:rsidR="0012595C" w:rsidRDefault="0012595C" w:rsidP="004C2AE1">
            <w:pPr>
              <w:spacing w:after="240"/>
            </w:pPr>
            <w:r>
              <w:t>-l</w:t>
            </w:r>
          </w:p>
        </w:tc>
        <w:tc>
          <w:tcPr>
            <w:tcW w:w="4743" w:type="dxa"/>
          </w:tcPr>
          <w:p w14:paraId="2E918655" w14:textId="63A470B4" w:rsidR="0012595C" w:rsidRDefault="0012595C" w:rsidP="004C2AE1">
            <w:pPr>
              <w:spacing w:after="240"/>
            </w:pPr>
            <w:r>
              <w:t>Liste détaillée</w:t>
            </w:r>
          </w:p>
        </w:tc>
      </w:tr>
      <w:tr w:rsidR="0012595C" w14:paraId="685195CC" w14:textId="77777777" w:rsidTr="0012595C">
        <w:tc>
          <w:tcPr>
            <w:tcW w:w="4743" w:type="dxa"/>
          </w:tcPr>
          <w:p w14:paraId="37656F96" w14:textId="3EECFE24" w:rsidR="0012595C" w:rsidRDefault="0012595C" w:rsidP="004C2AE1">
            <w:pPr>
              <w:spacing w:after="240"/>
            </w:pPr>
            <w:r>
              <w:t>-h</w:t>
            </w:r>
          </w:p>
        </w:tc>
        <w:tc>
          <w:tcPr>
            <w:tcW w:w="4743" w:type="dxa"/>
          </w:tcPr>
          <w:p w14:paraId="4976A981" w14:textId="5CF365B5" w:rsidR="0012595C" w:rsidRPr="004541B0" w:rsidRDefault="0012595C" w:rsidP="004C2AE1">
            <w:pPr>
              <w:spacing w:after="240"/>
              <w:rPr>
                <w:lang w:val="fr-FR"/>
              </w:rPr>
            </w:pPr>
            <w:r w:rsidRPr="004541B0">
              <w:rPr>
                <w:lang w:val="fr-FR"/>
              </w:rPr>
              <w:t>Afficher la taille en Ko, Mo, Go</w:t>
            </w:r>
          </w:p>
        </w:tc>
      </w:tr>
      <w:tr w:rsidR="0012595C" w14:paraId="57860B27" w14:textId="77777777" w:rsidTr="0012595C">
        <w:tc>
          <w:tcPr>
            <w:tcW w:w="4743" w:type="dxa"/>
          </w:tcPr>
          <w:p w14:paraId="361FFF8C" w14:textId="2BA500F0" w:rsidR="0012595C" w:rsidRDefault="008F1C89" w:rsidP="004C2AE1">
            <w:pPr>
              <w:spacing w:after="240"/>
            </w:pPr>
            <w:r>
              <w:t>-t</w:t>
            </w:r>
          </w:p>
        </w:tc>
        <w:tc>
          <w:tcPr>
            <w:tcW w:w="4743" w:type="dxa"/>
          </w:tcPr>
          <w:p w14:paraId="049B5E87" w14:textId="36818A13" w:rsidR="0012595C" w:rsidRPr="004541B0" w:rsidRDefault="008F1C89" w:rsidP="004C2AE1">
            <w:pPr>
              <w:spacing w:after="240"/>
              <w:rPr>
                <w:lang w:val="fr-FR"/>
              </w:rPr>
            </w:pPr>
            <w:r w:rsidRPr="004541B0">
              <w:rPr>
                <w:lang w:val="fr-FR"/>
              </w:rPr>
              <w:t>Trier par date selon la dernière modification</w:t>
            </w:r>
          </w:p>
        </w:tc>
      </w:tr>
    </w:tbl>
    <w:p w14:paraId="39204027" w14:textId="33791920" w:rsidR="0012595C" w:rsidRDefault="0012595C" w:rsidP="004C2AE1">
      <w:pPr>
        <w:spacing w:after="240"/>
      </w:pPr>
    </w:p>
    <w:p w14:paraId="47C5BD50" w14:textId="5E57FBF7" w:rsidR="008F1C89" w:rsidRDefault="008F1C89" w:rsidP="004C2AE1">
      <w:pPr>
        <w:spacing w:after="240"/>
      </w:pPr>
      <w:r>
        <w:rPr>
          <w:noProof/>
        </w:rPr>
        <w:lastRenderedPageBreak/>
        <w:drawing>
          <wp:inline distT="0" distB="0" distL="0" distR="0" wp14:anchorId="3FB6F66A" wp14:editId="6918103B">
            <wp:extent cx="5419725" cy="2362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9725" cy="2362200"/>
                    </a:xfrm>
                    <a:prstGeom prst="rect">
                      <a:avLst/>
                    </a:prstGeom>
                  </pic:spPr>
                </pic:pic>
              </a:graphicData>
            </a:graphic>
          </wp:inline>
        </w:drawing>
      </w:r>
    </w:p>
    <w:p w14:paraId="706A0D8A" w14:textId="2B8D30FF" w:rsidR="008F1C89" w:rsidRDefault="000F1E87" w:rsidP="008F1C89">
      <w:pPr>
        <w:pStyle w:val="titre30"/>
      </w:pPr>
      <w:bookmarkStart w:id="42" w:name="_Toc49916487"/>
      <w:r>
        <w:t>C</w:t>
      </w:r>
      <w:r w:rsidR="008F1C89">
        <w:t>ommande cd : changer de dossier</w:t>
      </w:r>
      <w:bookmarkEnd w:id="42"/>
    </w:p>
    <w:p w14:paraId="3D66D349" w14:textId="257C77E2" w:rsidR="004C2AE1" w:rsidRDefault="00DE71CB" w:rsidP="004C2AE1">
      <w:pPr>
        <w:spacing w:after="240"/>
      </w:pPr>
      <w:r>
        <w:t>Si on veut aller à la racine, il suffit de taper cd /</w:t>
      </w:r>
    </w:p>
    <w:p w14:paraId="330FD0B3" w14:textId="6905DD6D" w:rsidR="0013777F" w:rsidRDefault="0013777F" w:rsidP="004C2AE1">
      <w:pPr>
        <w:spacing w:after="240"/>
      </w:pPr>
      <w:r>
        <w:t>Si on veut aller dans le dossier usr</w:t>
      </w:r>
      <w:r w:rsidR="00CD7930">
        <w:t xml:space="preserve"> dans le dossier racine</w:t>
      </w:r>
      <w:r>
        <w:t xml:space="preserve"> : </w:t>
      </w:r>
    </w:p>
    <w:p w14:paraId="03845E5C" w14:textId="1472D773" w:rsidR="00DE71CB" w:rsidRDefault="0013777F" w:rsidP="004C2AE1">
      <w:pPr>
        <w:spacing w:after="240"/>
      </w:pPr>
      <w:r>
        <w:rPr>
          <w:noProof/>
        </w:rPr>
        <w:drawing>
          <wp:inline distT="0" distB="0" distL="0" distR="0" wp14:anchorId="6C1D5591" wp14:editId="3C6898CE">
            <wp:extent cx="5438775" cy="50482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38775" cy="504825"/>
                    </a:xfrm>
                    <a:prstGeom prst="rect">
                      <a:avLst/>
                    </a:prstGeom>
                  </pic:spPr>
                </pic:pic>
              </a:graphicData>
            </a:graphic>
          </wp:inline>
        </w:drawing>
      </w:r>
    </w:p>
    <w:p w14:paraId="14C0065C" w14:textId="729E3D7D" w:rsidR="00CD7930" w:rsidRDefault="00CD7930" w:rsidP="004C2AE1">
      <w:pPr>
        <w:spacing w:after="240"/>
      </w:pPr>
      <w:r>
        <w:t>Si on veut aller dans le dossier games dans le dossier usr :</w:t>
      </w:r>
    </w:p>
    <w:p w14:paraId="03E93AAC" w14:textId="210C9390" w:rsidR="0013777F" w:rsidRDefault="00CD7930" w:rsidP="004C2AE1">
      <w:pPr>
        <w:spacing w:after="240"/>
      </w:pPr>
      <w:r>
        <w:rPr>
          <w:noProof/>
        </w:rPr>
        <w:drawing>
          <wp:inline distT="0" distB="0" distL="0" distR="0" wp14:anchorId="421BF4D5" wp14:editId="458C6279">
            <wp:extent cx="5486400" cy="4953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495300"/>
                    </a:xfrm>
                    <a:prstGeom prst="rect">
                      <a:avLst/>
                    </a:prstGeom>
                  </pic:spPr>
                </pic:pic>
              </a:graphicData>
            </a:graphic>
          </wp:inline>
        </w:drawing>
      </w:r>
    </w:p>
    <w:p w14:paraId="67BC7F43" w14:textId="0D61444B" w:rsidR="00CD7930" w:rsidRDefault="002C7AC4" w:rsidP="002C7AC4">
      <w:pPr>
        <w:spacing w:after="240"/>
        <w:jc w:val="center"/>
      </w:pPr>
      <w:r>
        <w:rPr>
          <w:noProof/>
        </w:rPr>
        <w:drawing>
          <wp:inline distT="0" distB="0" distL="0" distR="0" wp14:anchorId="5AEEB4FF" wp14:editId="29B8A267">
            <wp:extent cx="3962400" cy="237172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62400" cy="2371725"/>
                    </a:xfrm>
                    <a:prstGeom prst="rect">
                      <a:avLst/>
                    </a:prstGeom>
                  </pic:spPr>
                </pic:pic>
              </a:graphicData>
            </a:graphic>
          </wp:inline>
        </w:drawing>
      </w:r>
    </w:p>
    <w:p w14:paraId="6785A176" w14:textId="51162B8A" w:rsidR="002C7AC4" w:rsidRDefault="002C7AC4" w:rsidP="002C7AC4">
      <w:pPr>
        <w:pStyle w:val="Titre7"/>
      </w:pPr>
      <w:r>
        <w:t> Répresentation de dossier pour tester la commande cd</w:t>
      </w:r>
    </w:p>
    <w:p w14:paraId="5A911E81" w14:textId="5538B516" w:rsidR="002C7AC4" w:rsidRDefault="0082052A" w:rsidP="002C7AC4">
      <w:pPr>
        <w:rPr>
          <w:lang w:val="fr-BE" w:bidi="en-US"/>
        </w:rPr>
      </w:pPr>
      <w:r>
        <w:rPr>
          <w:lang w:val="fr-BE" w:bidi="en-US"/>
        </w:rPr>
        <w:lastRenderedPageBreak/>
        <w:t>Pour révernir dans le parcours de dossier, il suffit d’utiliser</w:t>
      </w:r>
      <w:r w:rsidR="00C96D53">
        <w:rPr>
          <w:lang w:val="fr-BE" w:bidi="en-US"/>
        </w:rPr>
        <w:t xml:space="preserve"> ..</w:t>
      </w:r>
      <w:r>
        <w:rPr>
          <w:lang w:val="fr-BE" w:bidi="en-US"/>
        </w:rPr>
        <w:t> :</w:t>
      </w:r>
    </w:p>
    <w:p w14:paraId="292A84B0" w14:textId="6070459D" w:rsidR="0082052A" w:rsidRDefault="0082052A" w:rsidP="0082052A">
      <w:pPr>
        <w:jc w:val="center"/>
        <w:rPr>
          <w:lang w:val="fr-BE" w:bidi="en-US"/>
        </w:rPr>
      </w:pPr>
      <w:r>
        <w:rPr>
          <w:noProof/>
        </w:rPr>
        <w:drawing>
          <wp:inline distT="0" distB="0" distL="0" distR="0" wp14:anchorId="5E927403" wp14:editId="2D93ACD1">
            <wp:extent cx="4152113" cy="2505075"/>
            <wp:effectExtent l="0" t="0" r="127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3595" cy="2505969"/>
                    </a:xfrm>
                    <a:prstGeom prst="rect">
                      <a:avLst/>
                    </a:prstGeom>
                  </pic:spPr>
                </pic:pic>
              </a:graphicData>
            </a:graphic>
          </wp:inline>
        </w:drawing>
      </w:r>
    </w:p>
    <w:p w14:paraId="4E2B7159" w14:textId="45A262DF" w:rsidR="0082052A" w:rsidRDefault="00F552F1" w:rsidP="0082052A">
      <w:pPr>
        <w:rPr>
          <w:lang w:val="fr-BE" w:bidi="en-US"/>
        </w:rPr>
      </w:pPr>
      <w:r>
        <w:rPr>
          <w:lang w:val="fr-BE" w:bidi="en-US"/>
        </w:rPr>
        <w:t xml:space="preserve">L’utilisation d’une telle technique est aussi possible : </w:t>
      </w:r>
    </w:p>
    <w:p w14:paraId="01B7DA36" w14:textId="0A1C2BC2" w:rsidR="00F552F1" w:rsidRDefault="00F552F1" w:rsidP="0082052A">
      <w:pPr>
        <w:rPr>
          <w:lang w:val="fr-BE" w:bidi="en-US"/>
        </w:rPr>
      </w:pPr>
      <w:r>
        <w:rPr>
          <w:noProof/>
        </w:rPr>
        <w:drawing>
          <wp:inline distT="0" distB="0" distL="0" distR="0" wp14:anchorId="271F16F4" wp14:editId="6EC061BC">
            <wp:extent cx="5410200" cy="6286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10200" cy="628650"/>
                    </a:xfrm>
                    <a:prstGeom prst="rect">
                      <a:avLst/>
                    </a:prstGeom>
                  </pic:spPr>
                </pic:pic>
              </a:graphicData>
            </a:graphic>
          </wp:inline>
        </w:drawing>
      </w:r>
    </w:p>
    <w:p w14:paraId="75C7610E" w14:textId="269CAA69" w:rsidR="00F552F1" w:rsidRDefault="005E0935" w:rsidP="005E0935">
      <w:pPr>
        <w:pStyle w:val="Titre3"/>
        <w:jc w:val="left"/>
        <w:rPr>
          <w:lang w:val="fr-BE" w:bidi="en-US"/>
        </w:rPr>
      </w:pPr>
      <w:bookmarkStart w:id="43" w:name="_Toc49916488"/>
      <w:r>
        <w:rPr>
          <w:lang w:val="fr-BE" w:bidi="en-US"/>
        </w:rPr>
        <w:t xml:space="preserve">Chemins </w:t>
      </w:r>
      <w:r w:rsidR="008B541B">
        <w:rPr>
          <w:lang w:val="fr-BE" w:bidi="en-US"/>
        </w:rPr>
        <w:t>relatifs</w:t>
      </w:r>
      <w:bookmarkEnd w:id="43"/>
    </w:p>
    <w:p w14:paraId="63424D31" w14:textId="7364203A" w:rsidR="008B541B" w:rsidRDefault="00CC2FC6" w:rsidP="008B541B">
      <w:r>
        <w:t>Un chemin relatif est un chemin qui dépend du dossier dans lequel vous vous trouvez. Tout à l'heure, on est allé dans le sousdossier games de /usr en tapant juste son nom.</w:t>
      </w:r>
    </w:p>
    <w:p w14:paraId="63353B77" w14:textId="5D627F62" w:rsidR="00CC2FC6" w:rsidRDefault="007D320E" w:rsidP="008B541B">
      <w:pPr>
        <w:rPr>
          <w:lang w:val="fr-BE" w:bidi="en-US"/>
        </w:rPr>
      </w:pPr>
      <w:r>
        <w:rPr>
          <w:noProof/>
        </w:rPr>
        <w:drawing>
          <wp:inline distT="0" distB="0" distL="0" distR="0" wp14:anchorId="595C7356" wp14:editId="4AC19E75">
            <wp:extent cx="5486400" cy="5143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514350"/>
                    </a:xfrm>
                    <a:prstGeom prst="rect">
                      <a:avLst/>
                    </a:prstGeom>
                  </pic:spPr>
                </pic:pic>
              </a:graphicData>
            </a:graphic>
          </wp:inline>
        </w:drawing>
      </w:r>
    </w:p>
    <w:p w14:paraId="26BDC445" w14:textId="668D3878" w:rsidR="007D320E" w:rsidRDefault="00CC44B1" w:rsidP="008B541B">
      <w:r>
        <w:t>En faisant cela, on utilise un chemin relatif, c'est-à-dire relatif au dossier actuel. Quand on met juste le nom d'un dossier comme ici, cela indique que l'on veut aller dans un sous-dossier. Si on fait cd games depuis la racine, ça va planter :</w:t>
      </w:r>
    </w:p>
    <w:p w14:paraId="52BC3E11" w14:textId="588EACD8" w:rsidR="00CC44B1" w:rsidRDefault="00CC44B1" w:rsidP="008B541B">
      <w:pPr>
        <w:rPr>
          <w:lang w:val="fr-BE" w:bidi="en-US"/>
        </w:rPr>
      </w:pPr>
      <w:r>
        <w:rPr>
          <w:noProof/>
        </w:rPr>
        <w:drawing>
          <wp:inline distT="0" distB="0" distL="0" distR="0" wp14:anchorId="18B3BCD2" wp14:editId="425F9343">
            <wp:extent cx="5448300" cy="600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48300" cy="600075"/>
                    </a:xfrm>
                    <a:prstGeom prst="rect">
                      <a:avLst/>
                    </a:prstGeom>
                  </pic:spPr>
                </pic:pic>
              </a:graphicData>
            </a:graphic>
          </wp:inline>
        </w:drawing>
      </w:r>
    </w:p>
    <w:p w14:paraId="7489B222" w14:textId="67299F78" w:rsidR="00CC44B1" w:rsidRDefault="00CC44B1" w:rsidP="00CC44B1">
      <w:pPr>
        <w:pStyle w:val="Listepuces"/>
        <w:numPr>
          <w:ilvl w:val="0"/>
          <w:numId w:val="0"/>
        </w:numPr>
        <w:ind w:left="360" w:hanging="360"/>
        <w:rPr>
          <w:lang w:val="fr-BE" w:bidi="en-US"/>
        </w:rPr>
      </w:pPr>
      <w:r>
        <w:rPr>
          <w:lang w:val="fr-BE" w:bidi="en-US"/>
        </w:rPr>
        <w:t>L’erreur est dû sur le fait que le dossier games n’existe pas dans le dossier racine.</w:t>
      </w:r>
    </w:p>
    <w:p w14:paraId="42D7A805" w14:textId="024E1F2B" w:rsidR="00CC44B1" w:rsidRDefault="001E4605" w:rsidP="00CC44B1">
      <w:pPr>
        <w:pStyle w:val="Listepuces"/>
        <w:numPr>
          <w:ilvl w:val="0"/>
          <w:numId w:val="0"/>
        </w:numPr>
        <w:ind w:left="360" w:hanging="360"/>
      </w:pPr>
      <w:r>
        <w:t>Pour se rendre dans games, il faut d'abord indiquer le dossier qui le contient (usr) :</w:t>
      </w:r>
    </w:p>
    <w:p w14:paraId="0A0E652E" w14:textId="05607BA9" w:rsidR="001E4605" w:rsidRDefault="001E4605" w:rsidP="00CC44B1">
      <w:pPr>
        <w:pStyle w:val="Listepuces"/>
        <w:numPr>
          <w:ilvl w:val="0"/>
          <w:numId w:val="0"/>
        </w:numPr>
        <w:ind w:left="360" w:hanging="360"/>
        <w:rPr>
          <w:lang w:val="fr-BE" w:bidi="en-US"/>
        </w:rPr>
      </w:pPr>
      <w:r>
        <w:rPr>
          <w:noProof/>
        </w:rPr>
        <w:drawing>
          <wp:inline distT="0" distB="0" distL="0" distR="0" wp14:anchorId="06973F38" wp14:editId="7360ECCE">
            <wp:extent cx="5419725" cy="63817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9725" cy="638175"/>
                    </a:xfrm>
                    <a:prstGeom prst="rect">
                      <a:avLst/>
                    </a:prstGeom>
                  </pic:spPr>
                </pic:pic>
              </a:graphicData>
            </a:graphic>
          </wp:inline>
        </w:drawing>
      </w:r>
    </w:p>
    <w:p w14:paraId="6174AA08" w14:textId="1EA73C04" w:rsidR="001E4605" w:rsidRDefault="000F1E87" w:rsidP="00D618E0">
      <w:pPr>
        <w:pStyle w:val="Titre3"/>
        <w:jc w:val="left"/>
        <w:rPr>
          <w:lang w:val="fr-BE" w:bidi="en-US"/>
        </w:rPr>
      </w:pPr>
      <w:bookmarkStart w:id="44" w:name="_Toc49916489"/>
      <w:r>
        <w:rPr>
          <w:lang w:val="fr-BE" w:bidi="en-US"/>
        </w:rPr>
        <w:lastRenderedPageBreak/>
        <w:t>C</w:t>
      </w:r>
      <w:r w:rsidR="00D618E0">
        <w:rPr>
          <w:lang w:val="fr-BE" w:bidi="en-US"/>
        </w:rPr>
        <w:t>hemins absolus</w:t>
      </w:r>
      <w:bookmarkEnd w:id="44"/>
      <w:r w:rsidR="00D618E0">
        <w:rPr>
          <w:lang w:val="fr-BE" w:bidi="en-US"/>
        </w:rPr>
        <w:t xml:space="preserve"> </w:t>
      </w:r>
    </w:p>
    <w:p w14:paraId="781E9A66" w14:textId="492E96AB" w:rsidR="00D618E0" w:rsidRDefault="00542326" w:rsidP="00D618E0">
      <w:r>
        <w:t>Contrairement aux chemins relatifs, les chemins absolus fonctionnent quel que soit le dossier dans lequel on se trouve. Un chemin absolu est facile à reconnaître : il commence toujours par la racine (/). Vous devez faire ensuite la liste des dossiers dans lesquels vous voulez entrer. Par exemple, supposons que je sois dans /home/mateo21 et que je souhaite aller dans /usr/games. Avec un chemin absolu :</w:t>
      </w:r>
    </w:p>
    <w:p w14:paraId="1B5701DA" w14:textId="0D0BB6BE" w:rsidR="00542326" w:rsidRDefault="00542326" w:rsidP="00D618E0">
      <w:pPr>
        <w:rPr>
          <w:lang w:val="fr-BE" w:bidi="en-US"/>
        </w:rPr>
      </w:pPr>
      <w:r>
        <w:rPr>
          <w:noProof/>
        </w:rPr>
        <w:drawing>
          <wp:inline distT="0" distB="0" distL="0" distR="0" wp14:anchorId="57C7065B" wp14:editId="094BA6B5">
            <wp:extent cx="5419725" cy="63817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9725" cy="638175"/>
                    </a:xfrm>
                    <a:prstGeom prst="rect">
                      <a:avLst/>
                    </a:prstGeom>
                  </pic:spPr>
                </pic:pic>
              </a:graphicData>
            </a:graphic>
          </wp:inline>
        </w:drawing>
      </w:r>
    </w:p>
    <w:p w14:paraId="156E41CF" w14:textId="75D8C4F8" w:rsidR="00542326" w:rsidRDefault="004C1C3C" w:rsidP="004C1C3C">
      <w:pPr>
        <w:jc w:val="center"/>
        <w:rPr>
          <w:lang w:val="fr-BE" w:bidi="en-US"/>
        </w:rPr>
      </w:pPr>
      <w:r>
        <w:rPr>
          <w:noProof/>
        </w:rPr>
        <w:drawing>
          <wp:inline distT="0" distB="0" distL="0" distR="0" wp14:anchorId="71644E5C" wp14:editId="75343280">
            <wp:extent cx="4342616" cy="2581275"/>
            <wp:effectExtent l="0" t="0" r="127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43139" cy="2581586"/>
                    </a:xfrm>
                    <a:prstGeom prst="rect">
                      <a:avLst/>
                    </a:prstGeom>
                  </pic:spPr>
                </pic:pic>
              </a:graphicData>
            </a:graphic>
          </wp:inline>
        </w:drawing>
      </w:r>
    </w:p>
    <w:p w14:paraId="18095515" w14:textId="35D23000" w:rsidR="004C1C3C" w:rsidRPr="00D618E0" w:rsidRDefault="004C1C3C" w:rsidP="004C1C3C">
      <w:pPr>
        <w:pStyle w:val="Titre7"/>
      </w:pPr>
      <w:r>
        <w:t xml:space="preserve"> Exemple d’arborescente pour le chemin absolu </w:t>
      </w:r>
    </w:p>
    <w:p w14:paraId="2C5E131F" w14:textId="2F5B56CA" w:rsidR="005E0935" w:rsidRDefault="00A7042B" w:rsidP="005E0935">
      <w:r>
        <w:t>Le schéma montre bien qu'on part de la racine / pour indiquer où on veut aller. Si on avait voulu faire la même chose à coup de chemin relatif, il aurait fallu écrire :</w:t>
      </w:r>
    </w:p>
    <w:p w14:paraId="5E1D5A00" w14:textId="67E7BE9E" w:rsidR="00A7042B" w:rsidRDefault="00A7042B" w:rsidP="005E0935">
      <w:pPr>
        <w:rPr>
          <w:lang w:val="fr-BE" w:bidi="en-US"/>
        </w:rPr>
      </w:pPr>
      <w:r>
        <w:rPr>
          <w:noProof/>
        </w:rPr>
        <w:drawing>
          <wp:inline distT="0" distB="0" distL="0" distR="0" wp14:anchorId="1D60E3F8" wp14:editId="1BB8A409">
            <wp:extent cx="5922065" cy="714375"/>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8823" cy="716397"/>
                    </a:xfrm>
                    <a:prstGeom prst="rect">
                      <a:avLst/>
                    </a:prstGeom>
                  </pic:spPr>
                </pic:pic>
              </a:graphicData>
            </a:graphic>
          </wp:inline>
        </w:drawing>
      </w:r>
    </w:p>
    <w:p w14:paraId="40889208" w14:textId="0D6361AA" w:rsidR="00A7042B" w:rsidRDefault="00A7042B" w:rsidP="005E0935">
      <w:r>
        <w:t>Ce qui signifie "reviens en arrière (donc dans /home) puis reviens en arrière (donc dans /), puis va en avant dans usr, puis va en avant dans games".</w:t>
      </w:r>
    </w:p>
    <w:p w14:paraId="38A66EA8" w14:textId="4A58CDFF" w:rsidR="00A7042B" w:rsidRDefault="00A7042B" w:rsidP="00A7042B">
      <w:pPr>
        <w:jc w:val="center"/>
        <w:rPr>
          <w:lang w:val="fr-BE" w:bidi="en-US"/>
        </w:rPr>
      </w:pPr>
      <w:r>
        <w:rPr>
          <w:noProof/>
        </w:rPr>
        <w:lastRenderedPageBreak/>
        <w:drawing>
          <wp:inline distT="0" distB="0" distL="0" distR="0" wp14:anchorId="489B2A3B" wp14:editId="69D6BD52">
            <wp:extent cx="4217932" cy="294322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4941" cy="2948116"/>
                    </a:xfrm>
                    <a:prstGeom prst="rect">
                      <a:avLst/>
                    </a:prstGeom>
                  </pic:spPr>
                </pic:pic>
              </a:graphicData>
            </a:graphic>
          </wp:inline>
        </w:drawing>
      </w:r>
    </w:p>
    <w:p w14:paraId="4BE37E89" w14:textId="4E179D4A" w:rsidR="00A7042B" w:rsidRDefault="00A7042B" w:rsidP="00A7042B">
      <w:pPr>
        <w:pStyle w:val="Titre7"/>
      </w:pPr>
      <w:r>
        <w:t> Exemple d’arborescente pour la commande cd</w:t>
      </w:r>
    </w:p>
    <w:p w14:paraId="73D87818" w14:textId="3532F573" w:rsidR="00B13DA8" w:rsidRDefault="00B13DA8" w:rsidP="00B34B84">
      <w:pPr>
        <w:rPr>
          <w:lang w:val="fr-BE" w:bidi="en-US"/>
        </w:rPr>
      </w:pPr>
      <w:r>
        <w:rPr>
          <w:lang w:val="fr-BE" w:bidi="en-US"/>
        </w:rPr>
        <w:t xml:space="preserve">Pour retourner au repertoire home, il existe trois possibilités : cd /home/mateo21 ou cd </w:t>
      </w:r>
      <w:r>
        <w:rPr>
          <w:lang w:val="fr-BE" w:bidi="en-US"/>
        </w:rPr>
        <w:tab/>
      </w:r>
      <w:r>
        <w:rPr>
          <w:lang w:val="fr-BE" w:bidi="en-US"/>
        </w:rPr>
        <w:tab/>
        <w:t>~ ou cd</w:t>
      </w:r>
    </w:p>
    <w:p w14:paraId="7EFF0BC0" w14:textId="421B8003" w:rsidR="00B13DA8" w:rsidRDefault="002202BB" w:rsidP="00B34B84">
      <w:pPr>
        <w:rPr>
          <w:lang w:val="fr-BE" w:bidi="en-US"/>
        </w:rPr>
      </w:pPr>
      <w:r>
        <w:rPr>
          <w:lang w:val="fr-BE" w:bidi="en-US"/>
        </w:rPr>
        <w:t>L’autocompletion en utilisant tab une fois aussi marche avec la spécification du chemin</w:t>
      </w:r>
    </w:p>
    <w:p w14:paraId="3A459773" w14:textId="2541F510" w:rsidR="002202BB" w:rsidRDefault="00610A80" w:rsidP="00610A80">
      <w:pPr>
        <w:pStyle w:val="Titre3"/>
        <w:jc w:val="left"/>
        <w:rPr>
          <w:lang w:val="fr-BE" w:bidi="en-US"/>
        </w:rPr>
      </w:pPr>
      <w:bookmarkStart w:id="45" w:name="_Toc49916490"/>
      <w:r>
        <w:rPr>
          <w:lang w:val="fr-BE" w:bidi="en-US"/>
        </w:rPr>
        <w:t>Commande du (taille ocupée par un dossier)</w:t>
      </w:r>
      <w:bookmarkEnd w:id="45"/>
    </w:p>
    <w:p w14:paraId="6E631ACF" w14:textId="1DF4AFBC" w:rsidR="00610A80" w:rsidRDefault="00332141" w:rsidP="00610A80">
      <w:r>
        <w:t>La commande "du", pour Disk Usage (utilisation du disque) vous donne des informations sur la taille qu'occupe les dossiers sur votre disque. Placez-vous pour commencer dans /usr/games, et tapez "du" :</w:t>
      </w:r>
    </w:p>
    <w:p w14:paraId="205A4A80" w14:textId="08C73875" w:rsidR="006A7118" w:rsidRDefault="00F36EA8" w:rsidP="00610A80">
      <w:pPr>
        <w:rPr>
          <w:lang w:val="fr-BE" w:bidi="en-US"/>
        </w:rPr>
      </w:pPr>
      <w:r>
        <w:rPr>
          <w:noProof/>
        </w:rPr>
        <w:drawing>
          <wp:inline distT="0" distB="0" distL="0" distR="0" wp14:anchorId="16B91985" wp14:editId="403D3FD9">
            <wp:extent cx="5604034" cy="7810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21360" cy="783465"/>
                    </a:xfrm>
                    <a:prstGeom prst="rect">
                      <a:avLst/>
                    </a:prstGeom>
                  </pic:spPr>
                </pic:pic>
              </a:graphicData>
            </a:graphic>
          </wp:inline>
        </w:drawing>
      </w:r>
    </w:p>
    <w:p w14:paraId="5DCDA510" w14:textId="77777777" w:rsidR="00E65A44" w:rsidRDefault="00E65A44" w:rsidP="00610A80">
      <w:pPr>
        <w:rPr>
          <w:lang w:val="fr-BE" w:bidi="en-US"/>
        </w:rPr>
      </w:pPr>
    </w:p>
    <w:tbl>
      <w:tblPr>
        <w:tblStyle w:val="Grilledutableau"/>
        <w:tblW w:w="9634" w:type="dxa"/>
        <w:tblLook w:val="04A0" w:firstRow="1" w:lastRow="0" w:firstColumn="1" w:lastColumn="0" w:noHBand="0" w:noVBand="1"/>
      </w:tblPr>
      <w:tblGrid>
        <w:gridCol w:w="2533"/>
        <w:gridCol w:w="7101"/>
      </w:tblGrid>
      <w:tr w:rsidR="00E65A44" w14:paraId="658698B3" w14:textId="2A43C7D1" w:rsidTr="00E65A44">
        <w:tc>
          <w:tcPr>
            <w:tcW w:w="9634" w:type="dxa"/>
            <w:gridSpan w:val="2"/>
          </w:tcPr>
          <w:p w14:paraId="40BE7476" w14:textId="3733BDA4" w:rsidR="00E65A44" w:rsidRDefault="00E65A44" w:rsidP="00236BCC">
            <w:pPr>
              <w:spacing w:after="240"/>
              <w:jc w:val="center"/>
            </w:pPr>
            <w:r>
              <w:t>Commande du</w:t>
            </w:r>
          </w:p>
        </w:tc>
      </w:tr>
      <w:tr w:rsidR="00E65A44" w14:paraId="6D535D25" w14:textId="37E88F56" w:rsidTr="00E65A44">
        <w:tc>
          <w:tcPr>
            <w:tcW w:w="2533" w:type="dxa"/>
          </w:tcPr>
          <w:p w14:paraId="779CEFF4" w14:textId="77777777" w:rsidR="00E65A44" w:rsidRDefault="00E65A44" w:rsidP="00236BCC">
            <w:pPr>
              <w:spacing w:after="240"/>
              <w:jc w:val="center"/>
            </w:pPr>
            <w:r>
              <w:t>options</w:t>
            </w:r>
          </w:p>
        </w:tc>
        <w:tc>
          <w:tcPr>
            <w:tcW w:w="7101" w:type="dxa"/>
          </w:tcPr>
          <w:p w14:paraId="5AAE572E" w14:textId="77777777" w:rsidR="00E65A44" w:rsidRDefault="00E65A44" w:rsidP="00236BCC">
            <w:pPr>
              <w:spacing w:after="240"/>
            </w:pPr>
            <w:r>
              <w:t>Déscriptions</w:t>
            </w:r>
          </w:p>
        </w:tc>
      </w:tr>
      <w:tr w:rsidR="00E65A44" w14:paraId="204FECD5" w14:textId="0D5B0A8A" w:rsidTr="00E65A44">
        <w:tc>
          <w:tcPr>
            <w:tcW w:w="2533" w:type="dxa"/>
          </w:tcPr>
          <w:p w14:paraId="322941B0" w14:textId="77777777" w:rsidR="00E65A44" w:rsidRDefault="00E65A44" w:rsidP="00236BCC">
            <w:pPr>
              <w:spacing w:after="240"/>
            </w:pPr>
            <w:r>
              <w:t>-a</w:t>
            </w:r>
          </w:p>
        </w:tc>
        <w:tc>
          <w:tcPr>
            <w:tcW w:w="7101" w:type="dxa"/>
          </w:tcPr>
          <w:p w14:paraId="73C9D07B" w14:textId="3C0A2E35" w:rsidR="00E65A44" w:rsidRPr="004541B0" w:rsidRDefault="00E65A44" w:rsidP="00236BCC">
            <w:pPr>
              <w:spacing w:after="240"/>
              <w:rPr>
                <w:lang w:val="fr-FR"/>
              </w:rPr>
            </w:pPr>
            <w:r w:rsidRPr="004541B0">
              <w:rPr>
                <w:lang w:val="fr-FR"/>
              </w:rPr>
              <w:t xml:space="preserve">Afficher la taille des fichiers et dossiers </w:t>
            </w:r>
            <w:r w:rsidR="004E0033" w:rsidRPr="004541B0">
              <w:rPr>
                <w:lang w:val="fr-FR"/>
              </w:rPr>
              <w:t>caches</w:t>
            </w:r>
          </w:p>
        </w:tc>
      </w:tr>
      <w:tr w:rsidR="00E65A44" w14:paraId="0C53DE8A" w14:textId="11AA1ED1" w:rsidTr="00E65A44">
        <w:tc>
          <w:tcPr>
            <w:tcW w:w="2533" w:type="dxa"/>
          </w:tcPr>
          <w:p w14:paraId="490FD8DE" w14:textId="77777777" w:rsidR="00E65A44" w:rsidRDefault="00E65A44" w:rsidP="00236BCC">
            <w:pPr>
              <w:spacing w:after="240"/>
            </w:pPr>
            <w:r>
              <w:t>-h</w:t>
            </w:r>
          </w:p>
        </w:tc>
        <w:tc>
          <w:tcPr>
            <w:tcW w:w="7101" w:type="dxa"/>
          </w:tcPr>
          <w:p w14:paraId="7FFF9DC0" w14:textId="7F746DA5" w:rsidR="00E65A44" w:rsidRDefault="00E65A44" w:rsidP="00236BCC">
            <w:pPr>
              <w:spacing w:after="240"/>
            </w:pPr>
            <w:r>
              <w:t>Afficher pour les humains</w:t>
            </w:r>
          </w:p>
        </w:tc>
      </w:tr>
      <w:tr w:rsidR="00E65A44" w14:paraId="2CE27A6F" w14:textId="5A872BFD" w:rsidTr="00E65A44">
        <w:tc>
          <w:tcPr>
            <w:tcW w:w="2533" w:type="dxa"/>
          </w:tcPr>
          <w:p w14:paraId="088D1D7E" w14:textId="6B87A149" w:rsidR="00E65A44" w:rsidRDefault="00E65A44" w:rsidP="00236BCC">
            <w:pPr>
              <w:spacing w:after="240"/>
            </w:pPr>
            <w:r>
              <w:t>-s</w:t>
            </w:r>
          </w:p>
        </w:tc>
        <w:tc>
          <w:tcPr>
            <w:tcW w:w="7101" w:type="dxa"/>
          </w:tcPr>
          <w:p w14:paraId="28B11795" w14:textId="4E4772C9" w:rsidR="00E65A44" w:rsidRDefault="00E65A44" w:rsidP="00236BCC">
            <w:pPr>
              <w:spacing w:after="240"/>
            </w:pPr>
            <w:r>
              <w:t>Afficher la taille totale</w:t>
            </w:r>
          </w:p>
        </w:tc>
      </w:tr>
    </w:tbl>
    <w:p w14:paraId="5D6011C3" w14:textId="6ACFA5AF" w:rsidR="00F36EA8" w:rsidRDefault="000F1E87" w:rsidP="001A11BA">
      <w:pPr>
        <w:pStyle w:val="Titre3"/>
        <w:jc w:val="left"/>
        <w:rPr>
          <w:lang w:val="fr-BE" w:bidi="en-US"/>
        </w:rPr>
      </w:pPr>
      <w:bookmarkStart w:id="46" w:name="_Toc49916491"/>
      <w:r>
        <w:rPr>
          <w:lang w:val="fr-BE" w:bidi="en-US"/>
        </w:rPr>
        <w:lastRenderedPageBreak/>
        <w:t>C</w:t>
      </w:r>
      <w:r w:rsidR="001A11BA">
        <w:rPr>
          <w:lang w:val="fr-BE" w:bidi="en-US"/>
        </w:rPr>
        <w:t>ommande mount</w:t>
      </w:r>
      <w:bookmarkEnd w:id="46"/>
      <w:r w:rsidR="001A11BA">
        <w:rPr>
          <w:lang w:val="fr-BE" w:bidi="en-US"/>
        </w:rPr>
        <w:t xml:space="preserve"> </w:t>
      </w:r>
    </w:p>
    <w:p w14:paraId="1DFAEC56" w14:textId="45BCB1C0" w:rsidR="001A11BA" w:rsidRDefault="001A11BA" w:rsidP="001A11BA">
      <w:r>
        <w:t>La connexion des systèmes de fichiers s’effectue avec la commande mount. Cette commande permet d’associer un fichier spécial à un répertoire dans le système de fichiers en spécifiant le type de système sur la partition en cours de connexion.</w:t>
      </w:r>
    </w:p>
    <w:p w14:paraId="6A68FECD" w14:textId="77777777" w:rsidR="001A11BA" w:rsidRDefault="001A11BA" w:rsidP="001A11BA">
      <w:r>
        <w:t xml:space="preserve">La syntaxe est : </w:t>
      </w:r>
    </w:p>
    <w:p w14:paraId="72FBFC52" w14:textId="6D8AB1A2" w:rsidR="001A11BA" w:rsidRDefault="001A11BA" w:rsidP="001A11BA">
      <w:pPr>
        <w:rPr>
          <w:rFonts w:ascii="Consolas" w:hAnsi="Consolas"/>
        </w:rPr>
      </w:pPr>
      <w:r w:rsidRPr="001A11BA">
        <w:rPr>
          <w:rFonts w:ascii="Consolas" w:hAnsi="Consolas"/>
        </w:rPr>
        <w:t>mount [-t type] fichier_spécial répertoire</w:t>
      </w:r>
    </w:p>
    <w:p w14:paraId="410C4EF3" w14:textId="77777777" w:rsidR="00B25831" w:rsidRDefault="00B25831" w:rsidP="001A11BA">
      <w:r>
        <w:t xml:space="preserve">La commande umount permet de terminer la connexion. </w:t>
      </w:r>
    </w:p>
    <w:p w14:paraId="7CCD7D46" w14:textId="1072C69F" w:rsidR="001A11BA" w:rsidRDefault="00B25831" w:rsidP="001A11BA">
      <w:pPr>
        <w:rPr>
          <w:rFonts w:ascii="Consolas" w:hAnsi="Consolas"/>
        </w:rPr>
      </w:pPr>
      <w:r w:rsidRPr="00B25831">
        <w:rPr>
          <w:rFonts w:ascii="Consolas" w:hAnsi="Consolas"/>
        </w:rPr>
        <w:t>umount [répertoire | fichier_special]</w:t>
      </w:r>
    </w:p>
    <w:p w14:paraId="1E3A7970" w14:textId="6C486E89" w:rsidR="00BE7EB7" w:rsidRDefault="00BE7EB7" w:rsidP="001A11BA">
      <w:pPr>
        <w:rPr>
          <w:rFonts w:ascii="Consolas" w:hAnsi="Consolas"/>
        </w:rPr>
      </w:pPr>
      <w:r>
        <w:t>Le fichier /etc/fstab contient une description des connexions devant être effectuées au démarrage du système.</w:t>
      </w:r>
    </w:p>
    <w:p w14:paraId="045B7038" w14:textId="12B4DD80" w:rsidR="00B25831" w:rsidRDefault="000F1E87" w:rsidP="0025656C">
      <w:pPr>
        <w:pStyle w:val="titre30"/>
        <w:rPr>
          <w:lang w:val="fr-BE" w:bidi="en-US"/>
        </w:rPr>
      </w:pPr>
      <w:bookmarkStart w:id="47" w:name="_Toc49916492"/>
      <w:r>
        <w:rPr>
          <w:lang w:val="fr-BE" w:bidi="en-US"/>
        </w:rPr>
        <w:t>C</w:t>
      </w:r>
      <w:r w:rsidR="0025656C">
        <w:rPr>
          <w:lang w:val="fr-BE" w:bidi="en-US"/>
        </w:rPr>
        <w:t>ommande fsck</w:t>
      </w:r>
      <w:bookmarkEnd w:id="47"/>
    </w:p>
    <w:p w14:paraId="03333C1F" w14:textId="63966575" w:rsidR="0025656C" w:rsidRDefault="00BE7EB7" w:rsidP="0025656C">
      <w:r>
        <w:t>La commande fsck donne l’ordre d’examen des systèmes de fichiers pour fsck</w:t>
      </w:r>
    </w:p>
    <w:p w14:paraId="1BBF2507" w14:textId="31874852" w:rsidR="00BE7EB7" w:rsidRDefault="000F1E87" w:rsidP="004D0C79">
      <w:pPr>
        <w:pStyle w:val="titre30"/>
      </w:pPr>
      <w:bookmarkStart w:id="48" w:name="_Toc49916493"/>
      <w:r>
        <w:t>C</w:t>
      </w:r>
      <w:r w:rsidR="0035649B">
        <w:t xml:space="preserve">ommande cat et less </w:t>
      </w:r>
      <w:r w:rsidR="004D0C79">
        <w:t>(</w:t>
      </w:r>
      <w:r w:rsidR="0035649B">
        <w:t>Afficher un fichier</w:t>
      </w:r>
      <w:r w:rsidR="004D0C79">
        <w:t>)</w:t>
      </w:r>
      <w:bookmarkEnd w:id="48"/>
    </w:p>
    <w:p w14:paraId="3EE765FA" w14:textId="25EE00B1" w:rsidR="004D0C79" w:rsidRDefault="004D0C79" w:rsidP="004D0C79">
      <w:r>
        <w:t>Nous allons d'abord voir comment afficher le contenu d'un fichier. Il y a en gros 2 commandes basiques sous Linux qui permettent de faire cela : cat et less. Aucune de ces commandes ne permet d'éditer un fichier, elles permettent juste de le voir</w:t>
      </w:r>
      <w:r w:rsidR="00477987">
        <w:t>.</w:t>
      </w:r>
    </w:p>
    <w:p w14:paraId="369D3BE0" w14:textId="20648169" w:rsidR="00477987" w:rsidRDefault="00477987" w:rsidP="000255D9">
      <w:pPr>
        <w:pStyle w:val="Paragraphedeliste"/>
        <w:numPr>
          <w:ilvl w:val="0"/>
          <w:numId w:val="25"/>
        </w:numPr>
      </w:pPr>
      <w:r>
        <w:t>La commande</w:t>
      </w:r>
      <w:r w:rsidRPr="00650836">
        <w:rPr>
          <w:b/>
          <w:bCs/>
        </w:rPr>
        <w:t xml:space="preserve"> cat</w:t>
      </w:r>
      <w:r>
        <w:t xml:space="preserve"> permet d'afficher tout le contenu d'un fichier dans la console</w:t>
      </w:r>
      <w:r w:rsidRPr="00650836">
        <w:rPr>
          <w:b/>
          <w:bCs/>
        </w:rPr>
        <w:t xml:space="preserve"> d'un coup</w:t>
      </w:r>
      <w:r>
        <w:t>. La commande cat avec -n est un affichage avec le numéro de ligne.</w:t>
      </w:r>
    </w:p>
    <w:p w14:paraId="3819A2B8" w14:textId="3AD35DCC" w:rsidR="00477987" w:rsidRDefault="00650836" w:rsidP="000255D9">
      <w:pPr>
        <w:pStyle w:val="Paragraphedeliste"/>
        <w:numPr>
          <w:ilvl w:val="0"/>
          <w:numId w:val="25"/>
        </w:numPr>
      </w:pPr>
      <w:r>
        <w:t xml:space="preserve">La commande </w:t>
      </w:r>
      <w:r w:rsidRPr="00650836">
        <w:rPr>
          <w:b/>
          <w:bCs/>
        </w:rPr>
        <w:t xml:space="preserve">less </w:t>
      </w:r>
      <w:r>
        <w:t xml:space="preserve">affiche </w:t>
      </w:r>
      <w:r w:rsidRPr="00650836">
        <w:rPr>
          <w:b/>
          <w:bCs/>
        </w:rPr>
        <w:t>un fichier page par page</w:t>
      </w:r>
      <w:r>
        <w:t>.</w:t>
      </w:r>
      <w:r w:rsidR="00D85AF5" w:rsidRPr="00D85AF5">
        <w:t xml:space="preserve"> </w:t>
      </w:r>
      <w:r w:rsidR="00D85AF5">
        <w:t xml:space="preserve">La commande cat est rapide. Trop rapide. Tout le fichier est lu et affiché d'un coup dans la console, ce qui fait qu'on n'a pas le temps de le lire s'il est très gros. C'est là qu'une autre commande comme less devient vraiment indispensable. La grosse différence entre less et cat, c'est que less affiche progressivement le contenu du fichier, page par page. Ca vous laisse le temps de le lire dans la console. </w:t>
      </w:r>
    </w:p>
    <w:p w14:paraId="59C235C5" w14:textId="03607E27" w:rsidR="0035649B" w:rsidRDefault="000F1E87" w:rsidP="0035649B">
      <w:pPr>
        <w:pStyle w:val="titre30"/>
      </w:pPr>
      <w:bookmarkStart w:id="49" w:name="_Toc49916494"/>
      <w:r>
        <w:t>C</w:t>
      </w:r>
      <w:r w:rsidR="0035649B">
        <w:t>ommande head et tail</w:t>
      </w:r>
      <w:bookmarkEnd w:id="49"/>
      <w:r w:rsidR="0035649B">
        <w:t xml:space="preserve"> </w:t>
      </w:r>
    </w:p>
    <w:p w14:paraId="0F90A387" w14:textId="5DB2BB0D" w:rsidR="0035649B" w:rsidRDefault="00D11C14" w:rsidP="0035649B">
      <w:r>
        <w:t>Ces deux commandes sont un peu le contraire l'une de l'autre : la première permet d'afficher le début du fichier, la seconde permet d'afficher la fin.</w:t>
      </w:r>
    </w:p>
    <w:p w14:paraId="2CBEBEC9" w14:textId="4C62A552" w:rsidR="00D11C14" w:rsidRDefault="00E71B63" w:rsidP="000255D9">
      <w:pPr>
        <w:pStyle w:val="Paragraphedeliste"/>
        <w:numPr>
          <w:ilvl w:val="0"/>
          <w:numId w:val="26"/>
        </w:numPr>
      </w:pPr>
      <w:r>
        <w:t>La commande head ("tête" en anglais) affiche seulement les premières lignes du fichier. Elle ne permet pas de se déplacer dans le fichier comme less, elle permet juste de récupérer les premières lignes.</w:t>
      </w:r>
      <w:r w:rsidR="0031027B">
        <w:t xml:space="preserve"> La commande peut être associée avec l’option numéro de ligne -n.</w:t>
      </w:r>
    </w:p>
    <w:p w14:paraId="402BF569" w14:textId="01A2200E" w:rsidR="003D0EA3" w:rsidRDefault="00E71B63" w:rsidP="000255D9">
      <w:pPr>
        <w:pStyle w:val="Paragraphedeliste"/>
        <w:numPr>
          <w:ilvl w:val="0"/>
          <w:numId w:val="26"/>
        </w:numPr>
      </w:pPr>
      <w:r>
        <w:lastRenderedPageBreak/>
        <w:t>Très intéressante aussi (voire même plus), la commande tail vous renvoie la fin du fichier, donc les dernières lignes.</w:t>
      </w:r>
      <w:r w:rsidR="0031027B">
        <w:t xml:space="preserve"> Il y a un autre paramètre à côté duquel vous ne pouvez pas passer : -f (f pour "follow", "suivre" en anglais). Ce paramètre magique ordonne à tail de "suivre" la fin du fichier au fur et à mesure de son évolution. C'est extrêmement utile pour suivre un fichier de log qui évolue souvent. Vous pouvez tester sur syslog par exemple :</w:t>
      </w:r>
    </w:p>
    <w:p w14:paraId="2B0214C5" w14:textId="4ECC3D96" w:rsidR="00E71B63" w:rsidRDefault="003D0EA3" w:rsidP="003D0EA3">
      <w:pPr>
        <w:jc w:val="center"/>
      </w:pPr>
      <w:r>
        <w:rPr>
          <w:noProof/>
        </w:rPr>
        <w:drawing>
          <wp:inline distT="0" distB="0" distL="0" distR="0" wp14:anchorId="1123D478" wp14:editId="43272F08">
            <wp:extent cx="5457825" cy="2318238"/>
            <wp:effectExtent l="0" t="0" r="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861"/>
                    <a:stretch/>
                  </pic:blipFill>
                  <pic:spPr bwMode="auto">
                    <a:xfrm>
                      <a:off x="0" y="0"/>
                      <a:ext cx="5457825" cy="2318238"/>
                    </a:xfrm>
                    <a:prstGeom prst="rect">
                      <a:avLst/>
                    </a:prstGeom>
                    <a:ln>
                      <a:noFill/>
                    </a:ln>
                    <a:extLst>
                      <a:ext uri="{53640926-AAD7-44D8-BBD7-CCE9431645EC}">
                        <a14:shadowObscured xmlns:a14="http://schemas.microsoft.com/office/drawing/2010/main"/>
                      </a:ext>
                    </a:extLst>
                  </pic:spPr>
                </pic:pic>
              </a:graphicData>
            </a:graphic>
          </wp:inline>
        </w:drawing>
      </w:r>
    </w:p>
    <w:p w14:paraId="0C638461" w14:textId="53DCD3B4" w:rsidR="004A3966" w:rsidRDefault="000F1E87" w:rsidP="004A3966">
      <w:pPr>
        <w:pStyle w:val="Titre3"/>
        <w:jc w:val="left"/>
      </w:pPr>
      <w:bookmarkStart w:id="50" w:name="_Toc49916495"/>
      <w:r>
        <w:t>C</w:t>
      </w:r>
      <w:r w:rsidR="004A3966">
        <w:t>ommande touch et mkdir (Créer de fichiers et des dossiers)</w:t>
      </w:r>
      <w:bookmarkEnd w:id="50"/>
    </w:p>
    <w:p w14:paraId="4DF4ACEE" w14:textId="29EA9592" w:rsidR="00103409" w:rsidRDefault="00542D6F" w:rsidP="004A3966">
      <w:r>
        <w:t xml:space="preserve">La commande </w:t>
      </w:r>
      <w:r w:rsidRPr="00542D6F">
        <w:rPr>
          <w:i/>
          <w:iCs/>
        </w:rPr>
        <w:t>t</w:t>
      </w:r>
      <w:r w:rsidR="00103409" w:rsidRPr="00542D6F">
        <w:rPr>
          <w:i/>
          <w:iCs/>
        </w:rPr>
        <w:t>ouch</w:t>
      </w:r>
      <w:r w:rsidR="00103409">
        <w:t xml:space="preserve"> permet de créer un nouveau fichier tandisque mkdir permet de créer un nouveau dossier.</w:t>
      </w:r>
      <w:r>
        <w:t xml:space="preserve"> </w:t>
      </w:r>
      <w:r w:rsidR="00FC4B23">
        <w:t xml:space="preserve">Vous pouvez ajouter l’extension ou le type de fichier </w:t>
      </w:r>
      <w:r>
        <w:t>et créer plusieurs fichiers en une seule commande</w:t>
      </w:r>
      <w:r w:rsidR="00FC4B23">
        <w:t>avec la commande</w:t>
      </w:r>
      <w:r w:rsidR="00FC4B23" w:rsidRPr="00542D6F">
        <w:rPr>
          <w:i/>
          <w:iCs/>
        </w:rPr>
        <w:t xml:space="preserve"> touch</w:t>
      </w:r>
      <w:r>
        <w:t>.</w:t>
      </w:r>
    </w:p>
    <w:p w14:paraId="2778D164" w14:textId="7F99CEB3" w:rsidR="0057038B" w:rsidRDefault="0057038B" w:rsidP="004A3966">
      <w:r>
        <w:rPr>
          <w:noProof/>
        </w:rPr>
        <w:drawing>
          <wp:inline distT="0" distB="0" distL="0" distR="0" wp14:anchorId="4D55515A" wp14:editId="490DBE3E">
            <wp:extent cx="6029960" cy="474784"/>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62262" cy="477327"/>
                    </a:xfrm>
                    <a:prstGeom prst="rect">
                      <a:avLst/>
                    </a:prstGeom>
                  </pic:spPr>
                </pic:pic>
              </a:graphicData>
            </a:graphic>
          </wp:inline>
        </w:drawing>
      </w:r>
    </w:p>
    <w:p w14:paraId="4A9B97D9" w14:textId="79DBE630" w:rsidR="00E40E34" w:rsidRDefault="00E40E34" w:rsidP="004A3966">
      <w:r>
        <w:rPr>
          <w:noProof/>
        </w:rPr>
        <w:drawing>
          <wp:inline distT="0" distB="0" distL="0" distR="0" wp14:anchorId="041AAF76" wp14:editId="0CD13823">
            <wp:extent cx="6021219" cy="465992"/>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06921" cy="472625"/>
                    </a:xfrm>
                    <a:prstGeom prst="rect">
                      <a:avLst/>
                    </a:prstGeom>
                  </pic:spPr>
                </pic:pic>
              </a:graphicData>
            </a:graphic>
          </wp:inline>
        </w:drawing>
      </w:r>
    </w:p>
    <w:p w14:paraId="77B5A2F2" w14:textId="7358CE4C" w:rsidR="0057038B" w:rsidRDefault="00A2360F" w:rsidP="004A3966">
      <w:r>
        <w:t>Pour que le nom de fichier contient d’espace, il faut utiliser une double entre quote.</w:t>
      </w:r>
    </w:p>
    <w:p w14:paraId="30EF2C2D" w14:textId="1F092028" w:rsidR="00A2360F" w:rsidRDefault="00E40E34" w:rsidP="004A3966">
      <w:r>
        <w:rPr>
          <w:noProof/>
        </w:rPr>
        <w:drawing>
          <wp:inline distT="0" distB="0" distL="0" distR="0" wp14:anchorId="6CA2BE42" wp14:editId="49DF8549">
            <wp:extent cx="6029960" cy="46599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56012" cy="468006"/>
                    </a:xfrm>
                    <a:prstGeom prst="rect">
                      <a:avLst/>
                    </a:prstGeom>
                  </pic:spPr>
                </pic:pic>
              </a:graphicData>
            </a:graphic>
          </wp:inline>
        </w:drawing>
      </w:r>
    </w:p>
    <w:p w14:paraId="3C2361D1" w14:textId="53AB749D" w:rsidR="00E40E34" w:rsidRDefault="0014552B" w:rsidP="004A3966">
      <w:r>
        <w:t xml:space="preserve">La commande </w:t>
      </w:r>
      <w:r w:rsidRPr="0014552B">
        <w:rPr>
          <w:i/>
          <w:iCs/>
        </w:rPr>
        <w:t>mkdir</w:t>
      </w:r>
      <w:r>
        <w:rPr>
          <w:i/>
          <w:iCs/>
        </w:rPr>
        <w:t xml:space="preserve"> </w:t>
      </w:r>
      <w:r>
        <w:t>prend comme paramètre -p  pour les dossiers intermediaires</w:t>
      </w:r>
      <w:r w:rsidR="00BA6932">
        <w:t xml:space="preserve"> tout en créant les dossiers et les sous-dossiers specifiés.</w:t>
      </w:r>
    </w:p>
    <w:p w14:paraId="73A59D73" w14:textId="3A565001" w:rsidR="00BA6932" w:rsidRDefault="00BA6932" w:rsidP="004A3966">
      <w:r>
        <w:rPr>
          <w:noProof/>
        </w:rPr>
        <w:drawing>
          <wp:inline distT="0" distB="0" distL="0" distR="0" wp14:anchorId="2078F5E0" wp14:editId="33540BD2">
            <wp:extent cx="6029960" cy="424815"/>
            <wp:effectExtent l="0" t="0" r="889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424815"/>
                    </a:xfrm>
                    <a:prstGeom prst="rect">
                      <a:avLst/>
                    </a:prstGeom>
                  </pic:spPr>
                </pic:pic>
              </a:graphicData>
            </a:graphic>
          </wp:inline>
        </w:drawing>
      </w:r>
    </w:p>
    <w:p w14:paraId="1C48129A" w14:textId="5C51DA6C" w:rsidR="00BA6932" w:rsidRDefault="000F1E87" w:rsidP="00CA673F">
      <w:pPr>
        <w:pStyle w:val="Titre3"/>
        <w:jc w:val="left"/>
      </w:pPr>
      <w:bookmarkStart w:id="51" w:name="_Toc49916496"/>
      <w:r>
        <w:lastRenderedPageBreak/>
        <w:t>C</w:t>
      </w:r>
      <w:r w:rsidR="00CA673F">
        <w:t>ommande cp et mv</w:t>
      </w:r>
      <w:bookmarkEnd w:id="51"/>
    </w:p>
    <w:p w14:paraId="4D05FCAD" w14:textId="796AC016" w:rsidR="00CA673F" w:rsidRDefault="00936D2F" w:rsidP="00CA673F">
      <w:r>
        <w:t>La commande cp (abréviation de "CoPy", "copier" en anglais) vous permet comme son nom l'indique de copier un fichier... mais aussi de copier plusieurs fichiers à la fois, et même de copier des dossiers.</w:t>
      </w:r>
    </w:p>
    <w:p w14:paraId="0F580B86" w14:textId="0DD5B921" w:rsidR="00936D2F" w:rsidRDefault="00936D2F" w:rsidP="00CA673F">
      <w:r>
        <w:rPr>
          <w:noProof/>
        </w:rPr>
        <w:drawing>
          <wp:inline distT="0" distB="0" distL="0" distR="0" wp14:anchorId="1DED393E" wp14:editId="669D8E5B">
            <wp:extent cx="6029960" cy="585470"/>
            <wp:effectExtent l="0" t="0" r="8890" b="508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585470"/>
                    </a:xfrm>
                    <a:prstGeom prst="rect">
                      <a:avLst/>
                    </a:prstGeom>
                  </pic:spPr>
                </pic:pic>
              </a:graphicData>
            </a:graphic>
          </wp:inline>
        </w:drawing>
      </w:r>
    </w:p>
    <w:p w14:paraId="5B2BE6FA" w14:textId="68C3987C" w:rsidR="00936D2F" w:rsidRDefault="00936D2F" w:rsidP="00CA673F">
      <w:r>
        <w:t>Pour copier dans un dossier rélatif ou absolu, il suffit de specifier en second paramètre le chemin du dossier</w:t>
      </w:r>
    </w:p>
    <w:p w14:paraId="28060816" w14:textId="3FCCB8B2" w:rsidR="00936D2F" w:rsidRDefault="00936D2F" w:rsidP="00CA673F">
      <w:r>
        <w:rPr>
          <w:noProof/>
        </w:rPr>
        <w:drawing>
          <wp:inline distT="0" distB="0" distL="0" distR="0" wp14:anchorId="61ADB9D4" wp14:editId="15001906">
            <wp:extent cx="6029960" cy="551180"/>
            <wp:effectExtent l="0" t="0" r="889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29960" cy="551180"/>
                    </a:xfrm>
                    <a:prstGeom prst="rect">
                      <a:avLst/>
                    </a:prstGeom>
                  </pic:spPr>
                </pic:pic>
              </a:graphicData>
            </a:graphic>
          </wp:inline>
        </w:drawing>
      </w:r>
    </w:p>
    <w:p w14:paraId="3C502499" w14:textId="6852F0AE" w:rsidR="00E71B63" w:rsidRDefault="00936D2F" w:rsidP="00F06387">
      <w:r>
        <w:rPr>
          <w:noProof/>
        </w:rPr>
        <w:drawing>
          <wp:inline distT="0" distB="0" distL="0" distR="0" wp14:anchorId="40B1904D" wp14:editId="789ADE66">
            <wp:extent cx="6029960" cy="544195"/>
            <wp:effectExtent l="0" t="0" r="8890" b="825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544195"/>
                    </a:xfrm>
                    <a:prstGeom prst="rect">
                      <a:avLst/>
                    </a:prstGeom>
                  </pic:spPr>
                </pic:pic>
              </a:graphicData>
            </a:graphic>
          </wp:inline>
        </w:drawing>
      </w:r>
    </w:p>
    <w:p w14:paraId="50E82657" w14:textId="79C4E315" w:rsidR="00936D2F" w:rsidRDefault="00B51374" w:rsidP="00F06387">
      <w:r>
        <w:t>Avec l'option -R (un R majuscule !) ; Linux peut copier des dossiers.</w:t>
      </w:r>
    </w:p>
    <w:p w14:paraId="11488E86" w14:textId="0E03A0C6" w:rsidR="00B51374" w:rsidRDefault="00457CE3" w:rsidP="00F06387">
      <w:r>
        <w:rPr>
          <w:noProof/>
        </w:rPr>
        <w:drawing>
          <wp:inline distT="0" distB="0" distL="0" distR="0" wp14:anchorId="56ADAE57" wp14:editId="0F5D6BF7">
            <wp:extent cx="6029960" cy="557530"/>
            <wp:effectExtent l="0" t="0" r="889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557530"/>
                    </a:xfrm>
                    <a:prstGeom prst="rect">
                      <a:avLst/>
                    </a:prstGeom>
                  </pic:spPr>
                </pic:pic>
              </a:graphicData>
            </a:graphic>
          </wp:inline>
        </w:drawing>
      </w:r>
    </w:p>
    <w:p w14:paraId="3C3B8EB1" w14:textId="523FAD89" w:rsidR="00457CE3" w:rsidRDefault="00155D2B" w:rsidP="00F06387">
      <w:r>
        <w:t>L’utilisation de joker representée par le symbole * facilite la man</w:t>
      </w:r>
      <w:r w:rsidR="00CF075A">
        <w:t>ipulation de la commande cp. Le symbole * est appelé joker, ou encore wildcard en anglais sous linux.</w:t>
      </w:r>
      <w:r w:rsidR="00452C0B">
        <w:t xml:space="preserve"> Le Joker represente tous les elements.</w:t>
      </w:r>
    </w:p>
    <w:p w14:paraId="0B08FF84" w14:textId="6FF1373C" w:rsidR="00CF075A" w:rsidRDefault="00452C0B" w:rsidP="00F06387">
      <w:r>
        <w:rPr>
          <w:noProof/>
        </w:rPr>
        <w:drawing>
          <wp:inline distT="0" distB="0" distL="0" distR="0" wp14:anchorId="2058F77C" wp14:editId="24C70732">
            <wp:extent cx="6029960" cy="553085"/>
            <wp:effectExtent l="0" t="0" r="889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29960" cy="553085"/>
                    </a:xfrm>
                    <a:prstGeom prst="rect">
                      <a:avLst/>
                    </a:prstGeom>
                  </pic:spPr>
                </pic:pic>
              </a:graphicData>
            </a:graphic>
          </wp:inline>
        </w:drawing>
      </w:r>
    </w:p>
    <w:p w14:paraId="13E0EA2B" w14:textId="24A18767" w:rsidR="00452C0B" w:rsidRDefault="00452C0B" w:rsidP="00F06387">
      <w:r>
        <w:rPr>
          <w:noProof/>
        </w:rPr>
        <w:drawing>
          <wp:inline distT="0" distB="0" distL="0" distR="0" wp14:anchorId="3A696119" wp14:editId="08BBB87F">
            <wp:extent cx="6029960" cy="558165"/>
            <wp:effectExtent l="0" t="0" r="889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9960" cy="558165"/>
                    </a:xfrm>
                    <a:prstGeom prst="rect">
                      <a:avLst/>
                    </a:prstGeom>
                  </pic:spPr>
                </pic:pic>
              </a:graphicData>
            </a:graphic>
          </wp:inline>
        </w:drawing>
      </w:r>
    </w:p>
    <w:p w14:paraId="42E66B35" w14:textId="126AF452" w:rsidR="00452C0B" w:rsidRDefault="00452C0B" w:rsidP="00F06387">
      <w:r>
        <w:t xml:space="preserve">La commande mv permet de faire quelque chose d'assez étonnant : deplacer un </w:t>
      </w:r>
      <w:r w:rsidR="00E65A44">
        <w:t>fichier, renommer</w:t>
      </w:r>
      <w:r>
        <w:t xml:space="preserve"> un </w:t>
      </w:r>
      <w:r w:rsidR="00E65A44">
        <w:t>fichier,</w:t>
      </w:r>
      <w:r>
        <w:t xml:space="preserve"> deplacer et renommer un fichier en même temps. En effet, il n'existe pas de commande spéciale pour renommer un fichier en console sous linux, c'est la commande mv qui est utilisée pour ça.</w:t>
      </w:r>
    </w:p>
    <w:p w14:paraId="2B3BEE19" w14:textId="3F02980D" w:rsidR="00452C0B" w:rsidRDefault="00452C0B" w:rsidP="00F06387">
      <w:r>
        <w:rPr>
          <w:noProof/>
        </w:rPr>
        <w:drawing>
          <wp:inline distT="0" distB="0" distL="0" distR="0" wp14:anchorId="30D37E39" wp14:editId="4445A61E">
            <wp:extent cx="6029960" cy="579120"/>
            <wp:effectExtent l="0" t="0" r="889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29960" cy="579120"/>
                    </a:xfrm>
                    <a:prstGeom prst="rect">
                      <a:avLst/>
                    </a:prstGeom>
                  </pic:spPr>
                </pic:pic>
              </a:graphicData>
            </a:graphic>
          </wp:inline>
        </w:drawing>
      </w:r>
    </w:p>
    <w:p w14:paraId="61900BAE" w14:textId="157DB946" w:rsidR="00452C0B" w:rsidRDefault="00452C0B" w:rsidP="00F06387">
      <w:r>
        <w:rPr>
          <w:noProof/>
        </w:rPr>
        <w:lastRenderedPageBreak/>
        <w:drawing>
          <wp:inline distT="0" distB="0" distL="0" distR="0" wp14:anchorId="420B9668" wp14:editId="056BD958">
            <wp:extent cx="6029960" cy="600710"/>
            <wp:effectExtent l="0" t="0" r="8890" b="889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9960" cy="600710"/>
                    </a:xfrm>
                    <a:prstGeom prst="rect">
                      <a:avLst/>
                    </a:prstGeom>
                  </pic:spPr>
                </pic:pic>
              </a:graphicData>
            </a:graphic>
          </wp:inline>
        </w:drawing>
      </w:r>
    </w:p>
    <w:p w14:paraId="13395DAB" w14:textId="47E4C542" w:rsidR="00452C0B" w:rsidRDefault="000F1E87" w:rsidP="00F1505F">
      <w:pPr>
        <w:pStyle w:val="Titre3"/>
        <w:jc w:val="left"/>
      </w:pPr>
      <w:bookmarkStart w:id="52" w:name="_Toc49916497"/>
      <w:r>
        <w:t>C</w:t>
      </w:r>
      <w:r w:rsidR="00F1505F">
        <w:t>ommande rm pour supprimer les fichiers et dossier</w:t>
      </w:r>
      <w:bookmarkEnd w:id="52"/>
    </w:p>
    <w:p w14:paraId="368094CD" w14:textId="5A3CE70E" w:rsidR="00F1505F" w:rsidRDefault="00F1505F" w:rsidP="00F1505F">
      <w:r>
        <w:t>La commande rm (pour "ReMove", "supprimer" en anglais) peut supprimer un fichier, 2 fichiers, plusieurs fichiers, des dossiers, voire même votre ordinateur entier si vous le voulez. Il faut l'utiliser avec précaution donc. Commençons par des choses simples, supprimons ce fichierbidon :</w:t>
      </w:r>
    </w:p>
    <w:p w14:paraId="6D78D827" w14:textId="2F1FED73" w:rsidR="00F1505F" w:rsidRDefault="00D276B1" w:rsidP="00F1505F">
      <w:r>
        <w:rPr>
          <w:noProof/>
        </w:rPr>
        <w:drawing>
          <wp:inline distT="0" distB="0" distL="0" distR="0" wp14:anchorId="1D356AC3" wp14:editId="4EA871BB">
            <wp:extent cx="6029960" cy="591820"/>
            <wp:effectExtent l="0" t="0" r="889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59182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4743"/>
        <w:gridCol w:w="4743"/>
      </w:tblGrid>
      <w:tr w:rsidR="0022508C" w14:paraId="0A5AF53F" w14:textId="77777777" w:rsidTr="00236BCC">
        <w:tc>
          <w:tcPr>
            <w:tcW w:w="9486" w:type="dxa"/>
            <w:gridSpan w:val="2"/>
          </w:tcPr>
          <w:p w14:paraId="3B215F8A" w14:textId="7FC067D9" w:rsidR="0022508C" w:rsidRDefault="0022508C" w:rsidP="00236BCC">
            <w:pPr>
              <w:spacing w:after="240"/>
              <w:jc w:val="center"/>
            </w:pPr>
            <w:r>
              <w:t>Commande rm</w:t>
            </w:r>
          </w:p>
        </w:tc>
      </w:tr>
      <w:tr w:rsidR="0022508C" w14:paraId="254F1FAA" w14:textId="77777777" w:rsidTr="00236BCC">
        <w:tc>
          <w:tcPr>
            <w:tcW w:w="4743" w:type="dxa"/>
          </w:tcPr>
          <w:p w14:paraId="5E7F29A2" w14:textId="6145E897" w:rsidR="0022508C" w:rsidRDefault="004E0033" w:rsidP="00236BCC">
            <w:pPr>
              <w:spacing w:after="240"/>
              <w:jc w:val="center"/>
            </w:pPr>
            <w:r>
              <w:t>O</w:t>
            </w:r>
            <w:r w:rsidR="0022508C">
              <w:t>ptions</w:t>
            </w:r>
          </w:p>
        </w:tc>
        <w:tc>
          <w:tcPr>
            <w:tcW w:w="4743" w:type="dxa"/>
          </w:tcPr>
          <w:p w14:paraId="4F6D0B16" w14:textId="77777777" w:rsidR="0022508C" w:rsidRDefault="0022508C" w:rsidP="00236BCC">
            <w:pPr>
              <w:spacing w:after="240"/>
            </w:pPr>
            <w:r>
              <w:t>Déscriptions</w:t>
            </w:r>
          </w:p>
        </w:tc>
      </w:tr>
      <w:tr w:rsidR="0022508C" w14:paraId="597CBDC5" w14:textId="77777777" w:rsidTr="00236BCC">
        <w:tc>
          <w:tcPr>
            <w:tcW w:w="4743" w:type="dxa"/>
          </w:tcPr>
          <w:p w14:paraId="677E79F9" w14:textId="6DD92D61" w:rsidR="0022508C" w:rsidRDefault="0022508C" w:rsidP="00236BCC">
            <w:pPr>
              <w:spacing w:after="240"/>
            </w:pPr>
            <w:r>
              <w:t>-i</w:t>
            </w:r>
          </w:p>
        </w:tc>
        <w:tc>
          <w:tcPr>
            <w:tcW w:w="4743" w:type="dxa"/>
          </w:tcPr>
          <w:p w14:paraId="7A1A2EA7" w14:textId="2B1B6D11" w:rsidR="0022508C" w:rsidRDefault="0022508C" w:rsidP="00236BCC">
            <w:pPr>
              <w:spacing w:after="240"/>
            </w:pPr>
            <w:r>
              <w:t>Demander confirmation</w:t>
            </w:r>
          </w:p>
        </w:tc>
      </w:tr>
      <w:tr w:rsidR="0022508C" w14:paraId="3ED25048" w14:textId="77777777" w:rsidTr="00236BCC">
        <w:tc>
          <w:tcPr>
            <w:tcW w:w="4743" w:type="dxa"/>
          </w:tcPr>
          <w:p w14:paraId="21890735" w14:textId="1F028538" w:rsidR="0022508C" w:rsidRDefault="0022508C" w:rsidP="00236BCC">
            <w:pPr>
              <w:spacing w:after="240"/>
            </w:pPr>
            <w:r>
              <w:t>-f</w:t>
            </w:r>
          </w:p>
        </w:tc>
        <w:tc>
          <w:tcPr>
            <w:tcW w:w="4743" w:type="dxa"/>
          </w:tcPr>
          <w:p w14:paraId="20E65186" w14:textId="0A8B6404" w:rsidR="0022508C" w:rsidRDefault="0022508C" w:rsidP="00236BCC">
            <w:pPr>
              <w:spacing w:after="240"/>
            </w:pPr>
            <w:r>
              <w:t>Forcer la suppression</w:t>
            </w:r>
          </w:p>
        </w:tc>
      </w:tr>
      <w:tr w:rsidR="0022508C" w14:paraId="23B0EEC9" w14:textId="77777777" w:rsidTr="00236BCC">
        <w:tc>
          <w:tcPr>
            <w:tcW w:w="4743" w:type="dxa"/>
          </w:tcPr>
          <w:p w14:paraId="255EA264" w14:textId="351C95ED" w:rsidR="0022508C" w:rsidRDefault="0022508C" w:rsidP="00236BCC">
            <w:pPr>
              <w:spacing w:after="240"/>
            </w:pPr>
            <w:r>
              <w:t>-v</w:t>
            </w:r>
          </w:p>
        </w:tc>
        <w:tc>
          <w:tcPr>
            <w:tcW w:w="4743" w:type="dxa"/>
          </w:tcPr>
          <w:p w14:paraId="3A888DB3" w14:textId="6EE9C307" w:rsidR="0022508C" w:rsidRPr="004541B0" w:rsidRDefault="0022508C" w:rsidP="00236BCC">
            <w:pPr>
              <w:spacing w:after="240"/>
              <w:rPr>
                <w:lang w:val="fr-FR"/>
              </w:rPr>
            </w:pPr>
            <w:r w:rsidRPr="004541B0">
              <w:rPr>
                <w:lang w:val="fr-FR"/>
              </w:rPr>
              <w:t>En mode verbeux.  (Dis moi-ce que tu fais)</w:t>
            </w:r>
          </w:p>
        </w:tc>
      </w:tr>
      <w:tr w:rsidR="0022508C" w14:paraId="68DCAAE5" w14:textId="77777777" w:rsidTr="00236BCC">
        <w:tc>
          <w:tcPr>
            <w:tcW w:w="4743" w:type="dxa"/>
          </w:tcPr>
          <w:p w14:paraId="352EB523" w14:textId="117590A6" w:rsidR="0022508C" w:rsidRDefault="0022508C" w:rsidP="00236BCC">
            <w:pPr>
              <w:spacing w:after="240"/>
            </w:pPr>
            <w:r>
              <w:t>-r</w:t>
            </w:r>
          </w:p>
        </w:tc>
        <w:tc>
          <w:tcPr>
            <w:tcW w:w="4743" w:type="dxa"/>
          </w:tcPr>
          <w:p w14:paraId="5BE7DB80" w14:textId="5B4CB31A" w:rsidR="0022508C" w:rsidRPr="004541B0" w:rsidRDefault="0022508C" w:rsidP="00236BCC">
            <w:pPr>
              <w:spacing w:after="240"/>
              <w:rPr>
                <w:lang w:val="fr-FR"/>
              </w:rPr>
            </w:pPr>
            <w:r w:rsidRPr="004541B0">
              <w:rPr>
                <w:lang w:val="fr-FR"/>
              </w:rPr>
              <w:t>Supprimer les dossiers et ses contenus</w:t>
            </w:r>
          </w:p>
        </w:tc>
      </w:tr>
    </w:tbl>
    <w:p w14:paraId="76E5186F" w14:textId="5DA5C69B" w:rsidR="00D276B1" w:rsidRDefault="00D276B1" w:rsidP="00F1505F"/>
    <w:p w14:paraId="3BC11195" w14:textId="77837264" w:rsidR="0022508C" w:rsidRDefault="0022508C" w:rsidP="00F1505F">
      <w:r>
        <w:t xml:space="preserve">La commande </w:t>
      </w:r>
      <w:r w:rsidRPr="0022508C">
        <w:rPr>
          <w:i/>
          <w:iCs/>
        </w:rPr>
        <w:t>rm</w:t>
      </w:r>
      <w:r>
        <w:rPr>
          <w:i/>
          <w:iCs/>
        </w:rPr>
        <w:t xml:space="preserve"> </w:t>
      </w:r>
      <w:r>
        <w:t xml:space="preserve">peut être combiné avec le joker. </w:t>
      </w:r>
    </w:p>
    <w:p w14:paraId="08C86509" w14:textId="4A0CC438" w:rsidR="0022508C" w:rsidRDefault="009400DE" w:rsidP="00F1505F">
      <w:pPr>
        <w:rPr>
          <w:b/>
          <w:bCs/>
        </w:rPr>
      </w:pPr>
      <w:r w:rsidRPr="009400DE">
        <w:rPr>
          <w:b/>
          <w:bCs/>
        </w:rPr>
        <w:t>NE JAMAIS FAIT CETTE COMMANDE SURTOUT EN MODE SUPER-UTILISATEUR.</w:t>
      </w:r>
    </w:p>
    <w:p w14:paraId="66D06930" w14:textId="247F4BF9" w:rsidR="009400DE" w:rsidRDefault="009400DE" w:rsidP="00F1505F">
      <w:pPr>
        <w:rPr>
          <w:b/>
          <w:bCs/>
        </w:rPr>
      </w:pPr>
      <w:r>
        <w:rPr>
          <w:noProof/>
        </w:rPr>
        <w:drawing>
          <wp:inline distT="0" distB="0" distL="0" distR="0" wp14:anchorId="5F8FFBF1" wp14:editId="3118EE6B">
            <wp:extent cx="6029960" cy="575310"/>
            <wp:effectExtent l="0" t="0" r="889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575310"/>
                    </a:xfrm>
                    <a:prstGeom prst="rect">
                      <a:avLst/>
                    </a:prstGeom>
                  </pic:spPr>
                </pic:pic>
              </a:graphicData>
            </a:graphic>
          </wp:inline>
        </w:drawing>
      </w:r>
    </w:p>
    <w:p w14:paraId="648A6AAE" w14:textId="77777777" w:rsidR="00311D22" w:rsidRPr="00311D22" w:rsidRDefault="00311D22" w:rsidP="00311D22">
      <w:pPr>
        <w:pStyle w:val="Paragraphedeliste"/>
        <w:numPr>
          <w:ilvl w:val="0"/>
          <w:numId w:val="27"/>
        </w:numPr>
        <w:rPr>
          <w:b/>
          <w:bCs/>
        </w:rPr>
      </w:pPr>
      <w:r>
        <w:t>rm : commande la suppression</w:t>
      </w:r>
    </w:p>
    <w:p w14:paraId="2D14ED33" w14:textId="77777777" w:rsidR="002D61D2" w:rsidRPr="002D61D2" w:rsidRDefault="00311D22" w:rsidP="00311D22">
      <w:pPr>
        <w:pStyle w:val="Paragraphedeliste"/>
        <w:numPr>
          <w:ilvl w:val="0"/>
          <w:numId w:val="27"/>
        </w:numPr>
        <w:rPr>
          <w:b/>
          <w:bCs/>
        </w:rPr>
      </w:pPr>
      <w:r>
        <w:t xml:space="preserve"> -r : suppression récursive de tous les fichiers et dossiers </w:t>
      </w:r>
    </w:p>
    <w:p w14:paraId="235234BE" w14:textId="77777777" w:rsidR="002D61D2" w:rsidRPr="002D61D2" w:rsidRDefault="00311D22" w:rsidP="00311D22">
      <w:pPr>
        <w:pStyle w:val="Paragraphedeliste"/>
        <w:numPr>
          <w:ilvl w:val="0"/>
          <w:numId w:val="27"/>
        </w:numPr>
        <w:rPr>
          <w:b/>
          <w:bCs/>
        </w:rPr>
      </w:pPr>
      <w:r>
        <w:t xml:space="preserve">-f : force la suppression sans demander la moindre confirmation </w:t>
      </w:r>
    </w:p>
    <w:p w14:paraId="429265C6" w14:textId="23BE21E2" w:rsidR="009400DE" w:rsidRPr="002D61D2" w:rsidRDefault="00311D22" w:rsidP="00311D22">
      <w:pPr>
        <w:pStyle w:val="Paragraphedeliste"/>
        <w:numPr>
          <w:ilvl w:val="0"/>
          <w:numId w:val="27"/>
        </w:numPr>
        <w:rPr>
          <w:b/>
          <w:bCs/>
        </w:rPr>
      </w:pPr>
      <w:r>
        <w:t>/* : supprime tous les fichiers et dossiers qui se trouvent à la racine (/) quel que soit leur nom (joker *)</w:t>
      </w:r>
    </w:p>
    <w:p w14:paraId="5026B22B" w14:textId="27F06E0E" w:rsidR="002D61D2" w:rsidRDefault="000F1E87" w:rsidP="00773665">
      <w:pPr>
        <w:pStyle w:val="Titre3"/>
        <w:jc w:val="left"/>
      </w:pPr>
      <w:bookmarkStart w:id="53" w:name="_Toc49916498"/>
      <w:r>
        <w:t>C</w:t>
      </w:r>
      <w:r w:rsidR="00773665">
        <w:t>ommande ln pour créer des liens entre les fichiers</w:t>
      </w:r>
      <w:bookmarkEnd w:id="53"/>
    </w:p>
    <w:p w14:paraId="07F42AD7" w14:textId="77777777" w:rsidR="00BF6B3B" w:rsidRDefault="00773665" w:rsidP="00773665">
      <w:r>
        <w:t xml:space="preserve">Bien qu'un peu moins courante, la commande ln vous sera certainement utile un jour ou l'autre. Elle permet de créer des liens entre des fichiers, c'est-à-dire (pour employer des mots que vous connaissez) qu'elle permet de créer des raccourcis. Ces "raccourcis", qu'on appelle des liens sous </w:t>
      </w:r>
      <w:r>
        <w:lastRenderedPageBreak/>
        <w:t xml:space="preserve">Linux, sont un peu plus complexes que ceux que vous avez l'habitude de voir sous Windows. En effet, on peut créer 2 types de liens : </w:t>
      </w:r>
    </w:p>
    <w:p w14:paraId="444D59D1" w14:textId="77777777" w:rsidR="00BF6B3B" w:rsidRDefault="00773665" w:rsidP="00BF6B3B">
      <w:pPr>
        <w:pStyle w:val="Paragraphedeliste"/>
        <w:numPr>
          <w:ilvl w:val="0"/>
          <w:numId w:val="28"/>
        </w:numPr>
      </w:pPr>
      <w:r>
        <w:t xml:space="preserve">Des liens physiques </w:t>
      </w:r>
    </w:p>
    <w:p w14:paraId="299201B0" w14:textId="77777777" w:rsidR="00BF6B3B" w:rsidRDefault="00773665" w:rsidP="00BF6B3B">
      <w:pPr>
        <w:pStyle w:val="Paragraphedeliste"/>
        <w:numPr>
          <w:ilvl w:val="0"/>
          <w:numId w:val="28"/>
        </w:numPr>
      </w:pPr>
      <w:r>
        <w:t xml:space="preserve">Des liens symboliques </w:t>
      </w:r>
    </w:p>
    <w:p w14:paraId="1139B65D" w14:textId="7521B350" w:rsidR="00773665" w:rsidRDefault="00773665" w:rsidP="00BF6B3B">
      <w:r>
        <w:t xml:space="preserve">Ces 2 types ne fonctionnent pas de la même manière. Pour comprendre ce qui les différencie, il faut savoir comment un OS tel que Linux gère les fichiers sur le disque dur. </w:t>
      </w:r>
    </w:p>
    <w:p w14:paraId="7EEB9A1C" w14:textId="77777777" w:rsidR="00BF6B3B" w:rsidRDefault="00BF6B3B" w:rsidP="00BF6B3B">
      <w:r>
        <w:t xml:space="preserve">Sur le disque dur, chaque fichier est grosso-modo séparé en 2 parties : </w:t>
      </w:r>
    </w:p>
    <w:p w14:paraId="4D4084FE" w14:textId="77777777" w:rsidR="00BF6B3B" w:rsidRDefault="00BF6B3B" w:rsidP="00BF6B3B">
      <w:pPr>
        <w:pStyle w:val="Paragraphedeliste"/>
        <w:numPr>
          <w:ilvl w:val="0"/>
          <w:numId w:val="29"/>
        </w:numPr>
      </w:pPr>
      <w:r>
        <w:t xml:space="preserve">Son nom </w:t>
      </w:r>
    </w:p>
    <w:p w14:paraId="28E907F0" w14:textId="3F3AF018" w:rsidR="00BF6B3B" w:rsidRDefault="00BF6B3B" w:rsidP="00BF6B3B">
      <w:pPr>
        <w:pStyle w:val="Paragraphedeliste"/>
        <w:numPr>
          <w:ilvl w:val="0"/>
          <w:numId w:val="29"/>
        </w:numPr>
      </w:pPr>
      <w:r>
        <w:t>Son contenu</w:t>
      </w:r>
    </w:p>
    <w:p w14:paraId="5319B12B" w14:textId="0E0E24C2" w:rsidR="00BF6B3B" w:rsidRDefault="009949C2" w:rsidP="00BF6B3B">
      <w:r>
        <w:t>Chaque contenu de fichier se voit attribuer un numéro d'identification appelé inode. Chaque nom de fichier est donc associé à un inode (son contenu).</w:t>
      </w:r>
    </w:p>
    <w:p w14:paraId="4FA4D77B" w14:textId="0B3A1962" w:rsidR="009949C2" w:rsidRDefault="009949C2" w:rsidP="009949C2">
      <w:pPr>
        <w:jc w:val="center"/>
      </w:pPr>
      <w:r>
        <w:rPr>
          <w:noProof/>
        </w:rPr>
        <w:drawing>
          <wp:inline distT="0" distB="0" distL="0" distR="0" wp14:anchorId="3D17CB2B" wp14:editId="5F8D3AED">
            <wp:extent cx="2362200" cy="2047354"/>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82899" cy="2065294"/>
                    </a:xfrm>
                    <a:prstGeom prst="rect">
                      <a:avLst/>
                    </a:prstGeom>
                  </pic:spPr>
                </pic:pic>
              </a:graphicData>
            </a:graphic>
          </wp:inline>
        </w:drawing>
      </w:r>
    </w:p>
    <w:p w14:paraId="4EEC7AED" w14:textId="4F81FD90" w:rsidR="009949C2" w:rsidRDefault="009949C2" w:rsidP="009949C2">
      <w:pPr>
        <w:pStyle w:val="Titre7"/>
      </w:pPr>
      <w:r>
        <w:t> Répresentation des inodes</w:t>
      </w:r>
    </w:p>
    <w:p w14:paraId="48E952F5" w14:textId="1494C066" w:rsidR="003C7C38" w:rsidRDefault="003C7C38" w:rsidP="003C7C38">
      <w:pPr>
        <w:pStyle w:val="Paragraphedeliste"/>
        <w:numPr>
          <w:ilvl w:val="0"/>
          <w:numId w:val="30"/>
        </w:numPr>
        <w:rPr>
          <w:lang w:val="fr-BE" w:bidi="en-US"/>
        </w:rPr>
      </w:pPr>
      <w:r>
        <w:rPr>
          <w:lang w:val="fr-BE" w:bidi="en-US"/>
        </w:rPr>
        <w:t>Les liens physiques</w:t>
      </w:r>
    </w:p>
    <w:p w14:paraId="48F79A7F" w14:textId="65907E2A" w:rsidR="003C7C38" w:rsidRDefault="003C7C38" w:rsidP="003C7C38">
      <w:r>
        <w:t>Ce type de lien est plus rarement utilisé que le lien symbolique, mais il faut tout de même le connaître car il peut se révéler pratique. Un lien physique permet d'avoir 2 noms de fichiers qui partagent exactement le même contenu, c'est-à-dire le même inode.</w:t>
      </w:r>
    </w:p>
    <w:p w14:paraId="15785437" w14:textId="70FF192A" w:rsidR="003C7C38" w:rsidRDefault="003C7C38" w:rsidP="003C7C38">
      <w:pPr>
        <w:jc w:val="center"/>
      </w:pPr>
      <w:r>
        <w:rPr>
          <w:noProof/>
        </w:rPr>
        <w:drawing>
          <wp:inline distT="0" distB="0" distL="0" distR="0" wp14:anchorId="05754BB5" wp14:editId="23CED19D">
            <wp:extent cx="2219325" cy="1481455"/>
            <wp:effectExtent l="0" t="0" r="9525" b="444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78990" cy="1521283"/>
                    </a:xfrm>
                    <a:prstGeom prst="rect">
                      <a:avLst/>
                    </a:prstGeom>
                  </pic:spPr>
                </pic:pic>
              </a:graphicData>
            </a:graphic>
          </wp:inline>
        </w:drawing>
      </w:r>
    </w:p>
    <w:p w14:paraId="2C8C4369" w14:textId="0B2C921A" w:rsidR="003C7C38" w:rsidRDefault="003C7C38" w:rsidP="003C7C38">
      <w:pPr>
        <w:pStyle w:val="Titre7"/>
      </w:pPr>
      <w:r>
        <w:t> Répresentation des liens physiques</w:t>
      </w:r>
    </w:p>
    <w:p w14:paraId="34987042" w14:textId="394E4DA2" w:rsidR="003C7C38" w:rsidRDefault="003C7C38" w:rsidP="003C7C38">
      <w:r>
        <w:lastRenderedPageBreak/>
        <w:t>Ainsi, que vous passiez par fichier1 ou par fichier2, vous modifiez exactement le même contenu. En quelque sorte, le fichier est le même. On peut juste y accéder via 2 noms de fichiers différents.</w:t>
      </w:r>
    </w:p>
    <w:p w14:paraId="0C0506AA" w14:textId="48231759" w:rsidR="003C7C38" w:rsidRDefault="003C7C38" w:rsidP="003C7C38">
      <w:r>
        <w:rPr>
          <w:noProof/>
        </w:rPr>
        <w:drawing>
          <wp:inline distT="0" distB="0" distL="0" distR="0" wp14:anchorId="054387E1" wp14:editId="46CA58BF">
            <wp:extent cx="6029960" cy="593725"/>
            <wp:effectExtent l="0" t="0" r="889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29960" cy="593725"/>
                    </a:xfrm>
                    <a:prstGeom prst="rect">
                      <a:avLst/>
                    </a:prstGeom>
                  </pic:spPr>
                </pic:pic>
              </a:graphicData>
            </a:graphic>
          </wp:inline>
        </w:drawing>
      </w:r>
    </w:p>
    <w:p w14:paraId="010EDABD" w14:textId="0AF59D58" w:rsidR="003C7C38" w:rsidRDefault="003C7C38" w:rsidP="003C7C38">
      <w:pPr>
        <w:pStyle w:val="Paragraphedeliste"/>
        <w:numPr>
          <w:ilvl w:val="0"/>
          <w:numId w:val="30"/>
        </w:numPr>
        <w:rPr>
          <w:lang w:val="fr-BE" w:bidi="en-US"/>
        </w:rPr>
      </w:pPr>
      <w:r>
        <w:rPr>
          <w:lang w:val="fr-BE" w:bidi="en-US"/>
        </w:rPr>
        <w:t>Les liens symboliques</w:t>
      </w:r>
    </w:p>
    <w:p w14:paraId="0BA201E1" w14:textId="5FDAFBDB" w:rsidR="003C7C38" w:rsidRDefault="003B7BE1" w:rsidP="003C7C38">
      <w:r>
        <w:t>Les liens symboliques ressemblent plus aux "raccourcis" dont vous avez peut-être l'habitude sous Windows. La plupart du temps, on crée des liens symboliques sous Linux pour faire un raccourci, et non des liens physiques qui sont un peu particuliers. Le principe du lien symbolique est que l'on crée un lien vers un autre nom de fichier. Cette fois, on pointe vers le nom de fichier et non vers l'inode directement.</w:t>
      </w:r>
    </w:p>
    <w:p w14:paraId="6EFCEDA7" w14:textId="7C407F6B" w:rsidR="003B7BE1" w:rsidRPr="003C7C38" w:rsidRDefault="009C28A8" w:rsidP="009C28A8">
      <w:pPr>
        <w:jc w:val="center"/>
        <w:rPr>
          <w:lang w:val="fr-BE" w:bidi="en-US"/>
        </w:rPr>
      </w:pPr>
      <w:r>
        <w:rPr>
          <w:noProof/>
        </w:rPr>
        <w:drawing>
          <wp:inline distT="0" distB="0" distL="0" distR="0" wp14:anchorId="51652CBF" wp14:editId="1144E7ED">
            <wp:extent cx="2343150" cy="16954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43150" cy="1695450"/>
                    </a:xfrm>
                    <a:prstGeom prst="rect">
                      <a:avLst/>
                    </a:prstGeom>
                  </pic:spPr>
                </pic:pic>
              </a:graphicData>
            </a:graphic>
          </wp:inline>
        </w:drawing>
      </w:r>
    </w:p>
    <w:p w14:paraId="1235640A" w14:textId="35B8BB7E" w:rsidR="00773665" w:rsidRDefault="009C28A8" w:rsidP="009C28A8">
      <w:pPr>
        <w:pStyle w:val="Titre7"/>
      </w:pPr>
      <w:r>
        <w:t> Répresentation d’un lien symbolique</w:t>
      </w:r>
    </w:p>
    <w:p w14:paraId="0AFD9317" w14:textId="74BB3C80" w:rsidR="009C28A8" w:rsidRDefault="008D01EF" w:rsidP="009C28A8">
      <w:pPr>
        <w:rPr>
          <w:lang w:val="fr-BE" w:bidi="en-US"/>
        </w:rPr>
      </w:pPr>
      <w:r>
        <w:rPr>
          <w:noProof/>
        </w:rPr>
        <w:drawing>
          <wp:inline distT="0" distB="0" distL="0" distR="0" wp14:anchorId="465AEDFC" wp14:editId="38E44B19">
            <wp:extent cx="6029960" cy="476250"/>
            <wp:effectExtent l="0" t="0" r="889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29960" cy="476250"/>
                    </a:xfrm>
                    <a:prstGeom prst="rect">
                      <a:avLst/>
                    </a:prstGeom>
                  </pic:spPr>
                </pic:pic>
              </a:graphicData>
            </a:graphic>
          </wp:inline>
        </w:drawing>
      </w:r>
    </w:p>
    <w:p w14:paraId="4E0CF741" w14:textId="0BB289FD" w:rsidR="00AE5BCC" w:rsidRDefault="00AE5BCC" w:rsidP="00AE5BCC">
      <w:pPr>
        <w:pStyle w:val="Titre3"/>
        <w:jc w:val="left"/>
        <w:rPr>
          <w:lang w:val="fr-BE" w:bidi="en-US"/>
        </w:rPr>
      </w:pPr>
      <w:bookmarkStart w:id="54" w:name="_Toc49916499"/>
      <w:r>
        <w:rPr>
          <w:lang w:val="fr-BE" w:bidi="en-US"/>
        </w:rPr>
        <w:t>Recherche des fichiers</w:t>
      </w:r>
      <w:bookmarkEnd w:id="54"/>
    </w:p>
    <w:p w14:paraId="5B6473B1" w14:textId="384B3726" w:rsidR="00AE5BCC" w:rsidRPr="00F70B4A" w:rsidRDefault="00F70B4A" w:rsidP="00A725CE">
      <w:pPr>
        <w:pStyle w:val="Titre4"/>
        <w:rPr>
          <w:lang w:val="fr-BE" w:bidi="en-US"/>
        </w:rPr>
      </w:pPr>
      <w:r>
        <w:rPr>
          <w:lang w:val="fr-BE" w:bidi="en-US"/>
        </w:rPr>
        <w:t xml:space="preserve">Utilisation de la commande </w:t>
      </w:r>
      <w:r w:rsidRPr="006367B9">
        <w:rPr>
          <w:lang w:val="fr-BE" w:bidi="en-US"/>
        </w:rPr>
        <w:t>locate</w:t>
      </w:r>
    </w:p>
    <w:p w14:paraId="1F5DEC5B" w14:textId="3DE6B42E" w:rsidR="008D01EF" w:rsidRDefault="00AC0F65" w:rsidP="00AC0F65">
      <w:pPr>
        <w:jc w:val="center"/>
        <w:rPr>
          <w:lang w:val="fr-BE" w:bidi="en-US"/>
        </w:rPr>
      </w:pPr>
      <w:r>
        <w:rPr>
          <w:noProof/>
        </w:rPr>
        <w:drawing>
          <wp:inline distT="0" distB="0" distL="0" distR="0" wp14:anchorId="0F3C84D4" wp14:editId="01E6E137">
            <wp:extent cx="3800475" cy="1634763"/>
            <wp:effectExtent l="0" t="0" r="0" b="381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82098" cy="1669873"/>
                    </a:xfrm>
                    <a:prstGeom prst="rect">
                      <a:avLst/>
                    </a:prstGeom>
                  </pic:spPr>
                </pic:pic>
              </a:graphicData>
            </a:graphic>
          </wp:inline>
        </w:drawing>
      </w:r>
    </w:p>
    <w:p w14:paraId="569B2DDD" w14:textId="4D1435B0" w:rsidR="00AC0F65" w:rsidRDefault="00AC0F65" w:rsidP="00AC0F65">
      <w:pPr>
        <w:pStyle w:val="Titre7"/>
      </w:pPr>
      <w:r>
        <w:t> Explcation detaillée de la commande locate</w:t>
      </w:r>
    </w:p>
    <w:p w14:paraId="1B5C80D9" w14:textId="6AE4C54F" w:rsidR="00AC0F65" w:rsidRDefault="00AC0F65" w:rsidP="00AC0F65">
      <w:r>
        <w:lastRenderedPageBreak/>
        <w:t>Votre problème, c'est que les fichiers viennent tout juste d'être créés et n'ont pas encore été répertoriés dans la base de données. Ils ne seront donc pas découverts par locate.</w:t>
      </w:r>
    </w:p>
    <w:p w14:paraId="6572661A" w14:textId="7726B2FE" w:rsidR="00AC0F65" w:rsidRDefault="00AC0F65" w:rsidP="00AC0F65">
      <w:r>
        <w:t>Vous pouvez forcer la commande locate à reconstruire la base de données des fichiers du disque dur. Cela se fait avec la commande updatedb, à exécuter en root (avec sudo) :</w:t>
      </w:r>
    </w:p>
    <w:p w14:paraId="22ADBE86" w14:textId="31110D51" w:rsidR="00AC0F65" w:rsidRDefault="00AC0F65" w:rsidP="00AC0F65">
      <w:pPr>
        <w:rPr>
          <w:lang w:val="fr-BE" w:bidi="en-US"/>
        </w:rPr>
      </w:pPr>
      <w:r>
        <w:rPr>
          <w:noProof/>
        </w:rPr>
        <w:drawing>
          <wp:inline distT="0" distB="0" distL="0" distR="0" wp14:anchorId="550727AF" wp14:editId="461F9954">
            <wp:extent cx="6029960" cy="495300"/>
            <wp:effectExtent l="0" t="0" r="889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9960" cy="495300"/>
                    </a:xfrm>
                    <a:prstGeom prst="rect">
                      <a:avLst/>
                    </a:prstGeom>
                  </pic:spPr>
                </pic:pic>
              </a:graphicData>
            </a:graphic>
          </wp:inline>
        </w:drawing>
      </w:r>
    </w:p>
    <w:p w14:paraId="7638A986" w14:textId="1E503BE8" w:rsidR="00AC0F65" w:rsidRDefault="00AC0F65" w:rsidP="00AC0F65">
      <w:pPr>
        <w:rPr>
          <w:lang w:val="fr-BE" w:bidi="en-US"/>
        </w:rPr>
      </w:pPr>
      <w:r>
        <w:rPr>
          <w:noProof/>
        </w:rPr>
        <w:drawing>
          <wp:inline distT="0" distB="0" distL="0" distR="0" wp14:anchorId="3C68F973" wp14:editId="28BC8B8E">
            <wp:extent cx="6029960" cy="571500"/>
            <wp:effectExtent l="0" t="0" r="889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29960" cy="571500"/>
                    </a:xfrm>
                    <a:prstGeom prst="rect">
                      <a:avLst/>
                    </a:prstGeom>
                  </pic:spPr>
                </pic:pic>
              </a:graphicData>
            </a:graphic>
          </wp:inline>
        </w:drawing>
      </w:r>
    </w:p>
    <w:p w14:paraId="5BD0A3EE" w14:textId="4A55D911" w:rsidR="00724EEE" w:rsidRPr="007E44B6" w:rsidRDefault="00724EEE" w:rsidP="00A725CE">
      <w:pPr>
        <w:pStyle w:val="Titre4"/>
        <w:rPr>
          <w:lang w:val="fr-BE" w:bidi="en-US"/>
        </w:rPr>
      </w:pPr>
      <w:r>
        <w:rPr>
          <w:lang w:val="fr-BE" w:bidi="en-US"/>
        </w:rPr>
        <w:t>Utilisation de la commande find pour la recherche approfondie</w:t>
      </w:r>
    </w:p>
    <w:p w14:paraId="1B79A8D0" w14:textId="063576A6" w:rsidR="007E44B6" w:rsidRDefault="0005188E" w:rsidP="0005188E">
      <w:pPr>
        <w:jc w:val="center"/>
      </w:pPr>
      <w:r>
        <w:rPr>
          <w:noProof/>
        </w:rPr>
        <w:drawing>
          <wp:inline distT="0" distB="0" distL="0" distR="0" wp14:anchorId="5848941A" wp14:editId="784B014F">
            <wp:extent cx="4448175" cy="1895671"/>
            <wp:effectExtent l="0" t="0" r="0" b="952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2014" cy="1897307"/>
                    </a:xfrm>
                    <a:prstGeom prst="rect">
                      <a:avLst/>
                    </a:prstGeom>
                  </pic:spPr>
                </pic:pic>
              </a:graphicData>
            </a:graphic>
          </wp:inline>
        </w:drawing>
      </w:r>
    </w:p>
    <w:p w14:paraId="4C15638B" w14:textId="454A00C9" w:rsidR="0005188E" w:rsidRDefault="0005188E" w:rsidP="0005188E">
      <w:pPr>
        <w:pStyle w:val="Titre7"/>
      </w:pPr>
      <w:r>
        <w:t> Recherche avec find</w:t>
      </w:r>
    </w:p>
    <w:p w14:paraId="430CED9F" w14:textId="69A05202" w:rsidR="00E65A44" w:rsidRPr="00E65A44" w:rsidRDefault="00E65A44" w:rsidP="00E65A44">
      <w:r>
        <w:t xml:space="preserve">Contrairement à locate, </w:t>
      </w:r>
      <w:r w:rsidRPr="007E44B6">
        <w:rPr>
          <w:b/>
          <w:bCs/>
        </w:rPr>
        <w:t>find ne va pas lire dans une base de données</w:t>
      </w:r>
      <w:r>
        <w:t xml:space="preserve"> mais va au </w:t>
      </w:r>
      <w:r w:rsidRPr="007E44B6">
        <w:rPr>
          <w:b/>
          <w:bCs/>
        </w:rPr>
        <w:t>contraire parcourir tout votre disque dur</w:t>
      </w:r>
      <w:r>
        <w:t>. Cela peut être très long si vous avez plusieurs Go de données.</w:t>
      </w:r>
    </w:p>
    <w:p w14:paraId="40A69106" w14:textId="6567D8A5" w:rsidR="0005188E" w:rsidRDefault="00F156F1" w:rsidP="0005188E">
      <w:r>
        <w:t>La commande find s'utilise de la façon suivante :</w:t>
      </w:r>
    </w:p>
    <w:p w14:paraId="5BEF16A5" w14:textId="0D7CC945" w:rsidR="00F156F1" w:rsidRDefault="00F156F1" w:rsidP="00F156F1">
      <w:pPr>
        <w:jc w:val="center"/>
        <w:rPr>
          <w:lang w:val="fr-BE" w:bidi="en-US"/>
        </w:rPr>
      </w:pPr>
      <w:r>
        <w:rPr>
          <w:noProof/>
        </w:rPr>
        <w:drawing>
          <wp:inline distT="0" distB="0" distL="0" distR="0" wp14:anchorId="26162694" wp14:editId="3AD2BB9B">
            <wp:extent cx="2371725" cy="447675"/>
            <wp:effectExtent l="0" t="0" r="9525" b="95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71725" cy="447675"/>
                    </a:xfrm>
                    <a:prstGeom prst="rect">
                      <a:avLst/>
                    </a:prstGeom>
                  </pic:spPr>
                </pic:pic>
              </a:graphicData>
            </a:graphic>
          </wp:inline>
        </w:drawing>
      </w:r>
    </w:p>
    <w:p w14:paraId="43B6BB72" w14:textId="77777777" w:rsidR="00834BB3" w:rsidRPr="00834BB3" w:rsidRDefault="00834BB3" w:rsidP="00834BB3">
      <w:pPr>
        <w:pStyle w:val="Paragraphedeliste"/>
        <w:numPr>
          <w:ilvl w:val="0"/>
          <w:numId w:val="30"/>
        </w:numPr>
        <w:rPr>
          <w:lang w:val="fr-BE" w:bidi="en-US"/>
        </w:rPr>
      </w:pPr>
      <w:r>
        <w:t xml:space="preserve">Où : c'est le nom du dossier dans lequel la commande va faire la recherche. Tous les sous-dossiers seront analysés. Contrairement à locate, il est donc possible de limiter la recherche à /home par exemple. Par défaut, si ce paramètre n'est pas précisé, la recherche s'effectuera dans le dossier courant et ses sous-dossiers. </w:t>
      </w:r>
    </w:p>
    <w:p w14:paraId="0011BD1B" w14:textId="77777777" w:rsidR="00834BB3" w:rsidRPr="00834BB3" w:rsidRDefault="00834BB3" w:rsidP="00834BB3">
      <w:pPr>
        <w:pStyle w:val="Paragraphedeliste"/>
        <w:numPr>
          <w:ilvl w:val="0"/>
          <w:numId w:val="30"/>
        </w:numPr>
        <w:rPr>
          <w:lang w:val="fr-BE" w:bidi="en-US"/>
        </w:rPr>
      </w:pPr>
      <w:r>
        <w:t xml:space="preserve">Quoi : c'est le fichier à rechercher. On peut rechercher un fichier par son nom, mais aussi en fonction de sa date de dernière création, de sa taille, etc. Ce paramètre est obligatoire. </w:t>
      </w:r>
    </w:p>
    <w:p w14:paraId="07422234" w14:textId="7E3ABC2A" w:rsidR="00F156F1" w:rsidRPr="00834BB3" w:rsidRDefault="00834BB3" w:rsidP="00834BB3">
      <w:pPr>
        <w:pStyle w:val="Paragraphedeliste"/>
        <w:numPr>
          <w:ilvl w:val="0"/>
          <w:numId w:val="30"/>
        </w:numPr>
        <w:rPr>
          <w:lang w:val="fr-BE" w:bidi="en-US"/>
        </w:rPr>
      </w:pPr>
      <w:r>
        <w:lastRenderedPageBreak/>
        <w:t>Que faire avec : il est possible d'effectuer des actions automatiquement sur chacun des fichiers trouvés (on parle de "post-traitement"). L'action la plus courante consiste à afficher simplement la liste des fichiers trouvés, mais nous verrons que nous pouvons faire bien d'autres choses</w:t>
      </w:r>
    </w:p>
    <w:p w14:paraId="2E519A3C" w14:textId="24C71608" w:rsidR="00834BB3" w:rsidRPr="002554F9" w:rsidRDefault="00834BB3" w:rsidP="00834BB3">
      <w:pPr>
        <w:rPr>
          <w:lang w:val="fr-BE" w:bidi="en-US"/>
        </w:rPr>
      </w:pPr>
      <w:r w:rsidRPr="00834BB3">
        <w:rPr>
          <w:i/>
          <w:iCs/>
        </w:rPr>
        <w:t>Exemple 1</w:t>
      </w:r>
      <w:r w:rsidR="002554F9">
        <w:rPr>
          <w:i/>
          <w:iCs/>
        </w:rPr>
        <w:t xml:space="preserve"> : </w:t>
      </w:r>
      <w:r w:rsidR="002554F9">
        <w:t>Recherche tous les fichiers qui commençaient par syslog dans le dossier /var/log</w:t>
      </w:r>
    </w:p>
    <w:p w14:paraId="3D0B86AF" w14:textId="0A5DE155" w:rsidR="00834BB3" w:rsidRDefault="00834BB3" w:rsidP="00AC0F65">
      <w:pPr>
        <w:rPr>
          <w:lang w:val="fr-BE" w:bidi="en-US"/>
        </w:rPr>
      </w:pPr>
      <w:r>
        <w:rPr>
          <w:noProof/>
        </w:rPr>
        <w:drawing>
          <wp:inline distT="0" distB="0" distL="0" distR="0" wp14:anchorId="18171C49" wp14:editId="585ADF19">
            <wp:extent cx="6029960" cy="1673860"/>
            <wp:effectExtent l="0" t="0" r="8890" b="254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29960" cy="1673860"/>
                    </a:xfrm>
                    <a:prstGeom prst="rect">
                      <a:avLst/>
                    </a:prstGeom>
                  </pic:spPr>
                </pic:pic>
              </a:graphicData>
            </a:graphic>
          </wp:inline>
        </w:drawing>
      </w:r>
    </w:p>
    <w:p w14:paraId="098218A5" w14:textId="2D4D6E1A" w:rsidR="00834BB3" w:rsidRDefault="00834BB3" w:rsidP="00AC0F65">
      <w:pPr>
        <w:rPr>
          <w:i/>
          <w:iCs/>
          <w:lang w:val="fr-BE" w:bidi="en-US"/>
        </w:rPr>
      </w:pPr>
      <w:r w:rsidRPr="00834BB3">
        <w:rPr>
          <w:i/>
          <w:iCs/>
          <w:lang w:val="fr-BE" w:bidi="en-US"/>
        </w:rPr>
        <w:t>Exemple 2</w:t>
      </w:r>
      <w:r w:rsidR="002554F9">
        <w:rPr>
          <w:i/>
          <w:iCs/>
          <w:lang w:val="fr-BE" w:bidi="en-US"/>
        </w:rPr>
        <w:t xml:space="preserve"> : </w:t>
      </w:r>
      <w:r w:rsidR="002554F9">
        <w:t>rechercher tous les fichiers qui font plus de 10 Mo</w:t>
      </w:r>
    </w:p>
    <w:p w14:paraId="795E70D2" w14:textId="6EE727FD" w:rsidR="00834BB3" w:rsidRDefault="002554F9" w:rsidP="00AC0F65">
      <w:pPr>
        <w:rPr>
          <w:lang w:val="fr-BE" w:bidi="en-US"/>
        </w:rPr>
      </w:pPr>
      <w:r>
        <w:rPr>
          <w:noProof/>
        </w:rPr>
        <w:drawing>
          <wp:inline distT="0" distB="0" distL="0" distR="0" wp14:anchorId="34A28A8A" wp14:editId="159AE73D">
            <wp:extent cx="6029960" cy="926465"/>
            <wp:effectExtent l="0" t="0" r="8890" b="698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9960" cy="926465"/>
                    </a:xfrm>
                    <a:prstGeom prst="rect">
                      <a:avLst/>
                    </a:prstGeom>
                  </pic:spPr>
                </pic:pic>
              </a:graphicData>
            </a:graphic>
          </wp:inline>
        </w:drawing>
      </w:r>
    </w:p>
    <w:p w14:paraId="34F6006F" w14:textId="7ECFFFD0" w:rsidR="00C91A4F" w:rsidRDefault="00C91A4F" w:rsidP="00AC0F65">
      <w:pPr>
        <w:rPr>
          <w:lang w:val="fr-BE" w:bidi="en-US"/>
        </w:rPr>
      </w:pPr>
      <w:r w:rsidRPr="00F36723">
        <w:rPr>
          <w:i/>
          <w:iCs/>
          <w:lang w:val="fr-BE" w:bidi="en-US"/>
        </w:rPr>
        <w:t>Exemple 3 :</w:t>
      </w:r>
      <w:r>
        <w:rPr>
          <w:lang w:val="fr-BE" w:bidi="en-US"/>
        </w:rPr>
        <w:t xml:space="preserve"> Rechercher tous les fichiers odt dont </w:t>
      </w:r>
      <w:r>
        <w:t>le nombre de jours qui vous séparent du dernier accès à un fichier est de 7jours</w:t>
      </w:r>
      <w:r w:rsidR="00F36723">
        <w:t>.</w:t>
      </w:r>
    </w:p>
    <w:p w14:paraId="6B7276F8" w14:textId="0C95D2E4" w:rsidR="00C91A4F" w:rsidRDefault="00C91A4F" w:rsidP="00AC0F65">
      <w:pPr>
        <w:rPr>
          <w:lang w:val="fr-BE" w:bidi="en-US"/>
        </w:rPr>
      </w:pPr>
      <w:r>
        <w:rPr>
          <w:noProof/>
        </w:rPr>
        <w:drawing>
          <wp:inline distT="0" distB="0" distL="0" distR="0" wp14:anchorId="665D54AF" wp14:editId="132DEA80">
            <wp:extent cx="6029960" cy="696595"/>
            <wp:effectExtent l="0" t="0" r="8890" b="825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29960" cy="696595"/>
                    </a:xfrm>
                    <a:prstGeom prst="rect">
                      <a:avLst/>
                    </a:prstGeom>
                  </pic:spPr>
                </pic:pic>
              </a:graphicData>
            </a:graphic>
          </wp:inline>
        </w:drawing>
      </w:r>
    </w:p>
    <w:p w14:paraId="6AC81FE9" w14:textId="612D4669" w:rsidR="00F36723" w:rsidRDefault="00D247E6" w:rsidP="00AC0F65">
      <w:r w:rsidRPr="00D247E6">
        <w:rPr>
          <w:i/>
          <w:iCs/>
          <w:lang w:val="fr-BE" w:bidi="en-US"/>
        </w:rPr>
        <w:t>Exemple 4 :</w:t>
      </w:r>
      <w:r>
        <w:rPr>
          <w:lang w:val="fr-BE" w:bidi="en-US"/>
        </w:rPr>
        <w:t xml:space="preserve"> R</w:t>
      </w:r>
      <w:r>
        <w:t>echercher uniquement des répertoires ou des fichiers</w:t>
      </w:r>
    </w:p>
    <w:p w14:paraId="73A279D2" w14:textId="77777777" w:rsidR="00CF2DD2" w:rsidRDefault="00CF2DD2" w:rsidP="00AC0F65">
      <w:r>
        <w:t xml:space="preserve">On peut aussi rechercher uniquement des répertoires ou des fichiers. Utilisez : </w:t>
      </w:r>
    </w:p>
    <w:p w14:paraId="427C26A8" w14:textId="77777777" w:rsidR="00CF2DD2" w:rsidRPr="00CF2DD2" w:rsidRDefault="00CF2DD2" w:rsidP="00936BC3">
      <w:pPr>
        <w:pStyle w:val="Paragraphedeliste"/>
        <w:numPr>
          <w:ilvl w:val="0"/>
          <w:numId w:val="46"/>
        </w:numPr>
        <w:rPr>
          <w:lang w:val="fr-BE" w:bidi="en-US"/>
        </w:rPr>
      </w:pPr>
      <w:r w:rsidRPr="00CF2DD2">
        <w:rPr>
          <w:b/>
          <w:bCs/>
        </w:rPr>
        <w:t>-type d</w:t>
      </w:r>
      <w:r>
        <w:t xml:space="preserve"> : pour rechercher uniquement </w:t>
      </w:r>
      <w:r w:rsidRPr="00CF2DD2">
        <w:rPr>
          <w:b/>
          <w:bCs/>
        </w:rPr>
        <w:t>des répertoires</w:t>
      </w:r>
      <w:r>
        <w:t xml:space="preserve"> (directories). </w:t>
      </w:r>
    </w:p>
    <w:p w14:paraId="20F31991" w14:textId="2FE3C7D6" w:rsidR="00D247E6" w:rsidRPr="00CF2DD2" w:rsidRDefault="00CF2DD2" w:rsidP="00936BC3">
      <w:pPr>
        <w:pStyle w:val="Paragraphedeliste"/>
        <w:numPr>
          <w:ilvl w:val="0"/>
          <w:numId w:val="46"/>
        </w:numPr>
        <w:rPr>
          <w:lang w:val="fr-BE" w:bidi="en-US"/>
        </w:rPr>
      </w:pPr>
      <w:r w:rsidRPr="00CF2DD2">
        <w:rPr>
          <w:b/>
          <w:bCs/>
        </w:rPr>
        <w:t>-type f</w:t>
      </w:r>
      <w:r>
        <w:t xml:space="preserve"> : pour rechercher uniquement </w:t>
      </w:r>
      <w:r w:rsidRPr="00CF2DD2">
        <w:rPr>
          <w:b/>
          <w:bCs/>
        </w:rPr>
        <w:t xml:space="preserve">des fichiers </w:t>
      </w:r>
      <w:r>
        <w:t>(files).</w:t>
      </w:r>
    </w:p>
    <w:p w14:paraId="50761730" w14:textId="026D75C4" w:rsidR="00CF2DD2" w:rsidRDefault="00781F64" w:rsidP="00CF2DD2">
      <w:pPr>
        <w:rPr>
          <w:lang w:val="fr-BE" w:bidi="en-US"/>
        </w:rPr>
      </w:pPr>
      <w:r>
        <w:rPr>
          <w:noProof/>
        </w:rPr>
        <w:drawing>
          <wp:inline distT="0" distB="0" distL="0" distR="0" wp14:anchorId="3F337018" wp14:editId="79746C58">
            <wp:extent cx="6029960" cy="541655"/>
            <wp:effectExtent l="0" t="0" r="889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29960" cy="541655"/>
                    </a:xfrm>
                    <a:prstGeom prst="rect">
                      <a:avLst/>
                    </a:prstGeom>
                  </pic:spPr>
                </pic:pic>
              </a:graphicData>
            </a:graphic>
          </wp:inline>
        </w:drawing>
      </w:r>
    </w:p>
    <w:p w14:paraId="3C4B952E" w14:textId="556CF772" w:rsidR="00781F64" w:rsidRDefault="001D3806" w:rsidP="00CF2DD2">
      <w:r w:rsidRPr="001D3806">
        <w:rPr>
          <w:i/>
          <w:iCs/>
          <w:lang w:val="fr-BE" w:bidi="en-US"/>
        </w:rPr>
        <w:t>Exemple 5 :</w:t>
      </w:r>
      <w:r>
        <w:rPr>
          <w:lang w:val="fr-BE" w:bidi="en-US"/>
        </w:rPr>
        <w:t xml:space="preserve"> Rechercher et </w:t>
      </w:r>
      <w:r>
        <w:t xml:space="preserve">afficher les fichiers </w:t>
      </w:r>
      <w:r w:rsidR="006A689B">
        <w:t xml:space="preserve">(ou afficher </w:t>
      </w:r>
      <w:r>
        <w:t>de façon formatée</w:t>
      </w:r>
      <w:r w:rsidR="006A689B">
        <w:t>)</w:t>
      </w:r>
    </w:p>
    <w:p w14:paraId="505DAC20" w14:textId="03F3064E" w:rsidR="006A689B" w:rsidRDefault="006A689B" w:rsidP="00CF2DD2">
      <w:r>
        <w:rPr>
          <w:noProof/>
        </w:rPr>
        <w:drawing>
          <wp:inline distT="0" distB="0" distL="0" distR="0" wp14:anchorId="1D4583BA" wp14:editId="2BEA2886">
            <wp:extent cx="6029960" cy="601345"/>
            <wp:effectExtent l="0" t="0" r="8890" b="825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29960" cy="601345"/>
                    </a:xfrm>
                    <a:prstGeom prst="rect">
                      <a:avLst/>
                    </a:prstGeom>
                  </pic:spPr>
                </pic:pic>
              </a:graphicData>
            </a:graphic>
          </wp:inline>
        </w:drawing>
      </w:r>
    </w:p>
    <w:p w14:paraId="65E42769" w14:textId="46954288" w:rsidR="001D3806" w:rsidRDefault="001D3806" w:rsidP="00CF2DD2">
      <w:pPr>
        <w:rPr>
          <w:lang w:val="fr-BE" w:bidi="en-US"/>
        </w:rPr>
      </w:pPr>
      <w:r>
        <w:rPr>
          <w:noProof/>
        </w:rPr>
        <w:lastRenderedPageBreak/>
        <w:drawing>
          <wp:inline distT="0" distB="0" distL="0" distR="0" wp14:anchorId="306A3565" wp14:editId="3282FE17">
            <wp:extent cx="6029960" cy="876300"/>
            <wp:effectExtent l="0" t="0" r="889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29960" cy="876300"/>
                    </a:xfrm>
                    <a:prstGeom prst="rect">
                      <a:avLst/>
                    </a:prstGeom>
                  </pic:spPr>
                </pic:pic>
              </a:graphicData>
            </a:graphic>
          </wp:inline>
        </w:drawing>
      </w:r>
    </w:p>
    <w:p w14:paraId="67263EC2" w14:textId="3DB4DDC9" w:rsidR="001D3806" w:rsidRDefault="006A689B" w:rsidP="00CF2DD2">
      <w:r w:rsidRPr="006A689B">
        <w:rPr>
          <w:i/>
          <w:iCs/>
          <w:lang w:val="fr-BE" w:bidi="en-US"/>
        </w:rPr>
        <w:t xml:space="preserve">Exemple 6 : </w:t>
      </w:r>
      <w:r w:rsidR="002F1D17">
        <w:rPr>
          <w:lang w:val="fr-BE" w:bidi="en-US"/>
        </w:rPr>
        <w:t xml:space="preserve">Rechercher et </w:t>
      </w:r>
      <w:r w:rsidR="002F1D17">
        <w:t>supprimer les fichiers trouvés</w:t>
      </w:r>
    </w:p>
    <w:p w14:paraId="5EAD3CC3" w14:textId="6BD4B7AA" w:rsidR="002F1D17" w:rsidRDefault="007F0BD4" w:rsidP="00CF2DD2">
      <w:pPr>
        <w:rPr>
          <w:lang w:val="fr-BE" w:bidi="en-US"/>
        </w:rPr>
      </w:pPr>
      <w:r>
        <w:rPr>
          <w:noProof/>
        </w:rPr>
        <w:drawing>
          <wp:inline distT="0" distB="0" distL="0" distR="0" wp14:anchorId="7A3CBA88" wp14:editId="5D5FA143">
            <wp:extent cx="6029960" cy="552450"/>
            <wp:effectExtent l="0" t="0" r="889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29960" cy="552450"/>
                    </a:xfrm>
                    <a:prstGeom prst="rect">
                      <a:avLst/>
                    </a:prstGeom>
                  </pic:spPr>
                </pic:pic>
              </a:graphicData>
            </a:graphic>
          </wp:inline>
        </w:drawing>
      </w:r>
    </w:p>
    <w:p w14:paraId="5A96EF6A" w14:textId="202ED867" w:rsidR="007F0BD4" w:rsidRDefault="007F0BD4" w:rsidP="00CF2DD2">
      <w:pPr>
        <w:rPr>
          <w:lang w:val="fr-BE" w:bidi="en-US"/>
        </w:rPr>
      </w:pPr>
      <w:r w:rsidRPr="0036086C">
        <w:rPr>
          <w:i/>
          <w:iCs/>
          <w:lang w:val="fr-BE" w:bidi="en-US"/>
        </w:rPr>
        <w:t>Exemple 7 :</w:t>
      </w:r>
      <w:r>
        <w:rPr>
          <w:lang w:val="fr-BE" w:bidi="en-US"/>
        </w:rPr>
        <w:t xml:space="preserve"> Rechercher et appeler une commande</w:t>
      </w:r>
    </w:p>
    <w:p w14:paraId="4030A383" w14:textId="52DBE130" w:rsidR="007F0BD4" w:rsidRDefault="008D3DE1" w:rsidP="00CF2DD2">
      <w:pPr>
        <w:rPr>
          <w:lang w:val="fr-BE" w:bidi="en-US"/>
        </w:rPr>
      </w:pPr>
      <w:r>
        <w:rPr>
          <w:noProof/>
        </w:rPr>
        <w:drawing>
          <wp:inline distT="0" distB="0" distL="0" distR="0" wp14:anchorId="2931D35C" wp14:editId="60D299A9">
            <wp:extent cx="6029960" cy="504825"/>
            <wp:effectExtent l="0" t="0" r="8890" b="952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29960" cy="504825"/>
                    </a:xfrm>
                    <a:prstGeom prst="rect">
                      <a:avLst/>
                    </a:prstGeom>
                  </pic:spPr>
                </pic:pic>
              </a:graphicData>
            </a:graphic>
          </wp:inline>
        </w:drawing>
      </w:r>
    </w:p>
    <w:p w14:paraId="41FDAFD7" w14:textId="77777777" w:rsidR="008D3DE1" w:rsidRPr="008D3DE1" w:rsidRDefault="008D3DE1" w:rsidP="00936BC3">
      <w:pPr>
        <w:pStyle w:val="Paragraphedeliste"/>
        <w:numPr>
          <w:ilvl w:val="0"/>
          <w:numId w:val="47"/>
        </w:numPr>
        <w:rPr>
          <w:lang w:val="fr-BE" w:bidi="en-US"/>
        </w:rPr>
      </w:pPr>
      <w:r>
        <w:t>Pour chaque fichier .jpg trouvé, on exécute la commande qui suit -exec : Cette commande ne doit PAS être entre guillemets.</w:t>
      </w:r>
    </w:p>
    <w:p w14:paraId="57801DB0" w14:textId="77777777" w:rsidR="008D3DE1" w:rsidRPr="008D3DE1" w:rsidRDefault="008D3DE1" w:rsidP="00936BC3">
      <w:pPr>
        <w:pStyle w:val="Paragraphedeliste"/>
        <w:numPr>
          <w:ilvl w:val="0"/>
          <w:numId w:val="47"/>
        </w:numPr>
        <w:rPr>
          <w:lang w:val="fr-BE" w:bidi="en-US"/>
        </w:rPr>
      </w:pPr>
      <w:r>
        <w:t xml:space="preserve"> Les accolades {} seront remplacées par le nom du fichier. </w:t>
      </w:r>
    </w:p>
    <w:p w14:paraId="585AC6A0" w14:textId="68FFC6D2" w:rsidR="008D3DE1" w:rsidRPr="008D3DE1" w:rsidRDefault="008D3DE1" w:rsidP="00936BC3">
      <w:pPr>
        <w:pStyle w:val="Paragraphedeliste"/>
        <w:numPr>
          <w:ilvl w:val="0"/>
          <w:numId w:val="47"/>
        </w:numPr>
        <w:rPr>
          <w:lang w:val="fr-BE" w:bidi="en-US"/>
        </w:rPr>
      </w:pPr>
      <w:r>
        <w:t>La commande doit finir par un \; obligatoirement.</w:t>
      </w:r>
    </w:p>
    <w:p w14:paraId="377B56FB" w14:textId="7841B705" w:rsidR="008D3DE1" w:rsidRDefault="00D94A21" w:rsidP="00A725CE">
      <w:pPr>
        <w:pStyle w:val="Titre3"/>
        <w:jc w:val="left"/>
        <w:rPr>
          <w:lang w:val="fr-BE" w:bidi="en-US"/>
        </w:rPr>
      </w:pPr>
      <w:bookmarkStart w:id="55" w:name="_Toc49916500"/>
      <w:r>
        <w:rPr>
          <w:lang w:val="fr-BE" w:bidi="en-US"/>
        </w:rPr>
        <w:t>Filter les données</w:t>
      </w:r>
      <w:bookmarkEnd w:id="55"/>
    </w:p>
    <w:p w14:paraId="0C17425D" w14:textId="261208F7" w:rsidR="00D94A21" w:rsidRDefault="003B6FF6" w:rsidP="00D94A21">
      <w:r>
        <w:t xml:space="preserve">La commande </w:t>
      </w:r>
      <w:r w:rsidRPr="00904454">
        <w:rPr>
          <w:i/>
          <w:iCs/>
        </w:rPr>
        <w:t>grep</w:t>
      </w:r>
      <w:r>
        <w:t xml:space="preserve"> peut s'utiliser de nombreuses façons différentes. Pour le moment, nous allons suivre le schéma ci-dessous :</w:t>
      </w:r>
    </w:p>
    <w:p w14:paraId="1CEEBB9B" w14:textId="047486AF" w:rsidR="003B6FF6" w:rsidRDefault="00104382" w:rsidP="00D94A21">
      <w:r>
        <w:rPr>
          <w:noProof/>
        </w:rPr>
        <w:drawing>
          <wp:inline distT="0" distB="0" distL="0" distR="0" wp14:anchorId="1B1CC918" wp14:editId="60A71243">
            <wp:extent cx="6029960" cy="559435"/>
            <wp:effectExtent l="0" t="0" r="889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29960" cy="559435"/>
                    </a:xfrm>
                    <a:prstGeom prst="rect">
                      <a:avLst/>
                    </a:prstGeom>
                  </pic:spPr>
                </pic:pic>
              </a:graphicData>
            </a:graphic>
          </wp:inline>
        </w:drawing>
      </w:r>
    </w:p>
    <w:p w14:paraId="2B934BAA" w14:textId="4A902052" w:rsidR="001360E3" w:rsidRDefault="0047098D" w:rsidP="00D94A21">
      <w:r>
        <w:t>Le</w:t>
      </w:r>
      <w:r w:rsidR="00904454">
        <w:t>s</w:t>
      </w:r>
      <w:r>
        <w:t xml:space="preserve"> paramètre</w:t>
      </w:r>
      <w:r w:rsidR="00904454">
        <w:t>s courants de la commande</w:t>
      </w:r>
      <w:r w:rsidR="00904454" w:rsidRPr="00904454">
        <w:rPr>
          <w:i/>
          <w:iCs/>
        </w:rPr>
        <w:t xml:space="preserve"> grep</w:t>
      </w:r>
      <w:r w:rsidR="00904454">
        <w:t xml:space="preserve"> sont</w:t>
      </w:r>
      <w:r w:rsidR="001360E3">
        <w:t xml:space="preserve"> : </w:t>
      </w:r>
    </w:p>
    <w:p w14:paraId="055FA219" w14:textId="595CF1AE" w:rsidR="00104382" w:rsidRPr="001360E3" w:rsidRDefault="0047098D" w:rsidP="00936BC3">
      <w:pPr>
        <w:pStyle w:val="Paragraphedeliste"/>
        <w:numPr>
          <w:ilvl w:val="0"/>
          <w:numId w:val="48"/>
        </w:numPr>
      </w:pPr>
      <w:r w:rsidRPr="001360E3">
        <w:rPr>
          <w:b/>
          <w:bCs/>
        </w:rPr>
        <w:t>-i</w:t>
      </w:r>
      <w:r w:rsidR="001360E3" w:rsidRPr="001360E3">
        <w:rPr>
          <w:b/>
          <w:bCs/>
        </w:rPr>
        <w:t> :</w:t>
      </w:r>
      <w:r w:rsidR="001360E3">
        <w:t xml:space="preserve"> </w:t>
      </w:r>
      <w:r w:rsidRPr="001360E3">
        <w:t>signifie ne pas tenir compte de la casse (majuscules / minuscules)</w:t>
      </w:r>
    </w:p>
    <w:p w14:paraId="67A239AF" w14:textId="26849386" w:rsidR="0047098D" w:rsidRDefault="001360E3" w:rsidP="00936BC3">
      <w:pPr>
        <w:pStyle w:val="Paragraphedeliste"/>
        <w:numPr>
          <w:ilvl w:val="0"/>
          <w:numId w:val="48"/>
        </w:numPr>
      </w:pPr>
      <w:r w:rsidRPr="001360E3">
        <w:rPr>
          <w:b/>
          <w:bCs/>
        </w:rPr>
        <w:t>-v :</w:t>
      </w:r>
      <w:r>
        <w:t xml:space="preserve"> inverser la recherche : ignorer un mot</w:t>
      </w:r>
    </w:p>
    <w:p w14:paraId="4C83730C" w14:textId="1634BFCF" w:rsidR="003B6FF6" w:rsidRPr="00904454" w:rsidRDefault="005E114E" w:rsidP="00936BC3">
      <w:pPr>
        <w:pStyle w:val="Paragraphedeliste"/>
        <w:numPr>
          <w:ilvl w:val="0"/>
          <w:numId w:val="48"/>
        </w:numPr>
        <w:spacing w:after="240"/>
        <w:rPr>
          <w:lang w:val="fr-BE" w:bidi="en-US"/>
        </w:rPr>
      </w:pPr>
      <w:r>
        <w:t>-</w:t>
      </w:r>
      <w:r w:rsidRPr="005E114E">
        <w:rPr>
          <w:b/>
          <w:bCs/>
        </w:rPr>
        <w:t>r </w:t>
      </w:r>
      <w:r>
        <w:t>: rechercher dans tous les fichiers et sous-dossiers</w:t>
      </w:r>
    </w:p>
    <w:p w14:paraId="00AF2FC3" w14:textId="04B5136D" w:rsidR="00904454" w:rsidRDefault="00DB7E4F" w:rsidP="00904454">
      <w:r>
        <w:t>Pour faire des recherches plus poussées, pour ne pas dire des recherches très poussées, vous devez faire appel aux expressions régulières. C'est un ensemble de symboles qui va vous permettre de dire à l'ordinateur très précisément ce que vous recherchez. Le tableau suivant represente les principaux caractères spéciaux qu'on utilise dans les expressions régulières :</w:t>
      </w:r>
    </w:p>
    <w:p w14:paraId="31B6FFCF" w14:textId="096395D2" w:rsidR="00DB7E4F" w:rsidRPr="00904454" w:rsidRDefault="00DB7E4F" w:rsidP="00DB7E4F">
      <w:pPr>
        <w:jc w:val="center"/>
        <w:rPr>
          <w:lang w:val="fr-BE" w:bidi="en-US"/>
        </w:rPr>
      </w:pPr>
      <w:r>
        <w:rPr>
          <w:noProof/>
        </w:rPr>
        <w:lastRenderedPageBreak/>
        <w:drawing>
          <wp:inline distT="0" distB="0" distL="0" distR="0" wp14:anchorId="4C774A11" wp14:editId="17615189">
            <wp:extent cx="4324350" cy="2571750"/>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2571750"/>
                    </a:xfrm>
                    <a:prstGeom prst="rect">
                      <a:avLst/>
                    </a:prstGeom>
                  </pic:spPr>
                </pic:pic>
              </a:graphicData>
            </a:graphic>
          </wp:inline>
        </w:drawing>
      </w:r>
    </w:p>
    <w:p w14:paraId="037B2655" w14:textId="6D3A411B" w:rsidR="00A5530D" w:rsidRPr="00E65A44" w:rsidRDefault="00A5530D" w:rsidP="00A5530D">
      <w:pPr>
        <w:pStyle w:val="Titre7"/>
      </w:pPr>
      <w:r>
        <w:t> Illustration des symboles en expressions regulières</w:t>
      </w:r>
    </w:p>
    <w:p w14:paraId="1C53FF80" w14:textId="05818B22" w:rsidR="00F906D7" w:rsidRDefault="00F906D7" w:rsidP="00A725CE">
      <w:pPr>
        <w:pStyle w:val="Titre3"/>
        <w:jc w:val="left"/>
      </w:pPr>
      <w:bookmarkStart w:id="56" w:name="_Toc49916501"/>
      <w:r>
        <w:t>Trier des données</w:t>
      </w:r>
      <w:bookmarkEnd w:id="56"/>
    </w:p>
    <w:p w14:paraId="5314F16B" w14:textId="55C34655" w:rsidR="00A5530D" w:rsidRDefault="00F906D7" w:rsidP="00A5530D">
      <w:r>
        <w:t>La commande</w:t>
      </w:r>
      <w:r w:rsidRPr="00F906D7">
        <w:rPr>
          <w:i/>
          <w:iCs/>
        </w:rPr>
        <w:t xml:space="preserve"> sort </w:t>
      </w:r>
      <w:r>
        <w:t>se révèle bien utile lorsqu'on a besoin de trier le contenu d'un fichier.</w:t>
      </w:r>
    </w:p>
    <w:p w14:paraId="3F6E0073" w14:textId="29B81DEE" w:rsidR="00F906D7" w:rsidRDefault="00A71912" w:rsidP="00A5530D">
      <w:r w:rsidRPr="00A71912">
        <w:rPr>
          <w:i/>
          <w:iCs/>
        </w:rPr>
        <w:t>Exemple 1 :</w:t>
      </w:r>
      <w:r>
        <w:t xml:space="preserve">  Le sujet consiste à créer un nouveau fichier (avec nano par exemple) appelé "noms.txt" et d'y placer le texte suivant :</w:t>
      </w:r>
    </w:p>
    <w:p w14:paraId="1760F6D3" w14:textId="24FA02C4" w:rsidR="00A71912" w:rsidRDefault="00A71912" w:rsidP="00A5530D">
      <w:pPr>
        <w:rPr>
          <w:lang w:val="fr-BE" w:bidi="en-US"/>
        </w:rPr>
      </w:pPr>
      <w:r>
        <w:rPr>
          <w:noProof/>
        </w:rPr>
        <w:drawing>
          <wp:inline distT="0" distB="0" distL="0" distR="0" wp14:anchorId="6545D5E7" wp14:editId="5371F705">
            <wp:extent cx="6029960" cy="1257300"/>
            <wp:effectExtent l="0" t="0" r="889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29960" cy="1257300"/>
                    </a:xfrm>
                    <a:prstGeom prst="rect">
                      <a:avLst/>
                    </a:prstGeom>
                  </pic:spPr>
                </pic:pic>
              </a:graphicData>
            </a:graphic>
          </wp:inline>
        </w:drawing>
      </w:r>
    </w:p>
    <w:p w14:paraId="2648DFB6" w14:textId="57377186" w:rsidR="00A71912" w:rsidRDefault="00A71912" w:rsidP="00A5530D">
      <w:pPr>
        <w:rPr>
          <w:lang w:val="fr-BE" w:bidi="en-US"/>
        </w:rPr>
      </w:pPr>
      <w:r>
        <w:rPr>
          <w:lang w:val="fr-BE" w:bidi="en-US"/>
        </w:rPr>
        <w:t xml:space="preserve">En executant la commande suivante : </w:t>
      </w:r>
    </w:p>
    <w:p w14:paraId="050B093C" w14:textId="60A5F229" w:rsidR="00A71912" w:rsidRDefault="00A71912" w:rsidP="00A5530D">
      <w:pPr>
        <w:rPr>
          <w:lang w:val="fr-BE" w:bidi="en-US"/>
        </w:rPr>
      </w:pPr>
      <w:r>
        <w:rPr>
          <w:noProof/>
        </w:rPr>
        <w:drawing>
          <wp:inline distT="0" distB="0" distL="0" distR="0" wp14:anchorId="45A513AA" wp14:editId="58DE3BB8">
            <wp:extent cx="6029960" cy="1624330"/>
            <wp:effectExtent l="0" t="0" r="889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29960" cy="1624330"/>
                    </a:xfrm>
                    <a:prstGeom prst="rect">
                      <a:avLst/>
                    </a:prstGeom>
                  </pic:spPr>
                </pic:pic>
              </a:graphicData>
            </a:graphic>
          </wp:inline>
        </w:drawing>
      </w:r>
    </w:p>
    <w:p w14:paraId="5947F372" w14:textId="59EE3F18" w:rsidR="00A71912" w:rsidRDefault="00E847F3" w:rsidP="00936BC3">
      <w:pPr>
        <w:pStyle w:val="Paragraphedeliste"/>
        <w:numPr>
          <w:ilvl w:val="0"/>
          <w:numId w:val="49"/>
        </w:numPr>
        <w:rPr>
          <w:lang w:val="fr-BE" w:bidi="en-US"/>
        </w:rPr>
      </w:pPr>
      <w:r w:rsidRPr="00E847F3">
        <w:rPr>
          <w:b/>
          <w:bCs/>
          <w:lang w:val="fr-BE" w:bidi="en-US"/>
        </w:rPr>
        <w:t>-o</w:t>
      </w:r>
      <w:r w:rsidR="00E526DD">
        <w:rPr>
          <w:lang w:val="fr-BE" w:bidi="en-US"/>
        </w:rPr>
        <w:t> :</w:t>
      </w:r>
      <w:r>
        <w:rPr>
          <w:lang w:val="fr-BE" w:bidi="en-US"/>
        </w:rPr>
        <w:t xml:space="preserve"> écrire le resultat dans un autre fichier</w:t>
      </w:r>
    </w:p>
    <w:p w14:paraId="2407EE2A" w14:textId="5E837DA0" w:rsidR="00E847F3" w:rsidRDefault="00E847F3" w:rsidP="00E847F3">
      <w:pPr>
        <w:rPr>
          <w:lang w:val="fr-BE" w:bidi="en-US"/>
        </w:rPr>
      </w:pPr>
      <w:r>
        <w:rPr>
          <w:noProof/>
        </w:rPr>
        <w:drawing>
          <wp:inline distT="0" distB="0" distL="0" distR="0" wp14:anchorId="2CC15111" wp14:editId="0C4F6FDF">
            <wp:extent cx="6029960" cy="556895"/>
            <wp:effectExtent l="0" t="0" r="889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29960" cy="556895"/>
                    </a:xfrm>
                    <a:prstGeom prst="rect">
                      <a:avLst/>
                    </a:prstGeom>
                  </pic:spPr>
                </pic:pic>
              </a:graphicData>
            </a:graphic>
          </wp:inline>
        </w:drawing>
      </w:r>
    </w:p>
    <w:p w14:paraId="75774521" w14:textId="54DB7FFC" w:rsidR="00E847F3" w:rsidRDefault="00E526DD" w:rsidP="00936BC3">
      <w:pPr>
        <w:pStyle w:val="Paragraphedeliste"/>
        <w:numPr>
          <w:ilvl w:val="0"/>
          <w:numId w:val="49"/>
        </w:numPr>
        <w:rPr>
          <w:lang w:val="fr-BE" w:bidi="en-US"/>
        </w:rPr>
      </w:pPr>
      <w:r>
        <w:rPr>
          <w:lang w:val="fr-BE" w:bidi="en-US"/>
        </w:rPr>
        <w:lastRenderedPageBreak/>
        <w:t>-r : trier en ordre inverse</w:t>
      </w:r>
    </w:p>
    <w:p w14:paraId="77F31F46" w14:textId="5705CBA7" w:rsidR="00E526DD" w:rsidRDefault="00E526DD" w:rsidP="00E526DD">
      <w:pPr>
        <w:ind w:left="360"/>
        <w:rPr>
          <w:lang w:val="fr-BE" w:bidi="en-US"/>
        </w:rPr>
      </w:pPr>
      <w:r>
        <w:rPr>
          <w:noProof/>
        </w:rPr>
        <w:drawing>
          <wp:inline distT="0" distB="0" distL="0" distR="0" wp14:anchorId="5337D461" wp14:editId="4D267B27">
            <wp:extent cx="6029960" cy="1657985"/>
            <wp:effectExtent l="0" t="0" r="889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29960" cy="1657985"/>
                    </a:xfrm>
                    <a:prstGeom prst="rect">
                      <a:avLst/>
                    </a:prstGeom>
                  </pic:spPr>
                </pic:pic>
              </a:graphicData>
            </a:graphic>
          </wp:inline>
        </w:drawing>
      </w:r>
    </w:p>
    <w:p w14:paraId="1462AC8C" w14:textId="5F0503DD" w:rsidR="00E526DD" w:rsidRPr="00E526DD" w:rsidRDefault="00E526DD" w:rsidP="00936BC3">
      <w:pPr>
        <w:pStyle w:val="Paragraphedeliste"/>
        <w:numPr>
          <w:ilvl w:val="0"/>
          <w:numId w:val="49"/>
        </w:numPr>
        <w:rPr>
          <w:lang w:val="fr-BE" w:bidi="en-US"/>
        </w:rPr>
      </w:pPr>
      <w:r>
        <w:rPr>
          <w:lang w:val="fr-BE" w:bidi="en-US"/>
        </w:rPr>
        <w:t>-R : trier de manière aléatoire</w:t>
      </w:r>
    </w:p>
    <w:p w14:paraId="4E7CB230" w14:textId="3ABD1237" w:rsidR="00A5530D" w:rsidRDefault="0046254C" w:rsidP="005E114E">
      <w:pPr>
        <w:rPr>
          <w:lang w:val="fr-BE" w:bidi="en-US"/>
        </w:rPr>
      </w:pPr>
      <w:r>
        <w:rPr>
          <w:noProof/>
        </w:rPr>
        <w:drawing>
          <wp:inline distT="0" distB="0" distL="0" distR="0" wp14:anchorId="383A309C" wp14:editId="14091025">
            <wp:extent cx="6029960" cy="1685290"/>
            <wp:effectExtent l="0" t="0" r="889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29960" cy="1685290"/>
                    </a:xfrm>
                    <a:prstGeom prst="rect">
                      <a:avLst/>
                    </a:prstGeom>
                  </pic:spPr>
                </pic:pic>
              </a:graphicData>
            </a:graphic>
          </wp:inline>
        </w:drawing>
      </w:r>
    </w:p>
    <w:p w14:paraId="0270995B" w14:textId="15DA8F95" w:rsidR="0046254C" w:rsidRPr="00DC6973" w:rsidRDefault="0046254C" w:rsidP="00936BC3">
      <w:pPr>
        <w:pStyle w:val="Paragraphedeliste"/>
        <w:numPr>
          <w:ilvl w:val="0"/>
          <w:numId w:val="49"/>
        </w:numPr>
        <w:rPr>
          <w:lang w:val="fr-BE" w:bidi="en-US"/>
        </w:rPr>
      </w:pPr>
      <w:r w:rsidRPr="0046254C">
        <w:rPr>
          <w:b/>
          <w:bCs/>
        </w:rPr>
        <w:t>-n :</w:t>
      </w:r>
      <w:r>
        <w:t xml:space="preserve"> trier des nombres</w:t>
      </w:r>
    </w:p>
    <w:p w14:paraId="7CC2FFEC" w14:textId="0A0C5B3C" w:rsidR="00DC6973" w:rsidRPr="00DC6973" w:rsidRDefault="00DC6973" w:rsidP="00DC6973">
      <w:pPr>
        <w:rPr>
          <w:lang w:val="fr-BE" w:bidi="en-US"/>
        </w:rPr>
      </w:pPr>
      <w:r>
        <w:rPr>
          <w:lang w:val="fr-BE" w:bidi="en-US"/>
        </w:rPr>
        <w:t xml:space="preserve">Le tri </w:t>
      </w:r>
      <w:r w:rsidRPr="00DC6973">
        <w:rPr>
          <w:b/>
          <w:bCs/>
          <w:lang w:val="fr-BE" w:bidi="en-US"/>
        </w:rPr>
        <w:t xml:space="preserve">avec l’option -n </w:t>
      </w:r>
      <w:r>
        <w:rPr>
          <w:lang w:val="fr-BE" w:bidi="en-US"/>
        </w:rPr>
        <w:t xml:space="preserve">sera donc : </w:t>
      </w:r>
    </w:p>
    <w:p w14:paraId="4D487948" w14:textId="6C5FCF34" w:rsidR="0046254C" w:rsidRDefault="00DC6973" w:rsidP="0046254C">
      <w:pPr>
        <w:rPr>
          <w:lang w:val="fr-BE" w:bidi="en-US"/>
        </w:rPr>
      </w:pPr>
      <w:r>
        <w:rPr>
          <w:noProof/>
        </w:rPr>
        <w:drawing>
          <wp:inline distT="0" distB="0" distL="0" distR="0" wp14:anchorId="089FC548" wp14:editId="1A94FD6F">
            <wp:extent cx="6029960" cy="990600"/>
            <wp:effectExtent l="0" t="0" r="889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29960" cy="990600"/>
                    </a:xfrm>
                    <a:prstGeom prst="rect">
                      <a:avLst/>
                    </a:prstGeom>
                  </pic:spPr>
                </pic:pic>
              </a:graphicData>
            </a:graphic>
          </wp:inline>
        </w:drawing>
      </w:r>
    </w:p>
    <w:p w14:paraId="329CFDDF" w14:textId="0BDE99F9" w:rsidR="00DC6973" w:rsidRDefault="00DC6973" w:rsidP="0046254C">
      <w:pPr>
        <w:rPr>
          <w:lang w:val="fr-BE" w:bidi="en-US"/>
        </w:rPr>
      </w:pPr>
      <w:r w:rsidRPr="00DC6973">
        <w:rPr>
          <w:b/>
          <w:bCs/>
          <w:lang w:val="fr-BE" w:bidi="en-US"/>
        </w:rPr>
        <w:t>Sans option -n</w:t>
      </w:r>
      <w:r>
        <w:rPr>
          <w:b/>
          <w:bCs/>
          <w:lang w:val="fr-BE" w:bidi="en-US"/>
        </w:rPr>
        <w:t xml:space="preserve">, </w:t>
      </w:r>
      <w:r>
        <w:rPr>
          <w:lang w:val="fr-BE" w:bidi="en-US"/>
        </w:rPr>
        <w:t xml:space="preserve">le resultat sera donc : </w:t>
      </w:r>
    </w:p>
    <w:p w14:paraId="75C5AC43" w14:textId="48C5BC3B" w:rsidR="00DC6973" w:rsidRDefault="0035386A" w:rsidP="0046254C">
      <w:pPr>
        <w:rPr>
          <w:lang w:val="fr-BE" w:bidi="en-US"/>
        </w:rPr>
      </w:pPr>
      <w:r>
        <w:rPr>
          <w:noProof/>
        </w:rPr>
        <w:drawing>
          <wp:inline distT="0" distB="0" distL="0" distR="0" wp14:anchorId="4F7987BB" wp14:editId="6E397D7C">
            <wp:extent cx="6029960" cy="1066800"/>
            <wp:effectExtent l="0" t="0" r="889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29960" cy="1066800"/>
                    </a:xfrm>
                    <a:prstGeom prst="rect">
                      <a:avLst/>
                    </a:prstGeom>
                  </pic:spPr>
                </pic:pic>
              </a:graphicData>
            </a:graphic>
          </wp:inline>
        </w:drawing>
      </w:r>
    </w:p>
    <w:p w14:paraId="64D30DFB" w14:textId="2D73A842" w:rsidR="008F5DA8" w:rsidRDefault="008F5DA8" w:rsidP="00A725CE">
      <w:pPr>
        <w:pStyle w:val="Titre3"/>
        <w:jc w:val="left"/>
        <w:rPr>
          <w:lang w:val="fr-BE" w:bidi="en-US"/>
        </w:rPr>
      </w:pPr>
      <w:bookmarkStart w:id="57" w:name="_Toc49916502"/>
      <w:r>
        <w:rPr>
          <w:lang w:val="fr-BE" w:bidi="en-US"/>
        </w:rPr>
        <w:t>Compter le nombre des lignes</w:t>
      </w:r>
      <w:bookmarkEnd w:id="57"/>
    </w:p>
    <w:p w14:paraId="490AB388" w14:textId="596673B2" w:rsidR="008F5DA8" w:rsidRDefault="000C3BDC" w:rsidP="008F5DA8">
      <w:r>
        <w:t>La commande</w:t>
      </w:r>
      <w:r w:rsidRPr="002F1A5F">
        <w:rPr>
          <w:b/>
          <w:bCs/>
        </w:rPr>
        <w:t xml:space="preserve"> wc</w:t>
      </w:r>
      <w:r>
        <w:t xml:space="preserve"> signifie </w:t>
      </w:r>
      <w:r w:rsidRPr="002F1A5F">
        <w:rPr>
          <w:b/>
          <w:bCs/>
        </w:rPr>
        <w:t>"Word Count".</w:t>
      </w:r>
      <w:r>
        <w:t xml:space="preserve"> C'est donc a priori un compteur de mots, mais en fait on lui trouve plusieurs autres utilités : compter le nombre de lignes (très fréquent) et compter le nombre de caractères.</w:t>
      </w:r>
    </w:p>
    <w:p w14:paraId="4A715838" w14:textId="4E8EC6D9" w:rsidR="00A15D55" w:rsidRDefault="00A15D55" w:rsidP="008F5DA8">
      <w:r>
        <w:rPr>
          <w:noProof/>
        </w:rPr>
        <w:lastRenderedPageBreak/>
        <w:drawing>
          <wp:inline distT="0" distB="0" distL="0" distR="0" wp14:anchorId="566F4600" wp14:editId="2622774C">
            <wp:extent cx="6029960" cy="798195"/>
            <wp:effectExtent l="0" t="0" r="8890" b="190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29960" cy="798195"/>
                    </a:xfrm>
                    <a:prstGeom prst="rect">
                      <a:avLst/>
                    </a:prstGeom>
                  </pic:spPr>
                </pic:pic>
              </a:graphicData>
            </a:graphic>
          </wp:inline>
        </w:drawing>
      </w:r>
    </w:p>
    <w:p w14:paraId="2A5E021D" w14:textId="77777777" w:rsidR="002F1A5F" w:rsidRDefault="00A15D55" w:rsidP="002F1A5F">
      <w:r>
        <w:t xml:space="preserve">Ces 3 nombres signifient, dans l'ordre : </w:t>
      </w:r>
    </w:p>
    <w:p w14:paraId="1252CCDA" w14:textId="228005FF" w:rsidR="002F1A5F" w:rsidRPr="002F1A5F" w:rsidRDefault="002F1A5F" w:rsidP="002F1A5F">
      <w:pPr>
        <w:ind w:left="4"/>
      </w:pPr>
      <w:r>
        <w:t xml:space="preserve">            1. </w:t>
      </w:r>
      <w:r w:rsidR="00A15D55">
        <w:t xml:space="preserve">Le nombre de lignes </w:t>
      </w:r>
    </w:p>
    <w:p w14:paraId="6F5BFCD5" w14:textId="77777777" w:rsidR="002F1A5F" w:rsidRPr="002F1A5F" w:rsidRDefault="00A15D55" w:rsidP="002F1A5F">
      <w:pPr>
        <w:pStyle w:val="Paragraphedeliste"/>
        <w:rPr>
          <w:lang w:val="fr-BE" w:bidi="en-US"/>
        </w:rPr>
      </w:pPr>
      <w:r>
        <w:t xml:space="preserve">2. Le nombre de mots </w:t>
      </w:r>
    </w:p>
    <w:p w14:paraId="2DB7C51D" w14:textId="247B397F" w:rsidR="00E65A44" w:rsidRPr="004E0033" w:rsidRDefault="00A15D55" w:rsidP="004E0033">
      <w:pPr>
        <w:pStyle w:val="Paragraphedeliste"/>
        <w:spacing w:after="240"/>
      </w:pPr>
      <w:r>
        <w:t>3. Le nombre d'octets</w:t>
      </w:r>
    </w:p>
    <w:p w14:paraId="012B45D9" w14:textId="053EC097" w:rsidR="002F1A5F" w:rsidRPr="002F1A5F" w:rsidRDefault="002F1A5F" w:rsidP="00936BC3">
      <w:pPr>
        <w:pStyle w:val="Paragraphedeliste"/>
        <w:numPr>
          <w:ilvl w:val="0"/>
          <w:numId w:val="49"/>
        </w:numPr>
        <w:rPr>
          <w:lang w:val="fr-BE" w:bidi="en-US"/>
        </w:rPr>
      </w:pPr>
      <w:r w:rsidRPr="002F1A5F">
        <w:rPr>
          <w:b/>
          <w:bCs/>
        </w:rPr>
        <w:t>-l :</w:t>
      </w:r>
      <w:r>
        <w:t xml:space="preserve"> compter le nombre de lignes</w:t>
      </w:r>
    </w:p>
    <w:p w14:paraId="536F1707" w14:textId="48A897AA" w:rsidR="002F1A5F" w:rsidRPr="002F1A5F" w:rsidRDefault="002F1A5F" w:rsidP="00936BC3">
      <w:pPr>
        <w:pStyle w:val="Paragraphedeliste"/>
        <w:numPr>
          <w:ilvl w:val="0"/>
          <w:numId w:val="49"/>
        </w:numPr>
        <w:rPr>
          <w:lang w:val="fr-BE" w:bidi="en-US"/>
        </w:rPr>
      </w:pPr>
      <w:r w:rsidRPr="002F1A5F">
        <w:rPr>
          <w:b/>
          <w:bCs/>
        </w:rPr>
        <w:t>-w :</w:t>
      </w:r>
      <w:r>
        <w:t xml:space="preserve"> compter le nombre de mots</w:t>
      </w:r>
    </w:p>
    <w:p w14:paraId="06CF1F3E" w14:textId="76925C54" w:rsidR="002F1A5F" w:rsidRPr="002F1A5F" w:rsidRDefault="002F1A5F" w:rsidP="00936BC3">
      <w:pPr>
        <w:pStyle w:val="Paragraphedeliste"/>
        <w:numPr>
          <w:ilvl w:val="0"/>
          <w:numId w:val="49"/>
        </w:numPr>
        <w:rPr>
          <w:lang w:val="fr-BE" w:bidi="en-US"/>
        </w:rPr>
      </w:pPr>
      <w:r w:rsidRPr="002F1A5F">
        <w:rPr>
          <w:b/>
          <w:bCs/>
        </w:rPr>
        <w:t>-c :</w:t>
      </w:r>
      <w:r>
        <w:t xml:space="preserve"> compter le nombre d'octets</w:t>
      </w:r>
    </w:p>
    <w:p w14:paraId="67ECFC6C" w14:textId="4A4BC41D" w:rsidR="002F1A5F" w:rsidRPr="00D86E66" w:rsidRDefault="002F1A5F" w:rsidP="00936BC3">
      <w:pPr>
        <w:pStyle w:val="Paragraphedeliste"/>
        <w:numPr>
          <w:ilvl w:val="0"/>
          <w:numId w:val="49"/>
        </w:numPr>
        <w:rPr>
          <w:lang w:val="fr-BE" w:bidi="en-US"/>
        </w:rPr>
      </w:pPr>
      <w:r w:rsidRPr="002F1A5F">
        <w:rPr>
          <w:b/>
          <w:bCs/>
        </w:rPr>
        <w:t>-m :</w:t>
      </w:r>
      <w:r>
        <w:t xml:space="preserve"> compter le nombre de caractères</w:t>
      </w:r>
    </w:p>
    <w:p w14:paraId="25DAA23C" w14:textId="7BF464E3" w:rsidR="00D86E66" w:rsidRPr="00D86E66" w:rsidRDefault="00D86E66" w:rsidP="00D86E66">
      <w:pPr>
        <w:rPr>
          <w:lang w:val="fr-BE" w:bidi="en-US"/>
        </w:rPr>
      </w:pPr>
      <w:r>
        <w:rPr>
          <w:noProof/>
        </w:rPr>
        <w:drawing>
          <wp:inline distT="0" distB="0" distL="0" distR="0" wp14:anchorId="76517AC7" wp14:editId="34A8BE8C">
            <wp:extent cx="6029960" cy="723900"/>
            <wp:effectExtent l="0" t="0" r="889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29960" cy="723900"/>
                    </a:xfrm>
                    <a:prstGeom prst="rect">
                      <a:avLst/>
                    </a:prstGeom>
                  </pic:spPr>
                </pic:pic>
              </a:graphicData>
            </a:graphic>
          </wp:inline>
        </w:drawing>
      </w:r>
    </w:p>
    <w:p w14:paraId="2E488435" w14:textId="4326DCA5" w:rsidR="002F1A5F" w:rsidRDefault="00E31668" w:rsidP="00A725CE">
      <w:pPr>
        <w:pStyle w:val="Titre3"/>
        <w:jc w:val="left"/>
        <w:rPr>
          <w:lang w:val="fr-BE" w:bidi="en-US"/>
        </w:rPr>
      </w:pPr>
      <w:bookmarkStart w:id="58" w:name="_Toc49916503"/>
      <w:r>
        <w:rPr>
          <w:lang w:val="fr-BE" w:bidi="en-US"/>
        </w:rPr>
        <w:t>Supprimer les doublons</w:t>
      </w:r>
      <w:bookmarkEnd w:id="58"/>
    </w:p>
    <w:p w14:paraId="44EB7B82" w14:textId="6E6E372E" w:rsidR="00E31668" w:rsidRDefault="00E31668" w:rsidP="00E31668">
      <w:r>
        <w:t xml:space="preserve">La commande </w:t>
      </w:r>
      <w:r w:rsidRPr="00E31668">
        <w:rPr>
          <w:i/>
          <w:iCs/>
        </w:rPr>
        <w:t xml:space="preserve">uniq </w:t>
      </w:r>
      <w:r>
        <w:t>permet de supprimer et d’indiquer les doublons.</w:t>
      </w:r>
    </w:p>
    <w:p w14:paraId="1547CA56" w14:textId="5FA42DBF" w:rsidR="00E31668" w:rsidRPr="00F74A45" w:rsidRDefault="00F74A45" w:rsidP="00936BC3">
      <w:pPr>
        <w:pStyle w:val="Paragraphedeliste"/>
        <w:numPr>
          <w:ilvl w:val="0"/>
          <w:numId w:val="50"/>
        </w:numPr>
        <w:rPr>
          <w:lang w:val="fr-BE" w:bidi="en-US"/>
        </w:rPr>
      </w:pPr>
      <w:r w:rsidRPr="00F74A45">
        <w:rPr>
          <w:b/>
          <w:bCs/>
        </w:rPr>
        <w:t>-c :</w:t>
      </w:r>
      <w:r>
        <w:t xml:space="preserve"> compter le nombre d'occurrences</w:t>
      </w:r>
    </w:p>
    <w:p w14:paraId="7BFB331E" w14:textId="70B90039" w:rsidR="00F74A45" w:rsidRPr="00F74A45" w:rsidRDefault="00F74A45" w:rsidP="00936BC3">
      <w:pPr>
        <w:pStyle w:val="Paragraphedeliste"/>
        <w:numPr>
          <w:ilvl w:val="0"/>
          <w:numId w:val="50"/>
        </w:numPr>
        <w:rPr>
          <w:lang w:val="fr-BE" w:bidi="en-US"/>
        </w:rPr>
      </w:pPr>
      <w:r w:rsidRPr="00F74A45">
        <w:rPr>
          <w:b/>
          <w:bCs/>
        </w:rPr>
        <w:t>-d :</w:t>
      </w:r>
      <w:r>
        <w:t xml:space="preserve"> afficher uniquement les lignes présentes en double</w:t>
      </w:r>
    </w:p>
    <w:p w14:paraId="044A8478" w14:textId="4CBD1153" w:rsidR="00F74A45" w:rsidRDefault="00D86E66" w:rsidP="00F74A45">
      <w:pPr>
        <w:rPr>
          <w:lang w:val="fr-BE" w:bidi="en-US"/>
        </w:rPr>
      </w:pPr>
      <w:r>
        <w:rPr>
          <w:lang w:val="fr-BE" w:bidi="en-US"/>
        </w:rPr>
        <w:t xml:space="preserve">Soit un fichier trié : </w:t>
      </w:r>
    </w:p>
    <w:p w14:paraId="0C4E7426" w14:textId="1D801723" w:rsidR="00D86E66" w:rsidRDefault="00D86E66" w:rsidP="00F74A45">
      <w:pPr>
        <w:rPr>
          <w:lang w:val="fr-BE" w:bidi="en-US"/>
        </w:rPr>
      </w:pPr>
      <w:r>
        <w:rPr>
          <w:noProof/>
        </w:rPr>
        <w:drawing>
          <wp:inline distT="0" distB="0" distL="0" distR="0" wp14:anchorId="6A2E7AF6" wp14:editId="4B87381A">
            <wp:extent cx="6029960" cy="1758950"/>
            <wp:effectExtent l="0" t="0" r="889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29960" cy="1758950"/>
                    </a:xfrm>
                    <a:prstGeom prst="rect">
                      <a:avLst/>
                    </a:prstGeom>
                  </pic:spPr>
                </pic:pic>
              </a:graphicData>
            </a:graphic>
          </wp:inline>
        </w:drawing>
      </w:r>
    </w:p>
    <w:p w14:paraId="56045D73" w14:textId="0D7FCC7B" w:rsidR="00D86E66" w:rsidRDefault="00D86E66" w:rsidP="00F74A45">
      <w:r>
        <w:t>Il y a des noms en double (et même en triple) dans ce fichier. Appliquons un petit coup de uniq là-dessus pour voir ce qu'il en reste :</w:t>
      </w:r>
    </w:p>
    <w:p w14:paraId="7AD438B0" w14:textId="2EF56EF1" w:rsidR="00D86E66" w:rsidRDefault="00D86E66" w:rsidP="00F74A45">
      <w:pPr>
        <w:rPr>
          <w:lang w:val="fr-BE" w:bidi="en-US"/>
        </w:rPr>
      </w:pPr>
      <w:r>
        <w:rPr>
          <w:noProof/>
        </w:rPr>
        <w:lastRenderedPageBreak/>
        <w:drawing>
          <wp:inline distT="0" distB="0" distL="0" distR="0" wp14:anchorId="5D83E15F" wp14:editId="7CFDC82D">
            <wp:extent cx="6029960" cy="1664970"/>
            <wp:effectExtent l="0" t="0" r="889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29960" cy="1664970"/>
                    </a:xfrm>
                    <a:prstGeom prst="rect">
                      <a:avLst/>
                    </a:prstGeom>
                  </pic:spPr>
                </pic:pic>
              </a:graphicData>
            </a:graphic>
          </wp:inline>
        </w:drawing>
      </w:r>
    </w:p>
    <w:p w14:paraId="18ADF27D" w14:textId="2E86E2A8" w:rsidR="00D86E66" w:rsidRDefault="00D86E66" w:rsidP="00F74A45">
      <w:r>
        <w:t>La liste de noms sans les doublons s'affiche alors dans la console. Vous pouvez demander à ce que le résultat sans doublons soit écrit dans un autre fichier plutôt qu'affiché dans la console :</w:t>
      </w:r>
    </w:p>
    <w:p w14:paraId="07B21928" w14:textId="672220D2" w:rsidR="00D86E66" w:rsidRDefault="00D86E66" w:rsidP="00F74A45">
      <w:r>
        <w:rPr>
          <w:noProof/>
        </w:rPr>
        <w:drawing>
          <wp:inline distT="0" distB="0" distL="0" distR="0" wp14:anchorId="41A5A3AB" wp14:editId="5480AAB7">
            <wp:extent cx="6029960" cy="565150"/>
            <wp:effectExtent l="0" t="0" r="8890" b="635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29960" cy="565150"/>
                    </a:xfrm>
                    <a:prstGeom prst="rect">
                      <a:avLst/>
                    </a:prstGeom>
                  </pic:spPr>
                </pic:pic>
              </a:graphicData>
            </a:graphic>
          </wp:inline>
        </w:drawing>
      </w:r>
    </w:p>
    <w:p w14:paraId="2351F92C" w14:textId="4156527A" w:rsidR="00D86E66" w:rsidRDefault="00D86E66" w:rsidP="00F74A45">
      <w:r>
        <w:t xml:space="preserve">Les autres resultats des exemples sont : </w:t>
      </w:r>
    </w:p>
    <w:p w14:paraId="3EB91A17" w14:textId="019079E6" w:rsidR="00D86E66" w:rsidRDefault="00D86E66" w:rsidP="00F74A45">
      <w:pPr>
        <w:rPr>
          <w:lang w:val="fr-BE" w:bidi="en-US"/>
        </w:rPr>
      </w:pPr>
      <w:r>
        <w:rPr>
          <w:noProof/>
        </w:rPr>
        <w:drawing>
          <wp:inline distT="0" distB="0" distL="0" distR="0" wp14:anchorId="5F2C570A" wp14:editId="490C8D2B">
            <wp:extent cx="6029960" cy="1505585"/>
            <wp:effectExtent l="0" t="0" r="889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29960" cy="1505585"/>
                    </a:xfrm>
                    <a:prstGeom prst="rect">
                      <a:avLst/>
                    </a:prstGeom>
                  </pic:spPr>
                </pic:pic>
              </a:graphicData>
            </a:graphic>
          </wp:inline>
        </w:drawing>
      </w:r>
    </w:p>
    <w:p w14:paraId="1EA126C7" w14:textId="4959A4D0" w:rsidR="00D86E66" w:rsidRDefault="00D86E66" w:rsidP="00F74A45">
      <w:pPr>
        <w:rPr>
          <w:lang w:val="fr-BE" w:bidi="en-US"/>
        </w:rPr>
      </w:pPr>
      <w:r>
        <w:rPr>
          <w:noProof/>
        </w:rPr>
        <w:drawing>
          <wp:inline distT="0" distB="0" distL="0" distR="0" wp14:anchorId="755A8113" wp14:editId="023F16C8">
            <wp:extent cx="6029960" cy="932815"/>
            <wp:effectExtent l="0" t="0" r="8890" b="63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29960" cy="932815"/>
                    </a:xfrm>
                    <a:prstGeom prst="rect">
                      <a:avLst/>
                    </a:prstGeom>
                  </pic:spPr>
                </pic:pic>
              </a:graphicData>
            </a:graphic>
          </wp:inline>
        </w:drawing>
      </w:r>
    </w:p>
    <w:p w14:paraId="0F149536" w14:textId="564D8096" w:rsidR="00D86E66" w:rsidRDefault="007216A0" w:rsidP="00A725CE">
      <w:pPr>
        <w:pStyle w:val="Titre3"/>
        <w:jc w:val="left"/>
        <w:rPr>
          <w:lang w:val="fr-BE" w:bidi="en-US"/>
        </w:rPr>
      </w:pPr>
      <w:bookmarkStart w:id="59" w:name="_Toc49916504"/>
      <w:r>
        <w:rPr>
          <w:lang w:val="fr-BE" w:bidi="en-US"/>
        </w:rPr>
        <w:t>Commande cut pour couper une partie de fichier</w:t>
      </w:r>
      <w:bookmarkEnd w:id="59"/>
    </w:p>
    <w:p w14:paraId="764AEA5B" w14:textId="7955BAC7" w:rsidR="007216A0" w:rsidRDefault="00CB3F58" w:rsidP="007216A0">
      <w:r>
        <w:t xml:space="preserve">Comme, vous avez déjà coupé du texte dans un éditeur de texte, la commande </w:t>
      </w:r>
      <w:r w:rsidRPr="00CB3F58">
        <w:rPr>
          <w:i/>
          <w:iCs/>
        </w:rPr>
        <w:t xml:space="preserve">cut </w:t>
      </w:r>
      <w:r>
        <w:t>vous propose de faire cela au sein d'un fichier, afin de conserver uniquement une partie de chaque ligne.</w:t>
      </w:r>
    </w:p>
    <w:p w14:paraId="68EB555C" w14:textId="6C7AA136" w:rsidR="00A83683" w:rsidRDefault="00A83683" w:rsidP="007216A0">
      <w:r>
        <w:t>Si vous souhaitez conserver uniquement les caractères 2 à 5 de chaque ligne du fichier</w:t>
      </w:r>
      <w:r w:rsidR="00F22434">
        <w:t xml:space="preserve"> </w:t>
      </w:r>
      <w:r>
        <w:t>:</w:t>
      </w:r>
    </w:p>
    <w:p w14:paraId="709CB18F" w14:textId="291EAB8B" w:rsidR="003D7813" w:rsidRDefault="003D7813" w:rsidP="007216A0">
      <w:pPr>
        <w:rPr>
          <w:lang w:val="fr-BE" w:bidi="en-US"/>
        </w:rPr>
      </w:pPr>
      <w:r>
        <w:rPr>
          <w:noProof/>
        </w:rPr>
        <w:drawing>
          <wp:inline distT="0" distB="0" distL="0" distR="0" wp14:anchorId="24CE522A" wp14:editId="452A4441">
            <wp:extent cx="6029960" cy="1419225"/>
            <wp:effectExtent l="0" t="0" r="8890"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29960" cy="1419225"/>
                    </a:xfrm>
                    <a:prstGeom prst="rect">
                      <a:avLst/>
                    </a:prstGeom>
                  </pic:spPr>
                </pic:pic>
              </a:graphicData>
            </a:graphic>
          </wp:inline>
        </w:drawing>
      </w:r>
    </w:p>
    <w:p w14:paraId="18A7BEA7" w14:textId="3DC2DC13" w:rsidR="003D7813" w:rsidRDefault="00685574" w:rsidP="007216A0">
      <w:r>
        <w:lastRenderedPageBreak/>
        <w:t>Pour conserver du 1er au 3ème caractère :</w:t>
      </w:r>
    </w:p>
    <w:p w14:paraId="77819EF7" w14:textId="085646C7" w:rsidR="00685574" w:rsidRDefault="00685574" w:rsidP="007216A0">
      <w:pPr>
        <w:rPr>
          <w:lang w:val="fr-BE" w:bidi="en-US"/>
        </w:rPr>
      </w:pPr>
      <w:r>
        <w:rPr>
          <w:noProof/>
        </w:rPr>
        <w:drawing>
          <wp:inline distT="0" distB="0" distL="0" distR="0" wp14:anchorId="0CFBEDB2" wp14:editId="6361731F">
            <wp:extent cx="6029960" cy="1533525"/>
            <wp:effectExtent l="0" t="0" r="889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29960" cy="1533525"/>
                    </a:xfrm>
                    <a:prstGeom prst="rect">
                      <a:avLst/>
                    </a:prstGeom>
                  </pic:spPr>
                </pic:pic>
              </a:graphicData>
            </a:graphic>
          </wp:inline>
        </w:drawing>
      </w:r>
    </w:p>
    <w:p w14:paraId="70E5F471" w14:textId="3073C56B" w:rsidR="00685574" w:rsidRDefault="00685574" w:rsidP="007216A0">
      <w:r>
        <w:t>De même, pour conserver du 3ème au dernier caractère :</w:t>
      </w:r>
    </w:p>
    <w:p w14:paraId="646966E5" w14:textId="3F6F298E" w:rsidR="00685574" w:rsidRDefault="00685574" w:rsidP="007216A0">
      <w:pPr>
        <w:rPr>
          <w:lang w:val="fr-BE" w:bidi="en-US"/>
        </w:rPr>
      </w:pPr>
      <w:r>
        <w:rPr>
          <w:noProof/>
        </w:rPr>
        <w:drawing>
          <wp:inline distT="0" distB="0" distL="0" distR="0" wp14:anchorId="4A20C5C0" wp14:editId="7F3C17EF">
            <wp:extent cx="6029960" cy="898525"/>
            <wp:effectExtent l="0" t="0" r="889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29960" cy="898525"/>
                    </a:xfrm>
                    <a:prstGeom prst="rect">
                      <a:avLst/>
                    </a:prstGeom>
                  </pic:spPr>
                </pic:pic>
              </a:graphicData>
            </a:graphic>
          </wp:inline>
        </w:drawing>
      </w:r>
    </w:p>
    <w:p w14:paraId="07A7744F" w14:textId="66B30344" w:rsidR="006B6F08" w:rsidRDefault="00CC2B38" w:rsidP="007216A0">
      <w:r>
        <w:rPr>
          <w:lang w:val="fr-BE" w:bidi="en-US"/>
        </w:rPr>
        <w:t xml:space="preserve">Il est possible également </w:t>
      </w:r>
      <w:r w:rsidRPr="00CC2B38">
        <w:rPr>
          <w:b/>
          <w:bCs/>
          <w:lang w:val="fr-BE" w:bidi="en-US"/>
        </w:rPr>
        <w:t>de couper selon un delimiteur</w:t>
      </w:r>
      <w:r>
        <w:rPr>
          <w:b/>
          <w:bCs/>
          <w:lang w:val="fr-BE" w:bidi="en-US"/>
        </w:rPr>
        <w:t xml:space="preserve">. </w:t>
      </w:r>
      <w:r w:rsidR="006B6F08">
        <w:t xml:space="preserve"> Prenons un cas pratique : les fichiers CSV. Ils sont générés par des tableurs tels que Excel et Openoffice.org pour faciliter l'échange et le traitement de données. Imaginons que vous ayez une (petite) classe et que vous rendiez les notes du dernier contrôle. Vous avez fait un joli tableur et vous avez enregistré le document au format CSV. Le fichier sur lequel nous allons nous baser sera le suivant :</w:t>
      </w:r>
    </w:p>
    <w:p w14:paraId="37F79FEF" w14:textId="5AABFB48" w:rsidR="006B6F08" w:rsidRDefault="006B6F08" w:rsidP="007216A0">
      <w:pPr>
        <w:rPr>
          <w:lang w:val="fr-BE" w:bidi="en-US"/>
        </w:rPr>
      </w:pPr>
      <w:r>
        <w:rPr>
          <w:noProof/>
        </w:rPr>
        <w:drawing>
          <wp:inline distT="0" distB="0" distL="0" distR="0" wp14:anchorId="1203DF71" wp14:editId="0141F6F6">
            <wp:extent cx="6029960" cy="1327150"/>
            <wp:effectExtent l="0" t="0" r="8890" b="635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29960" cy="1327150"/>
                    </a:xfrm>
                    <a:prstGeom prst="rect">
                      <a:avLst/>
                    </a:prstGeom>
                  </pic:spPr>
                </pic:pic>
              </a:graphicData>
            </a:graphic>
          </wp:inline>
        </w:drawing>
      </w:r>
    </w:p>
    <w:p w14:paraId="12D3D0AD" w14:textId="2F56A15D" w:rsidR="006B6F08" w:rsidRDefault="006B6F08" w:rsidP="007216A0">
      <w:r>
        <w:t>Comme le nom CSV l'indique, les virgules servent à séparer les colonnes. Ces colonnes contiennent, dans l'ordre :</w:t>
      </w:r>
    </w:p>
    <w:p w14:paraId="17E54860" w14:textId="77777777" w:rsidR="006B6F08" w:rsidRPr="006B6F08" w:rsidRDefault="006B6F08" w:rsidP="00936BC3">
      <w:pPr>
        <w:pStyle w:val="Paragraphedeliste"/>
        <w:numPr>
          <w:ilvl w:val="0"/>
          <w:numId w:val="51"/>
        </w:numPr>
        <w:rPr>
          <w:lang w:val="fr-BE" w:bidi="en-US"/>
        </w:rPr>
      </w:pPr>
      <w:r>
        <w:t xml:space="preserve">Le prénom </w:t>
      </w:r>
    </w:p>
    <w:p w14:paraId="39FB5906" w14:textId="77777777" w:rsidR="006B6F08" w:rsidRPr="006B6F08" w:rsidRDefault="006B6F08" w:rsidP="00936BC3">
      <w:pPr>
        <w:pStyle w:val="Paragraphedeliste"/>
        <w:numPr>
          <w:ilvl w:val="0"/>
          <w:numId w:val="51"/>
        </w:numPr>
        <w:rPr>
          <w:lang w:val="fr-BE" w:bidi="en-US"/>
        </w:rPr>
      </w:pPr>
      <w:r>
        <w:t xml:space="preserve">La note </w:t>
      </w:r>
    </w:p>
    <w:p w14:paraId="29794C18" w14:textId="7A930F79" w:rsidR="006B6F08" w:rsidRPr="006B6F08" w:rsidRDefault="006B6F08" w:rsidP="00936BC3">
      <w:pPr>
        <w:pStyle w:val="Paragraphedeliste"/>
        <w:numPr>
          <w:ilvl w:val="0"/>
          <w:numId w:val="51"/>
        </w:numPr>
        <w:rPr>
          <w:lang w:val="fr-BE" w:bidi="en-US"/>
        </w:rPr>
      </w:pPr>
      <w:r>
        <w:t>Un commentaire</w:t>
      </w:r>
    </w:p>
    <w:p w14:paraId="17B2D289" w14:textId="13F7B84E" w:rsidR="004A4A3A" w:rsidRDefault="004A4A3A" w:rsidP="006B6F08">
      <w:r>
        <w:t xml:space="preserve">C'est un exemple tout à fait fictif bien entendu. Créez un nouveau fichier avec le texte que je viens de vous donner, que vous appellerez par exemple "notes.csv". Le but est d’extraire de ce fichier la liste des prénoms. </w:t>
      </w:r>
      <w:r w:rsidR="009B0FE5">
        <w:t xml:space="preserve"> </w:t>
      </w:r>
      <w:r>
        <w:t xml:space="preserve">Vous allez avoir besoin d'utiliser 2 paramètres : </w:t>
      </w:r>
    </w:p>
    <w:p w14:paraId="0085230F" w14:textId="77777777" w:rsidR="004A4A3A" w:rsidRPr="004A4A3A" w:rsidRDefault="004A4A3A" w:rsidP="00936BC3">
      <w:pPr>
        <w:pStyle w:val="Paragraphedeliste"/>
        <w:numPr>
          <w:ilvl w:val="0"/>
          <w:numId w:val="52"/>
        </w:numPr>
        <w:rPr>
          <w:lang w:val="fr-BE" w:bidi="en-US"/>
        </w:rPr>
      </w:pPr>
      <w:r>
        <w:t>-</w:t>
      </w:r>
      <w:r w:rsidRPr="004A4A3A">
        <w:rPr>
          <w:b/>
          <w:bCs/>
        </w:rPr>
        <w:t>d :</w:t>
      </w:r>
      <w:r>
        <w:t xml:space="preserve"> indique quel est le délimiteur dans le fichier </w:t>
      </w:r>
    </w:p>
    <w:p w14:paraId="6A0B3A54" w14:textId="0E9E9C24" w:rsidR="004A4A3A" w:rsidRPr="004A4A3A" w:rsidRDefault="004A4A3A" w:rsidP="00936BC3">
      <w:pPr>
        <w:pStyle w:val="Paragraphedeliste"/>
        <w:numPr>
          <w:ilvl w:val="0"/>
          <w:numId w:val="52"/>
        </w:numPr>
        <w:rPr>
          <w:lang w:val="fr-BE" w:bidi="en-US"/>
        </w:rPr>
      </w:pPr>
      <w:r w:rsidRPr="004A4A3A">
        <w:rPr>
          <w:b/>
          <w:bCs/>
        </w:rPr>
        <w:t>-f :</w:t>
      </w:r>
      <w:r>
        <w:t xml:space="preserve"> indique le numéro du ou des champs à couper</w:t>
      </w:r>
    </w:p>
    <w:p w14:paraId="75D8D290" w14:textId="7361FC65" w:rsidR="004A4A3A" w:rsidRDefault="005E5F72" w:rsidP="004A4A3A">
      <w:r>
        <w:lastRenderedPageBreak/>
        <w:t>Dans notre cas, le délimiteur qui sépare les champs est la virgule. Le numéro du champ à couper est 1 (c'est le premier).</w:t>
      </w:r>
    </w:p>
    <w:p w14:paraId="111CAB9A" w14:textId="38164CA0" w:rsidR="005E5F72" w:rsidRDefault="005E5F72" w:rsidP="004A4A3A">
      <w:pPr>
        <w:rPr>
          <w:lang w:val="fr-BE" w:bidi="en-US"/>
        </w:rPr>
      </w:pPr>
      <w:r>
        <w:rPr>
          <w:noProof/>
        </w:rPr>
        <w:drawing>
          <wp:inline distT="0" distB="0" distL="0" distR="0" wp14:anchorId="087FA620" wp14:editId="1423C321">
            <wp:extent cx="6029960" cy="1522095"/>
            <wp:effectExtent l="0" t="0" r="8890" b="190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29960" cy="1522095"/>
                    </a:xfrm>
                    <a:prstGeom prst="rect">
                      <a:avLst/>
                    </a:prstGeom>
                  </pic:spPr>
                </pic:pic>
              </a:graphicData>
            </a:graphic>
          </wp:inline>
        </w:drawing>
      </w:r>
    </w:p>
    <w:p w14:paraId="4A865A02" w14:textId="13EE8B1D" w:rsidR="005E5F72" w:rsidRDefault="00933057" w:rsidP="004A4A3A">
      <w:pPr>
        <w:rPr>
          <w:noProof/>
        </w:rPr>
      </w:pPr>
      <w:r>
        <w:t>Après le -d, nous avons indiqué quel était le délimiteur (à savoir la virgule ","). Après le -f, nous avons indiqué le numéro du champ à conserver (le premier). Si nous voulons juste les commentaires :</w:t>
      </w:r>
      <w:r w:rsidRPr="00933057">
        <w:rPr>
          <w:noProof/>
        </w:rPr>
        <w:t xml:space="preserve"> </w:t>
      </w:r>
      <w:r>
        <w:rPr>
          <w:noProof/>
        </w:rPr>
        <w:drawing>
          <wp:inline distT="0" distB="0" distL="0" distR="0" wp14:anchorId="2EA39D22" wp14:editId="398EB2F0">
            <wp:extent cx="6029960" cy="1513840"/>
            <wp:effectExtent l="0" t="0" r="889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29960" cy="1513840"/>
                    </a:xfrm>
                    <a:prstGeom prst="rect">
                      <a:avLst/>
                    </a:prstGeom>
                  </pic:spPr>
                </pic:pic>
              </a:graphicData>
            </a:graphic>
          </wp:inline>
        </w:drawing>
      </w:r>
    </w:p>
    <w:p w14:paraId="415BA0BE" w14:textId="3732CF6F" w:rsidR="00933057" w:rsidRDefault="00933057" w:rsidP="004A4A3A">
      <w:r>
        <w:t>Pour avoir les champs n°1 et n°3 (le prénom et le commentaire) :</w:t>
      </w:r>
    </w:p>
    <w:p w14:paraId="334CA593" w14:textId="57D10E25" w:rsidR="00933057" w:rsidRDefault="00933057" w:rsidP="004A4A3A">
      <w:pPr>
        <w:rPr>
          <w:lang w:val="fr-BE" w:bidi="en-US"/>
        </w:rPr>
      </w:pPr>
      <w:r>
        <w:rPr>
          <w:noProof/>
        </w:rPr>
        <w:drawing>
          <wp:inline distT="0" distB="0" distL="0" distR="0" wp14:anchorId="4A364E34" wp14:editId="6188CA98">
            <wp:extent cx="6029960" cy="1574800"/>
            <wp:effectExtent l="0" t="0" r="8890" b="635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29960" cy="1574800"/>
                    </a:xfrm>
                    <a:prstGeom prst="rect">
                      <a:avLst/>
                    </a:prstGeom>
                  </pic:spPr>
                </pic:pic>
              </a:graphicData>
            </a:graphic>
          </wp:inline>
        </w:drawing>
      </w:r>
    </w:p>
    <w:p w14:paraId="69C6AF98" w14:textId="77777777" w:rsidR="009B0FE5" w:rsidRDefault="00933057" w:rsidP="004A4A3A">
      <w:r>
        <w:t xml:space="preserve">De même, il est possible de conserver toute une série de champs avec le tiret comme tout à l'heure : </w:t>
      </w:r>
      <w:r w:rsidRPr="00933057">
        <w:rPr>
          <w:rFonts w:ascii="Consolas" w:hAnsi="Consolas"/>
        </w:rPr>
        <w:t>cut -d , - f 2-4 notes.csv</w:t>
      </w:r>
      <w:r>
        <w:t xml:space="preserve"> a pour effet de conserver les champs n°2, 3 et 4. </w:t>
      </w:r>
    </w:p>
    <w:p w14:paraId="0A1894FC" w14:textId="1296C165" w:rsidR="00933057" w:rsidRDefault="00933057" w:rsidP="004A4A3A">
      <w:r>
        <w:t xml:space="preserve">D'autre part, </w:t>
      </w:r>
      <w:r w:rsidRPr="00933057">
        <w:rPr>
          <w:rFonts w:ascii="Consolas" w:hAnsi="Consolas"/>
        </w:rPr>
        <w:t>cut -d , -f 3- notes.csv</w:t>
      </w:r>
      <w:r>
        <w:t xml:space="preserve"> conserve les champs du n°3 jusqu'à la fin.</w:t>
      </w:r>
    </w:p>
    <w:p w14:paraId="66A5468A" w14:textId="77777777" w:rsidR="00933057" w:rsidRPr="004A4A3A" w:rsidRDefault="00933057" w:rsidP="004A4A3A">
      <w:pPr>
        <w:rPr>
          <w:lang w:val="fr-BE" w:bidi="en-US"/>
        </w:rPr>
      </w:pPr>
    </w:p>
    <w:p w14:paraId="26D8DD59" w14:textId="2B7A12A3" w:rsidR="0035386A" w:rsidRDefault="00A25733" w:rsidP="00A725CE">
      <w:pPr>
        <w:pStyle w:val="Titre3"/>
        <w:jc w:val="left"/>
        <w:rPr>
          <w:lang w:val="fr-BE" w:bidi="en-US"/>
        </w:rPr>
      </w:pPr>
      <w:bookmarkStart w:id="60" w:name="_Toc49916505"/>
      <w:r>
        <w:rPr>
          <w:lang w:val="fr-BE" w:bidi="en-US"/>
        </w:rPr>
        <w:lastRenderedPageBreak/>
        <w:t>Les flux de redirections</w:t>
      </w:r>
      <w:bookmarkEnd w:id="60"/>
    </w:p>
    <w:p w14:paraId="0529B46F" w14:textId="33EE3123" w:rsidR="00AF6EF6" w:rsidRPr="00AF6EF6" w:rsidRDefault="00AF6EF6" w:rsidP="00AF6EF6">
      <w:pPr>
        <w:pStyle w:val="Titre4"/>
        <w:rPr>
          <w:lang w:val="fr-BE" w:bidi="en-US"/>
        </w:rPr>
      </w:pPr>
      <w:r>
        <w:rPr>
          <w:lang w:val="fr-BE" w:bidi="en-US"/>
        </w:rPr>
        <w:t>Description des flux de redirections</w:t>
      </w:r>
    </w:p>
    <w:p w14:paraId="6FDEA3FA" w14:textId="77777777" w:rsidR="00B664EE" w:rsidRDefault="00B664EE" w:rsidP="00A25733">
      <w:r>
        <w:t xml:space="preserve">Vous devriez maintenant avoir l'habitude d'un certain nombre de commandes que propose la console de Linux. Le fonctionnement est toujours le même : </w:t>
      </w:r>
    </w:p>
    <w:p w14:paraId="4C17E394" w14:textId="77777777" w:rsidR="00B664EE" w:rsidRDefault="00B664EE" w:rsidP="00A25733">
      <w:r>
        <w:t xml:space="preserve">1. Vous tapez la commande (par exemple </w:t>
      </w:r>
      <w:r w:rsidRPr="00B664EE">
        <w:rPr>
          <w:i/>
          <w:iCs/>
        </w:rPr>
        <w:t xml:space="preserve">ls </w:t>
      </w:r>
      <w:r>
        <w:t xml:space="preserve">). </w:t>
      </w:r>
    </w:p>
    <w:p w14:paraId="13063619" w14:textId="77777777" w:rsidR="00B664EE" w:rsidRDefault="00B664EE" w:rsidP="00A25733">
      <w:r>
        <w:t xml:space="preserve">2. Le résultat s'affiche dans la console. </w:t>
      </w:r>
    </w:p>
    <w:p w14:paraId="3CACFB87" w14:textId="087D646C" w:rsidR="00A25733" w:rsidRDefault="00B664EE" w:rsidP="00A25733">
      <w:r>
        <w:t>Il est pourtant possible de rediriger ce résultat. Au lieu que le résultat s'affiche dans la console, vous allez pouvoir l'envoyer ailleurs</w:t>
      </w:r>
      <w:r w:rsidR="00474194">
        <w:t> : dans un fichier, ou en entrée d'une autre commande pour "chaîner des commandes". Ainsi, le résultat d'une commande peut en déclencher une autre à l'aide de petits symboles spéciaux, appelés flux de redirection.</w:t>
      </w:r>
    </w:p>
    <w:p w14:paraId="7FDC72AF" w14:textId="165FADBE" w:rsidR="00EF3B27" w:rsidRDefault="00654757" w:rsidP="00F22434">
      <w:pPr>
        <w:jc w:val="center"/>
        <w:rPr>
          <w:lang w:val="fr-BE" w:bidi="en-US"/>
        </w:rPr>
      </w:pPr>
      <w:r>
        <w:rPr>
          <w:noProof/>
        </w:rPr>
        <w:drawing>
          <wp:inline distT="0" distB="0" distL="0" distR="0" wp14:anchorId="570D9C19" wp14:editId="13C4688C">
            <wp:extent cx="5076825" cy="2323899"/>
            <wp:effectExtent l="0" t="0" r="0" b="63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79438" cy="2325095"/>
                    </a:xfrm>
                    <a:prstGeom prst="rect">
                      <a:avLst/>
                    </a:prstGeom>
                  </pic:spPr>
                </pic:pic>
              </a:graphicData>
            </a:graphic>
          </wp:inline>
        </w:drawing>
      </w:r>
    </w:p>
    <w:p w14:paraId="6F9911B6" w14:textId="590A692C" w:rsidR="00654757" w:rsidRDefault="00C95278" w:rsidP="00654757">
      <w:pPr>
        <w:pStyle w:val="Titre7"/>
      </w:pPr>
      <w:r>
        <w:t> Principe de redirection des commandes</w:t>
      </w:r>
    </w:p>
    <w:p w14:paraId="7F71B2EB" w14:textId="6E0F3E9E" w:rsidR="00C95278" w:rsidRDefault="00852693" w:rsidP="00C95278">
      <w:r>
        <w:t>Jusqu'ici, nous n'avons donc exploité que la première possibilité (celle par défaut) : afficher le résultat dans la console. Il nous reste donc bien d'autres techniques à découvrir !</w:t>
      </w:r>
    </w:p>
    <w:p w14:paraId="59E226F0" w14:textId="60FCDA00" w:rsidR="00852693" w:rsidRDefault="00852693" w:rsidP="00C95278">
      <w:r>
        <w:t>Les flux de redirection sont une composante essentielle de la console sous Linux, et ce depuis l'époque d'Unix. Ils vont très certainement changer votre façon de "voir" comment la console fonctionne et démultiplier votre contrôle sur les commandes que vous lancez.</w:t>
      </w:r>
    </w:p>
    <w:p w14:paraId="5F442397" w14:textId="687C9A6C" w:rsidR="00852693" w:rsidRPr="00A725CE" w:rsidRDefault="000C73BF" w:rsidP="00A725CE">
      <w:pPr>
        <w:pStyle w:val="Titre4"/>
        <w:rPr>
          <w:lang w:val="fr-BE" w:bidi="en-US"/>
        </w:rPr>
      </w:pPr>
      <w:r w:rsidRPr="00A725CE">
        <w:t>Rediriger le résultat dans un fichier</w:t>
      </w:r>
    </w:p>
    <w:p w14:paraId="0F3D19AF" w14:textId="23022150" w:rsidR="000C73BF" w:rsidRDefault="00BB5772" w:rsidP="000C73BF">
      <w:r>
        <w:t xml:space="preserve">La manipulation la plus simple va nous permettre d'écrire le résultat d'une commande dans un fichier, au lieu de l'afficher bêtement dans la console. Nous avions travaillé sur un petit fichier de </w:t>
      </w:r>
      <w:r>
        <w:lastRenderedPageBreak/>
        <w:t>type "CSV" que les tableurs peuvent générer. Ce sont les notes des élèves d'une classe à un contrôle :</w:t>
      </w:r>
    </w:p>
    <w:p w14:paraId="048721E5" w14:textId="59E570E7" w:rsidR="00BB5772" w:rsidRDefault="00BB5772" w:rsidP="000C73BF">
      <w:pPr>
        <w:rPr>
          <w:lang w:val="fr-BE" w:bidi="en-US"/>
        </w:rPr>
      </w:pPr>
      <w:r>
        <w:rPr>
          <w:noProof/>
        </w:rPr>
        <w:drawing>
          <wp:inline distT="0" distB="0" distL="0" distR="0" wp14:anchorId="70EC96C3" wp14:editId="4DF8B931">
            <wp:extent cx="6029960" cy="1287145"/>
            <wp:effectExtent l="0" t="0" r="8890" b="825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29960" cy="1287145"/>
                    </a:xfrm>
                    <a:prstGeom prst="rect">
                      <a:avLst/>
                    </a:prstGeom>
                  </pic:spPr>
                </pic:pic>
              </a:graphicData>
            </a:graphic>
          </wp:inline>
        </w:drawing>
      </w:r>
    </w:p>
    <w:p w14:paraId="52294188" w14:textId="0A28592F" w:rsidR="00BB5772" w:rsidRDefault="00EF67AB" w:rsidP="000C73BF">
      <w:r>
        <w:t>La commande cut nous avait permis de "couper" une partie du fichier et d'afficher le résultat dans la console. Par exemple, nous avions demandé à cut de prendre tout ce qui se trouvait avant la première virgule afin d'avoir la liste des noms de tous les élèves présents à ce contrôle :</w:t>
      </w:r>
    </w:p>
    <w:p w14:paraId="48F20F94" w14:textId="2AABFE0A" w:rsidR="00EF67AB" w:rsidRDefault="00EF67AB" w:rsidP="000C73BF">
      <w:pPr>
        <w:rPr>
          <w:lang w:val="fr-BE" w:bidi="en-US"/>
        </w:rPr>
      </w:pPr>
      <w:r>
        <w:rPr>
          <w:noProof/>
        </w:rPr>
        <w:drawing>
          <wp:inline distT="0" distB="0" distL="0" distR="0" wp14:anchorId="6A5F3F27" wp14:editId="14FC35E3">
            <wp:extent cx="6029960" cy="1511935"/>
            <wp:effectExtent l="0" t="0" r="889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29960" cy="1511935"/>
                    </a:xfrm>
                    <a:prstGeom prst="rect">
                      <a:avLst/>
                    </a:prstGeom>
                  </pic:spPr>
                </pic:pic>
              </a:graphicData>
            </a:graphic>
          </wp:inline>
        </w:drawing>
      </w:r>
    </w:p>
    <w:p w14:paraId="4DF78AC2" w14:textId="047512C4" w:rsidR="00792F7F" w:rsidRDefault="00792F7F" w:rsidP="000C73BF">
      <w:r>
        <w:t>Ce résultat s'est affiché dans la console. C'est ce que font toutes les commandes par défaut... à moins que l'on utilise un flux de redirection.</w:t>
      </w:r>
    </w:p>
    <w:p w14:paraId="1A5D9903" w14:textId="3BF53031" w:rsidR="00792F7F" w:rsidRPr="00792F7F" w:rsidRDefault="00792F7F" w:rsidP="00A725CE">
      <w:pPr>
        <w:pStyle w:val="Titre4"/>
      </w:pPr>
      <w:r w:rsidRPr="00792F7F">
        <w:t>Redirection dans un nouveau fichier</w:t>
      </w:r>
    </w:p>
    <w:p w14:paraId="484694AD" w14:textId="46E37480" w:rsidR="00792F7F" w:rsidRDefault="00626BCD" w:rsidP="007152C4">
      <w:pPr>
        <w:spacing w:after="240"/>
      </w:pPr>
      <w:r>
        <w:t xml:space="preserve">Supposons que nous souhaitions écrire la liste des prénoms dans un fichier, afin de garder sous le coude la liste des élèves présents au contrôle. C'est là qu'intervient le petit symbole magique </w:t>
      </w:r>
      <w:r w:rsidRPr="00626BCD">
        <w:t xml:space="preserve">&gt; </w:t>
      </w:r>
      <w:r>
        <w:t>(appelé chevron) que je vous laisse trouver sur votre clavier.</w:t>
      </w:r>
    </w:p>
    <w:p w14:paraId="1EF930D6" w14:textId="206AE01E" w:rsidR="00626BCD" w:rsidRDefault="007152C4" w:rsidP="00792F7F">
      <w:r>
        <w:t>Ce symbole permet de rediriger le résultat de la commande dans le fichier de votre choix. Essayez par exemple de taper ceci :</w:t>
      </w:r>
    </w:p>
    <w:p w14:paraId="3F24AB8D" w14:textId="1DA877D4" w:rsidR="007152C4" w:rsidRDefault="007152C4" w:rsidP="00792F7F">
      <w:r>
        <w:rPr>
          <w:noProof/>
        </w:rPr>
        <w:drawing>
          <wp:inline distT="0" distB="0" distL="0" distR="0" wp14:anchorId="47A75358" wp14:editId="363EAE10">
            <wp:extent cx="6029960" cy="607060"/>
            <wp:effectExtent l="0" t="0" r="8890" b="254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29960" cy="607060"/>
                    </a:xfrm>
                    <a:prstGeom prst="rect">
                      <a:avLst/>
                    </a:prstGeom>
                  </pic:spPr>
                </pic:pic>
              </a:graphicData>
            </a:graphic>
          </wp:inline>
        </w:drawing>
      </w:r>
    </w:p>
    <w:p w14:paraId="6309C10D" w14:textId="683841B2" w:rsidR="007152C4" w:rsidRDefault="007B2F72" w:rsidP="00792F7F">
      <w:r>
        <w:t xml:space="preserve">Comme vérficiation que le fichier est bien créé : </w:t>
      </w:r>
    </w:p>
    <w:p w14:paraId="513D46F2" w14:textId="2819DF23" w:rsidR="007B2F72" w:rsidRDefault="007B2F72" w:rsidP="00792F7F">
      <w:r>
        <w:rPr>
          <w:noProof/>
        </w:rPr>
        <w:lastRenderedPageBreak/>
        <w:drawing>
          <wp:inline distT="0" distB="0" distL="0" distR="0" wp14:anchorId="5F2B0B69" wp14:editId="21DCA104">
            <wp:extent cx="6029960" cy="1316990"/>
            <wp:effectExtent l="0" t="0" r="889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29960" cy="1316990"/>
                    </a:xfrm>
                    <a:prstGeom prst="rect">
                      <a:avLst/>
                    </a:prstGeom>
                  </pic:spPr>
                </pic:pic>
              </a:graphicData>
            </a:graphic>
          </wp:inline>
        </w:drawing>
      </w:r>
    </w:p>
    <w:p w14:paraId="0391FC8A" w14:textId="2A64F12C" w:rsidR="007B2F72" w:rsidRDefault="006F06BD" w:rsidP="00792F7F">
      <w:r>
        <w:t xml:space="preserve">Pour afficher le contenu, il est possible d’utiliser la commande </w:t>
      </w:r>
      <w:r w:rsidRPr="006F06BD">
        <w:rPr>
          <w:i/>
          <w:iCs/>
        </w:rPr>
        <w:t>cat</w:t>
      </w:r>
      <w:r>
        <w:t xml:space="preserve"> ou </w:t>
      </w:r>
      <w:r w:rsidRPr="006F06BD">
        <w:rPr>
          <w:i/>
          <w:iCs/>
        </w:rPr>
        <w:t>less</w:t>
      </w:r>
      <w:r>
        <w:t>.</w:t>
      </w:r>
    </w:p>
    <w:p w14:paraId="7D84DF0D" w14:textId="1B3013CF" w:rsidR="006F06BD" w:rsidRPr="00A255A3" w:rsidRDefault="008373D1" w:rsidP="00A725CE">
      <w:pPr>
        <w:pStyle w:val="Titre4"/>
      </w:pPr>
      <w:r w:rsidRPr="00A255A3">
        <w:t>Redirection à la fin d’un fichier</w:t>
      </w:r>
    </w:p>
    <w:p w14:paraId="1E74A718" w14:textId="652F822C" w:rsidR="008373D1" w:rsidRDefault="00A255A3" w:rsidP="008373D1">
      <w:r>
        <w:t>Le double chevron &gt;&gt; sert lui aussi à rediriger le résultat dans un fichier, mais cette fois à la fin de ce fichier. Avantage : vous ne risquez pas d'écraser le fichier s'il existe déjà. Si le fichier n'existe pas, il sera créé automatiquement. Normalement, vous devriez avoir créé un fichier eleves.txt lors des manipulations précédentes. Si vous faites :</w:t>
      </w:r>
    </w:p>
    <w:p w14:paraId="6AA1C320" w14:textId="36698513" w:rsidR="00A255A3" w:rsidRDefault="000354F1" w:rsidP="008373D1">
      <w:r>
        <w:rPr>
          <w:noProof/>
        </w:rPr>
        <w:drawing>
          <wp:inline distT="0" distB="0" distL="0" distR="0" wp14:anchorId="6385184B" wp14:editId="125733C3">
            <wp:extent cx="6029960" cy="410845"/>
            <wp:effectExtent l="0" t="0" r="8890" b="825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29960" cy="410845"/>
                    </a:xfrm>
                    <a:prstGeom prst="rect">
                      <a:avLst/>
                    </a:prstGeom>
                  </pic:spPr>
                </pic:pic>
              </a:graphicData>
            </a:graphic>
          </wp:inline>
        </w:drawing>
      </w:r>
    </w:p>
    <w:p w14:paraId="0922FD73" w14:textId="71E3DD7B" w:rsidR="000354F1" w:rsidRDefault="00016A42" w:rsidP="008373D1">
      <w:r>
        <w:t>Les noms seront ajoutés à la fin du fichier, sans écraser le résultat précédent. Bon du coup, on a des noms en double maintenant.</w:t>
      </w:r>
    </w:p>
    <w:p w14:paraId="4DB4B710" w14:textId="53DFDC20" w:rsidR="00016A42" w:rsidRDefault="000C1221" w:rsidP="008373D1">
      <w:r>
        <w:rPr>
          <w:noProof/>
        </w:rPr>
        <w:drawing>
          <wp:inline distT="0" distB="0" distL="0" distR="0" wp14:anchorId="5C9AF8FB" wp14:editId="099C7FCF">
            <wp:extent cx="6029960" cy="2291715"/>
            <wp:effectExtent l="0" t="0" r="889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29960" cy="2291715"/>
                    </a:xfrm>
                    <a:prstGeom prst="rect">
                      <a:avLst/>
                    </a:prstGeom>
                  </pic:spPr>
                </pic:pic>
              </a:graphicData>
            </a:graphic>
          </wp:inline>
        </w:drawing>
      </w:r>
    </w:p>
    <w:p w14:paraId="4E0C8CBE" w14:textId="5C59F5AA" w:rsidR="000C1221" w:rsidRDefault="000C1221" w:rsidP="008373D1">
      <w:r>
        <w:t xml:space="preserve">Vous pouvez utiliser la commande </w:t>
      </w:r>
      <w:r w:rsidRPr="000C1221">
        <w:rPr>
          <w:i/>
          <w:iCs/>
        </w:rPr>
        <w:t>sort</w:t>
      </w:r>
      <w:r w:rsidRPr="000C1221">
        <w:rPr>
          <w:b/>
          <w:bCs/>
        </w:rPr>
        <w:t xml:space="preserve"> </w:t>
      </w:r>
      <w:r>
        <w:t xml:space="preserve">et </w:t>
      </w:r>
      <w:r w:rsidRPr="000C1221">
        <w:rPr>
          <w:i/>
          <w:iCs/>
        </w:rPr>
        <w:t>uniq</w:t>
      </w:r>
      <w:r>
        <w:t xml:space="preserve"> pour faire la distinction des doublons.</w:t>
      </w:r>
    </w:p>
    <w:p w14:paraId="0286CD6D" w14:textId="77777777" w:rsidR="00483013" w:rsidRDefault="00483013" w:rsidP="00792F7F">
      <w:r>
        <w:t xml:space="preserve">Nous venons de découvrir 2 flux de redirection dans des fichiers : </w:t>
      </w:r>
    </w:p>
    <w:p w14:paraId="428AA30D" w14:textId="77777777" w:rsidR="00483013" w:rsidRDefault="00483013" w:rsidP="00936BC3">
      <w:pPr>
        <w:pStyle w:val="Paragraphedeliste"/>
        <w:numPr>
          <w:ilvl w:val="0"/>
          <w:numId w:val="53"/>
        </w:numPr>
      </w:pPr>
      <w:r w:rsidRPr="00483013">
        <w:t xml:space="preserve"> &gt;</w:t>
      </w:r>
      <w:r>
        <w:t xml:space="preserve"> : redirige dans un fichier et l'écrase s'il existe déjà. </w:t>
      </w:r>
    </w:p>
    <w:p w14:paraId="5DAECB74" w14:textId="5B9E01E9" w:rsidR="007B2F72" w:rsidRDefault="00483013" w:rsidP="00936BC3">
      <w:pPr>
        <w:pStyle w:val="Paragraphedeliste"/>
        <w:numPr>
          <w:ilvl w:val="0"/>
          <w:numId w:val="53"/>
        </w:numPr>
      </w:pPr>
      <w:r w:rsidRPr="00483013">
        <w:rPr>
          <w:b/>
          <w:bCs/>
        </w:rPr>
        <w:t xml:space="preserve">&gt;&gt; </w:t>
      </w:r>
      <w:r>
        <w:t>: redirige à la fin d'un fichier et le crée s'il n'existe pas.</w:t>
      </w:r>
    </w:p>
    <w:p w14:paraId="57BC3FD4" w14:textId="464DF0D9" w:rsidR="00483013" w:rsidRDefault="004B66BC" w:rsidP="004E0033">
      <w:pPr>
        <w:jc w:val="center"/>
      </w:pPr>
      <w:r>
        <w:rPr>
          <w:noProof/>
        </w:rPr>
        <w:lastRenderedPageBreak/>
        <w:drawing>
          <wp:inline distT="0" distB="0" distL="0" distR="0" wp14:anchorId="1473F08D" wp14:editId="484ACB9A">
            <wp:extent cx="4981575" cy="2086379"/>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88921" cy="2089456"/>
                    </a:xfrm>
                    <a:prstGeom prst="rect">
                      <a:avLst/>
                    </a:prstGeom>
                  </pic:spPr>
                </pic:pic>
              </a:graphicData>
            </a:graphic>
          </wp:inline>
        </w:drawing>
      </w:r>
    </w:p>
    <w:p w14:paraId="371D90C5" w14:textId="31735AFB" w:rsidR="004B66BC" w:rsidRDefault="004B66BC" w:rsidP="004B66BC">
      <w:pPr>
        <w:pStyle w:val="Titre7"/>
      </w:pPr>
      <w:r>
        <w:t> Les redirections de sorties en Linux</w:t>
      </w:r>
    </w:p>
    <w:p w14:paraId="31760A27" w14:textId="4653786A" w:rsidR="004B66BC" w:rsidRPr="00A141D8" w:rsidRDefault="00A141D8" w:rsidP="00A725CE">
      <w:pPr>
        <w:pStyle w:val="Titre4"/>
        <w:rPr>
          <w:lang w:val="fr-BE" w:bidi="en-US"/>
        </w:rPr>
      </w:pPr>
      <w:r w:rsidRPr="00A141D8">
        <w:t>Rediriger les erreurs</w:t>
      </w:r>
      <w:r>
        <w:t xml:space="preserve"> 2&gt;, 2&gt;&gt; et 2&gt;&amp;1</w:t>
      </w:r>
    </w:p>
    <w:p w14:paraId="5804AC68" w14:textId="77777777" w:rsidR="00690952" w:rsidRDefault="00690952" w:rsidP="00A141D8">
      <w:pPr>
        <w:ind w:left="360"/>
      </w:pPr>
      <w:r>
        <w:t xml:space="preserve">Il faut savoir que toutes les commandes produisent 2 flux de données différents : </w:t>
      </w:r>
    </w:p>
    <w:p w14:paraId="0279EAB3" w14:textId="77777777" w:rsidR="00690952" w:rsidRPr="00690952" w:rsidRDefault="00690952" w:rsidP="00936BC3">
      <w:pPr>
        <w:pStyle w:val="Paragraphedeliste"/>
        <w:numPr>
          <w:ilvl w:val="0"/>
          <w:numId w:val="54"/>
        </w:numPr>
        <w:rPr>
          <w:lang w:val="fr-BE" w:bidi="en-US"/>
        </w:rPr>
      </w:pPr>
      <w:r w:rsidRPr="00690952">
        <w:rPr>
          <w:b/>
          <w:bCs/>
        </w:rPr>
        <w:t>La sortie standard :</w:t>
      </w:r>
      <w:r>
        <w:t xml:space="preserve"> pour tous les messages (sauf les erreurs). </w:t>
      </w:r>
    </w:p>
    <w:p w14:paraId="0B3F4ECE" w14:textId="1A2D856F" w:rsidR="00A141D8" w:rsidRPr="00690952" w:rsidRDefault="00690952" w:rsidP="00936BC3">
      <w:pPr>
        <w:pStyle w:val="Paragraphedeliste"/>
        <w:numPr>
          <w:ilvl w:val="0"/>
          <w:numId w:val="54"/>
        </w:numPr>
        <w:rPr>
          <w:lang w:val="fr-BE" w:bidi="en-US"/>
        </w:rPr>
      </w:pPr>
      <w:r w:rsidRPr="00690952">
        <w:rPr>
          <w:b/>
          <w:bCs/>
        </w:rPr>
        <w:t>La sortie d'erreurs :</w:t>
      </w:r>
      <w:r>
        <w:t xml:space="preserve"> pour toutes les erreurs.</w:t>
      </w:r>
    </w:p>
    <w:p w14:paraId="5F64B3D7" w14:textId="12E83E11" w:rsidR="00690952" w:rsidRDefault="000D3587" w:rsidP="00690952">
      <w:r>
        <w:t>Prenons un exemple concret pour voir comment ça se passe. Supposons que vous fassiez un cat du fichier notes.csv pour afficher son contenu. Il y a 2 possibilités :</w:t>
      </w:r>
    </w:p>
    <w:p w14:paraId="2D5294A6" w14:textId="77777777" w:rsidR="000D3587" w:rsidRPr="000D3587" w:rsidRDefault="000D3587" w:rsidP="00936BC3">
      <w:pPr>
        <w:pStyle w:val="Paragraphedeliste"/>
        <w:numPr>
          <w:ilvl w:val="0"/>
          <w:numId w:val="55"/>
        </w:numPr>
        <w:rPr>
          <w:lang w:val="fr-BE" w:bidi="en-US"/>
        </w:rPr>
      </w:pPr>
      <w:r w:rsidRPr="00CD786A">
        <w:rPr>
          <w:b/>
          <w:bCs/>
        </w:rPr>
        <w:t>Si tout va bien :</w:t>
      </w:r>
      <w:r>
        <w:t xml:space="preserve"> le résultat (le contenu du fichier) s'affiche sur la sortie standard. </w:t>
      </w:r>
    </w:p>
    <w:p w14:paraId="72A1D96E" w14:textId="541D6950" w:rsidR="000D3587" w:rsidRPr="000D3587" w:rsidRDefault="000D3587" w:rsidP="00936BC3">
      <w:pPr>
        <w:pStyle w:val="Paragraphedeliste"/>
        <w:numPr>
          <w:ilvl w:val="0"/>
          <w:numId w:val="55"/>
        </w:numPr>
        <w:rPr>
          <w:lang w:val="fr-BE" w:bidi="en-US"/>
        </w:rPr>
      </w:pPr>
      <w:r w:rsidRPr="00CD786A">
        <w:rPr>
          <w:b/>
          <w:bCs/>
        </w:rPr>
        <w:t>S'il y a une erreur :</w:t>
      </w:r>
      <w:r>
        <w:t xml:space="preserve"> celle-ci s'affiche dans la sortie d'erreurs.</w:t>
      </w:r>
    </w:p>
    <w:p w14:paraId="075E0712" w14:textId="59B431E4" w:rsidR="000D3587" w:rsidRDefault="00DC6959" w:rsidP="000D3587">
      <w:pPr>
        <w:rPr>
          <w:lang w:val="fr-BE" w:bidi="en-US"/>
        </w:rPr>
      </w:pPr>
      <w:r>
        <w:rPr>
          <w:noProof/>
        </w:rPr>
        <w:drawing>
          <wp:inline distT="0" distB="0" distL="0" distR="0" wp14:anchorId="1C58BD32" wp14:editId="1004BBEF">
            <wp:extent cx="5572125" cy="2382876"/>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9090" cy="2385854"/>
                    </a:xfrm>
                    <a:prstGeom prst="rect">
                      <a:avLst/>
                    </a:prstGeom>
                  </pic:spPr>
                </pic:pic>
              </a:graphicData>
            </a:graphic>
          </wp:inline>
        </w:drawing>
      </w:r>
    </w:p>
    <w:p w14:paraId="70EAD809" w14:textId="101D9E4E" w:rsidR="00DC6959" w:rsidRDefault="00DC6959" w:rsidP="00DC6959">
      <w:pPr>
        <w:pStyle w:val="Titre7"/>
      </w:pPr>
      <w:r>
        <w:t> Flux de redirection avec consideration des erreurs</w:t>
      </w:r>
    </w:p>
    <w:p w14:paraId="3B4E165F" w14:textId="77777777" w:rsidR="00021A3A" w:rsidRDefault="00021A3A" w:rsidP="00DC6959">
      <w:r>
        <w:t xml:space="preserve">Par défaut, tout s'affiche dans la console : la sortie standard comme la sortie d'erreurs. </w:t>
      </w:r>
    </w:p>
    <w:p w14:paraId="5B4ECE3B" w14:textId="379A7382" w:rsidR="00DC6959" w:rsidRPr="00021A3A" w:rsidRDefault="00021A3A" w:rsidP="00DC6959">
      <w:r>
        <w:lastRenderedPageBreak/>
        <w:t>Cela explique pourquoi vous ne faisiez pas la différence entre ces 2 sorties jusqu'ici : elles avaient l'air identiques. Tout à l'heure, nous avons vu comment rediriger la sortie standard dans un fichier. Toutefois, les erreurs continuent d'être affichées dans la console. Faites le test :</w:t>
      </w:r>
    </w:p>
    <w:p w14:paraId="7F64DAE5" w14:textId="4523FFA2" w:rsidR="00DC6959" w:rsidRDefault="00021A3A" w:rsidP="00DC6959">
      <w:pPr>
        <w:rPr>
          <w:lang w:val="fr-BE" w:bidi="en-US"/>
        </w:rPr>
      </w:pPr>
      <w:r>
        <w:rPr>
          <w:noProof/>
        </w:rPr>
        <w:drawing>
          <wp:inline distT="0" distB="0" distL="0" distR="0" wp14:anchorId="4A90C740" wp14:editId="12864C26">
            <wp:extent cx="6029960" cy="702945"/>
            <wp:effectExtent l="0" t="0" r="8890" b="190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29960" cy="702945"/>
                    </a:xfrm>
                    <a:prstGeom prst="rect">
                      <a:avLst/>
                    </a:prstGeom>
                  </pic:spPr>
                </pic:pic>
              </a:graphicData>
            </a:graphic>
          </wp:inline>
        </w:drawing>
      </w:r>
    </w:p>
    <w:p w14:paraId="040D5DBE" w14:textId="0356BC0C" w:rsidR="00BB5AC3" w:rsidRDefault="0091311F" w:rsidP="00DC6959">
      <w:r>
        <w:t>Le fichier "fichier_inexistant.csv" n'existe pas. L'erreur s'est affichée dans la console au lieu d'avoir été envoyée dans eleves.txt.</w:t>
      </w:r>
    </w:p>
    <w:p w14:paraId="4B429B2D" w14:textId="164C6624" w:rsidR="0091311F" w:rsidRPr="00A725CE" w:rsidRDefault="0091311F" w:rsidP="00936BC3">
      <w:pPr>
        <w:pStyle w:val="Paragraphedeliste"/>
        <w:numPr>
          <w:ilvl w:val="0"/>
          <w:numId w:val="57"/>
        </w:numPr>
        <w:rPr>
          <w:i/>
          <w:iCs/>
          <w:lang w:val="fr-BE" w:bidi="en-US"/>
        </w:rPr>
      </w:pPr>
      <w:r w:rsidRPr="00A725CE">
        <w:rPr>
          <w:i/>
          <w:iCs/>
          <w:lang w:val="fr-BE" w:bidi="en-US"/>
        </w:rPr>
        <w:t xml:space="preserve">Rédiriger </w:t>
      </w:r>
      <w:r w:rsidR="00392D20" w:rsidRPr="00A725CE">
        <w:rPr>
          <w:i/>
          <w:iCs/>
          <w:lang w:val="fr-BE" w:bidi="en-US"/>
        </w:rPr>
        <w:t>l</w:t>
      </w:r>
      <w:r w:rsidRPr="00A725CE">
        <w:rPr>
          <w:i/>
          <w:iCs/>
          <w:lang w:val="fr-BE" w:bidi="en-US"/>
        </w:rPr>
        <w:t>es erreurs</w:t>
      </w:r>
      <w:r w:rsidR="00392D20" w:rsidRPr="00A725CE">
        <w:rPr>
          <w:i/>
          <w:iCs/>
          <w:lang w:val="fr-BE" w:bidi="en-US"/>
        </w:rPr>
        <w:t xml:space="preserve"> dans un fichier à part</w:t>
      </w:r>
    </w:p>
    <w:p w14:paraId="4F33B424" w14:textId="68FE84A2" w:rsidR="00CD786A" w:rsidRDefault="00BB5AC3" w:rsidP="002E7677">
      <w:r>
        <w:t>On pourrait souhaiter "logger" les erreurs dans un fichier d'erreurs à part pour ne pas les oublier et pour pouvoir les analyser ensuite. Pour cela, on utilise l'opérateur 2&gt;. Vous avez bien lu : c'est le chiffre 2 collé au chevron que nous avons utilisé tout à l'heure. Faisons une seconde redirection à la fin de cette commande cut :</w:t>
      </w:r>
    </w:p>
    <w:p w14:paraId="07331CB6" w14:textId="318B16C3" w:rsidR="00BB5AC3" w:rsidRDefault="0039553E" w:rsidP="002E7677">
      <w:pPr>
        <w:rPr>
          <w:b/>
          <w:bCs/>
          <w:u w:val="single"/>
          <w:lang w:val="fr-BE" w:bidi="en-US"/>
        </w:rPr>
      </w:pPr>
      <w:r>
        <w:rPr>
          <w:noProof/>
        </w:rPr>
        <w:drawing>
          <wp:inline distT="0" distB="0" distL="0" distR="0" wp14:anchorId="1AC33B01" wp14:editId="7B958137">
            <wp:extent cx="6029960" cy="568960"/>
            <wp:effectExtent l="0" t="0" r="8890" b="254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29960" cy="568960"/>
                    </a:xfrm>
                    <a:prstGeom prst="rect">
                      <a:avLst/>
                    </a:prstGeom>
                  </pic:spPr>
                </pic:pic>
              </a:graphicData>
            </a:graphic>
          </wp:inline>
        </w:drawing>
      </w:r>
    </w:p>
    <w:p w14:paraId="07831FF7" w14:textId="77777777" w:rsidR="0039553E" w:rsidRDefault="0039553E" w:rsidP="002E7677">
      <w:r>
        <w:t xml:space="preserve">Il y a deux redirections ici : </w:t>
      </w:r>
    </w:p>
    <w:p w14:paraId="7E2237CB" w14:textId="77777777" w:rsidR="0039553E" w:rsidRPr="0039553E" w:rsidRDefault="0039553E" w:rsidP="00936BC3">
      <w:pPr>
        <w:pStyle w:val="Paragraphedeliste"/>
        <w:numPr>
          <w:ilvl w:val="0"/>
          <w:numId w:val="56"/>
        </w:numPr>
        <w:rPr>
          <w:b/>
          <w:bCs/>
          <w:u w:val="single"/>
          <w:lang w:val="fr-BE" w:bidi="en-US"/>
        </w:rPr>
      </w:pPr>
      <w:r>
        <w:t xml:space="preserve"> </w:t>
      </w:r>
      <w:r w:rsidRPr="0039553E">
        <w:rPr>
          <w:b/>
          <w:bCs/>
        </w:rPr>
        <w:t>&gt; eleves.txt :</w:t>
      </w:r>
      <w:r>
        <w:t xml:space="preserve"> redirige le résultat de la commande (sauf les erreurs) dans le fichier eleves.txt. C'est la sortie standard. </w:t>
      </w:r>
    </w:p>
    <w:p w14:paraId="3F3D5671" w14:textId="6C0D42A4" w:rsidR="0039553E" w:rsidRPr="008314E0" w:rsidRDefault="0039553E" w:rsidP="00936BC3">
      <w:pPr>
        <w:pStyle w:val="Paragraphedeliste"/>
        <w:numPr>
          <w:ilvl w:val="0"/>
          <w:numId w:val="56"/>
        </w:numPr>
        <w:spacing w:after="240"/>
        <w:rPr>
          <w:b/>
          <w:bCs/>
          <w:u w:val="single"/>
          <w:lang w:val="fr-BE" w:bidi="en-US"/>
        </w:rPr>
      </w:pPr>
      <w:r w:rsidRPr="0039553E">
        <w:rPr>
          <w:b/>
          <w:bCs/>
        </w:rPr>
        <w:t>2&gt; erreurs.log :</w:t>
      </w:r>
      <w:r>
        <w:t xml:space="preserve"> redirige les erreurs éventuelles dans le fichier erreurs.log. C'est la sortie d'erreurs. Vous pouvez vérifier : si "fichier_inexistant.csv" n'a pas été trouvé, l'erreur aura été inscrite dans le fichier "erreurs.log" au lieu d'être affichée dans la console.</w:t>
      </w:r>
    </w:p>
    <w:p w14:paraId="53C285FD" w14:textId="2CEE870A" w:rsidR="008314E0" w:rsidRPr="008314E0" w:rsidRDefault="008314E0" w:rsidP="008314E0">
      <w:pPr>
        <w:rPr>
          <w:i/>
          <w:iCs/>
          <w:lang w:val="fr-BE" w:bidi="en-US"/>
        </w:rPr>
      </w:pPr>
      <w:r w:rsidRPr="008314E0">
        <w:rPr>
          <w:i/>
          <w:iCs/>
          <w:lang w:val="fr-BE" w:bidi="en-US"/>
        </w:rPr>
        <w:t xml:space="preserve">Remarque : </w:t>
      </w:r>
    </w:p>
    <w:p w14:paraId="55BF64FF" w14:textId="7CF90CF3" w:rsidR="008314E0" w:rsidRDefault="008314E0" w:rsidP="008314E0">
      <w:r>
        <w:t>Notez qu'il est aussi possible d'utiliser 2&gt;&gt; pour ajouter les erreurs à la fin du fichier.</w:t>
      </w:r>
    </w:p>
    <w:p w14:paraId="7972B492" w14:textId="78D5A5FE" w:rsidR="008314E0" w:rsidRPr="00A725CE" w:rsidRDefault="004F396A" w:rsidP="00936BC3">
      <w:pPr>
        <w:pStyle w:val="Paragraphedeliste"/>
        <w:numPr>
          <w:ilvl w:val="0"/>
          <w:numId w:val="57"/>
        </w:numPr>
        <w:rPr>
          <w:i/>
          <w:iCs/>
          <w:lang w:val="fr-BE" w:bidi="en-US"/>
        </w:rPr>
      </w:pPr>
      <w:r w:rsidRPr="00A725CE">
        <w:rPr>
          <w:i/>
          <w:iCs/>
          <w:lang w:val="fr-BE" w:bidi="en-US"/>
        </w:rPr>
        <w:t xml:space="preserve">Fusionner les sorties : </w:t>
      </w:r>
    </w:p>
    <w:p w14:paraId="12CDF5D7" w14:textId="09076A05" w:rsidR="004F396A" w:rsidRDefault="008D257B" w:rsidP="004F396A">
      <w:r>
        <w:t>Notez qu'il est aussi possible d'utiliser 2&gt;&gt; pour ajouter les erreurs à la fin du fichier. Il faut utiliser le code suivant : 2&gt;&amp;1 Cela a pour effet de rediriger toute la sortie d'erreurs dans la sortie standard. Traduction pour l'ordinateur : "envoie les erreurs au même endroit que le reste. Essayez donc ceci :</w:t>
      </w:r>
    </w:p>
    <w:p w14:paraId="7C7B09AB" w14:textId="43841DCB" w:rsidR="008D257B" w:rsidRDefault="0084557C" w:rsidP="004F396A">
      <w:r>
        <w:rPr>
          <w:noProof/>
        </w:rPr>
        <w:drawing>
          <wp:inline distT="0" distB="0" distL="0" distR="0" wp14:anchorId="6342C101" wp14:editId="6102CD20">
            <wp:extent cx="6029960" cy="586105"/>
            <wp:effectExtent l="0" t="0" r="8890" b="444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29960" cy="586105"/>
                    </a:xfrm>
                    <a:prstGeom prst="rect">
                      <a:avLst/>
                    </a:prstGeom>
                  </pic:spPr>
                </pic:pic>
              </a:graphicData>
            </a:graphic>
          </wp:inline>
        </w:drawing>
      </w:r>
    </w:p>
    <w:p w14:paraId="3E77C512" w14:textId="59854B06" w:rsidR="0084557C" w:rsidRDefault="008D5523" w:rsidP="004F396A">
      <w:r>
        <w:t>Tout ira désormais dans eleves.txt : le résultat (si ça a marché) de même que les erreurs (s'il y a eu un problème).</w:t>
      </w:r>
    </w:p>
    <w:p w14:paraId="50EE6447" w14:textId="77777777" w:rsidR="00044467" w:rsidRDefault="00044467" w:rsidP="004F396A">
      <w:r>
        <w:lastRenderedPageBreak/>
        <w:t xml:space="preserve">Nous avons découvert 3 symboles : </w:t>
      </w:r>
    </w:p>
    <w:p w14:paraId="686DBE76" w14:textId="77777777" w:rsidR="00044467" w:rsidRDefault="00044467" w:rsidP="00936BC3">
      <w:pPr>
        <w:pStyle w:val="Paragraphedeliste"/>
        <w:numPr>
          <w:ilvl w:val="0"/>
          <w:numId w:val="57"/>
        </w:numPr>
      </w:pPr>
      <w:r>
        <w:t xml:space="preserve">2&gt; : redirige les erreurs dans un fichier (s'il existe déjà il sera écrasé). </w:t>
      </w:r>
    </w:p>
    <w:p w14:paraId="43DC7C0C" w14:textId="77777777" w:rsidR="00044467" w:rsidRDefault="00044467" w:rsidP="00936BC3">
      <w:pPr>
        <w:pStyle w:val="Paragraphedeliste"/>
        <w:numPr>
          <w:ilvl w:val="0"/>
          <w:numId w:val="57"/>
        </w:numPr>
      </w:pPr>
      <w:r>
        <w:t xml:space="preserve">2&gt;&gt; : redirige les erreurs à la fin d'un fichier (s'il n'existe pas, il sera créé). </w:t>
      </w:r>
    </w:p>
    <w:p w14:paraId="2D07FEFB" w14:textId="1FA5DB3D" w:rsidR="00044467" w:rsidRDefault="00044467" w:rsidP="00936BC3">
      <w:pPr>
        <w:pStyle w:val="Paragraphedeliste"/>
        <w:numPr>
          <w:ilvl w:val="0"/>
          <w:numId w:val="57"/>
        </w:numPr>
      </w:pPr>
      <w:r>
        <w:t>2&gt;&amp;1 : redirige les erreurs au même endroit et de la même façon que la sortie standard.</w:t>
      </w:r>
    </w:p>
    <w:p w14:paraId="38D88941" w14:textId="1D1C35DF" w:rsidR="00044467" w:rsidRDefault="00122ACD" w:rsidP="00122ACD">
      <w:pPr>
        <w:jc w:val="center"/>
      </w:pPr>
      <w:r>
        <w:rPr>
          <w:noProof/>
        </w:rPr>
        <w:drawing>
          <wp:inline distT="0" distB="0" distL="0" distR="0" wp14:anchorId="78412935" wp14:editId="48CF3A33">
            <wp:extent cx="4659085" cy="2013519"/>
            <wp:effectExtent l="0" t="0" r="8255" b="635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67871" cy="2017316"/>
                    </a:xfrm>
                    <a:prstGeom prst="rect">
                      <a:avLst/>
                    </a:prstGeom>
                  </pic:spPr>
                </pic:pic>
              </a:graphicData>
            </a:graphic>
          </wp:inline>
        </w:drawing>
      </w:r>
    </w:p>
    <w:p w14:paraId="5E4B60AF" w14:textId="1FF4F27C" w:rsidR="00122ACD" w:rsidRDefault="00122ACD" w:rsidP="00122ACD">
      <w:pPr>
        <w:pStyle w:val="Titre7"/>
      </w:pPr>
      <w:r>
        <w:t> Illustration des trois flux de sorties par défaut</w:t>
      </w:r>
    </w:p>
    <w:p w14:paraId="13075046" w14:textId="700EBDAC" w:rsidR="0061646E" w:rsidRDefault="00AF6EF6" w:rsidP="00AF6EF6">
      <w:pPr>
        <w:pStyle w:val="Titre4"/>
        <w:rPr>
          <w:lang w:val="fr-BE" w:bidi="en-US"/>
        </w:rPr>
      </w:pPr>
      <w:r>
        <w:rPr>
          <w:lang w:val="fr-BE" w:bidi="en-US"/>
        </w:rPr>
        <w:t>Lire depuis un fichier ou un clavier</w:t>
      </w:r>
    </w:p>
    <w:p w14:paraId="008F6248" w14:textId="089FB894" w:rsidR="00AF6EF6" w:rsidRPr="00AF6EF6" w:rsidRDefault="00EC7914" w:rsidP="00AF6EF6">
      <w:pPr>
        <w:rPr>
          <w:lang w:val="fr-BE" w:bidi="en-US"/>
        </w:rPr>
      </w:pPr>
      <w:r>
        <w:t>Pour le moment, nous avons redirigé uniquement la sortie des commandes. Nous avons décidé où envoyer les messages issus de ces commandes.</w:t>
      </w:r>
      <w:r w:rsidRPr="00EC7914">
        <w:t xml:space="preserve"> </w:t>
      </w:r>
      <w:r>
        <w:t>Pour faire un peu l'inverse, c'est-à-dire de décider d'où vient l'entrée d'une commande. Jusqu'alors, l'entrée venait des paramètres de la commande... on peut faire en sorte qu'elle vienne d'un fichier ou d'une saisie au clavier !</w:t>
      </w:r>
    </w:p>
    <w:p w14:paraId="270211C4" w14:textId="34B32A96" w:rsidR="00122ACD" w:rsidRDefault="008D4004" w:rsidP="008D4004">
      <w:pPr>
        <w:jc w:val="center"/>
        <w:rPr>
          <w:lang w:val="fr-BE" w:bidi="en-US"/>
        </w:rPr>
      </w:pPr>
      <w:r>
        <w:rPr>
          <w:noProof/>
        </w:rPr>
        <w:drawing>
          <wp:inline distT="0" distB="0" distL="0" distR="0" wp14:anchorId="4C5858F5" wp14:editId="66421A65">
            <wp:extent cx="5442857" cy="1853859"/>
            <wp:effectExtent l="0" t="0" r="5715"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54644" cy="1857874"/>
                    </a:xfrm>
                    <a:prstGeom prst="rect">
                      <a:avLst/>
                    </a:prstGeom>
                  </pic:spPr>
                </pic:pic>
              </a:graphicData>
            </a:graphic>
          </wp:inline>
        </w:drawing>
      </w:r>
    </w:p>
    <w:p w14:paraId="5875828D" w14:textId="0569743E" w:rsidR="008D4004" w:rsidRDefault="008D4004" w:rsidP="008D4004">
      <w:pPr>
        <w:pStyle w:val="Titre7"/>
      </w:pPr>
      <w:r>
        <w:t> Entrée de commande</w:t>
      </w:r>
    </w:p>
    <w:p w14:paraId="399D2FDD" w14:textId="0AEB969E" w:rsidR="008D4004" w:rsidRPr="00373388" w:rsidRDefault="00373388" w:rsidP="00936BC3">
      <w:pPr>
        <w:pStyle w:val="Paragraphedeliste"/>
        <w:numPr>
          <w:ilvl w:val="0"/>
          <w:numId w:val="58"/>
        </w:numPr>
        <w:rPr>
          <w:i/>
          <w:iCs/>
          <w:lang w:val="fr-BE" w:bidi="en-US"/>
        </w:rPr>
      </w:pPr>
      <w:r w:rsidRPr="00373388">
        <w:rPr>
          <w:i/>
          <w:iCs/>
          <w:lang w:val="fr-BE" w:bidi="en-US"/>
        </w:rPr>
        <w:t>Lire depuis un fichier</w:t>
      </w:r>
    </w:p>
    <w:p w14:paraId="7E3D062B" w14:textId="0B2D005B" w:rsidR="008D257B" w:rsidRDefault="00E0102A" w:rsidP="004F396A">
      <w:r>
        <w:t xml:space="preserve">Le chevron ouvrant &lt; (à ne pas confondre avec le chevron fermant que nous avons utilisé tout à l'heure) permet d'indiquer d'où vient l'entrée qu'on envoie à la commande. On va prendre un exemple tout bête : la commande </w:t>
      </w:r>
      <w:r w:rsidRPr="00E0102A">
        <w:rPr>
          <w:i/>
          <w:iCs/>
        </w:rPr>
        <w:t>cat</w:t>
      </w:r>
      <w:r>
        <w:t>.</w:t>
      </w:r>
    </w:p>
    <w:p w14:paraId="58734D9E" w14:textId="24AFC361" w:rsidR="00E0102A" w:rsidRDefault="00DD089F" w:rsidP="004F396A">
      <w:r>
        <w:rPr>
          <w:noProof/>
        </w:rPr>
        <w:lastRenderedPageBreak/>
        <w:drawing>
          <wp:inline distT="0" distB="0" distL="0" distR="0" wp14:anchorId="13BBCD94" wp14:editId="342258A7">
            <wp:extent cx="6029960" cy="1421130"/>
            <wp:effectExtent l="0" t="0" r="8890" b="762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29960" cy="1421130"/>
                    </a:xfrm>
                    <a:prstGeom prst="rect">
                      <a:avLst/>
                    </a:prstGeom>
                  </pic:spPr>
                </pic:pic>
              </a:graphicData>
            </a:graphic>
          </wp:inline>
        </w:drawing>
      </w:r>
    </w:p>
    <w:p w14:paraId="05E7295F" w14:textId="49965B67" w:rsidR="00DD089F" w:rsidRDefault="006444C9" w:rsidP="004F396A">
      <w:r>
        <w:t>Cela aura pour effet d'afficher le contenu du fichier envoyé en entrée :</w:t>
      </w:r>
    </w:p>
    <w:p w14:paraId="283D5DF4" w14:textId="0740C930" w:rsidR="006444C9" w:rsidRDefault="004C37E6" w:rsidP="004F396A">
      <w:r>
        <w:rPr>
          <w:noProof/>
        </w:rPr>
        <w:drawing>
          <wp:inline distT="0" distB="0" distL="0" distR="0" wp14:anchorId="1A4720E4" wp14:editId="41B2E67B">
            <wp:extent cx="6029960" cy="1426845"/>
            <wp:effectExtent l="0" t="0" r="8890" b="190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29960" cy="1426845"/>
                    </a:xfrm>
                    <a:prstGeom prst="rect">
                      <a:avLst/>
                    </a:prstGeom>
                  </pic:spPr>
                </pic:pic>
              </a:graphicData>
            </a:graphic>
          </wp:inline>
        </w:drawing>
      </w:r>
    </w:p>
    <w:p w14:paraId="5B72FB5F" w14:textId="743B2548" w:rsidR="004C37E6" w:rsidRPr="00776E0E" w:rsidRDefault="00776E0E" w:rsidP="00936BC3">
      <w:pPr>
        <w:pStyle w:val="Paragraphedeliste"/>
        <w:numPr>
          <w:ilvl w:val="0"/>
          <w:numId w:val="58"/>
        </w:numPr>
        <w:rPr>
          <w:i/>
          <w:iCs/>
        </w:rPr>
      </w:pPr>
      <w:r w:rsidRPr="00776E0E">
        <w:rPr>
          <w:i/>
          <w:iCs/>
        </w:rPr>
        <w:t>Lire depuis un clavier de manière progressive</w:t>
      </w:r>
    </w:p>
    <w:p w14:paraId="38C6456E" w14:textId="7267278B" w:rsidR="00E0102A" w:rsidRDefault="001F6163" w:rsidP="004F396A">
      <w:r>
        <w:t>Le double chevron ouvrant &lt;&lt; fait quelque chose d'assez différent : il vous permet d'envoyer un contenu à une commande avec votre clavier. Cela peut s'avérer très utile. Je vous propose un exemple concret pour bien voir ce que ça permet de faire en pratique. Essayez de taper ceci :</w:t>
      </w:r>
    </w:p>
    <w:p w14:paraId="7A64E3BF" w14:textId="256EB092" w:rsidR="001F6163" w:rsidRDefault="001F6163" w:rsidP="004F396A">
      <w:r>
        <w:rPr>
          <w:noProof/>
        </w:rPr>
        <w:drawing>
          <wp:inline distT="0" distB="0" distL="0" distR="0" wp14:anchorId="54E2975D" wp14:editId="0951E299">
            <wp:extent cx="6029960" cy="609600"/>
            <wp:effectExtent l="0" t="0" r="889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29960" cy="609600"/>
                    </a:xfrm>
                    <a:prstGeom prst="rect">
                      <a:avLst/>
                    </a:prstGeom>
                  </pic:spPr>
                </pic:pic>
              </a:graphicData>
            </a:graphic>
          </wp:inline>
        </w:drawing>
      </w:r>
    </w:p>
    <w:p w14:paraId="2278923B" w14:textId="38DCB0FB" w:rsidR="001F6163" w:rsidRDefault="005E5F66" w:rsidP="004F396A">
      <w:r>
        <w:t>La console vous propose alors de taper du texte</w:t>
      </w:r>
    </w:p>
    <w:p w14:paraId="057E6E85" w14:textId="4C7A0D41" w:rsidR="005E5F66" w:rsidRDefault="005E5F66" w:rsidP="004F396A">
      <w:r>
        <w:rPr>
          <w:noProof/>
        </w:rPr>
        <w:drawing>
          <wp:inline distT="0" distB="0" distL="0" distR="0" wp14:anchorId="53693129" wp14:editId="091A2E97">
            <wp:extent cx="6029960" cy="693420"/>
            <wp:effectExtent l="0" t="0" r="889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29960" cy="693420"/>
                    </a:xfrm>
                    <a:prstGeom prst="rect">
                      <a:avLst/>
                    </a:prstGeom>
                  </pic:spPr>
                </pic:pic>
              </a:graphicData>
            </a:graphic>
          </wp:inline>
        </w:drawing>
      </w:r>
    </w:p>
    <w:p w14:paraId="015B4B83" w14:textId="133C8579" w:rsidR="005E5F66" w:rsidRDefault="00823337" w:rsidP="004F396A">
      <w:r>
        <w:t>Comme sort -n sert à trier des nombres, on va justement écrire des nombres, un par ligne (en appuyant sur la touche Entrée à chaque fois)</w:t>
      </w:r>
    </w:p>
    <w:p w14:paraId="13D91DAB" w14:textId="5B4615D4" w:rsidR="00823337" w:rsidRDefault="00823337" w:rsidP="004F396A">
      <w:r>
        <w:rPr>
          <w:noProof/>
        </w:rPr>
        <w:drawing>
          <wp:inline distT="0" distB="0" distL="0" distR="0" wp14:anchorId="609FBDA5" wp14:editId="0A50DD4A">
            <wp:extent cx="6029960" cy="1059815"/>
            <wp:effectExtent l="0" t="0" r="8890" b="698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29960" cy="1059815"/>
                    </a:xfrm>
                    <a:prstGeom prst="rect">
                      <a:avLst/>
                    </a:prstGeom>
                  </pic:spPr>
                </pic:pic>
              </a:graphicData>
            </a:graphic>
          </wp:inline>
        </w:drawing>
      </w:r>
    </w:p>
    <w:p w14:paraId="2AC05DD4" w14:textId="4F256CA6" w:rsidR="00823337" w:rsidRDefault="00585B7E" w:rsidP="004F396A">
      <w:r>
        <w:t>Continuez ainsi jusqu'à ce que vous ayez terminé. Lorsque vous avez fini, tapez FIN pour arrêter la saisie. Tout le texte que vous avez écrit est alors envoyé à la commande (ici sort) qui traite cela en entrée. Et, comme vous pouvez vous en douter, la commande sort nous trie nos nombres !</w:t>
      </w:r>
    </w:p>
    <w:p w14:paraId="69C602A8" w14:textId="612CEEBC" w:rsidR="00585B7E" w:rsidRDefault="00233E36" w:rsidP="004F396A">
      <w:r>
        <w:rPr>
          <w:noProof/>
        </w:rPr>
        <w:lastRenderedPageBreak/>
        <w:drawing>
          <wp:inline distT="0" distB="0" distL="0" distR="0" wp14:anchorId="2E75FA1A" wp14:editId="194AAF1F">
            <wp:extent cx="6029960" cy="2721610"/>
            <wp:effectExtent l="0" t="0" r="8890" b="254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29960" cy="2721610"/>
                    </a:xfrm>
                    <a:prstGeom prst="rect">
                      <a:avLst/>
                    </a:prstGeom>
                  </pic:spPr>
                </pic:pic>
              </a:graphicData>
            </a:graphic>
          </wp:inline>
        </w:drawing>
      </w:r>
    </w:p>
    <w:p w14:paraId="13CF7E29" w14:textId="0A623F4D" w:rsidR="00233E36" w:rsidRDefault="004E7DE1" w:rsidP="004F396A">
      <w:r>
        <w:t xml:space="preserve">Cela vous évite d'avoir à créer un fichier si vous n'en avez pas besoin. Vous pouvez faire la même chose avec une autre commande comme par exemple wc pour compter le nombre de mots ou de caractères. </w:t>
      </w:r>
    </w:p>
    <w:p w14:paraId="76231F3F" w14:textId="7C4D0817" w:rsidR="004E7DE1" w:rsidRDefault="004E7DE1" w:rsidP="004F396A">
      <w:r>
        <w:rPr>
          <w:noProof/>
        </w:rPr>
        <w:drawing>
          <wp:inline distT="0" distB="0" distL="0" distR="0" wp14:anchorId="5FA4FE81" wp14:editId="4B14E975">
            <wp:extent cx="6029960" cy="951865"/>
            <wp:effectExtent l="0" t="0" r="8890" b="63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29960" cy="951865"/>
                    </a:xfrm>
                    <a:prstGeom prst="rect">
                      <a:avLst/>
                    </a:prstGeom>
                  </pic:spPr>
                </pic:pic>
              </a:graphicData>
            </a:graphic>
          </wp:inline>
        </w:drawing>
      </w:r>
    </w:p>
    <w:p w14:paraId="323C4B59" w14:textId="7873E830" w:rsidR="004E7DE1" w:rsidRDefault="004E7DE1" w:rsidP="004E7DE1">
      <w:pPr>
        <w:spacing w:after="240"/>
      </w:pPr>
      <w:r>
        <w:t>Ce qui compte, c'est que vous définissiez un mot-clé qui servira à indiquer la fin de la saisie. Notez par ailleurs que rien ne vous oblige à écrire ce mot en majuscules.</w:t>
      </w:r>
    </w:p>
    <w:p w14:paraId="119F66C3" w14:textId="3A1AC5AB" w:rsidR="004E7DE1" w:rsidRDefault="004E7DE1" w:rsidP="004E7DE1">
      <w:pPr>
        <w:spacing w:after="240"/>
      </w:pPr>
      <w:r>
        <w:t>Nous pouvons donc "alimenter" des commandes de 2 manières différentes : &lt; : envoie le contenu d'un fichier à une commande. &lt;&lt; : passe la console en mode saisie au clavier, ligne par ligne. Toutes ces lignes seront envoyées à la commande lorsque le mot-clé de fin aura été écrit.</w:t>
      </w:r>
    </w:p>
    <w:p w14:paraId="301E03D8" w14:textId="10FB713B" w:rsidR="004E7DE1" w:rsidRDefault="004E7DE1" w:rsidP="00F22434">
      <w:pPr>
        <w:spacing w:after="240"/>
        <w:jc w:val="center"/>
      </w:pPr>
      <w:r>
        <w:rPr>
          <w:noProof/>
        </w:rPr>
        <w:drawing>
          <wp:inline distT="0" distB="0" distL="0" distR="0" wp14:anchorId="2F192DD5" wp14:editId="74001B85">
            <wp:extent cx="4810125" cy="1714500"/>
            <wp:effectExtent l="0" t="0" r="9525"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10125" cy="1714500"/>
                    </a:xfrm>
                    <a:prstGeom prst="rect">
                      <a:avLst/>
                    </a:prstGeom>
                  </pic:spPr>
                </pic:pic>
              </a:graphicData>
            </a:graphic>
          </wp:inline>
        </w:drawing>
      </w:r>
    </w:p>
    <w:p w14:paraId="1933A46D" w14:textId="00A1B42C" w:rsidR="00F22434" w:rsidRDefault="00F22434" w:rsidP="00F22434">
      <w:pPr>
        <w:pStyle w:val="Titre7"/>
      </w:pPr>
      <w:r>
        <w:t> Illustration de redirection d’entrée</w:t>
      </w:r>
    </w:p>
    <w:p w14:paraId="71840CE9" w14:textId="7C7ABEAE" w:rsidR="004E7DE1" w:rsidRDefault="00395345" w:rsidP="004E7DE1">
      <w:pPr>
        <w:spacing w:after="240"/>
      </w:pPr>
      <w:r>
        <w:lastRenderedPageBreak/>
        <w:t xml:space="preserve">Vous pouvez tout à fait combiner ces symboles avec ceux qu'on a vus précédemment. </w:t>
      </w:r>
    </w:p>
    <w:p w14:paraId="136AF6D0" w14:textId="2FDB3A7F" w:rsidR="00395345" w:rsidRDefault="00395345" w:rsidP="004E7DE1">
      <w:pPr>
        <w:spacing w:after="240"/>
      </w:pPr>
      <w:r>
        <w:rPr>
          <w:noProof/>
        </w:rPr>
        <w:drawing>
          <wp:inline distT="0" distB="0" distL="0" distR="0" wp14:anchorId="55893EA5" wp14:editId="055559D7">
            <wp:extent cx="6029960" cy="971550"/>
            <wp:effectExtent l="0" t="0" r="889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29960" cy="971550"/>
                    </a:xfrm>
                    <a:prstGeom prst="rect">
                      <a:avLst/>
                    </a:prstGeom>
                  </pic:spPr>
                </pic:pic>
              </a:graphicData>
            </a:graphic>
          </wp:inline>
        </w:drawing>
      </w:r>
    </w:p>
    <w:p w14:paraId="085FF40E" w14:textId="78018744" w:rsidR="00395345" w:rsidRDefault="00173C24" w:rsidP="00173C24">
      <w:pPr>
        <w:pStyle w:val="Titre4"/>
      </w:pPr>
      <w:r>
        <w:t>Chainer les commandes</w:t>
      </w:r>
    </w:p>
    <w:p w14:paraId="6DAF2D5E" w14:textId="478D3CF0" w:rsidR="00173C24" w:rsidRDefault="000E7AD7" w:rsidP="00173C24">
      <w:r>
        <w:t>Passons maintenant au symbole le plus intéressant que vous utiliserez le plus souvent : le pipe | (prononcez "païpe", comme un bon anglais). Son but ? Chaîner des commandes.</w:t>
      </w:r>
    </w:p>
    <w:p w14:paraId="1067952A" w14:textId="638FCE9C" w:rsidR="000E7AD7" w:rsidRPr="000E7AD7" w:rsidRDefault="000E7AD7" w:rsidP="00936BC3">
      <w:pPr>
        <w:pStyle w:val="Paragraphedeliste"/>
        <w:numPr>
          <w:ilvl w:val="0"/>
          <w:numId w:val="59"/>
        </w:numPr>
        <w:rPr>
          <w:i/>
          <w:iCs/>
        </w:rPr>
      </w:pPr>
      <w:r w:rsidRPr="000E7AD7">
        <w:rPr>
          <w:i/>
          <w:iCs/>
        </w:rPr>
        <w:t xml:space="preserve">Théorie </w:t>
      </w:r>
    </w:p>
    <w:p w14:paraId="1EF61562" w14:textId="45B58A93" w:rsidR="000E7AD7" w:rsidRDefault="000E7AD7" w:rsidP="000E7AD7">
      <w:r>
        <w:t>"Chaîner des commandes" ? Cela signifie connecter la sortie d'une commande à l'entrée d'une autre commande.</w:t>
      </w:r>
    </w:p>
    <w:p w14:paraId="60920483" w14:textId="1852EDD7" w:rsidR="000E7AD7" w:rsidRDefault="003F000E" w:rsidP="000E7AD7">
      <w:r>
        <w:rPr>
          <w:noProof/>
        </w:rPr>
        <w:drawing>
          <wp:inline distT="0" distB="0" distL="0" distR="0" wp14:anchorId="63CA623D" wp14:editId="36CAACC6">
            <wp:extent cx="6029960" cy="1080770"/>
            <wp:effectExtent l="0" t="0" r="8890" b="508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29960" cy="1080770"/>
                    </a:xfrm>
                    <a:prstGeom prst="rect">
                      <a:avLst/>
                    </a:prstGeom>
                  </pic:spPr>
                </pic:pic>
              </a:graphicData>
            </a:graphic>
          </wp:inline>
        </w:drawing>
      </w:r>
    </w:p>
    <w:p w14:paraId="407B16A4" w14:textId="60EBCAEC" w:rsidR="003F000E" w:rsidRDefault="003F000E" w:rsidP="003F000E">
      <w:pPr>
        <w:pStyle w:val="Titre7"/>
      </w:pPr>
      <w:r>
        <w:t> Illustration pour chainer des commandes</w:t>
      </w:r>
    </w:p>
    <w:p w14:paraId="50D4B7B2" w14:textId="04C7A033" w:rsidR="003F000E" w:rsidRDefault="003B039A" w:rsidP="003F000E">
      <w:r>
        <w:t>En gros, tout ce qui sort de la commande1 est immédiatement envoyé à la commande2. Et vous pouvez chaîner des commandes comme cela indéfiniment ! Cette fonctionnalité est vraiment une des plus importantes et elle décuple littéralement les possibilités offertes par la console. Souvenez-vous : dans le chapitre précédent je vous disais que chaque commande Unix avait un et un seul rôle, mais qu'elle le remplissait bien. Parfois, l'utilité de certaines commandes seules peut paraître limitée, mais celles-ci prennent en général tout leur sens lorsqu'on les combine à d'autres commandes.</w:t>
      </w:r>
    </w:p>
    <w:p w14:paraId="7959712E" w14:textId="19DC86B1" w:rsidR="003B039A" w:rsidRPr="003B039A" w:rsidRDefault="003B039A" w:rsidP="00936BC3">
      <w:pPr>
        <w:pStyle w:val="Paragraphedeliste"/>
        <w:numPr>
          <w:ilvl w:val="0"/>
          <w:numId w:val="59"/>
        </w:numPr>
        <w:rPr>
          <w:i/>
          <w:iCs/>
          <w:lang w:val="fr-BE" w:bidi="en-US"/>
        </w:rPr>
      </w:pPr>
      <w:r w:rsidRPr="003B039A">
        <w:rPr>
          <w:i/>
          <w:iCs/>
          <w:lang w:val="fr-BE" w:bidi="en-US"/>
        </w:rPr>
        <w:t xml:space="preserve">Pratique </w:t>
      </w:r>
    </w:p>
    <w:p w14:paraId="75029471" w14:textId="25ED47B6" w:rsidR="00585B7E" w:rsidRDefault="00DD38D9" w:rsidP="004F396A">
      <w:r w:rsidRPr="00DD38D9">
        <w:rPr>
          <w:i/>
          <w:iCs/>
        </w:rPr>
        <w:t xml:space="preserve">Exemple 1 : </w:t>
      </w:r>
      <w:r>
        <w:t>Trier les élèves par nom</w:t>
      </w:r>
    </w:p>
    <w:p w14:paraId="63C265A5" w14:textId="7AA31D19" w:rsidR="003B039A" w:rsidRDefault="005651EB" w:rsidP="004F396A">
      <w:r>
        <w:t>Si vous vous souvenez bien, nous avons toujours un fichier notes.csv qui contient la liste des élèves et leurs notes :</w:t>
      </w:r>
    </w:p>
    <w:p w14:paraId="5EA033C1" w14:textId="1B0D3232" w:rsidR="005651EB" w:rsidRDefault="005C0BA0" w:rsidP="004F396A">
      <w:r>
        <w:rPr>
          <w:noProof/>
        </w:rPr>
        <w:lastRenderedPageBreak/>
        <w:drawing>
          <wp:inline distT="0" distB="0" distL="0" distR="0" wp14:anchorId="186815E3" wp14:editId="05229726">
            <wp:extent cx="6029960" cy="1296035"/>
            <wp:effectExtent l="0" t="0" r="889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29960" cy="1296035"/>
                    </a:xfrm>
                    <a:prstGeom prst="rect">
                      <a:avLst/>
                    </a:prstGeom>
                  </pic:spPr>
                </pic:pic>
              </a:graphicData>
            </a:graphic>
          </wp:inline>
        </w:drawing>
      </w:r>
    </w:p>
    <w:p w14:paraId="644B7424" w14:textId="09E7BD33" w:rsidR="005C0BA0" w:rsidRDefault="00473E2D" w:rsidP="004F396A">
      <w:r>
        <w:t>Avec cut, on peut récupérer les noms. Avec sort, on peut les trier par ordre alphabétique. Pourquoi ne pas connecter cut à sort pour avoir la liste des noms triés ?</w:t>
      </w:r>
    </w:p>
    <w:p w14:paraId="1A520234" w14:textId="124B18B1" w:rsidR="00473E2D" w:rsidRDefault="00473E2D" w:rsidP="004F396A">
      <w:r>
        <w:rPr>
          <w:noProof/>
        </w:rPr>
        <w:drawing>
          <wp:inline distT="0" distB="0" distL="0" distR="0" wp14:anchorId="0A6D7A41" wp14:editId="0CF0F09B">
            <wp:extent cx="6029960" cy="1416050"/>
            <wp:effectExtent l="0" t="0" r="889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29960" cy="1416050"/>
                    </a:xfrm>
                    <a:prstGeom prst="rect">
                      <a:avLst/>
                    </a:prstGeom>
                  </pic:spPr>
                </pic:pic>
              </a:graphicData>
            </a:graphic>
          </wp:inline>
        </w:drawing>
      </w:r>
    </w:p>
    <w:p w14:paraId="65FF027C" w14:textId="5486BE59" w:rsidR="00473E2D" w:rsidRDefault="00473E2D" w:rsidP="004F396A">
      <w:r>
        <w:t xml:space="preserve">Le </w:t>
      </w:r>
      <w:r w:rsidR="00A631CF">
        <w:t>« </w:t>
      </w:r>
      <w:r>
        <w:t>pipe</w:t>
      </w:r>
      <w:r w:rsidR="00A631CF">
        <w:t> »</w:t>
      </w:r>
      <w:r>
        <w:t xml:space="preserve"> effectue la connexion entre la sortie de cut (des noms dans le désordre) et l'entrée de sort.</w:t>
      </w:r>
    </w:p>
    <w:p w14:paraId="7E0F3A0A" w14:textId="69123D85" w:rsidR="00473E2D" w:rsidRDefault="00473E2D" w:rsidP="004F396A">
      <w:r>
        <w:rPr>
          <w:noProof/>
        </w:rPr>
        <w:drawing>
          <wp:inline distT="0" distB="0" distL="0" distR="0" wp14:anchorId="72245020" wp14:editId="5BBFD319">
            <wp:extent cx="6029960" cy="1524000"/>
            <wp:effectExtent l="0" t="0" r="889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29960" cy="1524000"/>
                    </a:xfrm>
                    <a:prstGeom prst="rect">
                      <a:avLst/>
                    </a:prstGeom>
                  </pic:spPr>
                </pic:pic>
              </a:graphicData>
            </a:graphic>
          </wp:inline>
        </w:drawing>
      </w:r>
    </w:p>
    <w:p w14:paraId="7BCF168B" w14:textId="11C22CC5" w:rsidR="00473E2D" w:rsidRDefault="00200007" w:rsidP="004F396A">
      <w:r>
        <w:t>On peut même aller plus loin et écrire cette liste triée dans un fichier :</w:t>
      </w:r>
    </w:p>
    <w:p w14:paraId="613C45F9" w14:textId="16AF4F73" w:rsidR="00200007" w:rsidRDefault="00200007" w:rsidP="004F396A">
      <w:r>
        <w:rPr>
          <w:noProof/>
        </w:rPr>
        <w:drawing>
          <wp:inline distT="0" distB="0" distL="0" distR="0" wp14:anchorId="23F153A5" wp14:editId="2D57A706">
            <wp:extent cx="6029960" cy="585470"/>
            <wp:effectExtent l="0" t="0" r="8890" b="508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29960" cy="585470"/>
                    </a:xfrm>
                    <a:prstGeom prst="rect">
                      <a:avLst/>
                    </a:prstGeom>
                  </pic:spPr>
                </pic:pic>
              </a:graphicData>
            </a:graphic>
          </wp:inline>
        </w:drawing>
      </w:r>
    </w:p>
    <w:p w14:paraId="5E87A014" w14:textId="5689A2A5" w:rsidR="00200007" w:rsidRDefault="00A631CF" w:rsidP="004F396A">
      <w:r w:rsidRPr="00A631CF">
        <w:rPr>
          <w:i/>
          <w:iCs/>
        </w:rPr>
        <w:t>Exemple 2 :</w:t>
      </w:r>
      <w:r>
        <w:t xml:space="preserve"> Trier les répertoires par taille</w:t>
      </w:r>
    </w:p>
    <w:p w14:paraId="3FA6F14A" w14:textId="25BAB9F2" w:rsidR="00E0102A" w:rsidRDefault="00AE38CC" w:rsidP="004F396A">
      <w:r>
        <w:t>La commande du permet d'obtenir la taille de chacun des sous-répertoires du répertoire courant (je vous conseille de vous placer dans votre home en tapant d'abord cd )</w:t>
      </w:r>
    </w:p>
    <w:p w14:paraId="077C32EA" w14:textId="46270F35" w:rsidR="00AE38CC" w:rsidRDefault="00AE38CC" w:rsidP="004F396A">
      <w:pPr>
        <w:rPr>
          <w:lang w:val="fr-BE" w:bidi="en-US"/>
        </w:rPr>
      </w:pPr>
      <w:r>
        <w:rPr>
          <w:noProof/>
        </w:rPr>
        <w:lastRenderedPageBreak/>
        <w:drawing>
          <wp:inline distT="0" distB="0" distL="0" distR="0" wp14:anchorId="719C6B8A" wp14:editId="1E9B4808">
            <wp:extent cx="6029960" cy="1408430"/>
            <wp:effectExtent l="0" t="0" r="8890" b="127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29960" cy="1408430"/>
                    </a:xfrm>
                    <a:prstGeom prst="rect">
                      <a:avLst/>
                    </a:prstGeom>
                  </pic:spPr>
                </pic:pic>
              </a:graphicData>
            </a:graphic>
          </wp:inline>
        </w:drawing>
      </w:r>
    </w:p>
    <w:p w14:paraId="637F35D9" w14:textId="38D9177F" w:rsidR="00AE38CC" w:rsidRDefault="00F22434" w:rsidP="004F396A">
      <w:r>
        <w:t xml:space="preserve">Il existe </w:t>
      </w:r>
      <w:r w:rsidR="00AE38CC">
        <w:t>2 problèmes : cette liste est parfois très longue et elle n'est pas triée. Un problème à la fois. Tout d'abord, on aimerait par exemple avoir cette même liste dans l'ordre décroissant de taille des répertoires pour repérer plus facilement les plus gros d'entre eux qui prennent de la place sur notre disque. Pour avoir cette liste du plus grand au plus petit, il nous suffit d'écrire :</w:t>
      </w:r>
    </w:p>
    <w:p w14:paraId="506010BD" w14:textId="350139EA" w:rsidR="00AE38CC" w:rsidRDefault="00AE38CC" w:rsidP="004F396A">
      <w:pPr>
        <w:rPr>
          <w:lang w:val="fr-BE" w:bidi="en-US"/>
        </w:rPr>
      </w:pPr>
      <w:r>
        <w:rPr>
          <w:noProof/>
        </w:rPr>
        <w:drawing>
          <wp:inline distT="0" distB="0" distL="0" distR="0" wp14:anchorId="6B49C2F4" wp14:editId="70814CF0">
            <wp:extent cx="6029960" cy="544285"/>
            <wp:effectExtent l="0" t="0" r="0" b="82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30957" cy="544375"/>
                    </a:xfrm>
                    <a:prstGeom prst="rect">
                      <a:avLst/>
                    </a:prstGeom>
                  </pic:spPr>
                </pic:pic>
              </a:graphicData>
            </a:graphic>
          </wp:inline>
        </w:drawing>
      </w:r>
    </w:p>
    <w:p w14:paraId="0B1794B0" w14:textId="5BDB579F" w:rsidR="00AE38CC" w:rsidRDefault="00A92B54" w:rsidP="004F396A">
      <w:r>
        <w:t xml:space="preserve">On envoie tout le contenu de </w:t>
      </w:r>
      <w:r w:rsidR="00F22434">
        <w:t xml:space="preserve">la commande </w:t>
      </w:r>
      <w:r w:rsidRPr="00F22434">
        <w:rPr>
          <w:i/>
          <w:iCs/>
        </w:rPr>
        <w:t xml:space="preserve">du </w:t>
      </w:r>
      <w:r>
        <w:t xml:space="preserve">à </w:t>
      </w:r>
      <w:r w:rsidR="00F22434">
        <w:t xml:space="preserve">la commande </w:t>
      </w:r>
      <w:r w:rsidRPr="00F22434">
        <w:rPr>
          <w:i/>
          <w:iCs/>
        </w:rPr>
        <w:t>sor</w:t>
      </w:r>
      <w:r>
        <w:t>t qui se charge de trier les nombres au début de chacune des lignes</w:t>
      </w:r>
    </w:p>
    <w:p w14:paraId="7C73B1B4" w14:textId="7F197029" w:rsidR="00A92B54" w:rsidRDefault="00A92B54" w:rsidP="004F396A">
      <w:pPr>
        <w:rPr>
          <w:lang w:val="fr-BE" w:bidi="en-US"/>
        </w:rPr>
      </w:pPr>
      <w:r>
        <w:rPr>
          <w:noProof/>
        </w:rPr>
        <w:drawing>
          <wp:inline distT="0" distB="0" distL="0" distR="0" wp14:anchorId="08E084B0" wp14:editId="171DC9F6">
            <wp:extent cx="6029960" cy="1328057"/>
            <wp:effectExtent l="0" t="0" r="0" b="571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45174" cy="1331408"/>
                    </a:xfrm>
                    <a:prstGeom prst="rect">
                      <a:avLst/>
                    </a:prstGeom>
                  </pic:spPr>
                </pic:pic>
              </a:graphicData>
            </a:graphic>
          </wp:inline>
        </w:drawing>
      </w:r>
    </w:p>
    <w:p w14:paraId="0DF0E3C9" w14:textId="086E3DBA" w:rsidR="00A92B54" w:rsidRDefault="00196684" w:rsidP="004F396A">
      <w:r>
        <w:t>Problème : comme les plus gros répertoires ont été affichés en premier, et que j'ai beaucoup de sous-répertoires, je dois remonter très haut dans la console pour retrouver les plus gros d'entre eux. ... Que diriez-vous de connecter cette sortie à head ? Cette commande permet de filtrer uniquement les premières lignes qu'elle reçoit, nous l'avons déjà étudiée dans un chapitre précédent.</w:t>
      </w:r>
    </w:p>
    <w:p w14:paraId="0842CEC8" w14:textId="635ED189" w:rsidR="00196684" w:rsidRDefault="00196684" w:rsidP="004F396A">
      <w:pPr>
        <w:rPr>
          <w:lang w:val="fr-BE" w:bidi="en-US"/>
        </w:rPr>
      </w:pPr>
      <w:r>
        <w:rPr>
          <w:noProof/>
        </w:rPr>
        <w:drawing>
          <wp:inline distT="0" distB="0" distL="0" distR="0" wp14:anchorId="1BC6BB4C" wp14:editId="2440C1FD">
            <wp:extent cx="6029960" cy="1789430"/>
            <wp:effectExtent l="0" t="0" r="8890" b="127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29960" cy="1789430"/>
                    </a:xfrm>
                    <a:prstGeom prst="rect">
                      <a:avLst/>
                    </a:prstGeom>
                  </pic:spPr>
                </pic:pic>
              </a:graphicData>
            </a:graphic>
          </wp:inline>
        </w:drawing>
      </w:r>
    </w:p>
    <w:p w14:paraId="479971AD" w14:textId="26CE7BF4" w:rsidR="00196684" w:rsidRDefault="00846442" w:rsidP="004F396A">
      <w:r>
        <w:t xml:space="preserve">Vous pouvez paramétrer le nombre de résultats affichés avec l'option -n de head. Si vous avez oublié comment l'utiliser, direction le manuel ou le chapitre qui en parlait. Si vous voulez naviguer à travers </w:t>
      </w:r>
      <w:r>
        <w:lastRenderedPageBreak/>
        <w:t>tous les résultats, vous pouvez connecter la sortie à less. Cette commande permet d'afficher des résultats page par page, ça nous est justement utile dans le cas présent où nous avons beaucoup de résultats !</w:t>
      </w:r>
    </w:p>
    <w:p w14:paraId="680307E6" w14:textId="5163E1E7" w:rsidR="00846442" w:rsidRDefault="00846442" w:rsidP="004F396A">
      <w:pPr>
        <w:rPr>
          <w:lang w:val="fr-BE" w:bidi="en-US"/>
        </w:rPr>
      </w:pPr>
      <w:r>
        <w:rPr>
          <w:noProof/>
        </w:rPr>
        <w:drawing>
          <wp:inline distT="0" distB="0" distL="0" distR="0" wp14:anchorId="792005A7" wp14:editId="67F587B4">
            <wp:extent cx="6029960" cy="589280"/>
            <wp:effectExtent l="0" t="0" r="8890" b="127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029960" cy="589280"/>
                    </a:xfrm>
                    <a:prstGeom prst="rect">
                      <a:avLst/>
                    </a:prstGeom>
                  </pic:spPr>
                </pic:pic>
              </a:graphicData>
            </a:graphic>
          </wp:inline>
        </w:drawing>
      </w:r>
    </w:p>
    <w:p w14:paraId="7FDE28C4" w14:textId="74072A72" w:rsidR="00846442" w:rsidRDefault="00846442" w:rsidP="004F396A">
      <w:r>
        <w:t>Vous allez vous retrouver avec un affichage de less, page par page.</w:t>
      </w:r>
    </w:p>
    <w:p w14:paraId="51F458BD" w14:textId="5CCAC975" w:rsidR="00846442" w:rsidRDefault="00846442" w:rsidP="004F396A">
      <w:pPr>
        <w:rPr>
          <w:lang w:val="fr-BE" w:bidi="en-US"/>
        </w:rPr>
      </w:pPr>
      <w:r>
        <w:rPr>
          <w:noProof/>
        </w:rPr>
        <w:drawing>
          <wp:inline distT="0" distB="0" distL="0" distR="0" wp14:anchorId="65CB3C09" wp14:editId="6A626BB4">
            <wp:extent cx="6029960" cy="3376930"/>
            <wp:effectExtent l="0" t="0" r="889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29960" cy="3376930"/>
                    </a:xfrm>
                    <a:prstGeom prst="rect">
                      <a:avLst/>
                    </a:prstGeom>
                  </pic:spPr>
                </pic:pic>
              </a:graphicData>
            </a:graphic>
          </wp:inline>
        </w:drawing>
      </w:r>
    </w:p>
    <w:p w14:paraId="6A9F6B03" w14:textId="3664374A" w:rsidR="00846442" w:rsidRDefault="00F92CD3" w:rsidP="004F396A">
      <w:r>
        <w:t>Vous pouvez maintenant voir les premiers fichiers (les plus gros) et descendre progressivement vers les fichiers plus petits page par page avec la touche Espace ou ligne par ligne avec la touche Entrée (ou les flèches du clavier).</w:t>
      </w:r>
    </w:p>
    <w:p w14:paraId="3DA9F5D6" w14:textId="3C48F86C" w:rsidR="009B0FE5" w:rsidRDefault="009B0FE5" w:rsidP="004F396A"/>
    <w:p w14:paraId="566F0D5E" w14:textId="7D60A995" w:rsidR="009B0FE5" w:rsidRDefault="009B0FE5" w:rsidP="004F396A"/>
    <w:p w14:paraId="0056C28D" w14:textId="77777777" w:rsidR="009B0FE5" w:rsidRDefault="009B0FE5" w:rsidP="004F396A"/>
    <w:p w14:paraId="58CE662E" w14:textId="77777777" w:rsidR="00F92CD3" w:rsidRPr="008D257B" w:rsidRDefault="00F92CD3" w:rsidP="004F396A">
      <w:pPr>
        <w:rPr>
          <w:lang w:val="fr-BE" w:bidi="en-US"/>
        </w:rPr>
      </w:pPr>
    </w:p>
    <w:p w14:paraId="332FEFA7" w14:textId="12A89445" w:rsidR="009A0175" w:rsidRDefault="00A048ED" w:rsidP="00C47E0A">
      <w:pPr>
        <w:pStyle w:val="Titre1"/>
      </w:pPr>
      <w:bookmarkStart w:id="61" w:name="_Toc49916506"/>
      <w:r>
        <w:lastRenderedPageBreak/>
        <w:t xml:space="preserve">INTRODUCTION </w:t>
      </w:r>
      <w:r w:rsidR="00312656">
        <w:t>ADMINISTRATION DES SYSTEMES WINDOWS</w:t>
      </w:r>
      <w:r>
        <w:t xml:space="preserve"> SERVER</w:t>
      </w:r>
      <w:bookmarkEnd w:id="61"/>
    </w:p>
    <w:p w14:paraId="312ACE67" w14:textId="25F4A68D" w:rsidR="00001E70" w:rsidRPr="005538E2" w:rsidRDefault="005538E2" w:rsidP="005538E2">
      <w:pPr>
        <w:pStyle w:val="titre20"/>
        <w:rPr>
          <w:lang w:val="fr-BE" w:bidi="en-US"/>
        </w:rPr>
      </w:pPr>
      <w:bookmarkStart w:id="62" w:name="_Toc49916507"/>
      <w:r>
        <w:t>Gestion de l’Active Directory (AD)</w:t>
      </w:r>
      <w:bookmarkEnd w:id="62"/>
    </w:p>
    <w:p w14:paraId="35A6410C" w14:textId="4CDF2526" w:rsidR="005538E2" w:rsidRPr="005538E2" w:rsidRDefault="005538E2" w:rsidP="005538E2">
      <w:pPr>
        <w:pStyle w:val="titre30"/>
        <w:rPr>
          <w:lang w:val="fr-BE" w:bidi="en-US"/>
        </w:rPr>
      </w:pPr>
      <w:bookmarkStart w:id="63" w:name="_Toc49916508"/>
      <w:r>
        <w:t>Rappel</w:t>
      </w:r>
      <w:bookmarkEnd w:id="63"/>
    </w:p>
    <w:p w14:paraId="3430440E" w14:textId="5C1AF2D6" w:rsidR="005538E2" w:rsidRDefault="002324B8" w:rsidP="005538E2">
      <w:r>
        <w:t>La création du premier domain controller crée automatique une forêt et un arbre. Les serveurs suivants pourront donc rejoindre cette forêt et cet arbre. Ils pourront également créer d’autres arbres dans cette forêt. Notez que l’administrateur de la racine (du premier domain controller) peut tout faire sur l’ensemble de la forêt.</w:t>
      </w:r>
    </w:p>
    <w:p w14:paraId="10E2D536" w14:textId="404BC047" w:rsidR="002324B8" w:rsidRDefault="002324B8" w:rsidP="002324B8">
      <w:pPr>
        <w:jc w:val="center"/>
      </w:pPr>
      <w:r>
        <w:rPr>
          <w:noProof/>
        </w:rPr>
        <w:drawing>
          <wp:inline distT="0" distB="0" distL="0" distR="0" wp14:anchorId="11C7065C" wp14:editId="232C07A4">
            <wp:extent cx="6093293" cy="2079171"/>
            <wp:effectExtent l="0" t="0" r="3175"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37318" cy="2094193"/>
                    </a:xfrm>
                    <a:prstGeom prst="rect">
                      <a:avLst/>
                    </a:prstGeom>
                  </pic:spPr>
                </pic:pic>
              </a:graphicData>
            </a:graphic>
          </wp:inline>
        </w:drawing>
      </w:r>
    </w:p>
    <w:p w14:paraId="351C2DC0" w14:textId="5F99779D" w:rsidR="002324B8" w:rsidRDefault="002324B8" w:rsidP="002324B8">
      <w:pPr>
        <w:pStyle w:val="Titre7"/>
      </w:pPr>
      <w:r>
        <w:t> Répresentation des forêts d’Active Directory</w:t>
      </w:r>
    </w:p>
    <w:p w14:paraId="2F35DF07" w14:textId="77777777" w:rsidR="00FC7FC2" w:rsidRDefault="00FC7FC2" w:rsidP="002324B8">
      <w:r>
        <w:t xml:space="preserve">1. Domain Controler (Racine) </w:t>
      </w:r>
    </w:p>
    <w:p w14:paraId="3646D144" w14:textId="77777777" w:rsidR="00FC7FC2" w:rsidRDefault="00FC7FC2" w:rsidP="002324B8">
      <w:r>
        <w:t xml:space="preserve">2. Domain enfant </w:t>
      </w:r>
    </w:p>
    <w:p w14:paraId="1D8E9CC7" w14:textId="55D6FC1D" w:rsidR="002324B8" w:rsidRDefault="00FC7FC2" w:rsidP="00FC7FC2">
      <w:pPr>
        <w:spacing w:after="240"/>
      </w:pPr>
      <w:r>
        <w:t>3. Domain d’un autre arbre</w:t>
      </w:r>
    </w:p>
    <w:p w14:paraId="3392B948" w14:textId="138EEA7D" w:rsidR="00FC7FC2" w:rsidRDefault="00FC7FC2" w:rsidP="002324B8">
      <w:r>
        <w:t>Constitution idéal et minimal pour une infrastructure professionnelle. Deux Serveurs qui jouent le rôle de domaine Controller, de global catalog et de DNS. La synchronisation entre ces deux serveurs fonctionne d’une manière incrémentale.</w:t>
      </w:r>
    </w:p>
    <w:p w14:paraId="6CC6862A" w14:textId="6769EE98" w:rsidR="00FC7FC2" w:rsidRPr="00FC7FC2" w:rsidRDefault="00FC7FC2" w:rsidP="00FC7FC2">
      <w:pPr>
        <w:pStyle w:val="titre30"/>
        <w:rPr>
          <w:lang w:val="fr-BE" w:bidi="en-US"/>
        </w:rPr>
      </w:pPr>
      <w:bookmarkStart w:id="64" w:name="_Toc49916509"/>
      <w:r>
        <w:t>Organization Unit (O.U)</w:t>
      </w:r>
      <w:bookmarkEnd w:id="64"/>
    </w:p>
    <w:p w14:paraId="65F31901" w14:textId="6B2DEF93" w:rsidR="00FC7FC2" w:rsidRDefault="00FC7FC2" w:rsidP="00FC7FC2">
      <w:r>
        <w:t>Une OU sert principalement à structure l’active directory en rendant de grosse structure plus visible mais elle sert aussi à appliquer des groupes Policy. Un exemple d’une bonne structure :</w:t>
      </w:r>
    </w:p>
    <w:p w14:paraId="34D79BA5" w14:textId="77777777" w:rsidR="00FC7FC2" w:rsidRDefault="00FC7FC2" w:rsidP="00FC7FC2">
      <w:r>
        <w:t xml:space="preserve">Belgique \ Admins </w:t>
      </w:r>
    </w:p>
    <w:p w14:paraId="00545764" w14:textId="77777777" w:rsidR="00FC7FC2" w:rsidRDefault="00FC7FC2" w:rsidP="00FC7FC2">
      <w:r>
        <w:t xml:space="preserve">                \ Users  </w:t>
      </w:r>
    </w:p>
    <w:p w14:paraId="2D45EE51" w14:textId="77777777" w:rsidR="00FC7FC2" w:rsidRDefault="00FC7FC2" w:rsidP="00FC7FC2">
      <w:r>
        <w:lastRenderedPageBreak/>
        <w:t xml:space="preserve">                \ Computers \ Servers </w:t>
      </w:r>
    </w:p>
    <w:p w14:paraId="7FC64AE4" w14:textId="77777777" w:rsidR="00FC7FC2" w:rsidRDefault="00FC7FC2" w:rsidP="00FC7FC2">
      <w:r>
        <w:t xml:space="preserve">                                     \ Workstations </w:t>
      </w:r>
    </w:p>
    <w:p w14:paraId="5C4CC1CD" w14:textId="65E97D80" w:rsidR="00FC7FC2" w:rsidRDefault="00FC7FC2" w:rsidP="00FC7FC2">
      <w:r>
        <w:t xml:space="preserve">                \ Groupes</w:t>
      </w:r>
    </w:p>
    <w:p w14:paraId="241979D6" w14:textId="2181AA42" w:rsidR="00332688" w:rsidRDefault="00951E98" w:rsidP="00332688">
      <w:r>
        <w:t>Pour une meilleure visibilité et pour avoir accès à l’ensemble des options, il est conseillé de cocher dans View l’option advanced et voir en tant que container.</w:t>
      </w:r>
    </w:p>
    <w:p w14:paraId="066D6931" w14:textId="0051B33C" w:rsidR="00951E98" w:rsidRPr="00951E98" w:rsidRDefault="00951E98" w:rsidP="00951E98">
      <w:pPr>
        <w:pStyle w:val="titre30"/>
        <w:rPr>
          <w:lang w:val="fr-BE" w:bidi="en-US"/>
        </w:rPr>
      </w:pPr>
      <w:bookmarkStart w:id="65" w:name="_Toc49916510"/>
      <w:r>
        <w:t>Users</w:t>
      </w:r>
      <w:bookmarkEnd w:id="65"/>
    </w:p>
    <w:p w14:paraId="5955C6E2" w14:textId="4705E5B2" w:rsidR="00951E98" w:rsidRPr="00951E98" w:rsidRDefault="00951E98" w:rsidP="00951E98">
      <w:r>
        <w:t xml:space="preserve">Les </w:t>
      </w:r>
      <w:r w:rsidRPr="00951E98">
        <w:rPr>
          <w:b/>
          <w:bCs/>
        </w:rPr>
        <w:t>users</w:t>
      </w:r>
      <w:r>
        <w:t xml:space="preserve"> représentent les comptes des utilisateurs mais aussi des services tiers (Exemple : BackupExec</w:t>
      </w:r>
      <w:r w:rsidR="00C96D53">
        <w:t>).</w:t>
      </w:r>
      <w:r>
        <w:t xml:space="preserve"> Il est conseillé de réaliser un compte par utilisateur, un compte par service tiers, deux comptes pour les administrateurs (Un simple et un admin). Notez qu’il y a possibilité de créer des requêtes sur les utilisateurs. Pour ce faire, il faut aller dans Saved </w:t>
      </w:r>
      <w:r w:rsidR="00C96D53">
        <w:t>Queries ; News</w:t>
      </w:r>
      <w:r>
        <w:t xml:space="preserve"> Queries.</w:t>
      </w:r>
    </w:p>
    <w:p w14:paraId="15A0B355" w14:textId="6B387BAA" w:rsidR="00951E98" w:rsidRPr="00951E98" w:rsidRDefault="00951E98" w:rsidP="00951E98">
      <w:pPr>
        <w:pStyle w:val="titre30"/>
        <w:rPr>
          <w:lang w:val="fr-BE" w:bidi="en-US"/>
        </w:rPr>
      </w:pPr>
      <w:bookmarkStart w:id="66" w:name="_Toc49916511"/>
      <w:r>
        <w:t>InetOrgPerson</w:t>
      </w:r>
      <w:bookmarkEnd w:id="66"/>
    </w:p>
    <w:p w14:paraId="70ED2B6E" w14:textId="4DB2F150" w:rsidR="00951E98" w:rsidRDefault="00951E98" w:rsidP="00951E98">
      <w:r>
        <w:t xml:space="preserve">L’inetOrgPerson est identique </w:t>
      </w:r>
      <w:r w:rsidR="00C96D53">
        <w:t>à</w:t>
      </w:r>
      <w:r>
        <w:t xml:space="preserve"> un user classique de Windows et présente les mêmes options mais ce type d’objet est plus compatible avec les autres annuaires comme ceux de Novel, Mac, etc. Il est donc plus que conseillé de créer ce type de compte dans les réseaux hétérogènes</w:t>
      </w:r>
    </w:p>
    <w:p w14:paraId="75F233B7" w14:textId="6DA4F60D" w:rsidR="00951E98" w:rsidRDefault="00951E98" w:rsidP="00951E98">
      <w:pPr>
        <w:pStyle w:val="titre30"/>
      </w:pPr>
      <w:bookmarkStart w:id="67" w:name="_Toc49916512"/>
      <w:r>
        <w:t>Computers</w:t>
      </w:r>
      <w:bookmarkEnd w:id="67"/>
    </w:p>
    <w:p w14:paraId="6C80313A" w14:textId="4FFE43A7" w:rsidR="00951E98" w:rsidRDefault="00951E98" w:rsidP="00951E98">
      <w:r>
        <w:t>Représente une machine ou un serveur. Il s’ajoute automatiquement dans l’active directory lors de l’ajout dans le domaine. Par défaut, ils tombent tous dans le container Computers mais il y a possibilité de les faire tomber ailleurs via une ligne de commande.</w:t>
      </w:r>
    </w:p>
    <w:p w14:paraId="68762E37" w14:textId="1A879B4E" w:rsidR="00951E98" w:rsidRDefault="00951E98" w:rsidP="00951E98">
      <w:pPr>
        <w:pStyle w:val="titre30"/>
      </w:pPr>
      <w:bookmarkStart w:id="68" w:name="_Toc49916513"/>
      <w:r>
        <w:t>Les groupes</w:t>
      </w:r>
      <w:bookmarkEnd w:id="68"/>
    </w:p>
    <w:p w14:paraId="5F5DBC1A" w14:textId="40DB9159" w:rsidR="00951E98" w:rsidRDefault="00951E98" w:rsidP="00951E98">
      <w:r>
        <w:t>Il y a deux types de groupe et trois types de scope.</w:t>
      </w:r>
    </w:p>
    <w:p w14:paraId="4263D800" w14:textId="44ADECCD" w:rsidR="00951E98" w:rsidRDefault="00951E98" w:rsidP="00951E98">
      <w:pPr>
        <w:pStyle w:val="Paragraphedeliste"/>
        <w:numPr>
          <w:ilvl w:val="0"/>
          <w:numId w:val="68"/>
        </w:numPr>
      </w:pPr>
      <w:r>
        <w:t xml:space="preserve">Le type </w:t>
      </w:r>
      <w:r w:rsidRPr="00DD73DB">
        <w:rPr>
          <w:b/>
          <w:bCs/>
        </w:rPr>
        <w:t xml:space="preserve">distribution </w:t>
      </w:r>
      <w:r>
        <w:t>qui n’est important que dans les organisations qui possède Exchange.</w:t>
      </w:r>
    </w:p>
    <w:p w14:paraId="5F623D74" w14:textId="27F0D4D4" w:rsidR="00DD73DB" w:rsidRDefault="00DD73DB" w:rsidP="00951E98">
      <w:pPr>
        <w:pStyle w:val="Paragraphedeliste"/>
        <w:numPr>
          <w:ilvl w:val="0"/>
          <w:numId w:val="68"/>
        </w:numPr>
      </w:pPr>
      <w:r>
        <w:t xml:space="preserve">Le type </w:t>
      </w:r>
      <w:r w:rsidRPr="00DD73DB">
        <w:rPr>
          <w:b/>
          <w:bCs/>
        </w:rPr>
        <w:t xml:space="preserve">Security </w:t>
      </w:r>
      <w:r>
        <w:t>qui sert à appliquer des permissions. Notez que le type Security fait automatiquement le même qu’un type distribution.</w:t>
      </w:r>
    </w:p>
    <w:p w14:paraId="5D2181BC" w14:textId="0198235F" w:rsidR="00DD73DB" w:rsidRDefault="008C6411" w:rsidP="00DD73DB">
      <w:r>
        <w:t>Les scopes : Domain local (permission), Global (réunir des users), universal (pour plusieurs arbres).</w:t>
      </w:r>
    </w:p>
    <w:p w14:paraId="4491A44A" w14:textId="31F1CB16" w:rsidR="008C6411" w:rsidRDefault="008C6411" w:rsidP="00DD73DB">
      <w:r>
        <w:rPr>
          <w:noProof/>
        </w:rPr>
        <w:lastRenderedPageBreak/>
        <w:drawing>
          <wp:inline distT="0" distB="0" distL="0" distR="0" wp14:anchorId="2E139D5B" wp14:editId="28E73184">
            <wp:extent cx="5976257" cy="2812979"/>
            <wp:effectExtent l="0" t="0" r="5715" b="698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08546" cy="2828177"/>
                    </a:xfrm>
                    <a:prstGeom prst="rect">
                      <a:avLst/>
                    </a:prstGeom>
                  </pic:spPr>
                </pic:pic>
              </a:graphicData>
            </a:graphic>
          </wp:inline>
        </w:drawing>
      </w:r>
    </w:p>
    <w:p w14:paraId="2408E3C9" w14:textId="04E3DEB3" w:rsidR="008C6411" w:rsidRDefault="008C6411" w:rsidP="008C6411">
      <w:pPr>
        <w:pStyle w:val="Titre7"/>
      </w:pPr>
      <w:r>
        <w:t> Illustration des groupes</w:t>
      </w:r>
    </w:p>
    <w:p w14:paraId="34E320D1" w14:textId="715FA1A8" w:rsidR="008C6411" w:rsidRDefault="008C6411" w:rsidP="008C6411">
      <w:pPr>
        <w:spacing w:after="240"/>
      </w:pPr>
      <w:r>
        <w:t>Microsoft recommande pour des raisons de sécurité de toujours mettre des accomptes dans un Global et ensuite d’appliquer celui-ci dans un domaine local. Vous ajoutez de cette manière une couche de sécurité.</w:t>
      </w:r>
    </w:p>
    <w:p w14:paraId="79D1A67C" w14:textId="5DB0B506" w:rsidR="008C6411" w:rsidRDefault="00653074" w:rsidP="008C6411">
      <w:pPr>
        <w:rPr>
          <w:lang w:val="fr-BE" w:bidi="en-US"/>
        </w:rPr>
      </w:pPr>
      <w:r>
        <w:rPr>
          <w:noProof/>
        </w:rPr>
        <w:drawing>
          <wp:inline distT="0" distB="0" distL="0" distR="0" wp14:anchorId="4414CAF4" wp14:editId="2865C677">
            <wp:extent cx="6580698" cy="3004458"/>
            <wp:effectExtent l="0" t="0" r="0" b="571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99396" cy="3012995"/>
                    </a:xfrm>
                    <a:prstGeom prst="rect">
                      <a:avLst/>
                    </a:prstGeom>
                  </pic:spPr>
                </pic:pic>
              </a:graphicData>
            </a:graphic>
          </wp:inline>
        </w:drawing>
      </w:r>
    </w:p>
    <w:p w14:paraId="5F1D83DD" w14:textId="0C557EEB" w:rsidR="00653074" w:rsidRDefault="00653074" w:rsidP="00653074">
      <w:pPr>
        <w:pStyle w:val="Titre7"/>
      </w:pPr>
      <w:r>
        <w:t> Illustration des accomptes et truster</w:t>
      </w:r>
    </w:p>
    <w:p w14:paraId="65DC38FF" w14:textId="77777777" w:rsidR="00653074" w:rsidRDefault="00653074" w:rsidP="00653074">
      <w:r>
        <w:t>Toujours pour une question de sécurité, vous devez créer un DL par ressources et par type de ressource.</w:t>
      </w:r>
    </w:p>
    <w:p w14:paraId="46F2A622" w14:textId="105578BD" w:rsidR="00653074" w:rsidRDefault="00653074" w:rsidP="00653074">
      <w:r>
        <w:lastRenderedPageBreak/>
        <w:t>L’universal est utilisé pour les grandes forêts ou la gestion de la sécurité doit être plus poussée.</w:t>
      </w:r>
    </w:p>
    <w:p w14:paraId="2E831AF5" w14:textId="0B59BAE1" w:rsidR="00653074" w:rsidRPr="004376C9" w:rsidRDefault="004376C9" w:rsidP="004376C9">
      <w:pPr>
        <w:pStyle w:val="titre30"/>
        <w:rPr>
          <w:lang w:val="fr-BE" w:bidi="en-US"/>
        </w:rPr>
      </w:pPr>
      <w:bookmarkStart w:id="69" w:name="_Toc49916514"/>
      <w:r>
        <w:t>Permission dans l’Active Directory</w:t>
      </w:r>
      <w:bookmarkEnd w:id="69"/>
    </w:p>
    <w:p w14:paraId="0C630F6D" w14:textId="7F526909" w:rsidR="004376C9" w:rsidRDefault="004376C9" w:rsidP="004376C9">
      <w:r>
        <w:t>Les Bultin contiennent tous les groupes de domaines locaux pour attribuer des droits aux utilisateurs ayant un rôle administratif.</w:t>
      </w:r>
    </w:p>
    <w:p w14:paraId="17948D4F" w14:textId="755AFD6A" w:rsidR="004376C9" w:rsidRDefault="004376C9" w:rsidP="004376C9">
      <w:r>
        <w:t>Les plus utilisés :</w:t>
      </w:r>
    </w:p>
    <w:p w14:paraId="00CD6EDA" w14:textId="77777777" w:rsidR="004376C9" w:rsidRDefault="004376C9" w:rsidP="004376C9">
      <w:pPr>
        <w:pStyle w:val="Paragraphedeliste"/>
        <w:numPr>
          <w:ilvl w:val="0"/>
          <w:numId w:val="69"/>
        </w:numPr>
      </w:pPr>
      <w:r>
        <w:t xml:space="preserve">Entreprise admins : Droit sur l’ensemble de la forêt </w:t>
      </w:r>
    </w:p>
    <w:p w14:paraId="1B27E705" w14:textId="77777777" w:rsidR="004376C9" w:rsidRDefault="004376C9" w:rsidP="004376C9">
      <w:pPr>
        <w:pStyle w:val="Paragraphedeliste"/>
        <w:numPr>
          <w:ilvl w:val="0"/>
          <w:numId w:val="69"/>
        </w:numPr>
      </w:pPr>
      <w:r>
        <w:t xml:space="preserve">Schema admins : Responsable de l’AD </w:t>
      </w:r>
    </w:p>
    <w:p w14:paraId="119E15E2" w14:textId="77777777" w:rsidR="004376C9" w:rsidRDefault="004376C9" w:rsidP="004376C9">
      <w:pPr>
        <w:pStyle w:val="Paragraphedeliste"/>
        <w:numPr>
          <w:ilvl w:val="0"/>
          <w:numId w:val="69"/>
        </w:numPr>
      </w:pPr>
      <w:r>
        <w:t xml:space="preserve">Acompte operators : Création des groupes, users. </w:t>
      </w:r>
    </w:p>
    <w:p w14:paraId="6BB66D88" w14:textId="2D81224A" w:rsidR="004376C9" w:rsidRDefault="004376C9" w:rsidP="00C47E0A">
      <w:pPr>
        <w:pStyle w:val="Paragraphedeliste"/>
        <w:numPr>
          <w:ilvl w:val="0"/>
          <w:numId w:val="69"/>
        </w:numPr>
      </w:pPr>
      <w:r>
        <w:t>Server operators : Opération de maintenance mais aucun accès à l’AD.</w:t>
      </w:r>
    </w:p>
    <w:p w14:paraId="7A8AD097" w14:textId="3AA7B01A" w:rsidR="004376C9" w:rsidRDefault="00A24444" w:rsidP="004376C9">
      <w:pPr>
        <w:ind w:left="360"/>
      </w:pPr>
      <w:r>
        <w:t>Configuration par défaut dans une forêt.</w:t>
      </w:r>
    </w:p>
    <w:p w14:paraId="4E1B9941" w14:textId="692D397D" w:rsidR="00A24444" w:rsidRDefault="00A24444" w:rsidP="004376C9">
      <w:pPr>
        <w:ind w:left="360"/>
      </w:pPr>
      <w:r>
        <w:rPr>
          <w:noProof/>
        </w:rPr>
        <w:drawing>
          <wp:inline distT="0" distB="0" distL="0" distR="0" wp14:anchorId="532C6FA0" wp14:editId="34738620">
            <wp:extent cx="6211229" cy="4305169"/>
            <wp:effectExtent l="0" t="0" r="0" b="63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30135" cy="4318274"/>
                    </a:xfrm>
                    <a:prstGeom prst="rect">
                      <a:avLst/>
                    </a:prstGeom>
                  </pic:spPr>
                </pic:pic>
              </a:graphicData>
            </a:graphic>
          </wp:inline>
        </w:drawing>
      </w:r>
    </w:p>
    <w:p w14:paraId="07035F15" w14:textId="545E9A15" w:rsidR="00A24444" w:rsidRDefault="00A24444" w:rsidP="00A24444">
      <w:pPr>
        <w:pStyle w:val="Titre7"/>
      </w:pPr>
      <w:r>
        <w:t> C*Illustration de configuration dans une forêt</w:t>
      </w:r>
    </w:p>
    <w:p w14:paraId="687C4605" w14:textId="77777777" w:rsidR="00953C6F" w:rsidRDefault="00953C6F" w:rsidP="00A24444">
      <w:r>
        <w:t xml:space="preserve">1. Domain Admin (groupe global) </w:t>
      </w:r>
    </w:p>
    <w:p w14:paraId="78282DC8" w14:textId="387141F9" w:rsidR="00953C6F" w:rsidRDefault="00953C6F" w:rsidP="00A24444">
      <w:r>
        <w:t xml:space="preserve">2. Entreprise admin (Groupe universel) </w:t>
      </w:r>
    </w:p>
    <w:p w14:paraId="4C4A0CBE" w14:textId="6BFCD215" w:rsidR="00A24444" w:rsidRDefault="00953C6F" w:rsidP="00A24444">
      <w:r>
        <w:t>3. Administrators (Domain Local)</w:t>
      </w:r>
    </w:p>
    <w:p w14:paraId="5D146DA8" w14:textId="4A9B0FD2" w:rsidR="00953C6F" w:rsidRPr="00953C6F" w:rsidRDefault="00953C6F" w:rsidP="00953C6F">
      <w:pPr>
        <w:pStyle w:val="titre30"/>
        <w:rPr>
          <w:lang w:val="fr-BE" w:bidi="en-US"/>
        </w:rPr>
      </w:pPr>
      <w:bookmarkStart w:id="70" w:name="_Toc49916515"/>
      <w:r>
        <w:lastRenderedPageBreak/>
        <w:t>Délégation des droits AD</w:t>
      </w:r>
      <w:bookmarkEnd w:id="70"/>
    </w:p>
    <w:p w14:paraId="0120B3FC" w14:textId="77777777" w:rsidR="00953C6F" w:rsidRDefault="00953C6F" w:rsidP="00953C6F">
      <w:pPr>
        <w:spacing w:after="240"/>
      </w:pPr>
      <w:r>
        <w:t xml:space="preserve">Comme son nom l’indique ceci permet de déléguer des rôles dans l’active directory. Une délégation peut se faire sur une OU, un type d’objet, une tâche, une propriété d’un objet. </w:t>
      </w:r>
    </w:p>
    <w:p w14:paraId="6B3F1894" w14:textId="52044511" w:rsidR="008C7D1B" w:rsidRDefault="00953C6F" w:rsidP="00C47E0A">
      <w:r>
        <w:t>Pour une question de sécurité, les OU doivent être bien structuré et les personnes qui auront des rôles déléguer ne devront jamais avoir la possibilité de s’en ajouter des nouveaux</w:t>
      </w:r>
    </w:p>
    <w:p w14:paraId="4373D59F" w14:textId="7415654A" w:rsidR="008C7D1B" w:rsidRDefault="00B341C9" w:rsidP="008C7D1B">
      <w:r>
        <w:t>Exemple de bonne OU Exemple de bonne OU :</w:t>
      </w:r>
    </w:p>
    <w:p w14:paraId="32762048" w14:textId="66B55528" w:rsidR="00B341C9" w:rsidRDefault="00B341C9" w:rsidP="00B341C9">
      <w:pPr>
        <w:jc w:val="center"/>
        <w:rPr>
          <w:lang w:val="fr-BE" w:bidi="en-US"/>
        </w:rPr>
      </w:pPr>
      <w:r>
        <w:rPr>
          <w:noProof/>
        </w:rPr>
        <w:drawing>
          <wp:inline distT="0" distB="0" distL="0" distR="0" wp14:anchorId="4BBAD4A3" wp14:editId="04DC1A56">
            <wp:extent cx="3088888" cy="2237987"/>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10706" cy="2253795"/>
                    </a:xfrm>
                    <a:prstGeom prst="rect">
                      <a:avLst/>
                    </a:prstGeom>
                  </pic:spPr>
                </pic:pic>
              </a:graphicData>
            </a:graphic>
          </wp:inline>
        </w:drawing>
      </w:r>
    </w:p>
    <w:p w14:paraId="1BF7285F" w14:textId="4611C71D" w:rsidR="00774982" w:rsidRPr="00DD608C" w:rsidRDefault="00DD608C" w:rsidP="00DD608C">
      <w:pPr>
        <w:pStyle w:val="titre20"/>
        <w:rPr>
          <w:lang w:val="fr-BE" w:bidi="en-US"/>
        </w:rPr>
      </w:pPr>
      <w:bookmarkStart w:id="71" w:name="_Toc49916516"/>
      <w:r>
        <w:t>Accès aux ressources</w:t>
      </w:r>
      <w:bookmarkEnd w:id="71"/>
    </w:p>
    <w:p w14:paraId="33108039" w14:textId="51A8B753" w:rsidR="00DD608C" w:rsidRDefault="00DD608C" w:rsidP="00DD608C">
      <w:r>
        <w:t>L’accès aux ressources se configure en trois étapes : Le partage, la publication et la permission.</w:t>
      </w:r>
    </w:p>
    <w:p w14:paraId="508DD074" w14:textId="0565BCCE" w:rsidR="00DD608C" w:rsidRDefault="00DD608C" w:rsidP="00DD608C">
      <w:pPr>
        <w:pStyle w:val="titre30"/>
      </w:pPr>
      <w:bookmarkStart w:id="72" w:name="_Toc49916517"/>
      <w:r>
        <w:t>Le partage</w:t>
      </w:r>
      <w:bookmarkEnd w:id="72"/>
    </w:p>
    <w:p w14:paraId="2B08EB33" w14:textId="42E96FB2" w:rsidR="00DD608C" w:rsidRDefault="00DD608C" w:rsidP="00DD608C">
      <w:pPr>
        <w:spacing w:after="240"/>
      </w:pPr>
      <w:r>
        <w:t>Pour réaliser un partage, il suffit de cliquer sur propriétée et d’aller dans l’onglet share. On peut ensuite configurer le nom de celui-ci ainsi que ses permissions que nous verrons plus loin. Vous pouvez bien entendu créer des partages invisibles par les utilisateurs en ajoutant le signe $ à la fin du nom de partage. Ce genre de partage est très utile pour créer des répertoires contenant des sources, des packages d’installations, etc.</w:t>
      </w:r>
    </w:p>
    <w:p w14:paraId="6D324A95" w14:textId="08DA8302" w:rsidR="00DD608C" w:rsidRPr="00DD608C" w:rsidRDefault="00DD608C" w:rsidP="00DD608C">
      <w:r>
        <w:t>Notez qu’on voit toujours l’ensemble des partages via le computer management.</w:t>
      </w:r>
    </w:p>
    <w:p w14:paraId="5A27DB38" w14:textId="6E77C24D" w:rsidR="00DD608C" w:rsidRPr="00DD608C" w:rsidRDefault="00DD608C" w:rsidP="00DD608C">
      <w:pPr>
        <w:pStyle w:val="titre30"/>
        <w:rPr>
          <w:lang w:val="fr-BE" w:bidi="en-US"/>
        </w:rPr>
      </w:pPr>
      <w:bookmarkStart w:id="73" w:name="_Toc49916518"/>
      <w:r>
        <w:t>La publication</w:t>
      </w:r>
      <w:bookmarkEnd w:id="73"/>
    </w:p>
    <w:p w14:paraId="0366089A" w14:textId="4DB4089F" w:rsidR="00DD608C" w:rsidRDefault="00DD608C" w:rsidP="00DD608C">
      <w:pPr>
        <w:spacing w:after="240"/>
      </w:pPr>
      <w:r>
        <w:t>La publication représente la possibilité de rendre facilement un partage accessible à un utilisateur. Soit via un mapping, soit via un raccourci. Cette procédure se réalise souvent via un script de démarrage ou via une policy.</w:t>
      </w:r>
    </w:p>
    <w:p w14:paraId="0EBB960E" w14:textId="13377296" w:rsidR="00DD608C" w:rsidRDefault="00DD608C" w:rsidP="00DD608C">
      <w:pPr>
        <w:spacing w:after="240"/>
      </w:pPr>
      <w:r>
        <w:lastRenderedPageBreak/>
        <w:t>Vous pouvez également publier le partage dans l’active directory. On peut voir rapidement et d’une manière centraliser les partages sur une machine ou surtout sur les serveurs.</w:t>
      </w:r>
    </w:p>
    <w:p w14:paraId="5133A408" w14:textId="39B5E5B1" w:rsidR="00C47E0A" w:rsidRDefault="00DD608C" w:rsidP="00C47E0A">
      <w:r>
        <w:t>Pour ce faire, il faut aller dans le computer management et cliquer sur publish dans les propriétés du partage.</w:t>
      </w:r>
    </w:p>
    <w:p w14:paraId="5B6E8D82" w14:textId="65009DB1" w:rsidR="00DD608C" w:rsidRDefault="00DD608C" w:rsidP="00DD608C"/>
    <w:p w14:paraId="79051429" w14:textId="2798B001" w:rsidR="00DD608C" w:rsidRDefault="00DD608C" w:rsidP="00DD608C">
      <w:pPr>
        <w:pStyle w:val="titre30"/>
      </w:pPr>
      <w:bookmarkStart w:id="74" w:name="_Toc49916519"/>
      <w:r>
        <w:t>Les permissions</w:t>
      </w:r>
      <w:bookmarkEnd w:id="74"/>
    </w:p>
    <w:p w14:paraId="41E766CC" w14:textId="7B87082F" w:rsidR="00DD608C" w:rsidRDefault="00DD608C" w:rsidP="00DD608C">
      <w:pPr>
        <w:spacing w:after="240"/>
      </w:pPr>
      <w:r>
        <w:t>L’utilisateur reçoit une série de clé (token) lors de son identification sur le réseau. Ses clés sont représentées par des SID. Exemple : User test : SID …..- 1307, global compta : SID …..-1334</w:t>
      </w:r>
    </w:p>
    <w:p w14:paraId="0651E62B" w14:textId="38749771" w:rsidR="00DD608C" w:rsidRDefault="00DD608C" w:rsidP="00DD608C">
      <w:pPr>
        <w:spacing w:after="240"/>
      </w:pPr>
      <w:r>
        <w:t>Quand on demande une ressource, il y a vérification via les ACL ou sont vérifié les permissions (grant).</w:t>
      </w:r>
    </w:p>
    <w:p w14:paraId="6BE2A683" w14:textId="36A88BD0" w:rsidR="00DD608C" w:rsidRDefault="00DD608C" w:rsidP="00DD608C">
      <w:r>
        <w:t>Notez qu’un deny explicite est toujours le plus restrictif concernant les ACL.</w:t>
      </w:r>
    </w:p>
    <w:p w14:paraId="7B08769D" w14:textId="2D701ACC" w:rsidR="00DD608C" w:rsidRDefault="00DD608C" w:rsidP="00DD608C">
      <w:pPr>
        <w:pStyle w:val="titre30"/>
      </w:pPr>
      <w:bookmarkStart w:id="75" w:name="_Toc49916520"/>
      <w:r>
        <w:t>La gestion des permissions</w:t>
      </w:r>
      <w:bookmarkEnd w:id="75"/>
    </w:p>
    <w:p w14:paraId="40C0BFE7" w14:textId="251216DB" w:rsidR="00DD608C" w:rsidRDefault="00DD608C" w:rsidP="00DD608C">
      <w:r>
        <w:t>Il y a deux possibilités de gérer les permissions, soit via le sharing, soit via les droits NTFS. Ceux-ci sont complémentaires et la meilleure représentation est sans doute une double porte.</w:t>
      </w:r>
    </w:p>
    <w:p w14:paraId="4203A08E" w14:textId="4DF00BEB" w:rsidR="00DD608C" w:rsidRDefault="00DD608C" w:rsidP="00DD608C">
      <w:r>
        <w:rPr>
          <w:noProof/>
        </w:rPr>
        <w:drawing>
          <wp:inline distT="0" distB="0" distL="0" distR="0" wp14:anchorId="5070898E" wp14:editId="52597BD2">
            <wp:extent cx="6366511" cy="1639229"/>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71576" cy="1640533"/>
                    </a:xfrm>
                    <a:prstGeom prst="rect">
                      <a:avLst/>
                    </a:prstGeom>
                  </pic:spPr>
                </pic:pic>
              </a:graphicData>
            </a:graphic>
          </wp:inline>
        </w:drawing>
      </w:r>
    </w:p>
    <w:p w14:paraId="0D060E0A" w14:textId="019DBB3E" w:rsidR="00DD608C" w:rsidRDefault="00DD608C" w:rsidP="00DD608C">
      <w:pPr>
        <w:pStyle w:val="Titre7"/>
      </w:pPr>
      <w:r>
        <w:t> Illustration de partage</w:t>
      </w:r>
    </w:p>
    <w:p w14:paraId="1B24D7A6" w14:textId="4DCAAB10" w:rsidR="00DD608C" w:rsidRDefault="00DD608C" w:rsidP="00DD608C">
      <w:r>
        <w:t>C’est toujours le plus restrictif qui l’emporte. Même si le sharing vous laisse passer en écriture si le NTFS ne l’autorise pas vous serez bloqué et inversement.</w:t>
      </w:r>
    </w:p>
    <w:p w14:paraId="5A308B7E" w14:textId="77777777" w:rsidR="00DD608C" w:rsidRDefault="00DD608C" w:rsidP="00DD608C">
      <w:pPr>
        <w:rPr>
          <w:b/>
          <w:bCs/>
        </w:rPr>
      </w:pPr>
      <w:r w:rsidRPr="00DD608C">
        <w:rPr>
          <w:b/>
          <w:bCs/>
        </w:rPr>
        <w:t xml:space="preserve">Droits Sharing </w:t>
      </w:r>
    </w:p>
    <w:p w14:paraId="7CB232FD" w14:textId="49E4E413" w:rsidR="00DD608C" w:rsidRDefault="009F4F90" w:rsidP="00DD608C">
      <w:pPr>
        <w:pStyle w:val="Paragraphedeliste"/>
        <w:numPr>
          <w:ilvl w:val="0"/>
          <w:numId w:val="70"/>
        </w:numPr>
      </w:pPr>
      <w:r w:rsidRPr="00DD608C">
        <w:rPr>
          <w:b/>
          <w:bCs/>
        </w:rPr>
        <w:t>Read :</w:t>
      </w:r>
      <w:r w:rsidR="00DD608C">
        <w:t xml:space="preserve"> Lecture </w:t>
      </w:r>
    </w:p>
    <w:p w14:paraId="4FE31112" w14:textId="4E5CDB86" w:rsidR="00DD608C" w:rsidRDefault="009F4F90" w:rsidP="00DD608C">
      <w:pPr>
        <w:pStyle w:val="Paragraphedeliste"/>
        <w:numPr>
          <w:ilvl w:val="0"/>
          <w:numId w:val="70"/>
        </w:numPr>
      </w:pPr>
      <w:r w:rsidRPr="00DD608C">
        <w:rPr>
          <w:b/>
          <w:bCs/>
        </w:rPr>
        <w:t>Change :</w:t>
      </w:r>
      <w:r w:rsidR="00DD608C">
        <w:t xml:space="preserve"> Lecture, écriture, suppression </w:t>
      </w:r>
    </w:p>
    <w:p w14:paraId="7311720E" w14:textId="65EFA997" w:rsidR="00DD608C" w:rsidRDefault="00DD608C" w:rsidP="009F4F90">
      <w:pPr>
        <w:pStyle w:val="Paragraphedeliste"/>
        <w:numPr>
          <w:ilvl w:val="0"/>
          <w:numId w:val="70"/>
        </w:numPr>
        <w:spacing w:after="240"/>
      </w:pPr>
      <w:r w:rsidRPr="00DD608C">
        <w:rPr>
          <w:b/>
          <w:bCs/>
        </w:rPr>
        <w:t xml:space="preserve">Full </w:t>
      </w:r>
      <w:r w:rsidR="009F4F90" w:rsidRPr="00DD608C">
        <w:rPr>
          <w:b/>
          <w:bCs/>
        </w:rPr>
        <w:t>Control :</w:t>
      </w:r>
      <w:r>
        <w:t xml:space="preserve"> Lecture, écriture, suppression + modification des permissions</w:t>
      </w:r>
    </w:p>
    <w:p w14:paraId="204E5B08" w14:textId="6BE10687" w:rsidR="00DD608C" w:rsidRDefault="009F4F90" w:rsidP="009F4F90">
      <w:pPr>
        <w:spacing w:after="240"/>
      </w:pPr>
      <w:r w:rsidRPr="009F4F90">
        <w:rPr>
          <w:u w:val="single"/>
        </w:rPr>
        <w:lastRenderedPageBreak/>
        <w:t>Conseil :</w:t>
      </w:r>
      <w:r>
        <w:t xml:space="preserve"> Au lieu de laisser Everyone, il vaut mieux mettre Authenticated Users ce qui renforce un peu la sécurité.</w:t>
      </w:r>
    </w:p>
    <w:p w14:paraId="32C46354" w14:textId="461ECE34" w:rsidR="009F4F90" w:rsidRDefault="009F4F90" w:rsidP="00DD608C">
      <w:pPr>
        <w:rPr>
          <w:b/>
          <w:bCs/>
        </w:rPr>
      </w:pPr>
      <w:r w:rsidRPr="009F4F90">
        <w:rPr>
          <w:b/>
          <w:bCs/>
        </w:rPr>
        <w:t>NTFS</w:t>
      </w:r>
    </w:p>
    <w:p w14:paraId="5FCFD9BA" w14:textId="77777777" w:rsidR="009F4F90" w:rsidRPr="009F4F90" w:rsidRDefault="009F4F90" w:rsidP="009F4F90">
      <w:pPr>
        <w:pStyle w:val="Paragraphedeliste"/>
        <w:numPr>
          <w:ilvl w:val="0"/>
          <w:numId w:val="71"/>
        </w:numPr>
        <w:rPr>
          <w:b/>
          <w:bCs/>
        </w:rPr>
      </w:pPr>
      <w:r w:rsidRPr="009F4F90">
        <w:rPr>
          <w:b/>
          <w:bCs/>
        </w:rPr>
        <w:t>Read :</w:t>
      </w:r>
      <w:r>
        <w:t xml:space="preserve"> On peut voir le contenu d’un dossier et ses propriétés ainsi que des fichiers. </w:t>
      </w:r>
    </w:p>
    <w:p w14:paraId="76CB4B0E" w14:textId="77777777" w:rsidR="009F4F90" w:rsidRDefault="009F4F90" w:rsidP="009F4F90">
      <w:pPr>
        <w:pStyle w:val="Paragraphedeliste"/>
        <w:numPr>
          <w:ilvl w:val="0"/>
          <w:numId w:val="71"/>
        </w:numPr>
      </w:pPr>
      <w:r w:rsidRPr="009F4F90">
        <w:rPr>
          <w:b/>
          <w:bCs/>
        </w:rPr>
        <w:t>Read&amp; Exécute &amp; Exécute &amp; Exécute :</w:t>
      </w:r>
      <w:r>
        <w:t xml:space="preserve"> On peut exécuter des fichiers exécutable (Exe,bat, cmd, vbs,…) et on peut lire les fichiers. Au niveau des répertoires, on a les droits de traverse. </w:t>
      </w:r>
    </w:p>
    <w:p w14:paraId="305DAEE3" w14:textId="77777777" w:rsidR="009F4F90" w:rsidRPr="009F4F90" w:rsidRDefault="009F4F90" w:rsidP="009F4F90">
      <w:pPr>
        <w:pStyle w:val="Paragraphedeliste"/>
        <w:numPr>
          <w:ilvl w:val="0"/>
          <w:numId w:val="71"/>
        </w:numPr>
        <w:rPr>
          <w:b/>
          <w:bCs/>
        </w:rPr>
      </w:pPr>
      <w:r w:rsidRPr="009F4F90">
        <w:rPr>
          <w:b/>
          <w:bCs/>
        </w:rPr>
        <w:t>List Folder Contents :</w:t>
      </w:r>
      <w:r>
        <w:t xml:space="preserve"> Traverse et read des dossiers. </w:t>
      </w:r>
    </w:p>
    <w:p w14:paraId="4CC4F07C" w14:textId="77777777" w:rsidR="009F4F90" w:rsidRPr="009F4F90" w:rsidRDefault="009F4F90" w:rsidP="009F4F90">
      <w:pPr>
        <w:pStyle w:val="Paragraphedeliste"/>
        <w:numPr>
          <w:ilvl w:val="0"/>
          <w:numId w:val="71"/>
        </w:numPr>
        <w:rPr>
          <w:b/>
          <w:bCs/>
        </w:rPr>
      </w:pPr>
      <w:r w:rsidRPr="009F4F90">
        <w:rPr>
          <w:b/>
          <w:bCs/>
        </w:rPr>
        <w:t>Write :</w:t>
      </w:r>
      <w:r>
        <w:t xml:space="preserve"> Création de fichier, répertoires, possibilité de renommer et de modifier les contenus.</w:t>
      </w:r>
    </w:p>
    <w:p w14:paraId="76E71265" w14:textId="77777777" w:rsidR="009F4F90" w:rsidRPr="009F4F90" w:rsidRDefault="009F4F90" w:rsidP="009F4F90">
      <w:pPr>
        <w:pStyle w:val="Paragraphedeliste"/>
        <w:numPr>
          <w:ilvl w:val="0"/>
          <w:numId w:val="71"/>
        </w:numPr>
        <w:rPr>
          <w:b/>
          <w:bCs/>
        </w:rPr>
      </w:pPr>
      <w:r w:rsidRPr="009F4F90">
        <w:rPr>
          <w:b/>
          <w:bCs/>
        </w:rPr>
        <w:t xml:space="preserve">Modify : </w:t>
      </w:r>
      <w:r>
        <w:t xml:space="preserve">Toutes les options et en plus, on peut supprimer les fichiers. Idem sur les répertoires mais ceux-ci doivent être vide. </w:t>
      </w:r>
    </w:p>
    <w:p w14:paraId="26D96DD8" w14:textId="20EA152A" w:rsidR="009F4F90" w:rsidRPr="009F4F90" w:rsidRDefault="009F4F90" w:rsidP="009F4F90">
      <w:pPr>
        <w:pStyle w:val="Paragraphedeliste"/>
        <w:numPr>
          <w:ilvl w:val="0"/>
          <w:numId w:val="71"/>
        </w:numPr>
        <w:rPr>
          <w:b/>
          <w:bCs/>
        </w:rPr>
      </w:pPr>
      <w:r w:rsidRPr="009F4F90">
        <w:rPr>
          <w:b/>
          <w:bCs/>
        </w:rPr>
        <w:t>Full control :</w:t>
      </w:r>
      <w:r>
        <w:t xml:space="preserve"> Toutes les options + modification des permissions. On peut également ajouter des permissions spéciales via l’onglet advanced. On peut par exemple empêcher de lire les propriétés des fichiers et répertoires. Les options sont vastes et permettent une configuration très adaptée.</w:t>
      </w:r>
    </w:p>
    <w:p w14:paraId="4F3AB4A3" w14:textId="61BE1293" w:rsidR="009F4F90" w:rsidRDefault="00675F68" w:rsidP="00675F68">
      <w:pPr>
        <w:pStyle w:val="titre20"/>
      </w:pPr>
      <w:bookmarkStart w:id="76" w:name="_Toc49916521"/>
      <w:r>
        <w:t>La notion d’héritage</w:t>
      </w:r>
      <w:bookmarkEnd w:id="76"/>
    </w:p>
    <w:p w14:paraId="28AC3C3E" w14:textId="46005E0F" w:rsidR="0029332A" w:rsidRDefault="00675F68" w:rsidP="00C47E0A">
      <w:pPr>
        <w:spacing w:after="240"/>
      </w:pPr>
      <w:r>
        <w:t>Par défaut, l’héritage sur les dossiers est activé. Un nouveau dossier héritera donc des permissions de son parent. On peut couper cet héritage en vidant les permissions ou en recopiant les permissions dans l’onglet advanced du NTFS.</w:t>
      </w:r>
    </w:p>
    <w:p w14:paraId="543AF5AC" w14:textId="77777777" w:rsidR="004C751A" w:rsidRDefault="004C751A" w:rsidP="004C751A">
      <w:r>
        <w:t>Attention au groupe users qui a des droits par défaut sur tous les répertoires. Il est plus que conseiller de le changer. Attention également au Creator Owner qui a des droits fulls control par défaut. Il vaut mieux limiter le creator owner en lui donnant les mêmes permissions que son groupe sur la ressource.</w:t>
      </w:r>
    </w:p>
    <w:p w14:paraId="08843D93" w14:textId="27A40E4C" w:rsidR="004C751A" w:rsidRDefault="004C751A" w:rsidP="004C751A">
      <w:pPr>
        <w:pStyle w:val="titre20"/>
      </w:pPr>
      <w:bookmarkStart w:id="77" w:name="_Toc49916522"/>
      <w:r>
        <w:t>Gestion des données</w:t>
      </w:r>
      <w:bookmarkEnd w:id="77"/>
    </w:p>
    <w:p w14:paraId="5BC54F1A" w14:textId="2E6E83A6" w:rsidR="004C751A" w:rsidRDefault="004C751A" w:rsidP="004C751A">
      <w:pPr>
        <w:pStyle w:val="titre30"/>
      </w:pPr>
      <w:bookmarkStart w:id="78" w:name="_Toc49916523"/>
      <w:r>
        <w:t>Limitation de l’espace disque</w:t>
      </w:r>
      <w:bookmarkEnd w:id="78"/>
    </w:p>
    <w:p w14:paraId="60BD4F92" w14:textId="07ADD587" w:rsidR="004C751A" w:rsidRDefault="004C751A" w:rsidP="004C751A">
      <w:r>
        <w:t>Il y a deux manières pour limiter l’espace disque consommée par les utilisateurs.</w:t>
      </w:r>
    </w:p>
    <w:p w14:paraId="32E55FA1" w14:textId="77777777" w:rsidR="004C751A" w:rsidRDefault="004C751A" w:rsidP="004C751A"/>
    <w:p w14:paraId="5DD3997A" w14:textId="32122F40" w:rsidR="004C751A" w:rsidRDefault="004C751A" w:rsidP="004C751A">
      <w:r>
        <w:rPr>
          <w:noProof/>
        </w:rPr>
        <w:lastRenderedPageBreak/>
        <w:drawing>
          <wp:inline distT="0" distB="0" distL="0" distR="0" wp14:anchorId="50EEB642" wp14:editId="38D3C17B">
            <wp:extent cx="6596319" cy="2096429"/>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16434" cy="2102822"/>
                    </a:xfrm>
                    <a:prstGeom prst="rect">
                      <a:avLst/>
                    </a:prstGeom>
                  </pic:spPr>
                </pic:pic>
              </a:graphicData>
            </a:graphic>
          </wp:inline>
        </w:drawing>
      </w:r>
    </w:p>
    <w:p w14:paraId="7EAB72B4" w14:textId="12198233" w:rsidR="004C751A" w:rsidRDefault="004C751A" w:rsidP="004C751A">
      <w:r>
        <w:t>Solution idéale :</w:t>
      </w:r>
    </w:p>
    <w:p w14:paraId="309B3608" w14:textId="5A61EAC1" w:rsidR="004C751A" w:rsidRDefault="004C751A" w:rsidP="004C751A">
      <w:pPr>
        <w:jc w:val="center"/>
      </w:pPr>
      <w:r>
        <w:rPr>
          <w:noProof/>
        </w:rPr>
        <w:drawing>
          <wp:inline distT="0" distB="0" distL="0" distR="0" wp14:anchorId="4D76872E" wp14:editId="3080EDFC">
            <wp:extent cx="5081198" cy="2297151"/>
            <wp:effectExtent l="0" t="0" r="5715" b="825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18101" cy="2313835"/>
                    </a:xfrm>
                    <a:prstGeom prst="rect">
                      <a:avLst/>
                    </a:prstGeom>
                  </pic:spPr>
                </pic:pic>
              </a:graphicData>
            </a:graphic>
          </wp:inline>
        </w:drawing>
      </w:r>
    </w:p>
    <w:p w14:paraId="7977D6DC" w14:textId="403D7F1F" w:rsidR="004C751A" w:rsidRDefault="004C751A" w:rsidP="004C751A">
      <w:pPr>
        <w:pStyle w:val="Titre7"/>
      </w:pPr>
      <w:r>
        <w:t> Solution idéale pour la limitation d’espcace disque</w:t>
      </w:r>
    </w:p>
    <w:p w14:paraId="225747FA" w14:textId="64599E81" w:rsidR="004C751A" w:rsidRDefault="004C751A" w:rsidP="004C751A">
      <w:r>
        <w:t>Du File Server Ressource Manager sur les services et de la gestion de quotas classique sur les homes.</w:t>
      </w:r>
    </w:p>
    <w:p w14:paraId="78028CA4" w14:textId="0C897218" w:rsidR="004C751A" w:rsidRDefault="004C751A" w:rsidP="004C751A">
      <w:r>
        <w:t>Solution moins idéal :</w:t>
      </w:r>
    </w:p>
    <w:p w14:paraId="0FEAC6E8" w14:textId="0386885E" w:rsidR="004C751A" w:rsidRDefault="004C751A" w:rsidP="004C751A">
      <w:pPr>
        <w:jc w:val="center"/>
      </w:pPr>
      <w:r>
        <w:rPr>
          <w:noProof/>
        </w:rPr>
        <w:drawing>
          <wp:inline distT="0" distB="0" distL="0" distR="0" wp14:anchorId="2804191C" wp14:editId="5C0FA64B">
            <wp:extent cx="4714875" cy="2109736"/>
            <wp:effectExtent l="0" t="0" r="0" b="508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21111" cy="2112526"/>
                    </a:xfrm>
                    <a:prstGeom prst="rect">
                      <a:avLst/>
                    </a:prstGeom>
                  </pic:spPr>
                </pic:pic>
              </a:graphicData>
            </a:graphic>
          </wp:inline>
        </w:drawing>
      </w:r>
    </w:p>
    <w:p w14:paraId="5B2A3525" w14:textId="2A27B5B9" w:rsidR="004C751A" w:rsidRDefault="004C751A" w:rsidP="004C751A">
      <w:pPr>
        <w:pStyle w:val="Titre7"/>
      </w:pPr>
      <w:r>
        <w:t> Solution moins idéale pour la limitation d’espace disque</w:t>
      </w:r>
    </w:p>
    <w:p w14:paraId="4282B8D9" w14:textId="3AE9EEDD" w:rsidR="004C751A" w:rsidRPr="00C47E0A" w:rsidRDefault="00870C3B" w:rsidP="004C751A">
      <w:pPr>
        <w:pStyle w:val="Titre3"/>
        <w:jc w:val="left"/>
      </w:pPr>
      <w:bookmarkStart w:id="79" w:name="_Toc49916524"/>
      <w:r>
        <w:lastRenderedPageBreak/>
        <w:t>Les quotas</w:t>
      </w:r>
      <w:bookmarkEnd w:id="79"/>
    </w:p>
    <w:p w14:paraId="0CE6F1EA" w14:textId="3E2F770B" w:rsidR="00375F24" w:rsidRDefault="00375F24" w:rsidP="00375F24">
      <w:pPr>
        <w:spacing w:after="240"/>
      </w:pPr>
      <w:r>
        <w:t>Les quotas s’activent directement sur la partition. C’est une configuration générale pour l’ensemble de la partition mais on peut néanmoins spécifier une taille plus grande pour certains utilisateurs. On a également une partie qui peut servie de « reporting » sur l’espace déjà consommé.</w:t>
      </w:r>
    </w:p>
    <w:p w14:paraId="5D5C721A" w14:textId="3DF6AB7A" w:rsidR="00375F24" w:rsidRDefault="00375F24" w:rsidP="00375F24">
      <w:r>
        <w:t xml:space="preserve"> Si vous décidez de modifier les quotas, les nouvelles modifications ne seront effectivement que sur les nouveaux utilisateurs. Il faudra repasser manuellement sur les utilisateurs déjà existants.</w:t>
      </w:r>
    </w:p>
    <w:p w14:paraId="3B1D2FED" w14:textId="12F2047A" w:rsidR="00375F24" w:rsidRDefault="006514DB" w:rsidP="006514DB">
      <w:pPr>
        <w:pStyle w:val="Titre3"/>
        <w:jc w:val="left"/>
      </w:pPr>
      <w:bookmarkStart w:id="80" w:name="_Toc49916525"/>
      <w:r>
        <w:t>File Server Ressource Manager</w:t>
      </w:r>
      <w:bookmarkEnd w:id="80"/>
    </w:p>
    <w:p w14:paraId="0E79667D" w14:textId="5638B052" w:rsidR="006514DB" w:rsidRDefault="006514DB" w:rsidP="006514DB">
      <w:r>
        <w:t>Vous trouverez le « File Server Ressource Manager » dans les outils d’administration à condition que le service soit installé. Vous pourrez soit utiliser un Quota Template qui est définit soit en créer un nouveau et l’appliquer sur un répertoire.</w:t>
      </w:r>
    </w:p>
    <w:p w14:paraId="51757E79" w14:textId="084A6B7B" w:rsidR="000E13C8" w:rsidRDefault="006514DB" w:rsidP="006514DB">
      <w:r>
        <w:t>Vous pouvez également envoyer des messages à l’administrateur ou l’utilisateur quand celui-ci arrive à la taille limite. C’est également via le « File Server Ressource Manager » que vous pourrez empêcher l’écriture de fichier à extension bien définie. Comme par exemple des MP3 ou des fichiers vidéo.</w:t>
      </w:r>
    </w:p>
    <w:p w14:paraId="3E72B518" w14:textId="62D80412" w:rsidR="00B52894" w:rsidRDefault="00B52894" w:rsidP="00B52894">
      <w:pPr>
        <w:pStyle w:val="Titre3"/>
        <w:jc w:val="left"/>
      </w:pPr>
      <w:bookmarkStart w:id="81" w:name="_Toc49916526"/>
      <w:r>
        <w:t>Le Shadow Copy</w:t>
      </w:r>
      <w:bookmarkEnd w:id="81"/>
    </w:p>
    <w:p w14:paraId="0AE68EA3" w14:textId="77777777" w:rsidR="00B52894" w:rsidRDefault="00B52894" w:rsidP="00332B50">
      <w:pPr>
        <w:spacing w:after="240"/>
      </w:pPr>
      <w:r>
        <w:t xml:space="preserve">Le service Shadow-Copy est destiné au stockage de fichiers sur des dossiers partagés. </w:t>
      </w:r>
    </w:p>
    <w:p w14:paraId="33A3E5F0" w14:textId="77777777" w:rsidR="00B52894" w:rsidRDefault="00B52894" w:rsidP="00B52894">
      <w:r>
        <w:t xml:space="preserve">Il permet : </w:t>
      </w:r>
    </w:p>
    <w:p w14:paraId="1FA6EE34" w14:textId="77777777" w:rsidR="00B52894" w:rsidRDefault="00B52894" w:rsidP="00B52894">
      <w:r>
        <w:t xml:space="preserve">• De récupérer les fichiers accidentellement effacés. </w:t>
      </w:r>
    </w:p>
    <w:p w14:paraId="27777B45" w14:textId="77777777" w:rsidR="00B52894" w:rsidRDefault="00B52894" w:rsidP="00B52894">
      <w:r>
        <w:t xml:space="preserve">• De récupérer les fichiers malencontreusement écrasés ou mis à jour. </w:t>
      </w:r>
    </w:p>
    <w:p w14:paraId="56F98B64" w14:textId="77777777" w:rsidR="00B52894" w:rsidRDefault="00B52894" w:rsidP="00B52894">
      <w:r>
        <w:t xml:space="preserve">• D’implémenter la notion de version sur les documents sur lesquels on travaille. </w:t>
      </w:r>
    </w:p>
    <w:p w14:paraId="14212279" w14:textId="3E6550AC" w:rsidR="00B52894" w:rsidRDefault="00B52894" w:rsidP="00332B50">
      <w:pPr>
        <w:spacing w:after="240"/>
      </w:pPr>
      <w:r>
        <w:t>• De limiter les accès physiques aux serveurs pour effectuer des backups de fichiers à restaurer, en offrant des possibilités de récupération de fichiers directement sur un poste client supportant le client VSS.</w:t>
      </w:r>
    </w:p>
    <w:p w14:paraId="6F1D9838" w14:textId="0650ABE7" w:rsidR="00D070F2" w:rsidRDefault="00332B50" w:rsidP="00C47E0A">
      <w:pPr>
        <w:spacing w:after="240"/>
      </w:pPr>
      <w:r>
        <w:t>Lors de la configuration de ce service, il faut lui attribuer une taille maximale comme par exemple 15% de la partition.</w:t>
      </w:r>
    </w:p>
    <w:p w14:paraId="1BC74072" w14:textId="04C262C0" w:rsidR="00D070F2" w:rsidRDefault="002E10C1" w:rsidP="00B52894">
      <w:r>
        <w:t>On ne sait pas déplacer un « Shadow Copy » ou même en faire un backup. En cas de crash disque, les données sont perdues et il faudra que les utilisateurs repartent de 0. Il est donc bien important de ne pas confondre le « Shadow Copy » avec un système de backup. Notez qu’on peut très bien dédier un disque dur en SATA pour jouer ce rôle. Ce qui permet donc de délocaliser les données.</w:t>
      </w:r>
    </w:p>
    <w:p w14:paraId="30530D02" w14:textId="575421F8" w:rsidR="002E10C1" w:rsidRDefault="00CE2556" w:rsidP="002E10C1">
      <w:pPr>
        <w:pStyle w:val="Titre3"/>
        <w:jc w:val="left"/>
      </w:pPr>
      <w:bookmarkStart w:id="82" w:name="_Toc49916527"/>
      <w:r>
        <w:lastRenderedPageBreak/>
        <w:t>DFS : Distributed File System</w:t>
      </w:r>
      <w:bookmarkEnd w:id="82"/>
    </w:p>
    <w:p w14:paraId="51A80E32" w14:textId="5B77EB52" w:rsidR="00CE2556" w:rsidRDefault="00CE2556" w:rsidP="00CE2556">
      <w:r>
        <w:t>DFS (Distributed File System) fournit aux utilisateurs un moyen simple d'accéder à des données reparties et distribuées sur un réseau. Un dossier partagé DFS sert de point d'accès à d'autres dossiers sur le réseau. Il permet par exemple de regrouper différents partages stockés sur des différents serveurs à un seul point.</w:t>
      </w:r>
    </w:p>
    <w:p w14:paraId="228B7EF5" w14:textId="3CC0D663" w:rsidR="00CE2556" w:rsidRDefault="00CE2556" w:rsidP="00CE2556">
      <w:pPr>
        <w:jc w:val="center"/>
      </w:pPr>
    </w:p>
    <w:p w14:paraId="35090635" w14:textId="77777777" w:rsidR="00CE2556" w:rsidRDefault="00CE2556" w:rsidP="00CE2556">
      <w:pPr>
        <w:jc w:val="left"/>
      </w:pPr>
      <w:r>
        <w:t xml:space="preserve">Il permet également une réplication de données entre deux serveurs. </w:t>
      </w:r>
    </w:p>
    <w:p w14:paraId="4D1078BD" w14:textId="77777777" w:rsidR="00CE2556" w:rsidRDefault="00CE2556" w:rsidP="00CE2556">
      <w:pPr>
        <w:jc w:val="left"/>
      </w:pPr>
      <w:r>
        <w:t xml:space="preserve">• Idéal pour avoir les données proches des utilisateurs. </w:t>
      </w:r>
    </w:p>
    <w:p w14:paraId="60AABC24" w14:textId="77777777" w:rsidR="00CE2556" w:rsidRDefault="00CE2556" w:rsidP="00CE2556">
      <w:pPr>
        <w:jc w:val="left"/>
      </w:pPr>
      <w:r>
        <w:t xml:space="preserve">• Un backup centralisé. </w:t>
      </w:r>
    </w:p>
    <w:p w14:paraId="6144F858" w14:textId="77777777" w:rsidR="00CE2556" w:rsidRDefault="00CE2556" w:rsidP="00CE2556">
      <w:pPr>
        <w:spacing w:after="240"/>
        <w:jc w:val="left"/>
      </w:pPr>
      <w:r>
        <w:t xml:space="preserve">• Fault Tolerance mais il est loin d’être idéal dans cette tâche. </w:t>
      </w:r>
    </w:p>
    <w:p w14:paraId="6A44C20A" w14:textId="3AF43668" w:rsidR="00CE2556" w:rsidRDefault="00CE2556" w:rsidP="00C47E0A">
      <w:pPr>
        <w:jc w:val="left"/>
      </w:pPr>
      <w:r>
        <w:t xml:space="preserve">Le mieux sera toujours d’avoir un système de clustering. Il faut d’abord définir un « name space » ou un « root » sur le Domain Controler. Ensuite, on crée le lien qui se rattache </w:t>
      </w:r>
      <w:r w:rsidR="005B3B61">
        <w:t>à</w:t>
      </w:r>
      <w:r>
        <w:t xml:space="preserve"> ce « name space ». C’est évidement un répertoire partagé.</w:t>
      </w:r>
    </w:p>
    <w:p w14:paraId="78E5E52B" w14:textId="23AD459F" w:rsidR="00ED7242" w:rsidRDefault="00ED7242" w:rsidP="00B52894">
      <w:r>
        <w:t xml:space="preserve">Il suffit ensuite de browser le réseau directement via le nom du domaine. </w:t>
      </w:r>
      <w:hyperlink r:id="rId212" w:history="1">
        <w:r w:rsidRPr="0095552C">
          <w:rPr>
            <w:rStyle w:val="Lienhypertexte"/>
          </w:rPr>
          <w:t>\\NomDomain</w:t>
        </w:r>
      </w:hyperlink>
    </w:p>
    <w:p w14:paraId="3ACE60EC" w14:textId="77777777" w:rsidR="00ED7242" w:rsidRDefault="00ED7242" w:rsidP="00B52894">
      <w:r>
        <w:t xml:space="preserve">Dans le cas de la synchronisation : </w:t>
      </w:r>
    </w:p>
    <w:p w14:paraId="4C35FA06" w14:textId="77777777" w:rsidR="00ED7242" w:rsidRDefault="00ED7242" w:rsidP="00B52894">
      <w:r>
        <w:t xml:space="preserve">1. Créer deux « name space » identiques sur chaque serveur. </w:t>
      </w:r>
    </w:p>
    <w:p w14:paraId="2F182025" w14:textId="77777777" w:rsidR="00ED7242" w:rsidRDefault="00ED7242" w:rsidP="00B52894">
      <w:r>
        <w:t xml:space="preserve">2. Créer des links sur les serveurs. </w:t>
      </w:r>
    </w:p>
    <w:p w14:paraId="1AF69CF1" w14:textId="4CED5EE5" w:rsidR="00F501F4" w:rsidRDefault="00ED7242" w:rsidP="00B52894">
      <w:r>
        <w:t>3. On crée la réplication en définissant un domain controler comme primaire et la topology de la synchronisation.</w:t>
      </w:r>
    </w:p>
    <w:p w14:paraId="389765E6" w14:textId="2D0890BA" w:rsidR="00D32861" w:rsidRDefault="00D32861" w:rsidP="00D32861">
      <w:pPr>
        <w:pStyle w:val="titre20"/>
      </w:pPr>
      <w:bookmarkStart w:id="83" w:name="_Toc49916528"/>
      <w:r>
        <w:t>Group Policy</w:t>
      </w:r>
      <w:bookmarkEnd w:id="83"/>
    </w:p>
    <w:p w14:paraId="5760AE18" w14:textId="77777777" w:rsidR="00D32861" w:rsidRDefault="00D32861" w:rsidP="00D32861">
      <w:r>
        <w:t xml:space="preserve">Elles sont utilisées pour la restriction, les scripts, la configuration. </w:t>
      </w:r>
    </w:p>
    <w:p w14:paraId="2FFB9563" w14:textId="77777777" w:rsidR="00D32861" w:rsidRDefault="00D32861" w:rsidP="00D32861">
      <w:r>
        <w:t xml:space="preserve">Dans la catégorie configuration, on retrouve les services, les softs, la sécurité, le paramétrage. </w:t>
      </w:r>
    </w:p>
    <w:p w14:paraId="04A6E42F" w14:textId="3303B320" w:rsidR="00D32861" w:rsidRDefault="00D32861" w:rsidP="00D32861">
      <w:pPr>
        <w:spacing w:after="240"/>
      </w:pPr>
      <w:r>
        <w:t xml:space="preserve">Elles peuvent s'appliquer à une machine, une OU, un groupe, un objet. Elles s'appliquent automatiquement toute les 90 à 120 minutes mais elles peuvent être forcée via la commande </w:t>
      </w:r>
      <w:r w:rsidRPr="00D32861">
        <w:rPr>
          <w:b/>
          <w:bCs/>
        </w:rPr>
        <w:t>"gpupdate /force "</w:t>
      </w:r>
      <w:r>
        <w:t xml:space="preserve"> </w:t>
      </w:r>
    </w:p>
    <w:p w14:paraId="6296B998" w14:textId="1FBD9178" w:rsidR="00E409F1" w:rsidRDefault="00D32861" w:rsidP="00D32861">
      <w:r>
        <w:t>L'outil pour les administrer est Group policy Management. Le concept consiste à créer un template de police et puis de l'appliquer sur une OU.</w:t>
      </w:r>
    </w:p>
    <w:p w14:paraId="4126C50B" w14:textId="02C70836" w:rsidR="00E409F1" w:rsidRDefault="00715E90" w:rsidP="00715E90">
      <w:pPr>
        <w:pStyle w:val="titre30"/>
      </w:pPr>
      <w:bookmarkStart w:id="84" w:name="_Toc49916529"/>
      <w:r>
        <w:lastRenderedPageBreak/>
        <w:t>Fonctionnement</w:t>
      </w:r>
      <w:bookmarkEnd w:id="84"/>
    </w:p>
    <w:p w14:paraId="2892B2B9" w14:textId="7B178DD1" w:rsidR="00715E90" w:rsidRDefault="00715E90" w:rsidP="00715E90">
      <w:r>
        <w:rPr>
          <w:noProof/>
        </w:rPr>
        <w:drawing>
          <wp:inline distT="0" distB="0" distL="0" distR="0" wp14:anchorId="2D2329E2" wp14:editId="4E98114B">
            <wp:extent cx="5038725" cy="2913661"/>
            <wp:effectExtent l="0" t="0" r="0" b="127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41226" cy="2915107"/>
                    </a:xfrm>
                    <a:prstGeom prst="rect">
                      <a:avLst/>
                    </a:prstGeom>
                  </pic:spPr>
                </pic:pic>
              </a:graphicData>
            </a:graphic>
          </wp:inline>
        </w:drawing>
      </w:r>
    </w:p>
    <w:p w14:paraId="51A87AA5" w14:textId="3136182D" w:rsidR="00715E90" w:rsidRDefault="00715E90" w:rsidP="00715E90">
      <w:pPr>
        <w:jc w:val="center"/>
      </w:pPr>
      <w:r>
        <w:rPr>
          <w:noProof/>
        </w:rPr>
        <w:drawing>
          <wp:inline distT="0" distB="0" distL="0" distR="0" wp14:anchorId="01977067" wp14:editId="29BFD0A6">
            <wp:extent cx="3629025" cy="2524125"/>
            <wp:effectExtent l="0" t="0" r="9525" b="952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9025" cy="2524125"/>
                    </a:xfrm>
                    <a:prstGeom prst="rect">
                      <a:avLst/>
                    </a:prstGeom>
                  </pic:spPr>
                </pic:pic>
              </a:graphicData>
            </a:graphic>
          </wp:inline>
        </w:drawing>
      </w:r>
    </w:p>
    <w:p w14:paraId="034A4FBE" w14:textId="4AE51EE3" w:rsidR="00715E90" w:rsidRDefault="00715E90" w:rsidP="00715E90">
      <w:pPr>
        <w:spacing w:after="240"/>
        <w:jc w:val="left"/>
      </w:pPr>
      <w:r>
        <w:t xml:space="preserve">Les polices de sécurité ne sont en fait que des fichiers textes qui sont indexé dans l’active Directory. A chaque fois qu’un pc démarre ou qu’un utilisateur s’authentifie, il y a échange avec l’active Directory pour voir s’il y a eu des changements. Si c’est le cas, la machine télécharge les fichiers qui ont été ajoutés ou qui ont été modifiés. La commande </w:t>
      </w:r>
      <w:r w:rsidRPr="00715E90">
        <w:rPr>
          <w:b/>
          <w:bCs/>
        </w:rPr>
        <w:t>« gpupdate /force »</w:t>
      </w:r>
      <w:r>
        <w:t xml:space="preserve"> oblige la machine à télécharger de nouveau l’entièreté des fichiers textes.</w:t>
      </w:r>
    </w:p>
    <w:p w14:paraId="52DECC9F" w14:textId="25D4025D" w:rsidR="00715E90" w:rsidRDefault="00715E90" w:rsidP="00715E90">
      <w:pPr>
        <w:jc w:val="left"/>
      </w:pPr>
      <w:r>
        <w:t>Par défaut, une GPO s'applique à tout ce qui est en-dessous d'elle.</w:t>
      </w:r>
    </w:p>
    <w:p w14:paraId="516B5EC2" w14:textId="03FD7B0A" w:rsidR="00715E90" w:rsidRDefault="00AD3127" w:rsidP="00AD3127">
      <w:pPr>
        <w:jc w:val="center"/>
      </w:pPr>
      <w:r>
        <w:rPr>
          <w:noProof/>
        </w:rPr>
        <w:lastRenderedPageBreak/>
        <w:drawing>
          <wp:inline distT="0" distB="0" distL="0" distR="0" wp14:anchorId="045EAE47" wp14:editId="3F509510">
            <wp:extent cx="2619375" cy="1400175"/>
            <wp:effectExtent l="0" t="0" r="9525" b="952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19375" cy="1400175"/>
                    </a:xfrm>
                    <a:prstGeom prst="rect">
                      <a:avLst/>
                    </a:prstGeom>
                  </pic:spPr>
                </pic:pic>
              </a:graphicData>
            </a:graphic>
          </wp:inline>
        </w:drawing>
      </w:r>
    </w:p>
    <w:p w14:paraId="28A42591" w14:textId="77777777" w:rsidR="00A17095" w:rsidRDefault="00A17095" w:rsidP="00A17095">
      <w:pPr>
        <w:spacing w:after="240"/>
      </w:pPr>
      <w:r>
        <w:t xml:space="preserve">On peut néanmoins forcer le système pour que ce soit une police ascendante qui domine avec la commande force. </w:t>
      </w:r>
    </w:p>
    <w:p w14:paraId="481B98BE" w14:textId="43CDDBDA" w:rsidR="00A17095" w:rsidRDefault="00A17095" w:rsidP="00AD3127">
      <w:r>
        <w:t>On peut également appliquer une policy à un groupe de personne. Pour ce faire, pendant l'édition de la GPO, il faut sélectionner propriété sur le nom de la GPO et mettre les droits nécessaires dans l'onglet sécurité.</w:t>
      </w:r>
    </w:p>
    <w:p w14:paraId="0CD39D49" w14:textId="326ABF88" w:rsidR="00212135" w:rsidRPr="0057108F" w:rsidRDefault="00212135" w:rsidP="00AD3127">
      <w:pPr>
        <w:rPr>
          <w:b/>
          <w:bCs/>
        </w:rPr>
      </w:pPr>
      <w:r w:rsidRPr="0057108F">
        <w:rPr>
          <w:b/>
          <w:bCs/>
        </w:rPr>
        <w:t>Exemple de policy Exemple de policysur les computers sur les computers sur les computers :</w:t>
      </w:r>
    </w:p>
    <w:p w14:paraId="4442A3B7" w14:textId="5AAAA5F4" w:rsidR="00212135" w:rsidRDefault="00F92C35" w:rsidP="002C7445">
      <w:pPr>
        <w:spacing w:after="240"/>
      </w:pPr>
      <w:r>
        <w:t>On peut par exemple renommer les comptes de l'administrator local des machines mais on ne peut malheureusement pas changer son mot de passe. Pourquoi faire ça ? Simplement par ce que ce compte est connu par tout le monde et qu'il a tous les droits. On ne peut pas le bloquer car son SSID finit par 500.</w:t>
      </w:r>
    </w:p>
    <w:p w14:paraId="1EC46D11" w14:textId="77777777" w:rsidR="002C7445" w:rsidRDefault="002C7445" w:rsidP="002C7445">
      <w:pPr>
        <w:spacing w:after="240"/>
      </w:pPr>
      <w:r>
        <w:t xml:space="preserve">On pourrait aussi mettre le Number of previous logon pour empêcher les machines de se loger sans la présence d'un domaine. Surtout les Workstation qui n'ont pas besoin de cette option car une personne qui aurait son compte désactivé pourrait très bien se connecter à sa machine en retirant simplement le câble réseau. En désactivant cette option, il ne sera plus en mesure de se loger sur la machine. </w:t>
      </w:r>
    </w:p>
    <w:p w14:paraId="321EA589" w14:textId="34761488" w:rsidR="00F92C35" w:rsidRDefault="002C7445" w:rsidP="00A048ED">
      <w:r>
        <w:t>On pourrait aussi injecter des groupes d'utilisateurs dans un groupe local sur des machines via le Restricted groups. Par exemple, l'équipe de l'Help-Desk qui a besoin d'avoir l'ensemble des droits admins en local pour effectuer des tâches de maintenance.</w:t>
      </w:r>
    </w:p>
    <w:p w14:paraId="30FE7249" w14:textId="77777777" w:rsidR="00A048ED" w:rsidRDefault="00A048ED" w:rsidP="00A048ED"/>
    <w:p w14:paraId="5DF5A198" w14:textId="77777777" w:rsidR="002C7445" w:rsidRDefault="002C7445" w:rsidP="002C7445">
      <w:pPr>
        <w:spacing w:after="240"/>
      </w:pPr>
      <w:r>
        <w:t xml:space="preserve">Il arrive parfois que certains programmes mal conçus doivent avoir les droits administrateurs pour s'exécuter. Il est bien entendu très dangereux de donner ces droits à des simples utilisateurs. Via les GP dans "File System", vous pouvez donner des droits sur certains répertoires des machines de votre parc sans pour autant donner plus de droits. Pour se rendre compte exactement des droits d’un programme, il faut le faire tourner en même temps que « FileMon » et « RegMon » (produit gratuit de Microsoft) qui donnent un rapport exact des accès du programme sur la machine. </w:t>
      </w:r>
    </w:p>
    <w:p w14:paraId="57484DB1" w14:textId="3ADC55C5" w:rsidR="00B758D7" w:rsidRDefault="002C7445" w:rsidP="00AD3127">
      <w:r>
        <w:lastRenderedPageBreak/>
        <w:t>On peut également bloquer des programmes via le software restriction policies qui se définit via des règles. Ces règles sont divisées suivant des certificats, des « network zone », des « path rule » et des « hash rule ». Le path rule permet de dire qu’on ne peut plus exécuter tel fichier exécutable mais on peut toujours contourner le problème en renommant l’exécutable à la différence du « Hash Rue »</w:t>
      </w:r>
      <w:r w:rsidR="00B758D7">
        <w:t xml:space="preserve"> qui fait d’une certaine façon une photo de l’exécutable. Il est alors impossible de lancer l’exécutable et ce même en le renommant.</w:t>
      </w:r>
    </w:p>
    <w:p w14:paraId="66C957FD" w14:textId="77777777" w:rsidR="000169A2" w:rsidRDefault="000169A2" w:rsidP="000169A2">
      <w:pPr>
        <w:spacing w:after="240"/>
      </w:pPr>
      <w:r>
        <w:t xml:space="preserve">On peut limiter la bande passante d’un programme en upload sur le réseau via la « policy-based QOS ». </w:t>
      </w:r>
    </w:p>
    <w:p w14:paraId="7564AACA" w14:textId="4BBE838B" w:rsidR="000169A2" w:rsidRDefault="000169A2" w:rsidP="008765D1">
      <w:pPr>
        <w:spacing w:after="240"/>
      </w:pPr>
      <w:r>
        <w:t>On peut alléger la charge réseau générée par les « Vista » et les « Seven » en désactivant les services Link-layer Topologie et Microsoft peer to peer dans l’administrative.</w:t>
      </w:r>
    </w:p>
    <w:p w14:paraId="6BCCEF47" w14:textId="15EAB945" w:rsidR="00C26C0F" w:rsidRDefault="005145DB" w:rsidP="005145DB">
      <w:pPr>
        <w:pStyle w:val="Titre3"/>
        <w:jc w:val="left"/>
      </w:pPr>
      <w:bookmarkStart w:id="85" w:name="_Toc49916530"/>
      <w:r>
        <w:t>Password policy</w:t>
      </w:r>
      <w:bookmarkEnd w:id="85"/>
    </w:p>
    <w:p w14:paraId="68D24F33" w14:textId="6746386A" w:rsidR="005145DB" w:rsidRDefault="005145DB" w:rsidP="00B6331B">
      <w:pPr>
        <w:spacing w:after="240"/>
      </w:pPr>
      <w:r>
        <w:t xml:space="preserve">Une Password policie ne peut s'attacher que sur le domaine. Si on l'attache sur une OU plus bas, ça ne sera appliqué que sur les comptes locaux. On peut quand même créer une police </w:t>
      </w:r>
      <w:r w:rsidRPr="005145DB">
        <w:rPr>
          <w:b/>
          <w:bCs/>
        </w:rPr>
        <w:t>Fine Grained PWD s</w:t>
      </w:r>
      <w:r>
        <w:t>ur des groupes d'utilisateurs mais il faut êtr PWD e totalement en domaine level 2008.</w:t>
      </w:r>
    </w:p>
    <w:p w14:paraId="104D248D" w14:textId="77777777" w:rsidR="00B6331B" w:rsidRDefault="00B6331B" w:rsidP="005145DB">
      <w:r>
        <w:t xml:space="preserve">Quelques options : </w:t>
      </w:r>
    </w:p>
    <w:p w14:paraId="197EDC26" w14:textId="77777777" w:rsidR="00B6331B" w:rsidRDefault="00B6331B" w:rsidP="00B6331B">
      <w:pPr>
        <w:spacing w:after="240"/>
      </w:pPr>
      <w:r>
        <w:t xml:space="preserve">Account lockout duration : Bloque le compte pendant X minutes. Si on le met sur 0, c'est un blocage infini. Recommandation 30 min. </w:t>
      </w:r>
    </w:p>
    <w:p w14:paraId="4B2AB1E8" w14:textId="77777777" w:rsidR="00244BA9" w:rsidRDefault="00B6331B" w:rsidP="00244BA9">
      <w:pPr>
        <w:spacing w:after="240"/>
      </w:pPr>
      <w:r>
        <w:t xml:space="preserve">Account lockout threshold : Nombre d'erreurs qu'on permet à l'utilisateur. Recommandation entre 3 à 10 erreurs. </w:t>
      </w:r>
    </w:p>
    <w:p w14:paraId="0BEF17B9" w14:textId="296EA094" w:rsidR="005145DB" w:rsidRDefault="00B6331B" w:rsidP="00542A6D">
      <w:pPr>
        <w:spacing w:after="240"/>
      </w:pPr>
      <w:r>
        <w:t>Reset account lockout counter after : Temps d'observation des erreurs. Exemple : 30 minutes</w:t>
      </w:r>
    </w:p>
    <w:p w14:paraId="62411767" w14:textId="5EC5CAC0" w:rsidR="006614DB" w:rsidRDefault="00542A6D" w:rsidP="005145DB">
      <w:r w:rsidRPr="00542A6D">
        <w:rPr>
          <w:b/>
          <w:bCs/>
        </w:rPr>
        <w:t>Fine Grained PWD :</w:t>
      </w:r>
      <w:r>
        <w:t xml:space="preserve"> Pour ce faire, il faut utiliser Fine Grained PWD </w:t>
      </w:r>
      <w:r w:rsidRPr="00542A6D">
        <w:rPr>
          <w:b/>
          <w:bCs/>
        </w:rPr>
        <w:t>ADSI Edit</w:t>
      </w:r>
      <w:r>
        <w:t xml:space="preserve"> (sorte de registery pour l'AD) ADSI Edit qui permet de voir l'ensemble des attributs de l'AD et de les modifier. Il faut aller sur le container System, Password Settings container, création d'un nouvel objet. La première valeur permet seulement de donner un ordre entre différentes policie. Les autres valeurs représentent la configuration de celle-ci. Une fois la police créée, il faut l'appliquer dans l'active directory au même endroit et aller sur les propriétés et puis dans l'onglet Attribute Editor à la ligne msDS-PSOAppliesTO et rajouter le compte ou le groupe. La dernière étape consiste à forcer les gens à changer les mots de passe pour que celle-ci soit appliquée.</w:t>
      </w:r>
    </w:p>
    <w:p w14:paraId="650012BF" w14:textId="77777777" w:rsidR="00A048ED" w:rsidRDefault="00A048ED" w:rsidP="005145DB"/>
    <w:p w14:paraId="4E9F2C8C" w14:textId="70224A95" w:rsidR="0072297C" w:rsidRDefault="00F07BE4" w:rsidP="005145DB">
      <w:r w:rsidRPr="00F07BE4">
        <w:rPr>
          <w:b/>
          <w:bCs/>
        </w:rPr>
        <w:lastRenderedPageBreak/>
        <w:t>Public last logon information</w:t>
      </w:r>
      <w:r>
        <w:t xml:space="preserve"> " ('windows componeme Public last logon information nt \ windows logon options à activ</w:t>
      </w:r>
      <w:r w:rsidR="005B3B61">
        <w:t>er</w:t>
      </w:r>
      <w:r>
        <w:t xml:space="preserve"> sur le domain et sur OU des PC) qui ne fonctionne qu'avec Vista ou Seven. Cette option permet de voir quand on s'est authentifié la dernière fois avec succès et quand la dernière fois, il y a eu quelqu'un qui a essaye</w:t>
      </w:r>
      <w:r w:rsidR="005B3B61">
        <w:t>é</w:t>
      </w:r>
      <w:r>
        <w:t xml:space="preserve"> de se connecter sans succès avec son login.</w:t>
      </w:r>
    </w:p>
    <w:p w14:paraId="4AFC2636" w14:textId="357C1DD9" w:rsidR="006614DB" w:rsidRDefault="00F07BE4" w:rsidP="005145DB">
      <w:r>
        <w:rPr>
          <w:noProof/>
        </w:rPr>
        <w:drawing>
          <wp:inline distT="0" distB="0" distL="0" distR="0" wp14:anchorId="4CC5FD87" wp14:editId="584DA33C">
            <wp:extent cx="6029960" cy="2694305"/>
            <wp:effectExtent l="0" t="0" r="889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029960" cy="2694305"/>
                    </a:xfrm>
                    <a:prstGeom prst="rect">
                      <a:avLst/>
                    </a:prstGeom>
                  </pic:spPr>
                </pic:pic>
              </a:graphicData>
            </a:graphic>
          </wp:inline>
        </w:drawing>
      </w:r>
    </w:p>
    <w:p w14:paraId="7591DAA1" w14:textId="289C4849" w:rsidR="00F07BE4" w:rsidRDefault="00F07BE4" w:rsidP="005145DB">
      <w:r w:rsidRPr="00F07BE4">
        <w:rPr>
          <w:b/>
          <w:bCs/>
        </w:rPr>
        <w:t>Outils pratique :</w:t>
      </w:r>
      <w:r>
        <w:t xml:space="preserve"> Admodify.net qui permet d'éditer Outils pratique : les attributs de tous les objets qu'on désire.</w:t>
      </w:r>
    </w:p>
    <w:p w14:paraId="6BA80064" w14:textId="2723F9FC" w:rsidR="00A048ED" w:rsidRDefault="00A048ED">
      <w:pPr>
        <w:jc w:val="left"/>
        <w:rPr>
          <w:b/>
        </w:rPr>
      </w:pPr>
      <w:r>
        <w:br w:type="page"/>
      </w:r>
    </w:p>
    <w:p w14:paraId="2A3A038D" w14:textId="77777777" w:rsidR="00A048ED" w:rsidRPr="004E0033" w:rsidRDefault="00A048ED" w:rsidP="004E0033"/>
    <w:p w14:paraId="3617E79E" w14:textId="0F5C6BCB" w:rsidR="00356F70" w:rsidRDefault="00356F70" w:rsidP="00C96D53">
      <w:pPr>
        <w:pStyle w:val="Titre1"/>
        <w:numPr>
          <w:ilvl w:val="0"/>
          <w:numId w:val="0"/>
        </w:numPr>
        <w:jc w:val="both"/>
      </w:pPr>
      <w:bookmarkStart w:id="86" w:name="_Toc49916531"/>
      <w:r w:rsidRPr="00082CCB">
        <w:t>EXERCICES</w:t>
      </w:r>
      <w:bookmarkEnd w:id="86"/>
      <w:r>
        <w:t xml:space="preserve"> </w:t>
      </w:r>
    </w:p>
    <w:p w14:paraId="524881C1" w14:textId="7F7B674A" w:rsidR="009F4C4C" w:rsidRPr="00696639" w:rsidRDefault="00696639" w:rsidP="00F26D27">
      <w:pPr>
        <w:rPr>
          <w:b/>
          <w:bCs/>
        </w:rPr>
      </w:pPr>
      <w:r w:rsidRPr="00696639">
        <w:rPr>
          <w:b/>
          <w:bCs/>
        </w:rPr>
        <w:t xml:space="preserve">ATELIER </w:t>
      </w:r>
      <w:r w:rsidR="009B0FE5">
        <w:rPr>
          <w:b/>
          <w:bCs/>
        </w:rPr>
        <w:t>1</w:t>
      </w:r>
      <w:r w:rsidRPr="00696639">
        <w:rPr>
          <w:b/>
          <w:bCs/>
        </w:rPr>
        <w:t> : Arborescence et fichiers</w:t>
      </w:r>
    </w:p>
    <w:p w14:paraId="5CE3DAB4" w14:textId="1290D316" w:rsidR="002F2632" w:rsidRPr="00C96D53" w:rsidRDefault="008D293B" w:rsidP="00F26D27">
      <w:pPr>
        <w:rPr>
          <w:b/>
          <w:bCs/>
        </w:rPr>
      </w:pPr>
      <w:r w:rsidRPr="00C96D53">
        <w:rPr>
          <w:b/>
          <w:bCs/>
        </w:rPr>
        <w:t xml:space="preserve">Exercice </w:t>
      </w:r>
      <w:r w:rsidR="009B0FE5">
        <w:rPr>
          <w:b/>
          <w:bCs/>
        </w:rPr>
        <w:t>1</w:t>
      </w:r>
      <w:r w:rsidRPr="00C96D53">
        <w:rPr>
          <w:b/>
          <w:bCs/>
        </w:rPr>
        <w:t>.1 : Création de répertoires</w:t>
      </w:r>
    </w:p>
    <w:p w14:paraId="229C6AA4" w14:textId="6290ADC2" w:rsidR="008D293B" w:rsidRDefault="008D293B" w:rsidP="00F26D27">
      <w:r>
        <w:t>• Afficher le répertoire courant.</w:t>
      </w:r>
    </w:p>
    <w:p w14:paraId="54DE46D3" w14:textId="6351DC46" w:rsidR="008D293B" w:rsidRDefault="008D293B" w:rsidP="00F26D27">
      <w:r>
        <w:rPr>
          <w:noProof/>
        </w:rPr>
        <w:drawing>
          <wp:inline distT="0" distB="0" distL="0" distR="0" wp14:anchorId="6C9FA6FF" wp14:editId="72D0AC1D">
            <wp:extent cx="6029960" cy="739775"/>
            <wp:effectExtent l="0" t="0" r="8890" b="3175"/>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029960" cy="739775"/>
                    </a:xfrm>
                    <a:prstGeom prst="rect">
                      <a:avLst/>
                    </a:prstGeom>
                  </pic:spPr>
                </pic:pic>
              </a:graphicData>
            </a:graphic>
          </wp:inline>
        </w:drawing>
      </w:r>
    </w:p>
    <w:p w14:paraId="0AF1D8A7" w14:textId="60F19DD5" w:rsidR="008D293B" w:rsidRDefault="008D293B" w:rsidP="00F26D27">
      <w:r>
        <w:t>• Se déplacer de deux façons différentes sous le répertoire /home.</w:t>
      </w:r>
    </w:p>
    <w:p w14:paraId="02DE5315" w14:textId="4BAC925F" w:rsidR="00082CCB" w:rsidRDefault="00F215B4" w:rsidP="00F26D27">
      <w:r>
        <w:sym w:font="Symbol" w:char="F00C"/>
      </w:r>
      <w:r>
        <w:t xml:space="preserve"> Chemin absolu :</w:t>
      </w:r>
    </w:p>
    <w:p w14:paraId="7C331124" w14:textId="36781A6F" w:rsidR="00F215B4" w:rsidRDefault="00F215B4" w:rsidP="00F26D27">
      <w:r>
        <w:rPr>
          <w:noProof/>
        </w:rPr>
        <w:drawing>
          <wp:inline distT="0" distB="0" distL="0" distR="0" wp14:anchorId="40CF62BC" wp14:editId="07D05027">
            <wp:extent cx="6029960" cy="534670"/>
            <wp:effectExtent l="0" t="0" r="8890"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29960" cy="534670"/>
                    </a:xfrm>
                    <a:prstGeom prst="rect">
                      <a:avLst/>
                    </a:prstGeom>
                  </pic:spPr>
                </pic:pic>
              </a:graphicData>
            </a:graphic>
          </wp:inline>
        </w:drawing>
      </w:r>
    </w:p>
    <w:p w14:paraId="389AD896" w14:textId="05A682AB" w:rsidR="00F215B4" w:rsidRDefault="00F215B4" w:rsidP="00F215B4">
      <w:pPr>
        <w:tabs>
          <w:tab w:val="left" w:pos="2175"/>
        </w:tabs>
      </w:pPr>
      <w:r>
        <w:sym w:font="Symbol" w:char="F00C"/>
      </w:r>
      <w:r>
        <w:t xml:space="preserve"> Chemin relatif :</w:t>
      </w:r>
      <w:r>
        <w:tab/>
      </w:r>
    </w:p>
    <w:p w14:paraId="5FEFA0A1" w14:textId="124D84C5" w:rsidR="00F215B4" w:rsidRDefault="00F215B4" w:rsidP="00F215B4">
      <w:pPr>
        <w:tabs>
          <w:tab w:val="left" w:pos="2175"/>
        </w:tabs>
      </w:pPr>
      <w:r>
        <w:rPr>
          <w:noProof/>
        </w:rPr>
        <w:drawing>
          <wp:inline distT="0" distB="0" distL="0" distR="0" wp14:anchorId="62F92F6E" wp14:editId="39D0976A">
            <wp:extent cx="6029960" cy="603885"/>
            <wp:effectExtent l="0" t="0" r="8890" b="5715"/>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29960" cy="603885"/>
                    </a:xfrm>
                    <a:prstGeom prst="rect">
                      <a:avLst/>
                    </a:prstGeom>
                  </pic:spPr>
                </pic:pic>
              </a:graphicData>
            </a:graphic>
          </wp:inline>
        </w:drawing>
      </w:r>
    </w:p>
    <w:p w14:paraId="42EB2314" w14:textId="0C8DF370" w:rsidR="00F215B4" w:rsidRDefault="00F215B4" w:rsidP="00F215B4">
      <w:pPr>
        <w:tabs>
          <w:tab w:val="left" w:pos="2175"/>
        </w:tabs>
      </w:pPr>
      <w:r>
        <w:t>• Vérifier que /home soit bien le nouveau répertoire courant.</w:t>
      </w:r>
    </w:p>
    <w:p w14:paraId="3CC0C32A" w14:textId="4094D148" w:rsidR="00F215B4" w:rsidRDefault="00F215B4" w:rsidP="00F215B4">
      <w:pPr>
        <w:tabs>
          <w:tab w:val="left" w:pos="2175"/>
        </w:tabs>
      </w:pPr>
      <w:r>
        <w:rPr>
          <w:noProof/>
        </w:rPr>
        <w:drawing>
          <wp:inline distT="0" distB="0" distL="0" distR="0" wp14:anchorId="76E3185F" wp14:editId="7B211E50">
            <wp:extent cx="6029960" cy="700405"/>
            <wp:effectExtent l="0" t="0" r="8890" b="4445"/>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29960" cy="700405"/>
                    </a:xfrm>
                    <a:prstGeom prst="rect">
                      <a:avLst/>
                    </a:prstGeom>
                  </pic:spPr>
                </pic:pic>
              </a:graphicData>
            </a:graphic>
          </wp:inline>
        </w:drawing>
      </w:r>
    </w:p>
    <w:p w14:paraId="282D987D" w14:textId="223E38C9" w:rsidR="00F215B4" w:rsidRDefault="00F215B4" w:rsidP="00F215B4">
      <w:pPr>
        <w:tabs>
          <w:tab w:val="left" w:pos="2175"/>
        </w:tabs>
      </w:pPr>
      <w:r>
        <w:t>• Retourner dans le répertoire de connexion, et vérifier.</w:t>
      </w:r>
    </w:p>
    <w:p w14:paraId="4815306A" w14:textId="4CCE6EEB" w:rsidR="00F215B4" w:rsidRDefault="00F215B4" w:rsidP="00F215B4">
      <w:pPr>
        <w:tabs>
          <w:tab w:val="left" w:pos="2175"/>
        </w:tabs>
      </w:pPr>
      <w:r>
        <w:rPr>
          <w:noProof/>
        </w:rPr>
        <w:drawing>
          <wp:inline distT="0" distB="0" distL="0" distR="0" wp14:anchorId="5C2AD493" wp14:editId="0A78868C">
            <wp:extent cx="6029960" cy="848995"/>
            <wp:effectExtent l="0" t="0" r="8890" b="8255"/>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29960" cy="848995"/>
                    </a:xfrm>
                    <a:prstGeom prst="rect">
                      <a:avLst/>
                    </a:prstGeom>
                  </pic:spPr>
                </pic:pic>
              </a:graphicData>
            </a:graphic>
          </wp:inline>
        </w:drawing>
      </w:r>
    </w:p>
    <w:p w14:paraId="268200D8" w14:textId="7314EDD5" w:rsidR="00F215B4" w:rsidRDefault="00F215B4" w:rsidP="00F215B4">
      <w:pPr>
        <w:tabs>
          <w:tab w:val="left" w:pos="2175"/>
        </w:tabs>
      </w:pPr>
      <w:r>
        <w:t>• Créer les répertoires suivants : /home/stagiaire/tickets/ /home/stagiaire/tickets/pierre/ /home/stagiaire/tickets/jacques/</w:t>
      </w:r>
    </w:p>
    <w:p w14:paraId="219E6AC4" w14:textId="792E96FF" w:rsidR="0078677A" w:rsidRDefault="00F215B4" w:rsidP="00F215B4">
      <w:pPr>
        <w:tabs>
          <w:tab w:val="left" w:pos="2175"/>
        </w:tabs>
      </w:pPr>
      <w:r>
        <w:rPr>
          <w:noProof/>
        </w:rPr>
        <w:drawing>
          <wp:inline distT="0" distB="0" distL="0" distR="0" wp14:anchorId="3ACB5A1C" wp14:editId="2457529A">
            <wp:extent cx="6029960" cy="885190"/>
            <wp:effectExtent l="0" t="0" r="889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29960" cy="885190"/>
                    </a:xfrm>
                    <a:prstGeom prst="rect">
                      <a:avLst/>
                    </a:prstGeom>
                  </pic:spPr>
                </pic:pic>
              </a:graphicData>
            </a:graphic>
          </wp:inline>
        </w:drawing>
      </w:r>
    </w:p>
    <w:p w14:paraId="5950CB5F" w14:textId="77777777" w:rsidR="009B0FE5" w:rsidRDefault="009B0FE5" w:rsidP="00F26D27">
      <w:pPr>
        <w:rPr>
          <w:b/>
          <w:bCs/>
        </w:rPr>
      </w:pPr>
    </w:p>
    <w:p w14:paraId="1AD35E01" w14:textId="06D5F626" w:rsidR="00082CCB" w:rsidRPr="003406A6" w:rsidRDefault="003406A6" w:rsidP="00F26D27">
      <w:pPr>
        <w:rPr>
          <w:b/>
          <w:bCs/>
        </w:rPr>
      </w:pPr>
      <w:r w:rsidRPr="003406A6">
        <w:rPr>
          <w:b/>
          <w:bCs/>
        </w:rPr>
        <w:lastRenderedPageBreak/>
        <w:t xml:space="preserve">Exercice </w:t>
      </w:r>
      <w:r w:rsidR="009B0FE5">
        <w:rPr>
          <w:b/>
          <w:bCs/>
        </w:rPr>
        <w:t>1</w:t>
      </w:r>
      <w:r w:rsidRPr="003406A6">
        <w:rPr>
          <w:b/>
          <w:bCs/>
        </w:rPr>
        <w:t>.2 : Gestion des fichiers</w:t>
      </w:r>
    </w:p>
    <w:p w14:paraId="15828B9E" w14:textId="2990C1FD" w:rsidR="00082CCB" w:rsidRDefault="003406A6" w:rsidP="00F26D27">
      <w:r>
        <w:t>• Créer le fichier /home/stagiaire/tickets/listing_en_cours.</w:t>
      </w:r>
    </w:p>
    <w:p w14:paraId="316EDFDA" w14:textId="280AE474" w:rsidR="003406A6" w:rsidRDefault="006F2A5C" w:rsidP="00F26D27">
      <w:r>
        <w:rPr>
          <w:noProof/>
        </w:rPr>
        <w:drawing>
          <wp:inline distT="0" distB="0" distL="0" distR="0" wp14:anchorId="4EEC0F69" wp14:editId="7AE7C203">
            <wp:extent cx="6029960" cy="563245"/>
            <wp:effectExtent l="0" t="0" r="8890" b="8255"/>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029960" cy="563245"/>
                    </a:xfrm>
                    <a:prstGeom prst="rect">
                      <a:avLst/>
                    </a:prstGeom>
                  </pic:spPr>
                </pic:pic>
              </a:graphicData>
            </a:graphic>
          </wp:inline>
        </w:drawing>
      </w:r>
    </w:p>
    <w:p w14:paraId="44EAF741" w14:textId="1C955B48" w:rsidR="006F2A5C" w:rsidRDefault="006F2A5C" w:rsidP="00F26D27">
      <w:r>
        <w:t>• Copier ce fichier dans les répertoires /home/stagiaire/tickets/pierre et /home/stagiaire/tickets/jacques. Vérifier la taille de ces fichiers.</w:t>
      </w:r>
    </w:p>
    <w:p w14:paraId="28DBAA01" w14:textId="1CCC3D74" w:rsidR="006F2A5C" w:rsidRDefault="006F2A5C" w:rsidP="00F26D27">
      <w:r>
        <w:rPr>
          <w:noProof/>
        </w:rPr>
        <w:drawing>
          <wp:inline distT="0" distB="0" distL="0" distR="0" wp14:anchorId="793687E7" wp14:editId="52478528">
            <wp:extent cx="6029960" cy="699770"/>
            <wp:effectExtent l="0" t="0" r="8890" b="508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029960" cy="699770"/>
                    </a:xfrm>
                    <a:prstGeom prst="rect">
                      <a:avLst/>
                    </a:prstGeom>
                  </pic:spPr>
                </pic:pic>
              </a:graphicData>
            </a:graphic>
          </wp:inline>
        </w:drawing>
      </w:r>
    </w:p>
    <w:p w14:paraId="625E5086" w14:textId="68E81ADC" w:rsidR="006F2A5C" w:rsidRDefault="006F2A5C" w:rsidP="00F26D27">
      <w:r>
        <w:sym w:font="Symbol" w:char="F00C"/>
      </w:r>
      <w:r>
        <w:t xml:space="preserve"> Vérifier la copie en comparant les tailles :</w:t>
      </w:r>
    </w:p>
    <w:p w14:paraId="2B5B663B" w14:textId="2271DAC9" w:rsidR="006F2A5C" w:rsidRDefault="006F2A5C" w:rsidP="00F26D27">
      <w:r>
        <w:rPr>
          <w:noProof/>
        </w:rPr>
        <w:drawing>
          <wp:inline distT="0" distB="0" distL="0" distR="0" wp14:anchorId="227FCAA4" wp14:editId="0AEF8945">
            <wp:extent cx="6029960" cy="1245870"/>
            <wp:effectExtent l="0" t="0" r="889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29960" cy="1245870"/>
                    </a:xfrm>
                    <a:prstGeom prst="rect">
                      <a:avLst/>
                    </a:prstGeom>
                  </pic:spPr>
                </pic:pic>
              </a:graphicData>
            </a:graphic>
          </wp:inline>
        </w:drawing>
      </w:r>
    </w:p>
    <w:p w14:paraId="04E305C6" w14:textId="2B48B618" w:rsidR="006F2A5C" w:rsidRDefault="006F2A5C" w:rsidP="00F26D27">
      <w:r>
        <w:t>La taille des fichiers est identique, 0 octet (ils sont vides).</w:t>
      </w:r>
    </w:p>
    <w:p w14:paraId="1F7E88C4" w14:textId="0BD029DB" w:rsidR="006F2A5C" w:rsidRDefault="006F2A5C" w:rsidP="00F26D27">
      <w:r>
        <w:t>• Renommer le fichier /home/stagiaire/tickets/jacques/listing_en_cours en listing_fini.</w:t>
      </w:r>
    </w:p>
    <w:p w14:paraId="4BE25C06" w14:textId="08168C55" w:rsidR="006F2A5C" w:rsidRDefault="006F2A5C" w:rsidP="00F26D27">
      <w:r>
        <w:rPr>
          <w:noProof/>
        </w:rPr>
        <w:drawing>
          <wp:inline distT="0" distB="0" distL="0" distR="0" wp14:anchorId="2F9E26C0" wp14:editId="4D27B9FA">
            <wp:extent cx="6029960" cy="511175"/>
            <wp:effectExtent l="0" t="0" r="8890"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29960" cy="511175"/>
                    </a:xfrm>
                    <a:prstGeom prst="rect">
                      <a:avLst/>
                    </a:prstGeom>
                  </pic:spPr>
                </pic:pic>
              </a:graphicData>
            </a:graphic>
          </wp:inline>
        </w:drawing>
      </w:r>
    </w:p>
    <w:p w14:paraId="64124A8E" w14:textId="3D08F326" w:rsidR="006F2A5C" w:rsidRDefault="002E2B05" w:rsidP="00F26D27">
      <w:r>
        <w:t>• Déplacer et renommer le fichier /home/stagiaire/listing_en_cours en /STAGE/commandes/archive_listing.</w:t>
      </w:r>
    </w:p>
    <w:p w14:paraId="1B64DA70" w14:textId="3EC75806" w:rsidR="002E2B05" w:rsidRDefault="002E2B05" w:rsidP="00F26D27">
      <w:r>
        <w:t>Pour déplacer le fichier listing_en_cours du répertoire /home/stagiaire/tickets vers /STAGE/commandes, il faut d’abord créer ce dernier dossier :</w:t>
      </w:r>
    </w:p>
    <w:p w14:paraId="0088A717" w14:textId="7D76848D" w:rsidR="002E2B05" w:rsidRDefault="002E2B05" w:rsidP="00F26D27">
      <w:r>
        <w:rPr>
          <w:noProof/>
        </w:rPr>
        <w:drawing>
          <wp:inline distT="0" distB="0" distL="0" distR="0" wp14:anchorId="27CDB9EF" wp14:editId="1A62C01F">
            <wp:extent cx="5400675" cy="600075"/>
            <wp:effectExtent l="0" t="0" r="9525" b="952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675" cy="600075"/>
                    </a:xfrm>
                    <a:prstGeom prst="rect">
                      <a:avLst/>
                    </a:prstGeom>
                  </pic:spPr>
                </pic:pic>
              </a:graphicData>
            </a:graphic>
          </wp:inline>
        </w:drawing>
      </w:r>
    </w:p>
    <w:p w14:paraId="46C82024" w14:textId="38E3F50C" w:rsidR="002E2B05" w:rsidRDefault="002E2B05" w:rsidP="00F26D27">
      <w:r>
        <w:t>Puis le déplacer :</w:t>
      </w:r>
    </w:p>
    <w:p w14:paraId="1FD65790" w14:textId="0FEAEBCC" w:rsidR="002E2B05" w:rsidRDefault="002E2B05" w:rsidP="00F26D27">
      <w:r>
        <w:rPr>
          <w:noProof/>
        </w:rPr>
        <w:drawing>
          <wp:inline distT="0" distB="0" distL="0" distR="0" wp14:anchorId="1754CC15" wp14:editId="45A2C1A0">
            <wp:extent cx="6029960" cy="603885"/>
            <wp:effectExtent l="0" t="0" r="8890" b="571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029960" cy="603885"/>
                    </a:xfrm>
                    <a:prstGeom prst="rect">
                      <a:avLst/>
                    </a:prstGeom>
                  </pic:spPr>
                </pic:pic>
              </a:graphicData>
            </a:graphic>
          </wp:inline>
        </w:drawing>
      </w:r>
    </w:p>
    <w:p w14:paraId="3A3D2A4B" w14:textId="77777777" w:rsidR="005B3B61" w:rsidRDefault="005B3B61" w:rsidP="00F26D27">
      <w:pPr>
        <w:rPr>
          <w:b/>
          <w:bCs/>
        </w:rPr>
      </w:pPr>
    </w:p>
    <w:p w14:paraId="3E313371" w14:textId="77777777" w:rsidR="005B3B61" w:rsidRDefault="005B3B61" w:rsidP="00F26D27">
      <w:pPr>
        <w:rPr>
          <w:b/>
          <w:bCs/>
        </w:rPr>
      </w:pPr>
    </w:p>
    <w:p w14:paraId="70F64023" w14:textId="36D6B499" w:rsidR="0078677A" w:rsidRDefault="0078677A" w:rsidP="00F26D27">
      <w:pPr>
        <w:rPr>
          <w:b/>
          <w:bCs/>
        </w:rPr>
      </w:pPr>
      <w:r w:rsidRPr="0078677A">
        <w:rPr>
          <w:b/>
          <w:bCs/>
        </w:rPr>
        <w:lastRenderedPageBreak/>
        <w:t xml:space="preserve">Exercice </w:t>
      </w:r>
      <w:r w:rsidR="009B0FE5">
        <w:rPr>
          <w:b/>
          <w:bCs/>
        </w:rPr>
        <w:t>1</w:t>
      </w:r>
      <w:r w:rsidRPr="0078677A">
        <w:rPr>
          <w:b/>
          <w:bCs/>
        </w:rPr>
        <w:t>.3 : Gestion des répertoires</w:t>
      </w:r>
    </w:p>
    <w:p w14:paraId="4BC95B1D" w14:textId="3CE1624C" w:rsidR="0078677A" w:rsidRDefault="0078677A" w:rsidP="00F26D27">
      <w:r>
        <w:t>• Copier le répertoire /home/stagiaire/tickets/pierre/ et son contenu en le renommant /home/stagiaire/tickets/sauvegarde.</w:t>
      </w:r>
    </w:p>
    <w:p w14:paraId="2D84E17E" w14:textId="48E77E07" w:rsidR="0078677A" w:rsidRDefault="0078677A" w:rsidP="00F26D27">
      <w:pPr>
        <w:rPr>
          <w:b/>
          <w:bCs/>
        </w:rPr>
      </w:pPr>
      <w:r>
        <w:rPr>
          <w:noProof/>
        </w:rPr>
        <w:drawing>
          <wp:inline distT="0" distB="0" distL="0" distR="0" wp14:anchorId="46CA7FD5" wp14:editId="3B4B0ABB">
            <wp:extent cx="6029960" cy="547370"/>
            <wp:effectExtent l="0" t="0" r="8890" b="508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029960" cy="547370"/>
                    </a:xfrm>
                    <a:prstGeom prst="rect">
                      <a:avLst/>
                    </a:prstGeom>
                  </pic:spPr>
                </pic:pic>
              </a:graphicData>
            </a:graphic>
          </wp:inline>
        </w:drawing>
      </w:r>
    </w:p>
    <w:p w14:paraId="73DAA111" w14:textId="12B2272E" w:rsidR="0078677A" w:rsidRDefault="0078677A" w:rsidP="00F26D27">
      <w:r>
        <w:t>• Renommer le répertoire /home/stagiaire/tickets/sauvegarde/ en /home/stagiaire/tickets/archives.</w:t>
      </w:r>
    </w:p>
    <w:p w14:paraId="5795DA90" w14:textId="675D2D62" w:rsidR="0078677A" w:rsidRDefault="0078677A" w:rsidP="00F26D27">
      <w:pPr>
        <w:rPr>
          <w:b/>
          <w:bCs/>
        </w:rPr>
      </w:pPr>
      <w:r>
        <w:rPr>
          <w:noProof/>
        </w:rPr>
        <w:drawing>
          <wp:inline distT="0" distB="0" distL="0" distR="0" wp14:anchorId="79AD122D" wp14:editId="1565398A">
            <wp:extent cx="6029960" cy="535305"/>
            <wp:effectExtent l="0" t="0" r="889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29960" cy="535305"/>
                    </a:xfrm>
                    <a:prstGeom prst="rect">
                      <a:avLst/>
                    </a:prstGeom>
                  </pic:spPr>
                </pic:pic>
              </a:graphicData>
            </a:graphic>
          </wp:inline>
        </w:drawing>
      </w:r>
    </w:p>
    <w:p w14:paraId="7CA30906" w14:textId="3B99FE75" w:rsidR="0078677A" w:rsidRDefault="0078677A" w:rsidP="00F26D27">
      <w:r>
        <w:t>• Copier le répertoire /home/stagiaire/tickets/ dans le répertoire /STAGE/commandes/.</w:t>
      </w:r>
    </w:p>
    <w:p w14:paraId="1DC38FEB" w14:textId="6F00B6B4" w:rsidR="0078677A" w:rsidRDefault="0078677A" w:rsidP="00F26D27">
      <w:pPr>
        <w:rPr>
          <w:b/>
          <w:bCs/>
        </w:rPr>
      </w:pPr>
      <w:r>
        <w:rPr>
          <w:noProof/>
        </w:rPr>
        <w:drawing>
          <wp:inline distT="0" distB="0" distL="0" distR="0" wp14:anchorId="1767B9AB" wp14:editId="2CAFCAB8">
            <wp:extent cx="6029960" cy="565785"/>
            <wp:effectExtent l="0" t="0" r="8890" b="5715"/>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029960" cy="565785"/>
                    </a:xfrm>
                    <a:prstGeom prst="rect">
                      <a:avLst/>
                    </a:prstGeom>
                  </pic:spPr>
                </pic:pic>
              </a:graphicData>
            </a:graphic>
          </wp:inline>
        </w:drawing>
      </w:r>
    </w:p>
    <w:p w14:paraId="096E0AA2" w14:textId="22B09055" w:rsidR="0078677A" w:rsidRDefault="0078677A" w:rsidP="00F26D27">
      <w:pPr>
        <w:rPr>
          <w:b/>
          <w:bCs/>
        </w:rPr>
      </w:pPr>
      <w:r w:rsidRPr="0078677A">
        <w:rPr>
          <w:b/>
          <w:bCs/>
        </w:rPr>
        <w:t xml:space="preserve">Exercice </w:t>
      </w:r>
      <w:r w:rsidR="009B0FE5">
        <w:rPr>
          <w:b/>
          <w:bCs/>
        </w:rPr>
        <w:t>1</w:t>
      </w:r>
      <w:r w:rsidRPr="0078677A">
        <w:rPr>
          <w:b/>
          <w:bCs/>
        </w:rPr>
        <w:t>.4 : Suppression de fichiers et répertoires</w:t>
      </w:r>
    </w:p>
    <w:p w14:paraId="72A6EE09" w14:textId="1E2FF590" w:rsidR="0078677A" w:rsidRDefault="008D5014" w:rsidP="00F26D27">
      <w:r>
        <w:t>• Afficher le contenu des répertoires /home/stagiaire/tickets/jacques/ et /home/stagiaire/tickets/pierre/.</w:t>
      </w:r>
    </w:p>
    <w:p w14:paraId="62B76571" w14:textId="567C668F" w:rsidR="00C96D53" w:rsidRDefault="008D5014" w:rsidP="00F26D27">
      <w:pPr>
        <w:rPr>
          <w:b/>
          <w:bCs/>
        </w:rPr>
      </w:pPr>
      <w:r>
        <w:rPr>
          <w:noProof/>
        </w:rPr>
        <w:drawing>
          <wp:inline distT="0" distB="0" distL="0" distR="0" wp14:anchorId="7C34D281" wp14:editId="28E62203">
            <wp:extent cx="6029960" cy="1492250"/>
            <wp:effectExtent l="0" t="0" r="889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029960" cy="1492250"/>
                    </a:xfrm>
                    <a:prstGeom prst="rect">
                      <a:avLst/>
                    </a:prstGeom>
                  </pic:spPr>
                </pic:pic>
              </a:graphicData>
            </a:graphic>
          </wp:inline>
        </w:drawing>
      </w:r>
    </w:p>
    <w:p w14:paraId="45A57D59" w14:textId="4C202CCB" w:rsidR="008D5014" w:rsidRDefault="008D5014" w:rsidP="00F26D27">
      <w:r>
        <w:t>• Supprimer le répertoire /home/stagiaire/tickets/jacques/ avec la commande rmdir.</w:t>
      </w:r>
    </w:p>
    <w:p w14:paraId="0BF58399" w14:textId="7DE75D8E" w:rsidR="008D5014" w:rsidRDefault="008D5014" w:rsidP="00F26D27">
      <w:pPr>
        <w:rPr>
          <w:b/>
          <w:bCs/>
        </w:rPr>
      </w:pPr>
      <w:r>
        <w:rPr>
          <w:noProof/>
        </w:rPr>
        <w:drawing>
          <wp:inline distT="0" distB="0" distL="0" distR="0" wp14:anchorId="1CF1A1AD" wp14:editId="2184C788">
            <wp:extent cx="6029960" cy="1043305"/>
            <wp:effectExtent l="0" t="0" r="8890" b="444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029960" cy="1043305"/>
                    </a:xfrm>
                    <a:prstGeom prst="rect">
                      <a:avLst/>
                    </a:prstGeom>
                  </pic:spPr>
                </pic:pic>
              </a:graphicData>
            </a:graphic>
          </wp:inline>
        </w:drawing>
      </w:r>
    </w:p>
    <w:p w14:paraId="2FFD16C9" w14:textId="5374CD9C" w:rsidR="008D5014" w:rsidRDefault="008D5014" w:rsidP="00F26D27">
      <w:r>
        <w:t>• Supprimer le répertoire /home/stagiaire/pierre/ en une seule commande.</w:t>
      </w:r>
    </w:p>
    <w:p w14:paraId="4300B216" w14:textId="7CBFCB63" w:rsidR="008D5014" w:rsidRDefault="008D5014" w:rsidP="00F26D27">
      <w:pPr>
        <w:rPr>
          <w:b/>
          <w:bCs/>
        </w:rPr>
      </w:pPr>
      <w:r>
        <w:rPr>
          <w:noProof/>
        </w:rPr>
        <w:drawing>
          <wp:inline distT="0" distB="0" distL="0" distR="0" wp14:anchorId="544AA973" wp14:editId="39D35DBC">
            <wp:extent cx="6029960" cy="586105"/>
            <wp:effectExtent l="0" t="0" r="8890" b="444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029960" cy="586105"/>
                    </a:xfrm>
                    <a:prstGeom prst="rect">
                      <a:avLst/>
                    </a:prstGeom>
                  </pic:spPr>
                </pic:pic>
              </a:graphicData>
            </a:graphic>
          </wp:inline>
        </w:drawing>
      </w:r>
    </w:p>
    <w:p w14:paraId="12DC47D1" w14:textId="77777777" w:rsidR="005B3B61" w:rsidRDefault="005B3B61" w:rsidP="00F26D27"/>
    <w:p w14:paraId="6C45106F" w14:textId="77777777" w:rsidR="005B3B61" w:rsidRDefault="005B3B61" w:rsidP="00F26D27"/>
    <w:p w14:paraId="64EA89DA" w14:textId="27BBD773" w:rsidR="008D5014" w:rsidRDefault="008D5014" w:rsidP="00F26D27">
      <w:r>
        <w:lastRenderedPageBreak/>
        <w:t>Vérifier les suppressions :</w:t>
      </w:r>
    </w:p>
    <w:p w14:paraId="48CCCA68" w14:textId="12A796F2" w:rsidR="008D5014" w:rsidRDefault="008D5014" w:rsidP="00F26D27">
      <w:pPr>
        <w:rPr>
          <w:b/>
          <w:bCs/>
        </w:rPr>
      </w:pPr>
      <w:r>
        <w:rPr>
          <w:noProof/>
        </w:rPr>
        <w:drawing>
          <wp:inline distT="0" distB="0" distL="0" distR="0" wp14:anchorId="00B216CE" wp14:editId="4B218F6A">
            <wp:extent cx="5419725" cy="1533525"/>
            <wp:effectExtent l="0" t="0" r="9525" b="9525"/>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19725" cy="1533525"/>
                    </a:xfrm>
                    <a:prstGeom prst="rect">
                      <a:avLst/>
                    </a:prstGeom>
                  </pic:spPr>
                </pic:pic>
              </a:graphicData>
            </a:graphic>
          </wp:inline>
        </w:drawing>
      </w:r>
    </w:p>
    <w:p w14:paraId="425680DB" w14:textId="162AB731" w:rsidR="008D5014" w:rsidRPr="004541B0" w:rsidRDefault="008D5014" w:rsidP="00C96D53">
      <w:pPr>
        <w:spacing w:after="240"/>
        <w:rPr>
          <w:lang w:val="en-US"/>
        </w:rPr>
      </w:pPr>
      <w:r w:rsidRPr="004541B0">
        <w:rPr>
          <w:lang w:val="en-US"/>
        </w:rPr>
        <w:t xml:space="preserve"> https://www.youtube.com/watch?v=QySrZv5_cis (YouTube video)</w:t>
      </w:r>
    </w:p>
    <w:p w14:paraId="7FC29CAD" w14:textId="4489AAF5" w:rsidR="008D5014" w:rsidRDefault="00BC18E1" w:rsidP="00F26D27">
      <w:pPr>
        <w:rPr>
          <w:b/>
          <w:bCs/>
        </w:rPr>
      </w:pPr>
      <w:r w:rsidRPr="00BC18E1">
        <w:rPr>
          <w:b/>
          <w:bCs/>
        </w:rPr>
        <w:t xml:space="preserve">ATELIER </w:t>
      </w:r>
      <w:r w:rsidR="009B0FE5">
        <w:rPr>
          <w:b/>
          <w:bCs/>
        </w:rPr>
        <w:t>2</w:t>
      </w:r>
      <w:r w:rsidRPr="00BC18E1">
        <w:rPr>
          <w:b/>
          <w:bCs/>
        </w:rPr>
        <w:t> : Recherches et filtres</w:t>
      </w:r>
    </w:p>
    <w:p w14:paraId="1E5426B3" w14:textId="21D346E0" w:rsidR="00BC18E1" w:rsidRDefault="00CE47F2" w:rsidP="00F26D27">
      <w:pPr>
        <w:rPr>
          <w:b/>
          <w:bCs/>
        </w:rPr>
      </w:pPr>
      <w:r w:rsidRPr="00CE47F2">
        <w:rPr>
          <w:b/>
          <w:bCs/>
        </w:rPr>
        <w:t xml:space="preserve">Exercice </w:t>
      </w:r>
      <w:r w:rsidR="009B0FE5">
        <w:rPr>
          <w:b/>
          <w:bCs/>
        </w:rPr>
        <w:t>2</w:t>
      </w:r>
      <w:r w:rsidRPr="00CE47F2">
        <w:rPr>
          <w:b/>
          <w:bCs/>
        </w:rPr>
        <w:t>.1 : Affichage et filtres</w:t>
      </w:r>
    </w:p>
    <w:p w14:paraId="3E5D58A3" w14:textId="48A4A37F" w:rsidR="00CE47F2" w:rsidRDefault="008A0FA9" w:rsidP="00F26D27">
      <w:r>
        <w:t>• Copier dans le répertoire de connexion /home/stagiaire le fichier /etc/passwd.</w:t>
      </w:r>
    </w:p>
    <w:p w14:paraId="6F2119A6" w14:textId="55B05E89" w:rsidR="008A0FA9" w:rsidRDefault="008A0FA9" w:rsidP="00F26D27">
      <w:r>
        <w:t>Dorénavant, travailler sur cette copie.</w:t>
      </w:r>
    </w:p>
    <w:p w14:paraId="6A279FA9" w14:textId="0A14E440" w:rsidR="008A0FA9" w:rsidRDefault="008A0FA9" w:rsidP="00F26D27">
      <w:pPr>
        <w:rPr>
          <w:b/>
          <w:bCs/>
        </w:rPr>
      </w:pPr>
      <w:r>
        <w:rPr>
          <w:noProof/>
        </w:rPr>
        <w:drawing>
          <wp:inline distT="0" distB="0" distL="0" distR="0" wp14:anchorId="0F77DF14" wp14:editId="6F00BB0D">
            <wp:extent cx="6029960" cy="543560"/>
            <wp:effectExtent l="0" t="0" r="8890" b="889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029960" cy="543560"/>
                    </a:xfrm>
                    <a:prstGeom prst="rect">
                      <a:avLst/>
                    </a:prstGeom>
                  </pic:spPr>
                </pic:pic>
              </a:graphicData>
            </a:graphic>
          </wp:inline>
        </w:drawing>
      </w:r>
    </w:p>
    <w:p w14:paraId="5E852EE9" w14:textId="1D4B2ECB" w:rsidR="008A0FA9" w:rsidRDefault="008A0FA9" w:rsidP="00F26D27">
      <w:r>
        <w:t>• Afficher les 7 premières lignes puis les 3 dernières.</w:t>
      </w:r>
    </w:p>
    <w:p w14:paraId="684ED67E" w14:textId="3D5F450B" w:rsidR="008A0FA9" w:rsidRDefault="008A0FA9" w:rsidP="00F26D27">
      <w:pPr>
        <w:rPr>
          <w:b/>
          <w:bCs/>
        </w:rPr>
      </w:pPr>
      <w:r>
        <w:rPr>
          <w:noProof/>
        </w:rPr>
        <w:drawing>
          <wp:inline distT="0" distB="0" distL="0" distR="0" wp14:anchorId="67B66358" wp14:editId="4D8689BF">
            <wp:extent cx="6029960" cy="676910"/>
            <wp:effectExtent l="0" t="0" r="8890" b="889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029960" cy="676910"/>
                    </a:xfrm>
                    <a:prstGeom prst="rect">
                      <a:avLst/>
                    </a:prstGeom>
                  </pic:spPr>
                </pic:pic>
              </a:graphicData>
            </a:graphic>
          </wp:inline>
        </w:drawing>
      </w:r>
    </w:p>
    <w:p w14:paraId="0AE89CFA" w14:textId="7C0F4889" w:rsidR="008A0FA9" w:rsidRDefault="008A0FA9" w:rsidP="00F26D27">
      <w:r>
        <w:rPr>
          <w:b/>
          <w:bCs/>
        </w:rPr>
        <w:tab/>
      </w:r>
      <w:r>
        <w:t>• Retrouvez la ligne contenant alain.</w:t>
      </w:r>
    </w:p>
    <w:p w14:paraId="715EBCC8" w14:textId="2F2ED89A" w:rsidR="008A0FA9" w:rsidRDefault="008A0FA9" w:rsidP="00F26D27">
      <w:pPr>
        <w:rPr>
          <w:b/>
          <w:bCs/>
        </w:rPr>
      </w:pPr>
      <w:r>
        <w:rPr>
          <w:noProof/>
        </w:rPr>
        <w:drawing>
          <wp:inline distT="0" distB="0" distL="0" distR="0" wp14:anchorId="47BBC5C4" wp14:editId="131BDE61">
            <wp:extent cx="6029960" cy="696595"/>
            <wp:effectExtent l="0" t="0" r="889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029960" cy="696595"/>
                    </a:xfrm>
                    <a:prstGeom prst="rect">
                      <a:avLst/>
                    </a:prstGeom>
                  </pic:spPr>
                </pic:pic>
              </a:graphicData>
            </a:graphic>
          </wp:inline>
        </w:drawing>
      </w:r>
    </w:p>
    <w:p w14:paraId="3338499D" w14:textId="1493E1B9" w:rsidR="008A0FA9" w:rsidRDefault="008A0FA9" w:rsidP="00F26D27">
      <w:r>
        <w:t>Ou,</w:t>
      </w:r>
    </w:p>
    <w:p w14:paraId="08473DB1" w14:textId="043BE720" w:rsidR="008A0FA9" w:rsidRDefault="008A0FA9" w:rsidP="00F26D27">
      <w:r>
        <w:rPr>
          <w:noProof/>
        </w:rPr>
        <w:drawing>
          <wp:inline distT="0" distB="0" distL="0" distR="0" wp14:anchorId="09DA5542" wp14:editId="068A5718">
            <wp:extent cx="6029960" cy="558800"/>
            <wp:effectExtent l="0" t="0" r="889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029960" cy="558800"/>
                    </a:xfrm>
                    <a:prstGeom prst="rect">
                      <a:avLst/>
                    </a:prstGeom>
                  </pic:spPr>
                </pic:pic>
              </a:graphicData>
            </a:graphic>
          </wp:inline>
        </w:drawing>
      </w:r>
    </w:p>
    <w:p w14:paraId="091E5AF8" w14:textId="23C3ABF0" w:rsidR="008A0FA9" w:rsidRDefault="008A0FA9" w:rsidP="00F26D27">
      <w:r>
        <w:t>Puis,</w:t>
      </w:r>
    </w:p>
    <w:p w14:paraId="24A7D820" w14:textId="47DB0C1E" w:rsidR="008A0FA9" w:rsidRDefault="008A0FA9" w:rsidP="00F26D27">
      <w:r>
        <w:rPr>
          <w:noProof/>
        </w:rPr>
        <w:drawing>
          <wp:inline distT="0" distB="0" distL="0" distR="0" wp14:anchorId="7A8779BF" wp14:editId="073CF04A">
            <wp:extent cx="6029960" cy="555625"/>
            <wp:effectExtent l="0" t="0" r="8890" b="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029960" cy="555625"/>
                    </a:xfrm>
                    <a:prstGeom prst="rect">
                      <a:avLst/>
                    </a:prstGeom>
                  </pic:spPr>
                </pic:pic>
              </a:graphicData>
            </a:graphic>
          </wp:inline>
        </w:drawing>
      </w:r>
    </w:p>
    <w:p w14:paraId="085CFFF0" w14:textId="35E6A8A9" w:rsidR="008A0FA9" w:rsidRDefault="001F4F26" w:rsidP="001F4F26">
      <w:pPr>
        <w:jc w:val="left"/>
      </w:pPr>
      <w:r>
        <w:lastRenderedPageBreak/>
        <w:t xml:space="preserve">• Trier ce fichier par ordre d'`UID` croissant. </w:t>
      </w:r>
      <w:r>
        <w:rPr>
          <w:noProof/>
        </w:rPr>
        <w:drawing>
          <wp:inline distT="0" distB="0" distL="0" distR="0" wp14:anchorId="782C6E51" wp14:editId="256EEB77">
            <wp:extent cx="6029960" cy="590550"/>
            <wp:effectExtent l="0" t="0" r="889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029960" cy="590550"/>
                    </a:xfrm>
                    <a:prstGeom prst="rect">
                      <a:avLst/>
                    </a:prstGeom>
                  </pic:spPr>
                </pic:pic>
              </a:graphicData>
            </a:graphic>
          </wp:inline>
        </w:drawing>
      </w:r>
    </w:p>
    <w:p w14:paraId="7E5D8921" w14:textId="1613CC86" w:rsidR="008A0FA9" w:rsidRDefault="001F4F26" w:rsidP="00F26D27">
      <w:r>
        <w:t>• Combien y a-t-il d’utilisateurs créés sur le serveur ?</w:t>
      </w:r>
    </w:p>
    <w:p w14:paraId="1099DCE4" w14:textId="48FBADAE" w:rsidR="001F4F26" w:rsidRDefault="00F41BE0" w:rsidP="00F26D27">
      <w:r>
        <w:rPr>
          <w:noProof/>
        </w:rPr>
        <w:drawing>
          <wp:inline distT="0" distB="0" distL="0" distR="0" wp14:anchorId="5C77232F" wp14:editId="44F6BE9F">
            <wp:extent cx="6029960" cy="727710"/>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29960" cy="727710"/>
                    </a:xfrm>
                    <a:prstGeom prst="rect">
                      <a:avLst/>
                    </a:prstGeom>
                  </pic:spPr>
                </pic:pic>
              </a:graphicData>
            </a:graphic>
          </wp:inline>
        </w:drawing>
      </w:r>
    </w:p>
    <w:p w14:paraId="7A42D6D5" w14:textId="16150E6F" w:rsidR="00F41BE0" w:rsidRDefault="00F41BE0" w:rsidP="00F26D27">
      <w:r>
        <w:t>Le fichier passwd contient 39 lignes, il y a donc 39 utilisateurs créés sur le serveur.</w:t>
      </w:r>
    </w:p>
    <w:p w14:paraId="40D78307" w14:textId="51C4B49A" w:rsidR="00F41BE0" w:rsidRDefault="00F41BE0" w:rsidP="00F26D27">
      <w:r>
        <w:t>• Déplacer ce fichier dans le répertoire /STAGE/commandes</w:t>
      </w:r>
    </w:p>
    <w:p w14:paraId="025167BE" w14:textId="4AE37783" w:rsidR="00F41BE0" w:rsidRDefault="00F41BE0" w:rsidP="00F26D27">
      <w:r>
        <w:rPr>
          <w:noProof/>
        </w:rPr>
        <w:drawing>
          <wp:inline distT="0" distB="0" distL="0" distR="0" wp14:anchorId="38FF21CC" wp14:editId="2186C941">
            <wp:extent cx="6029960" cy="476250"/>
            <wp:effectExtent l="0" t="0" r="889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029960" cy="476250"/>
                    </a:xfrm>
                    <a:prstGeom prst="rect">
                      <a:avLst/>
                    </a:prstGeom>
                  </pic:spPr>
                </pic:pic>
              </a:graphicData>
            </a:graphic>
          </wp:inline>
        </w:drawing>
      </w:r>
    </w:p>
    <w:p w14:paraId="136CCB13" w14:textId="6CCB5155" w:rsidR="00F41BE0" w:rsidRDefault="00F41BE0" w:rsidP="00F26D27">
      <w:r>
        <w:t>• Afficher les fichiers passwd présents dans le dossier /STAGE en précisant leur type.</w:t>
      </w:r>
    </w:p>
    <w:p w14:paraId="4EFC1AF2" w14:textId="795660DF" w:rsidR="00F41BE0" w:rsidRDefault="00F41BE0" w:rsidP="00F26D27">
      <w:r>
        <w:rPr>
          <w:noProof/>
        </w:rPr>
        <w:drawing>
          <wp:inline distT="0" distB="0" distL="0" distR="0" wp14:anchorId="72091BF7" wp14:editId="69122D07">
            <wp:extent cx="6029960" cy="728345"/>
            <wp:effectExtent l="0" t="0" r="889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29960" cy="728345"/>
                    </a:xfrm>
                    <a:prstGeom prst="rect">
                      <a:avLst/>
                    </a:prstGeom>
                  </pic:spPr>
                </pic:pic>
              </a:graphicData>
            </a:graphic>
          </wp:inline>
        </w:drawing>
      </w:r>
    </w:p>
    <w:p w14:paraId="1C8D27E7" w14:textId="3094569E" w:rsidR="009B0FE5" w:rsidRPr="004541B0" w:rsidRDefault="00F41BE0" w:rsidP="005B3B61">
      <w:pPr>
        <w:spacing w:after="240"/>
        <w:rPr>
          <w:lang w:val="en-US"/>
        </w:rPr>
      </w:pPr>
      <w:r w:rsidRPr="004541B0">
        <w:rPr>
          <w:lang w:val="en-US"/>
        </w:rPr>
        <w:t>https://www.youtube.com/watch?v=0kiGdvjOrDA (YouTube video)</w:t>
      </w:r>
    </w:p>
    <w:p w14:paraId="1F8BF5D9" w14:textId="3FD0883C" w:rsidR="00F41BE0" w:rsidRDefault="008D62FE" w:rsidP="00F26D27">
      <w:pPr>
        <w:rPr>
          <w:b/>
          <w:bCs/>
        </w:rPr>
      </w:pPr>
      <w:r w:rsidRPr="008D62FE">
        <w:rPr>
          <w:b/>
          <w:bCs/>
        </w:rPr>
        <w:t xml:space="preserve">ATELIER </w:t>
      </w:r>
      <w:r w:rsidR="009B0FE5">
        <w:rPr>
          <w:b/>
          <w:bCs/>
        </w:rPr>
        <w:t>3</w:t>
      </w:r>
      <w:r w:rsidRPr="008D62FE">
        <w:rPr>
          <w:b/>
          <w:bCs/>
        </w:rPr>
        <w:t> : tubes et redirections</w:t>
      </w:r>
    </w:p>
    <w:p w14:paraId="47F317FF" w14:textId="396CB7E8" w:rsidR="008D62FE" w:rsidRPr="00110ADD" w:rsidRDefault="00110ADD" w:rsidP="00F26D27">
      <w:pPr>
        <w:rPr>
          <w:b/>
          <w:bCs/>
        </w:rPr>
      </w:pPr>
      <w:r w:rsidRPr="00110ADD">
        <w:rPr>
          <w:b/>
          <w:bCs/>
        </w:rPr>
        <w:t>Exercices</w:t>
      </w:r>
      <w:r w:rsidR="009B0FE5">
        <w:rPr>
          <w:b/>
          <w:bCs/>
        </w:rPr>
        <w:t xml:space="preserve"> 3.1</w:t>
      </w:r>
    </w:p>
    <w:p w14:paraId="354418E3" w14:textId="2DC9C624" w:rsidR="001F4F26" w:rsidRDefault="00DD3D4D" w:rsidP="00F26D27">
      <w:r>
        <w:t>• Créer un fichier /home/stagiaire/suivi_admin.</w:t>
      </w:r>
    </w:p>
    <w:p w14:paraId="3FE4BE0A" w14:textId="31D33325" w:rsidR="00C96D53" w:rsidRDefault="00DD3D4D" w:rsidP="00F26D27">
      <w:pPr>
        <w:rPr>
          <w:b/>
          <w:bCs/>
        </w:rPr>
      </w:pPr>
      <w:r>
        <w:rPr>
          <w:noProof/>
        </w:rPr>
        <w:drawing>
          <wp:inline distT="0" distB="0" distL="0" distR="0" wp14:anchorId="3DD474C4" wp14:editId="71BF88F5">
            <wp:extent cx="6029960" cy="518795"/>
            <wp:effectExtent l="0" t="0" r="889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29960" cy="518795"/>
                    </a:xfrm>
                    <a:prstGeom prst="rect">
                      <a:avLst/>
                    </a:prstGeom>
                  </pic:spPr>
                </pic:pic>
              </a:graphicData>
            </a:graphic>
          </wp:inline>
        </w:drawing>
      </w:r>
    </w:p>
    <w:p w14:paraId="0C574329" w14:textId="37302BD6" w:rsidR="00DD3D4D" w:rsidRDefault="00DD3D4D" w:rsidP="00F26D27">
      <w:r>
        <w:t>• Se connecter sur le terminal 2 et suivre les modifications du fichier en direct. Se connecter sur le terminal 2 avec CTRL+SHIFT+ALT+F2 et afficher le fichier en temps réel </w:t>
      </w:r>
    </w:p>
    <w:p w14:paraId="4E0E7108" w14:textId="58C0A5FD" w:rsidR="00DD3D4D" w:rsidRDefault="00DD3D4D" w:rsidP="00F26D27">
      <w:pPr>
        <w:rPr>
          <w:b/>
          <w:bCs/>
        </w:rPr>
      </w:pPr>
      <w:r>
        <w:rPr>
          <w:noProof/>
        </w:rPr>
        <w:drawing>
          <wp:inline distT="0" distB="0" distL="0" distR="0" wp14:anchorId="48D8D960" wp14:editId="32148860">
            <wp:extent cx="6029960" cy="570865"/>
            <wp:effectExtent l="0" t="0" r="8890" b="635"/>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29960" cy="570865"/>
                    </a:xfrm>
                    <a:prstGeom prst="rect">
                      <a:avLst/>
                    </a:prstGeom>
                  </pic:spPr>
                </pic:pic>
              </a:graphicData>
            </a:graphic>
          </wp:inline>
        </w:drawing>
      </w:r>
    </w:p>
    <w:p w14:paraId="32153C7C" w14:textId="63FCE71A" w:rsidR="00DD3D4D" w:rsidRDefault="00DD3D4D" w:rsidP="00F26D27">
      <w:r>
        <w:rPr>
          <w:b/>
          <w:bCs/>
        </w:rPr>
        <w:tab/>
      </w:r>
      <w:r>
        <w:t xml:space="preserve">Retourner sous le terminal 1 et ajouter au fichier suivi_admin le texte Voici les répertoires de /STAGE/commandes/gestion/ : </w:t>
      </w:r>
    </w:p>
    <w:p w14:paraId="71ACAFF3" w14:textId="783AAF60" w:rsidR="00DD3D4D" w:rsidRDefault="00DD3D4D" w:rsidP="00F26D27">
      <w:r>
        <w:t>• Retourner sur l’interface graphique avec ALT+F1 et modifier le fichier :</w:t>
      </w:r>
    </w:p>
    <w:p w14:paraId="7E66FB65" w14:textId="494F2E76" w:rsidR="00DD3D4D" w:rsidRDefault="00DD3D4D" w:rsidP="00F26D27">
      <w:pPr>
        <w:rPr>
          <w:b/>
          <w:bCs/>
        </w:rPr>
      </w:pPr>
      <w:r>
        <w:rPr>
          <w:noProof/>
        </w:rPr>
        <w:lastRenderedPageBreak/>
        <w:drawing>
          <wp:inline distT="0" distB="0" distL="0" distR="0" wp14:anchorId="1AF1B36E" wp14:editId="4AF8E3FD">
            <wp:extent cx="6029960" cy="725805"/>
            <wp:effectExtent l="0" t="0" r="889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29960" cy="725805"/>
                    </a:xfrm>
                    <a:prstGeom prst="rect">
                      <a:avLst/>
                    </a:prstGeom>
                  </pic:spPr>
                </pic:pic>
              </a:graphicData>
            </a:graphic>
          </wp:inline>
        </w:drawing>
      </w:r>
    </w:p>
    <w:p w14:paraId="7DB63EA1" w14:textId="40C0D0F1" w:rsidR="00DD3D4D" w:rsidRDefault="00982B24" w:rsidP="00F26D27">
      <w:r>
        <w:t>• Toujours dans suivi_admin, ajouter la liste des répertoires de /STAGE/commandes/gestion/ en faisant apparaître les tailles avec l’indication Ko, Mo, Go ou To.</w:t>
      </w:r>
    </w:p>
    <w:p w14:paraId="401C7735" w14:textId="2F62B1CE" w:rsidR="00982B24" w:rsidRDefault="00982B24" w:rsidP="00F26D27">
      <w:pPr>
        <w:rPr>
          <w:b/>
          <w:bCs/>
        </w:rPr>
      </w:pPr>
      <w:r>
        <w:rPr>
          <w:noProof/>
        </w:rPr>
        <w:drawing>
          <wp:inline distT="0" distB="0" distL="0" distR="0" wp14:anchorId="0C33F5CF" wp14:editId="50B160B8">
            <wp:extent cx="6029960" cy="729615"/>
            <wp:effectExtent l="0" t="0" r="889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29960" cy="729615"/>
                    </a:xfrm>
                    <a:prstGeom prst="rect">
                      <a:avLst/>
                    </a:prstGeom>
                  </pic:spPr>
                </pic:pic>
              </a:graphicData>
            </a:graphic>
          </wp:inline>
        </w:drawing>
      </w:r>
    </w:p>
    <w:p w14:paraId="784C0333" w14:textId="3B9AB462" w:rsidR="00982B24" w:rsidRDefault="007331B4" w:rsidP="00F26D27">
      <w:r>
        <w:rPr>
          <w:b/>
          <w:bCs/>
        </w:rPr>
        <w:tab/>
      </w:r>
      <w:r>
        <w:t>• Vérifier le contenu du fichier en basculant sur le terminal 2. Se connecter sur le terminal 2 avec CTRL+SHIFT+ALT+F2 • Retourner sous terminal 1 et ajouter au fichier suivi_admin le texte Voici les personnes ayant un fichier listing_en_cours sous /STAGE/commandes/gestion/ :</w:t>
      </w:r>
    </w:p>
    <w:p w14:paraId="3906E32D" w14:textId="221B26B7" w:rsidR="007331B4" w:rsidRDefault="007331B4" w:rsidP="00F26D27">
      <w:r>
        <w:t>Retourner sur l’interface graphique avec ALT+F1.</w:t>
      </w:r>
    </w:p>
    <w:p w14:paraId="06A8F621" w14:textId="1257A794" w:rsidR="007331B4" w:rsidRDefault="00BE4E2A" w:rsidP="00F26D27">
      <w:r>
        <w:rPr>
          <w:noProof/>
        </w:rPr>
        <w:drawing>
          <wp:inline distT="0" distB="0" distL="0" distR="0" wp14:anchorId="6C5916BF" wp14:editId="36F5E4CF">
            <wp:extent cx="6029960" cy="765810"/>
            <wp:effectExtent l="0" t="0" r="889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029960" cy="765810"/>
                    </a:xfrm>
                    <a:prstGeom prst="rect">
                      <a:avLst/>
                    </a:prstGeom>
                  </pic:spPr>
                </pic:pic>
              </a:graphicData>
            </a:graphic>
          </wp:inline>
        </w:drawing>
      </w:r>
    </w:p>
    <w:p w14:paraId="47C48C17" w14:textId="25C8F842" w:rsidR="00BE4E2A" w:rsidRDefault="00BE4E2A" w:rsidP="00F26D27">
      <w:r>
        <w:t>• Tapez la commande :</w:t>
      </w:r>
    </w:p>
    <w:p w14:paraId="29E8AFAE" w14:textId="05F23EEC" w:rsidR="00BE4E2A" w:rsidRDefault="004C0663" w:rsidP="00F26D27">
      <w:r>
        <w:rPr>
          <w:noProof/>
        </w:rPr>
        <w:drawing>
          <wp:inline distT="0" distB="0" distL="0" distR="0" wp14:anchorId="7F99646E" wp14:editId="557BB597">
            <wp:extent cx="6029960" cy="765810"/>
            <wp:effectExtent l="0" t="0" r="889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029960" cy="765810"/>
                    </a:xfrm>
                    <a:prstGeom prst="rect">
                      <a:avLst/>
                    </a:prstGeom>
                  </pic:spPr>
                </pic:pic>
              </a:graphicData>
            </a:graphic>
          </wp:inline>
        </w:drawing>
      </w:r>
    </w:p>
    <w:p w14:paraId="74BDFE3F" w14:textId="77777777" w:rsidR="00BC4C92" w:rsidRDefault="00BC4C92" w:rsidP="00F26D27">
      <w:r>
        <w:t xml:space="preserve">• Basculer sur le terminal 2 et vérifier que la commande se soit bien exécutée. Sur le terminal 2, rien n’a été modifié. En fait, la commande saisie comporte une erreur. Son affichage a donc été redirigé sur le canal d’erreur, le fichier erreur, et non suivi_admin. </w:t>
      </w:r>
    </w:p>
    <w:p w14:paraId="396487C7" w14:textId="37CFAE06" w:rsidR="004C0663" w:rsidRDefault="00BC4C92" w:rsidP="00F26D27">
      <w:r>
        <w:t>• Corriger la commande pour remplir le fichier suivi_admin. Il faut donc corriger la commande :</w:t>
      </w:r>
    </w:p>
    <w:p w14:paraId="6CD4754C" w14:textId="5FBAA773" w:rsidR="004B715C" w:rsidRDefault="005579F6" w:rsidP="00F26D27">
      <w:r>
        <w:rPr>
          <w:noProof/>
        </w:rPr>
        <w:drawing>
          <wp:inline distT="0" distB="0" distL="0" distR="0" wp14:anchorId="5646FABF" wp14:editId="476833AE">
            <wp:extent cx="6029960" cy="751840"/>
            <wp:effectExtent l="0" t="0" r="889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29960" cy="751840"/>
                    </a:xfrm>
                    <a:prstGeom prst="rect">
                      <a:avLst/>
                    </a:prstGeom>
                  </pic:spPr>
                </pic:pic>
              </a:graphicData>
            </a:graphic>
          </wp:inline>
        </w:drawing>
      </w:r>
    </w:p>
    <w:p w14:paraId="494E1A1D" w14:textId="78EC6C18" w:rsidR="005579F6" w:rsidRDefault="004B715C" w:rsidP="00F26D27">
      <w:r>
        <w:t>• Afficher parmi les 3 dernières lignes du fichier suivi_admin celles qui contiennent pierre</w:t>
      </w:r>
    </w:p>
    <w:p w14:paraId="0EEB5953" w14:textId="175C8111" w:rsidR="007331B4" w:rsidRDefault="004B715C" w:rsidP="00F26D27">
      <w:r>
        <w:rPr>
          <w:noProof/>
        </w:rPr>
        <w:drawing>
          <wp:inline distT="0" distB="0" distL="0" distR="0" wp14:anchorId="2F468A31" wp14:editId="5B2AE33D">
            <wp:extent cx="6029960" cy="723900"/>
            <wp:effectExtent l="0" t="0" r="889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29960" cy="723900"/>
                    </a:xfrm>
                    <a:prstGeom prst="rect">
                      <a:avLst/>
                    </a:prstGeom>
                  </pic:spPr>
                </pic:pic>
              </a:graphicData>
            </a:graphic>
          </wp:inline>
        </w:drawing>
      </w:r>
    </w:p>
    <w:p w14:paraId="52D01DD9" w14:textId="458A0B51" w:rsidR="004B715C" w:rsidRDefault="004B715C" w:rsidP="00F26D27">
      <w:r>
        <w:t>• Retourner sous le terminal 2 et se déconnecter</w:t>
      </w:r>
    </w:p>
    <w:p w14:paraId="5BE105A1" w14:textId="22B28671" w:rsidR="004B715C" w:rsidRDefault="004B715C" w:rsidP="00F26D27">
      <w:r>
        <w:lastRenderedPageBreak/>
        <w:t>Taper Ctrl+d puis :</w:t>
      </w:r>
    </w:p>
    <w:p w14:paraId="7916C958" w14:textId="120C9AB4" w:rsidR="004B715C" w:rsidRDefault="004B715C" w:rsidP="00C96D53">
      <w:pPr>
        <w:spacing w:after="240"/>
      </w:pPr>
      <w:r>
        <w:rPr>
          <w:noProof/>
        </w:rPr>
        <w:drawing>
          <wp:inline distT="0" distB="0" distL="0" distR="0" wp14:anchorId="571FAC42" wp14:editId="424A0D8F">
            <wp:extent cx="6029960" cy="535305"/>
            <wp:effectExtent l="0" t="0" r="889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29960" cy="535305"/>
                    </a:xfrm>
                    <a:prstGeom prst="rect">
                      <a:avLst/>
                    </a:prstGeom>
                  </pic:spPr>
                </pic:pic>
              </a:graphicData>
            </a:graphic>
          </wp:inline>
        </w:drawing>
      </w:r>
    </w:p>
    <w:p w14:paraId="4F7BD2B8" w14:textId="6BB0B551" w:rsidR="00454918" w:rsidRPr="00DD44F2" w:rsidRDefault="00C96D53" w:rsidP="00454918">
      <w:pPr>
        <w:rPr>
          <w:b/>
          <w:bCs/>
        </w:rPr>
      </w:pPr>
      <w:r>
        <w:rPr>
          <w:b/>
          <w:bCs/>
        </w:rPr>
        <w:t xml:space="preserve">ATELIER </w:t>
      </w:r>
      <w:r w:rsidR="009B0FE5">
        <w:rPr>
          <w:b/>
          <w:bCs/>
        </w:rPr>
        <w:t>4</w:t>
      </w:r>
      <w:r>
        <w:rPr>
          <w:b/>
          <w:bCs/>
        </w:rPr>
        <w:t xml:space="preserve"> </w:t>
      </w:r>
      <w:r w:rsidR="00454918" w:rsidRPr="00DD44F2">
        <w:rPr>
          <w:b/>
          <w:bCs/>
        </w:rPr>
        <w:t>Gestion des utilisateurs et des groupes</w:t>
      </w:r>
    </w:p>
    <w:p w14:paraId="0B97D9F1" w14:textId="392EB065" w:rsidR="007331B4" w:rsidRDefault="00454918" w:rsidP="00F26D27">
      <w:pPr>
        <w:rPr>
          <w:b/>
          <w:bCs/>
        </w:rPr>
      </w:pPr>
      <w:r w:rsidRPr="00454918">
        <w:rPr>
          <w:b/>
          <w:bCs/>
        </w:rPr>
        <w:t xml:space="preserve">Exercice </w:t>
      </w:r>
      <w:r w:rsidR="009B0FE5">
        <w:rPr>
          <w:b/>
          <w:bCs/>
        </w:rPr>
        <w:t>4</w:t>
      </w:r>
      <w:r w:rsidRPr="00454918">
        <w:rPr>
          <w:b/>
          <w:bCs/>
        </w:rPr>
        <w:t>.1 : Fichiers de configuration</w:t>
      </w:r>
    </w:p>
    <w:p w14:paraId="30A620F0" w14:textId="5990B312" w:rsidR="00454918" w:rsidRDefault="004A0ADA" w:rsidP="00F26D27">
      <w:r>
        <w:t>• Sauvegarder les fichiers de configuration des groupes et des utilisateurs en les copiant dans le répertoire /STAGE/utilisateurs.</w:t>
      </w:r>
    </w:p>
    <w:p w14:paraId="1F32A883" w14:textId="6293DD20" w:rsidR="004A0ADA" w:rsidRDefault="004A0ADA" w:rsidP="00F26D27">
      <w:r>
        <w:rPr>
          <w:noProof/>
        </w:rPr>
        <w:drawing>
          <wp:inline distT="0" distB="0" distL="0" distR="0" wp14:anchorId="04D7D80B" wp14:editId="76B6EC4A">
            <wp:extent cx="6029960" cy="671830"/>
            <wp:effectExtent l="0" t="0" r="889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029960" cy="671830"/>
                    </a:xfrm>
                    <a:prstGeom prst="rect">
                      <a:avLst/>
                    </a:prstGeom>
                  </pic:spPr>
                </pic:pic>
              </a:graphicData>
            </a:graphic>
          </wp:inline>
        </w:drawing>
      </w:r>
    </w:p>
    <w:p w14:paraId="5D96F368" w14:textId="4A65A267" w:rsidR="004A0ADA" w:rsidRDefault="004A0ADA" w:rsidP="00F26D27">
      <w:pPr>
        <w:rPr>
          <w:b/>
          <w:bCs/>
        </w:rPr>
      </w:pPr>
      <w:r w:rsidRPr="004A0ADA">
        <w:rPr>
          <w:b/>
          <w:bCs/>
        </w:rPr>
        <w:t xml:space="preserve">Exercice </w:t>
      </w:r>
      <w:r w:rsidR="009B0FE5">
        <w:rPr>
          <w:b/>
          <w:bCs/>
        </w:rPr>
        <w:t>4</w:t>
      </w:r>
      <w:r w:rsidRPr="004A0ADA">
        <w:rPr>
          <w:b/>
          <w:bCs/>
        </w:rPr>
        <w:t>.2 : Groupes et utilisateurs</w:t>
      </w:r>
    </w:p>
    <w:p w14:paraId="04E2AE02" w14:textId="0A500160" w:rsidR="004A0ADA" w:rsidRDefault="003F2D16" w:rsidP="00F26D27">
      <w:r>
        <w:t>• Créer les groupes et les utilisateurs suivant</w:t>
      </w:r>
    </w:p>
    <w:p w14:paraId="54AAC6F7" w14:textId="19D90152" w:rsidR="009F539F" w:rsidRDefault="003F2D16" w:rsidP="00F26D27">
      <w:pPr>
        <w:rPr>
          <w:b/>
          <w:bCs/>
        </w:rPr>
      </w:pPr>
      <w:r>
        <w:rPr>
          <w:noProof/>
        </w:rPr>
        <w:drawing>
          <wp:inline distT="0" distB="0" distL="0" distR="0" wp14:anchorId="44C6AFBF" wp14:editId="49B6B456">
            <wp:extent cx="6029960" cy="1495425"/>
            <wp:effectExtent l="0" t="0" r="8890" b="9525"/>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48242"/>
                    <a:stretch/>
                  </pic:blipFill>
                  <pic:spPr bwMode="auto">
                    <a:xfrm>
                      <a:off x="0" y="0"/>
                      <a:ext cx="6029960" cy="1495425"/>
                    </a:xfrm>
                    <a:prstGeom prst="rect">
                      <a:avLst/>
                    </a:prstGeom>
                    <a:ln>
                      <a:noFill/>
                    </a:ln>
                    <a:extLst>
                      <a:ext uri="{53640926-AAD7-44D8-BBD7-CCE9431645EC}">
                        <a14:shadowObscured xmlns:a14="http://schemas.microsoft.com/office/drawing/2010/main"/>
                      </a:ext>
                    </a:extLst>
                  </pic:spPr>
                </pic:pic>
              </a:graphicData>
            </a:graphic>
          </wp:inline>
        </w:drawing>
      </w:r>
    </w:p>
    <w:p w14:paraId="5D7A6B1C" w14:textId="77777777" w:rsidR="009B0FE5" w:rsidRDefault="009B0FE5" w:rsidP="00F26D27">
      <w:pPr>
        <w:rPr>
          <w:noProof/>
        </w:rPr>
      </w:pPr>
    </w:p>
    <w:p w14:paraId="3514735E" w14:textId="4262A5AB" w:rsidR="009B0FE5" w:rsidRPr="00C96D53" w:rsidRDefault="009B0FE5" w:rsidP="00F26D27">
      <w:pPr>
        <w:rPr>
          <w:b/>
          <w:bCs/>
        </w:rPr>
      </w:pPr>
      <w:r>
        <w:rPr>
          <w:noProof/>
        </w:rPr>
        <w:drawing>
          <wp:inline distT="0" distB="0" distL="0" distR="0" wp14:anchorId="045431A4" wp14:editId="52848EAF">
            <wp:extent cx="6029960" cy="1365250"/>
            <wp:effectExtent l="0" t="0" r="889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52747"/>
                    <a:stretch/>
                  </pic:blipFill>
                  <pic:spPr bwMode="auto">
                    <a:xfrm>
                      <a:off x="0" y="0"/>
                      <a:ext cx="6029960" cy="1365250"/>
                    </a:xfrm>
                    <a:prstGeom prst="rect">
                      <a:avLst/>
                    </a:prstGeom>
                    <a:ln>
                      <a:noFill/>
                    </a:ln>
                    <a:extLst>
                      <a:ext uri="{53640926-AAD7-44D8-BBD7-CCE9431645EC}">
                        <a14:shadowObscured xmlns:a14="http://schemas.microsoft.com/office/drawing/2010/main"/>
                      </a:ext>
                    </a:extLst>
                  </pic:spPr>
                </pic:pic>
              </a:graphicData>
            </a:graphic>
          </wp:inline>
        </w:drawing>
      </w:r>
    </w:p>
    <w:p w14:paraId="256FE169" w14:textId="56675167" w:rsidR="009F539F" w:rsidRDefault="009F539F" w:rsidP="00F26D27">
      <w:r>
        <w:t>Créer dans un premier temps les 5 groupes en précisant leur GID :</w:t>
      </w:r>
    </w:p>
    <w:p w14:paraId="773586C6" w14:textId="6EA853E3" w:rsidR="003F2D16" w:rsidRDefault="009F539F" w:rsidP="00F26D27">
      <w:pPr>
        <w:rPr>
          <w:b/>
          <w:bCs/>
        </w:rPr>
      </w:pPr>
      <w:r>
        <w:rPr>
          <w:noProof/>
        </w:rPr>
        <w:drawing>
          <wp:inline distT="0" distB="0" distL="0" distR="0" wp14:anchorId="012BB78B" wp14:editId="143FCD01">
            <wp:extent cx="6029960" cy="1228725"/>
            <wp:effectExtent l="0" t="0" r="8890" b="9525"/>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29960" cy="1228725"/>
                    </a:xfrm>
                    <a:prstGeom prst="rect">
                      <a:avLst/>
                    </a:prstGeom>
                  </pic:spPr>
                </pic:pic>
              </a:graphicData>
            </a:graphic>
          </wp:inline>
        </w:drawing>
      </w:r>
    </w:p>
    <w:p w14:paraId="4AA711F7" w14:textId="272F86A4" w:rsidR="009F539F" w:rsidRDefault="009F539F" w:rsidP="00F26D27">
      <w:r>
        <w:t>Créer ensuite les répertoires parents des répertoires de connexion des utilisateurs :</w:t>
      </w:r>
    </w:p>
    <w:p w14:paraId="654D1B0A" w14:textId="779D125B" w:rsidR="009F539F" w:rsidRDefault="009F539F" w:rsidP="00F26D27">
      <w:pPr>
        <w:rPr>
          <w:b/>
          <w:bCs/>
        </w:rPr>
      </w:pPr>
      <w:r>
        <w:rPr>
          <w:noProof/>
        </w:rPr>
        <w:lastRenderedPageBreak/>
        <w:drawing>
          <wp:inline distT="0" distB="0" distL="0" distR="0" wp14:anchorId="1AD15DB2" wp14:editId="549BC9E4">
            <wp:extent cx="6029960" cy="528320"/>
            <wp:effectExtent l="0" t="0" r="8890" b="508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29960" cy="528320"/>
                    </a:xfrm>
                    <a:prstGeom prst="rect">
                      <a:avLst/>
                    </a:prstGeom>
                  </pic:spPr>
                </pic:pic>
              </a:graphicData>
            </a:graphic>
          </wp:inline>
        </w:drawing>
      </w:r>
    </w:p>
    <w:p w14:paraId="5FD627CA" w14:textId="09237FB9" w:rsidR="009F539F" w:rsidRDefault="009F539F" w:rsidP="00F26D27">
      <w:r>
        <w:t>Ajouter enfin les 4 utilisateurs en précisant leur UID, le GID de leur groupe principal, leur répertoire de connexion ainsi que leur shell :</w:t>
      </w:r>
    </w:p>
    <w:p w14:paraId="31E78319" w14:textId="56E006D1" w:rsidR="009F539F" w:rsidRDefault="00B53316" w:rsidP="00F26D27">
      <w:pPr>
        <w:rPr>
          <w:b/>
          <w:bCs/>
        </w:rPr>
      </w:pPr>
      <w:r>
        <w:rPr>
          <w:noProof/>
        </w:rPr>
        <w:drawing>
          <wp:inline distT="0" distB="0" distL="0" distR="0" wp14:anchorId="2290FE7C" wp14:editId="2602DCDE">
            <wp:extent cx="6029960" cy="1093470"/>
            <wp:effectExtent l="0" t="0" r="8890" b="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29960" cy="1093470"/>
                    </a:xfrm>
                    <a:prstGeom prst="rect">
                      <a:avLst/>
                    </a:prstGeom>
                  </pic:spPr>
                </pic:pic>
              </a:graphicData>
            </a:graphic>
          </wp:inline>
        </w:drawing>
      </w:r>
    </w:p>
    <w:p w14:paraId="6B72556B" w14:textId="1400F9CE" w:rsidR="00B53316" w:rsidRPr="00CF2AE4" w:rsidRDefault="00CF2AE4" w:rsidP="00F26D27">
      <w:pPr>
        <w:rPr>
          <w:b/>
          <w:bCs/>
        </w:rPr>
      </w:pPr>
      <w:r w:rsidRPr="00CF2AE4">
        <w:rPr>
          <w:b/>
          <w:bCs/>
        </w:rPr>
        <w:t xml:space="preserve">Exercice </w:t>
      </w:r>
      <w:r w:rsidR="009B0FE5">
        <w:rPr>
          <w:b/>
          <w:bCs/>
        </w:rPr>
        <w:t>4</w:t>
      </w:r>
      <w:r w:rsidRPr="00CF2AE4">
        <w:rPr>
          <w:b/>
          <w:bCs/>
        </w:rPr>
        <w:t>.3 : Commentaires</w:t>
      </w:r>
    </w:p>
    <w:p w14:paraId="5F88F733" w14:textId="148F6EA9" w:rsidR="004A0ADA" w:rsidRDefault="00CF2AE4" w:rsidP="00F26D27">
      <w:r>
        <w:t>• Modifier les commentaires des utilisateurs et visualiser les modifications</w:t>
      </w:r>
    </w:p>
    <w:p w14:paraId="5D95118D" w14:textId="4A970725" w:rsidR="00CF2AE4" w:rsidRDefault="002A52A9" w:rsidP="00F26D27">
      <w:pPr>
        <w:rPr>
          <w:b/>
          <w:bCs/>
        </w:rPr>
      </w:pPr>
      <w:r>
        <w:rPr>
          <w:noProof/>
        </w:rPr>
        <w:drawing>
          <wp:inline distT="0" distB="0" distL="0" distR="0" wp14:anchorId="0D0B07DD" wp14:editId="2262321D">
            <wp:extent cx="6029960" cy="2228850"/>
            <wp:effectExtent l="0" t="0" r="8890" b="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29960" cy="2228850"/>
                    </a:xfrm>
                    <a:prstGeom prst="rect">
                      <a:avLst/>
                    </a:prstGeom>
                  </pic:spPr>
                </pic:pic>
              </a:graphicData>
            </a:graphic>
          </wp:inline>
        </w:drawing>
      </w:r>
    </w:p>
    <w:p w14:paraId="1EF9ED5D" w14:textId="7F5386BF" w:rsidR="002A52A9" w:rsidRDefault="00AB5ED3" w:rsidP="00F26D27">
      <w:r>
        <w:t>Visualiser les modifications dans le fichier /etc/passwd :</w:t>
      </w:r>
    </w:p>
    <w:p w14:paraId="42655622" w14:textId="2C2941B4" w:rsidR="00AB5ED3" w:rsidRDefault="00595E2B" w:rsidP="00F26D27">
      <w:pPr>
        <w:rPr>
          <w:b/>
          <w:bCs/>
        </w:rPr>
      </w:pPr>
      <w:r>
        <w:rPr>
          <w:noProof/>
        </w:rPr>
        <w:drawing>
          <wp:inline distT="0" distB="0" distL="0" distR="0" wp14:anchorId="06904051" wp14:editId="79F85DE7">
            <wp:extent cx="6029960" cy="1218565"/>
            <wp:effectExtent l="0" t="0" r="8890" b="635"/>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029960" cy="1218565"/>
                    </a:xfrm>
                    <a:prstGeom prst="rect">
                      <a:avLst/>
                    </a:prstGeom>
                  </pic:spPr>
                </pic:pic>
              </a:graphicData>
            </a:graphic>
          </wp:inline>
        </w:drawing>
      </w:r>
    </w:p>
    <w:p w14:paraId="45CA4E96" w14:textId="29504A46" w:rsidR="00595E2B" w:rsidRDefault="002D1431" w:rsidP="00F26D27">
      <w:pPr>
        <w:rPr>
          <w:b/>
          <w:bCs/>
        </w:rPr>
      </w:pPr>
      <w:r w:rsidRPr="002D1431">
        <w:rPr>
          <w:b/>
          <w:bCs/>
        </w:rPr>
        <w:t xml:space="preserve">ATELIER </w:t>
      </w:r>
      <w:r w:rsidR="009B0FE5">
        <w:rPr>
          <w:b/>
          <w:bCs/>
        </w:rPr>
        <w:t>5</w:t>
      </w:r>
      <w:r w:rsidRPr="002D1431">
        <w:rPr>
          <w:b/>
          <w:bCs/>
        </w:rPr>
        <w:t> : Gestion avancée des utilisateurs</w:t>
      </w:r>
    </w:p>
    <w:p w14:paraId="3A4138AE" w14:textId="53A6DA94" w:rsidR="002D1431" w:rsidRPr="00506047" w:rsidRDefault="00506047" w:rsidP="00F26D27">
      <w:pPr>
        <w:rPr>
          <w:b/>
          <w:bCs/>
        </w:rPr>
      </w:pPr>
      <w:r w:rsidRPr="00506047">
        <w:rPr>
          <w:b/>
          <w:bCs/>
        </w:rPr>
        <w:t xml:space="preserve">Exercice </w:t>
      </w:r>
      <w:r w:rsidR="009B0FE5">
        <w:rPr>
          <w:b/>
          <w:bCs/>
        </w:rPr>
        <w:t>5</w:t>
      </w:r>
      <w:r w:rsidRPr="00506047">
        <w:rPr>
          <w:b/>
          <w:bCs/>
        </w:rPr>
        <w:t>.1 : Groupes secondaires</w:t>
      </w:r>
    </w:p>
    <w:p w14:paraId="67450FE3" w14:textId="70E69936" w:rsidR="004A0ADA" w:rsidRDefault="00506047" w:rsidP="00F26D27">
      <w:r>
        <w:t>Inviter les utilisateurs suivant dans le groupe adéquat.</w:t>
      </w:r>
    </w:p>
    <w:p w14:paraId="59909537" w14:textId="4EC14BA2" w:rsidR="00506047" w:rsidRDefault="00D75CB4" w:rsidP="00F26D27">
      <w:pPr>
        <w:rPr>
          <w:b/>
          <w:bCs/>
        </w:rPr>
      </w:pPr>
      <w:r>
        <w:rPr>
          <w:noProof/>
        </w:rPr>
        <w:lastRenderedPageBreak/>
        <w:drawing>
          <wp:inline distT="0" distB="0" distL="0" distR="0" wp14:anchorId="5CA5AAD8" wp14:editId="2FA7ADBF">
            <wp:extent cx="6029960" cy="1322705"/>
            <wp:effectExtent l="0" t="0" r="8890" b="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029960" cy="1322705"/>
                    </a:xfrm>
                    <a:prstGeom prst="rect">
                      <a:avLst/>
                    </a:prstGeom>
                  </pic:spPr>
                </pic:pic>
              </a:graphicData>
            </a:graphic>
          </wp:inline>
        </w:drawing>
      </w:r>
    </w:p>
    <w:p w14:paraId="687F581F" w14:textId="082D4730" w:rsidR="00D75CB4" w:rsidRDefault="00D75CB4" w:rsidP="00F26D27">
      <w:r>
        <w:t>Ajouter le groupe secondaire à l’utilisateur :</w:t>
      </w:r>
    </w:p>
    <w:p w14:paraId="4C10A8DF" w14:textId="52596A5C" w:rsidR="00D75CB4" w:rsidRDefault="00AD5DC5" w:rsidP="00F26D27">
      <w:pPr>
        <w:rPr>
          <w:b/>
          <w:bCs/>
        </w:rPr>
      </w:pPr>
      <w:r>
        <w:rPr>
          <w:noProof/>
        </w:rPr>
        <w:drawing>
          <wp:inline distT="0" distB="0" distL="0" distR="0" wp14:anchorId="7FA3B68C" wp14:editId="07A51CBB">
            <wp:extent cx="6029960" cy="1101725"/>
            <wp:effectExtent l="0" t="0" r="8890" b="3175"/>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029960" cy="1101725"/>
                    </a:xfrm>
                    <a:prstGeom prst="rect">
                      <a:avLst/>
                    </a:prstGeom>
                  </pic:spPr>
                </pic:pic>
              </a:graphicData>
            </a:graphic>
          </wp:inline>
        </w:drawing>
      </w:r>
    </w:p>
    <w:p w14:paraId="4B521A2C" w14:textId="3E5CBC62" w:rsidR="00AD5DC5" w:rsidRDefault="00AD5DC5" w:rsidP="00F26D27">
      <w:r>
        <w:rPr>
          <w:b/>
          <w:bCs/>
        </w:rPr>
        <w:tab/>
      </w:r>
      <w:r>
        <w:t>Ou ajouter l’utilisateur au groupe secondaire :</w:t>
      </w:r>
    </w:p>
    <w:p w14:paraId="06B3D5F8" w14:textId="4924B866" w:rsidR="00AD5DC5" w:rsidRDefault="00E22B8F" w:rsidP="00F26D27">
      <w:pPr>
        <w:rPr>
          <w:b/>
          <w:bCs/>
        </w:rPr>
      </w:pPr>
      <w:r>
        <w:rPr>
          <w:noProof/>
        </w:rPr>
        <w:drawing>
          <wp:inline distT="0" distB="0" distL="0" distR="0" wp14:anchorId="555693B3" wp14:editId="6BC6EAA5">
            <wp:extent cx="6029960" cy="1060450"/>
            <wp:effectExtent l="0" t="0" r="8890" b="635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029960" cy="1060450"/>
                    </a:xfrm>
                    <a:prstGeom prst="rect">
                      <a:avLst/>
                    </a:prstGeom>
                  </pic:spPr>
                </pic:pic>
              </a:graphicData>
            </a:graphic>
          </wp:inline>
        </w:drawing>
      </w:r>
    </w:p>
    <w:p w14:paraId="20C2EFA8" w14:textId="5EB517C4" w:rsidR="00E22B8F" w:rsidRDefault="00E22B8F" w:rsidP="00F26D27">
      <w:r>
        <w:t>Inviter ces utilisateurs dans le groupe users :</w:t>
      </w:r>
    </w:p>
    <w:p w14:paraId="645D9CA8" w14:textId="2A927F60" w:rsidR="00E22B8F" w:rsidRDefault="00FA1A50" w:rsidP="00F26D27">
      <w:pPr>
        <w:rPr>
          <w:b/>
          <w:bCs/>
        </w:rPr>
      </w:pPr>
      <w:r>
        <w:rPr>
          <w:noProof/>
        </w:rPr>
        <w:drawing>
          <wp:inline distT="0" distB="0" distL="0" distR="0" wp14:anchorId="558EBE4B" wp14:editId="670449DD">
            <wp:extent cx="6029960" cy="1075690"/>
            <wp:effectExtent l="0" t="0" r="889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029960" cy="1075690"/>
                    </a:xfrm>
                    <a:prstGeom prst="rect">
                      <a:avLst/>
                    </a:prstGeom>
                  </pic:spPr>
                </pic:pic>
              </a:graphicData>
            </a:graphic>
          </wp:inline>
        </w:drawing>
      </w:r>
    </w:p>
    <w:p w14:paraId="512D426B" w14:textId="04CBAFED" w:rsidR="00FA1A50" w:rsidRDefault="00814551" w:rsidP="00F26D27">
      <w:r>
        <w:rPr>
          <w:b/>
          <w:bCs/>
        </w:rPr>
        <w:tab/>
      </w:r>
      <w:r>
        <w:t>Rediriger les informations à propos des groupes de ces utilisateurs vers le fichier /STAGE/utilisateurs/modifications. Rediriger le résultat de la commande id :</w:t>
      </w:r>
    </w:p>
    <w:p w14:paraId="7E2993C9" w14:textId="431C376F" w:rsidR="006642A4" w:rsidRDefault="006642A4" w:rsidP="00F26D27">
      <w:pPr>
        <w:rPr>
          <w:b/>
          <w:bCs/>
        </w:rPr>
      </w:pPr>
      <w:r>
        <w:rPr>
          <w:noProof/>
        </w:rPr>
        <w:drawing>
          <wp:inline distT="0" distB="0" distL="0" distR="0" wp14:anchorId="2C31E722" wp14:editId="7AFD4A36">
            <wp:extent cx="6029960" cy="1036955"/>
            <wp:effectExtent l="0" t="0" r="8890"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029960" cy="1036955"/>
                    </a:xfrm>
                    <a:prstGeom prst="rect">
                      <a:avLst/>
                    </a:prstGeom>
                  </pic:spPr>
                </pic:pic>
              </a:graphicData>
            </a:graphic>
          </wp:inline>
        </w:drawing>
      </w:r>
    </w:p>
    <w:p w14:paraId="5A47D908" w14:textId="613037BE" w:rsidR="006642A4" w:rsidRDefault="006642A4" w:rsidP="00F26D27">
      <w:pPr>
        <w:rPr>
          <w:b/>
          <w:bCs/>
        </w:rPr>
      </w:pPr>
      <w:r w:rsidRPr="006642A4">
        <w:rPr>
          <w:b/>
          <w:bCs/>
        </w:rPr>
        <w:t xml:space="preserve">Exercice </w:t>
      </w:r>
      <w:r w:rsidR="009B0FE5">
        <w:rPr>
          <w:b/>
          <w:bCs/>
        </w:rPr>
        <w:t>5</w:t>
      </w:r>
      <w:r w:rsidRPr="006642A4">
        <w:rPr>
          <w:b/>
          <w:bCs/>
        </w:rPr>
        <w:t>.2 : Mots de passe</w:t>
      </w:r>
    </w:p>
    <w:p w14:paraId="4A6BAE26" w14:textId="2FA40C36" w:rsidR="006642A4" w:rsidRDefault="000A2E5D" w:rsidP="00F26D27">
      <w:r>
        <w:t>• Définir les mots de passe des utilisateurs.</w:t>
      </w:r>
    </w:p>
    <w:p w14:paraId="43755267" w14:textId="448D5D2E" w:rsidR="000A2E5D" w:rsidRDefault="000A2E5D" w:rsidP="00F26D27">
      <w:pPr>
        <w:rPr>
          <w:b/>
          <w:bCs/>
        </w:rPr>
      </w:pPr>
      <w:r>
        <w:rPr>
          <w:noProof/>
        </w:rPr>
        <w:lastRenderedPageBreak/>
        <w:drawing>
          <wp:inline distT="0" distB="0" distL="0" distR="0" wp14:anchorId="6E4E7BB5" wp14:editId="578280A0">
            <wp:extent cx="6029960" cy="1304290"/>
            <wp:effectExtent l="0" t="0" r="8890"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29960" cy="1304290"/>
                    </a:xfrm>
                    <a:prstGeom prst="rect">
                      <a:avLst/>
                    </a:prstGeom>
                  </pic:spPr>
                </pic:pic>
              </a:graphicData>
            </a:graphic>
          </wp:inline>
        </w:drawing>
      </w:r>
    </w:p>
    <w:p w14:paraId="7E3C8C7E" w14:textId="33DB1689" w:rsidR="000A2E5D" w:rsidRDefault="007A3862" w:rsidP="00F26D27">
      <w:pPr>
        <w:rPr>
          <w:b/>
          <w:bCs/>
        </w:rPr>
      </w:pPr>
      <w:r>
        <w:rPr>
          <w:noProof/>
        </w:rPr>
        <w:drawing>
          <wp:inline distT="0" distB="0" distL="0" distR="0" wp14:anchorId="4E57BFBF" wp14:editId="3BBBEF60">
            <wp:extent cx="6029960" cy="1095375"/>
            <wp:effectExtent l="0" t="0" r="8890" b="9525"/>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029960" cy="1095375"/>
                    </a:xfrm>
                    <a:prstGeom prst="rect">
                      <a:avLst/>
                    </a:prstGeom>
                  </pic:spPr>
                </pic:pic>
              </a:graphicData>
            </a:graphic>
          </wp:inline>
        </w:drawing>
      </w:r>
    </w:p>
    <w:p w14:paraId="76FC4561" w14:textId="0E344D8B" w:rsidR="007A3862" w:rsidRDefault="006335A8" w:rsidP="00F26D27">
      <w:pPr>
        <w:rPr>
          <w:b/>
          <w:bCs/>
        </w:rPr>
      </w:pPr>
      <w:r w:rsidRPr="006335A8">
        <w:rPr>
          <w:b/>
          <w:bCs/>
        </w:rPr>
        <w:t xml:space="preserve">Exercice </w:t>
      </w:r>
      <w:r w:rsidR="009B0FE5">
        <w:rPr>
          <w:b/>
          <w:bCs/>
        </w:rPr>
        <w:t>5</w:t>
      </w:r>
      <w:r w:rsidRPr="006335A8">
        <w:rPr>
          <w:b/>
          <w:bCs/>
        </w:rPr>
        <w:t>.3 : Pérennité du compte et du mot de passe</w:t>
      </w:r>
    </w:p>
    <w:p w14:paraId="324FDE69" w14:textId="77777777" w:rsidR="00B40E6A" w:rsidRDefault="00B40E6A" w:rsidP="00F26D27">
      <w:r>
        <w:t xml:space="preserve">• Configurer les paramètres du mot de passe et du compte de l’utilisateur antoine. </w:t>
      </w:r>
    </w:p>
    <w:p w14:paraId="4CB57F90" w14:textId="77777777" w:rsidR="00B40E6A" w:rsidRDefault="00B40E6A" w:rsidP="00F26D27">
      <w:r>
        <w:t xml:space="preserve">◦ Durée maximale du mot de passe : 60 jours </w:t>
      </w:r>
    </w:p>
    <w:p w14:paraId="0DDE8ED3" w14:textId="77777777" w:rsidR="00B40E6A" w:rsidRDefault="00B40E6A" w:rsidP="00F26D27">
      <w:r>
        <w:t xml:space="preserve">◦ Durée minimale du mot de passe : 45 jours </w:t>
      </w:r>
    </w:p>
    <w:p w14:paraId="34CDF5EF" w14:textId="77777777" w:rsidR="00B40E6A" w:rsidRDefault="00B40E6A" w:rsidP="00F26D27">
      <w:r>
        <w:t xml:space="preserve">◦ Délai avant expiration du mot de passe : 5 jours </w:t>
      </w:r>
    </w:p>
    <w:p w14:paraId="03502E50" w14:textId="77777777" w:rsidR="00B40E6A" w:rsidRDefault="00B40E6A" w:rsidP="00F26D27">
      <w:r>
        <w:t xml:space="preserve">◦ Inactivité du mot de passe : 10 jours </w:t>
      </w:r>
    </w:p>
    <w:p w14:paraId="1DBDC1C5" w14:textId="5C60A96A" w:rsidR="006335A8" w:rsidRDefault="00B40E6A" w:rsidP="00F26D27">
      <w:pPr>
        <w:rPr>
          <w:b/>
          <w:bCs/>
        </w:rPr>
      </w:pPr>
      <w:r>
        <w:t>◦ Durée de validité du compte : 365 jours</w:t>
      </w:r>
    </w:p>
    <w:p w14:paraId="2DE49AB7" w14:textId="5E15FC21" w:rsidR="006335A8" w:rsidRDefault="008D1040" w:rsidP="00F26D27">
      <w:pPr>
        <w:rPr>
          <w:b/>
          <w:bCs/>
        </w:rPr>
      </w:pPr>
      <w:r>
        <w:rPr>
          <w:noProof/>
        </w:rPr>
        <w:drawing>
          <wp:inline distT="0" distB="0" distL="0" distR="0" wp14:anchorId="5D00DEE2" wp14:editId="5696465B">
            <wp:extent cx="6029960" cy="533400"/>
            <wp:effectExtent l="0" t="0" r="8890" b="0"/>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029960" cy="533400"/>
                    </a:xfrm>
                    <a:prstGeom prst="rect">
                      <a:avLst/>
                    </a:prstGeom>
                  </pic:spPr>
                </pic:pic>
              </a:graphicData>
            </a:graphic>
          </wp:inline>
        </w:drawing>
      </w:r>
    </w:p>
    <w:p w14:paraId="0C766D7C" w14:textId="101715E6" w:rsidR="008D1040" w:rsidRDefault="009159FF" w:rsidP="00F26D27">
      <w:r>
        <w:t>Ou en mode interactif</w:t>
      </w:r>
    </w:p>
    <w:p w14:paraId="0C6EA3E7" w14:textId="3F1C3ED5" w:rsidR="009159FF" w:rsidRDefault="009159FF" w:rsidP="00F26D27">
      <w:pPr>
        <w:rPr>
          <w:b/>
          <w:bCs/>
        </w:rPr>
      </w:pPr>
      <w:r>
        <w:rPr>
          <w:noProof/>
        </w:rPr>
        <w:drawing>
          <wp:inline distT="0" distB="0" distL="0" distR="0" wp14:anchorId="1AC21AE4" wp14:editId="441A46D5">
            <wp:extent cx="6029960" cy="558800"/>
            <wp:effectExtent l="0" t="0" r="889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029960" cy="558800"/>
                    </a:xfrm>
                    <a:prstGeom prst="rect">
                      <a:avLst/>
                    </a:prstGeom>
                  </pic:spPr>
                </pic:pic>
              </a:graphicData>
            </a:graphic>
          </wp:inline>
        </w:drawing>
      </w:r>
    </w:p>
    <w:p w14:paraId="39A348F9" w14:textId="288FD3E8" w:rsidR="009159FF" w:rsidRDefault="000E39B3" w:rsidP="00F26D27">
      <w:pPr>
        <w:rPr>
          <w:b/>
          <w:bCs/>
        </w:rPr>
      </w:pPr>
      <w:r w:rsidRPr="000E39B3">
        <w:rPr>
          <w:b/>
          <w:bCs/>
        </w:rPr>
        <w:t xml:space="preserve">Exercice </w:t>
      </w:r>
      <w:r w:rsidR="009B0FE5">
        <w:rPr>
          <w:b/>
          <w:bCs/>
        </w:rPr>
        <w:t>5</w:t>
      </w:r>
      <w:r w:rsidRPr="000E39B3">
        <w:rPr>
          <w:b/>
          <w:bCs/>
        </w:rPr>
        <w:t>.4 : Verrouillage du compte</w:t>
      </w:r>
    </w:p>
    <w:p w14:paraId="577D8462" w14:textId="710E8FDB" w:rsidR="000E39B3" w:rsidRDefault="00F322B3" w:rsidP="00F26D27">
      <w:r>
        <w:t>• Verrouiller le compte david puis le compte de vincent avec deux commandes distinctes. Verrouiller le compte utilisateur :</w:t>
      </w:r>
    </w:p>
    <w:p w14:paraId="4137BB0B" w14:textId="0E5DDE59" w:rsidR="00F322B3" w:rsidRPr="00695C13" w:rsidRDefault="00F322B3" w:rsidP="00F26D27">
      <w:pPr>
        <w:rPr>
          <w:b/>
          <w:bCs/>
        </w:rPr>
      </w:pPr>
      <w:r>
        <w:rPr>
          <w:noProof/>
        </w:rPr>
        <w:drawing>
          <wp:inline distT="0" distB="0" distL="0" distR="0" wp14:anchorId="3F056055" wp14:editId="58A2952F">
            <wp:extent cx="6029960" cy="522605"/>
            <wp:effectExtent l="0" t="0" r="889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29960" cy="522605"/>
                    </a:xfrm>
                    <a:prstGeom prst="rect">
                      <a:avLst/>
                    </a:prstGeom>
                  </pic:spPr>
                </pic:pic>
              </a:graphicData>
            </a:graphic>
          </wp:inline>
        </w:drawing>
      </w:r>
    </w:p>
    <w:p w14:paraId="2EF27ECE" w14:textId="54B5101B" w:rsidR="00F322B3" w:rsidRPr="00F322B3" w:rsidRDefault="00F322B3" w:rsidP="00F26D27">
      <w:r w:rsidRPr="00F322B3">
        <w:t>Et,</w:t>
      </w:r>
    </w:p>
    <w:p w14:paraId="0380E5BD" w14:textId="71DDFB25" w:rsidR="00F322B3" w:rsidRDefault="009F6F3C" w:rsidP="00F26D27">
      <w:pPr>
        <w:rPr>
          <w:b/>
          <w:bCs/>
        </w:rPr>
      </w:pPr>
      <w:r>
        <w:rPr>
          <w:noProof/>
        </w:rPr>
        <w:drawing>
          <wp:inline distT="0" distB="0" distL="0" distR="0" wp14:anchorId="0BB5F4E3" wp14:editId="07661270">
            <wp:extent cx="6029960" cy="544830"/>
            <wp:effectExtent l="0" t="0" r="8890" b="762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029960" cy="544830"/>
                    </a:xfrm>
                    <a:prstGeom prst="rect">
                      <a:avLst/>
                    </a:prstGeom>
                  </pic:spPr>
                </pic:pic>
              </a:graphicData>
            </a:graphic>
          </wp:inline>
        </w:drawing>
      </w:r>
    </w:p>
    <w:p w14:paraId="6BF8BDF0" w14:textId="7CD6760D" w:rsidR="009F6F3C" w:rsidRDefault="009F6F3C" w:rsidP="00F26D27">
      <w:r>
        <w:lastRenderedPageBreak/>
        <w:t>• L’utilisateur vincent devra modifier son mot de passe à la première connexion. Demander un changement de mot de passe à la prochaine connexion :</w:t>
      </w:r>
    </w:p>
    <w:p w14:paraId="4A7BDBA4" w14:textId="682F76A9" w:rsidR="009F6F3C" w:rsidRDefault="009F6F3C" w:rsidP="00F26D27">
      <w:pPr>
        <w:rPr>
          <w:b/>
          <w:bCs/>
        </w:rPr>
      </w:pPr>
      <w:r>
        <w:rPr>
          <w:noProof/>
        </w:rPr>
        <w:drawing>
          <wp:inline distT="0" distB="0" distL="0" distR="0" wp14:anchorId="1C79A406" wp14:editId="02F410A7">
            <wp:extent cx="6029960" cy="591820"/>
            <wp:effectExtent l="0" t="0" r="8890" b="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029960" cy="591820"/>
                    </a:xfrm>
                    <a:prstGeom prst="rect">
                      <a:avLst/>
                    </a:prstGeom>
                  </pic:spPr>
                </pic:pic>
              </a:graphicData>
            </a:graphic>
          </wp:inline>
        </w:drawing>
      </w:r>
    </w:p>
    <w:p w14:paraId="7FE820BD" w14:textId="7CC2BEC4" w:rsidR="009F6F3C" w:rsidRDefault="00E55248" w:rsidP="00F26D27">
      <w:pPr>
        <w:rPr>
          <w:b/>
          <w:bCs/>
        </w:rPr>
      </w:pPr>
      <w:r w:rsidRPr="00E55248">
        <w:rPr>
          <w:b/>
          <w:bCs/>
        </w:rPr>
        <w:t xml:space="preserve">Exercice </w:t>
      </w:r>
      <w:r w:rsidR="009B0FE5">
        <w:rPr>
          <w:b/>
          <w:bCs/>
        </w:rPr>
        <w:t>5</w:t>
      </w:r>
      <w:r w:rsidRPr="00E55248">
        <w:rPr>
          <w:b/>
          <w:bCs/>
        </w:rPr>
        <w:t>.5 : Validation des changements</w:t>
      </w:r>
    </w:p>
    <w:p w14:paraId="4D25A9C6" w14:textId="03BFD91D" w:rsidR="00E55248" w:rsidRDefault="00CA390E" w:rsidP="00F26D27">
      <w:r>
        <w:t>Afficher les 4 dernières lignes du fichier /etc/shadow et visualiser les changements apportés par cet exercice.</w:t>
      </w:r>
    </w:p>
    <w:p w14:paraId="71F8E43B" w14:textId="7E290014" w:rsidR="00CA390E" w:rsidRDefault="00CA390E" w:rsidP="00C96D53">
      <w:pPr>
        <w:spacing w:after="240"/>
        <w:rPr>
          <w:b/>
          <w:bCs/>
        </w:rPr>
      </w:pPr>
      <w:r>
        <w:rPr>
          <w:noProof/>
        </w:rPr>
        <w:drawing>
          <wp:inline distT="0" distB="0" distL="0" distR="0" wp14:anchorId="17BA9476" wp14:editId="07C07A85">
            <wp:extent cx="6029960" cy="1249680"/>
            <wp:effectExtent l="0" t="0" r="8890" b="762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029960" cy="1249680"/>
                    </a:xfrm>
                    <a:prstGeom prst="rect">
                      <a:avLst/>
                    </a:prstGeom>
                  </pic:spPr>
                </pic:pic>
              </a:graphicData>
            </a:graphic>
          </wp:inline>
        </w:drawing>
      </w:r>
    </w:p>
    <w:p w14:paraId="05F4EF36" w14:textId="3E1BF74F" w:rsidR="00CA390E" w:rsidRDefault="00C57EDD" w:rsidP="00F26D27">
      <w:pPr>
        <w:rPr>
          <w:b/>
          <w:bCs/>
        </w:rPr>
      </w:pPr>
      <w:r w:rsidRPr="00C57EDD">
        <w:rPr>
          <w:b/>
          <w:bCs/>
        </w:rPr>
        <w:t xml:space="preserve">ATELIER </w:t>
      </w:r>
      <w:r w:rsidR="009B0FE5">
        <w:rPr>
          <w:b/>
          <w:bCs/>
        </w:rPr>
        <w:t>6</w:t>
      </w:r>
      <w:r w:rsidRPr="00C57EDD">
        <w:rPr>
          <w:b/>
          <w:bCs/>
        </w:rPr>
        <w:t> : Gestion avancée des comptes</w:t>
      </w:r>
    </w:p>
    <w:p w14:paraId="66F43ABC" w14:textId="4E055043" w:rsidR="00C57EDD" w:rsidRPr="0038494E" w:rsidRDefault="0038494E" w:rsidP="00F26D27">
      <w:pPr>
        <w:rPr>
          <w:b/>
          <w:bCs/>
        </w:rPr>
      </w:pPr>
      <w:r w:rsidRPr="0038494E">
        <w:rPr>
          <w:b/>
          <w:bCs/>
        </w:rPr>
        <w:t xml:space="preserve">Exercice </w:t>
      </w:r>
      <w:r w:rsidR="009B0FE5">
        <w:rPr>
          <w:b/>
          <w:bCs/>
        </w:rPr>
        <w:t>6</w:t>
      </w:r>
      <w:r w:rsidRPr="0038494E">
        <w:rPr>
          <w:b/>
          <w:bCs/>
        </w:rPr>
        <w:t>.1 : Création par défaut</w:t>
      </w:r>
    </w:p>
    <w:p w14:paraId="1EE81D4A" w14:textId="77777777" w:rsidR="007C6DA5" w:rsidRDefault="00634A36" w:rsidP="00F26D27">
      <w:r>
        <w:t xml:space="preserve">• Configurer les paramètres par défaut pour qu’à la création d’un utilisateur : </w:t>
      </w:r>
    </w:p>
    <w:p w14:paraId="41E984FF" w14:textId="77777777" w:rsidR="007C6DA5" w:rsidRDefault="00634A36" w:rsidP="00F26D27">
      <w:r>
        <w:t xml:space="preserve">◦ Le répertoire de connexion soit dans /home/utilisateurs </w:t>
      </w:r>
    </w:p>
    <w:p w14:paraId="32CD3A05" w14:textId="77777777" w:rsidR="007C6DA5" w:rsidRDefault="00634A36" w:rsidP="00F26D27">
      <w:r>
        <w:t xml:space="preserve">◦ L’UID minimum soit 3000 et le GID minimum 3000 </w:t>
      </w:r>
    </w:p>
    <w:p w14:paraId="20A17F21" w14:textId="77777777" w:rsidR="007C6DA5" w:rsidRDefault="00634A36" w:rsidP="00F26D27">
      <w:r>
        <w:t xml:space="preserve">◦ Le mot de passe ne soit valable que 60 jours </w:t>
      </w:r>
    </w:p>
    <w:p w14:paraId="4107955C" w14:textId="0637AAD6" w:rsidR="00E55248" w:rsidRDefault="00634A36" w:rsidP="00F26D27">
      <w:r>
        <w:t>◦ Les répertoires privé, travail et partage soient créés dans le répertoire de connexion Dans un premier temps, vérifier la valeur de la variable HOME contenue dans le fichier /etc/default/useradd.</w:t>
      </w:r>
    </w:p>
    <w:p w14:paraId="2F54D885" w14:textId="4E3DA87C" w:rsidR="00634A36" w:rsidRDefault="00634A36" w:rsidP="00F26D27">
      <w:pPr>
        <w:rPr>
          <w:b/>
          <w:bCs/>
        </w:rPr>
      </w:pPr>
      <w:r>
        <w:rPr>
          <w:noProof/>
        </w:rPr>
        <w:drawing>
          <wp:inline distT="0" distB="0" distL="0" distR="0" wp14:anchorId="2D584892" wp14:editId="63FF250F">
            <wp:extent cx="6029960" cy="731520"/>
            <wp:effectExtent l="0" t="0" r="889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029960" cy="731520"/>
                    </a:xfrm>
                    <a:prstGeom prst="rect">
                      <a:avLst/>
                    </a:prstGeom>
                  </pic:spPr>
                </pic:pic>
              </a:graphicData>
            </a:graphic>
          </wp:inline>
        </w:drawing>
      </w:r>
    </w:p>
    <w:p w14:paraId="2E757670" w14:textId="4A263F59" w:rsidR="00634A36" w:rsidRDefault="00634A36" w:rsidP="00F26D27">
      <w:r>
        <w:t>Sans utiliser un éditeur de texte, affecter la nouvelle valeur de HOME et vérifier.</w:t>
      </w:r>
    </w:p>
    <w:p w14:paraId="43D2FE2B" w14:textId="4227AFE2" w:rsidR="00E27452" w:rsidRDefault="004D3197" w:rsidP="00F26D27">
      <w:pPr>
        <w:rPr>
          <w:b/>
          <w:bCs/>
        </w:rPr>
      </w:pPr>
      <w:r>
        <w:rPr>
          <w:noProof/>
        </w:rPr>
        <w:drawing>
          <wp:inline distT="0" distB="0" distL="0" distR="0" wp14:anchorId="2F208E39" wp14:editId="7187674E">
            <wp:extent cx="6029960" cy="878840"/>
            <wp:effectExtent l="0" t="0" r="8890"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29960" cy="878840"/>
                    </a:xfrm>
                    <a:prstGeom prst="rect">
                      <a:avLst/>
                    </a:prstGeom>
                  </pic:spPr>
                </pic:pic>
              </a:graphicData>
            </a:graphic>
          </wp:inline>
        </w:drawing>
      </w:r>
    </w:p>
    <w:p w14:paraId="10916F16" w14:textId="41C69969" w:rsidR="004D3197" w:rsidRDefault="004D3197" w:rsidP="00F26D27">
      <w:r>
        <w:t>• Modifier le fichier /etc/login.defs.</w:t>
      </w:r>
    </w:p>
    <w:p w14:paraId="7AF8231D" w14:textId="61FA465A" w:rsidR="00E27452" w:rsidRDefault="00E27452" w:rsidP="00F26D27">
      <w:r>
        <w:t>Modifier le fichier /etc/login.defs pour configurer les options d’UID, de GID et de mot de passe :</w:t>
      </w:r>
    </w:p>
    <w:p w14:paraId="7A7C59DC" w14:textId="7FC196D7" w:rsidR="004D3197" w:rsidRDefault="00E27452" w:rsidP="00F26D27">
      <w:pPr>
        <w:rPr>
          <w:b/>
          <w:bCs/>
        </w:rPr>
      </w:pPr>
      <w:r>
        <w:rPr>
          <w:noProof/>
        </w:rPr>
        <w:lastRenderedPageBreak/>
        <w:drawing>
          <wp:inline distT="0" distB="0" distL="0" distR="0" wp14:anchorId="6EB7F39B" wp14:editId="2C1F2476">
            <wp:extent cx="6029960" cy="1116965"/>
            <wp:effectExtent l="0" t="0" r="8890" b="6985"/>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29960" cy="1116965"/>
                    </a:xfrm>
                    <a:prstGeom prst="rect">
                      <a:avLst/>
                    </a:prstGeom>
                  </pic:spPr>
                </pic:pic>
              </a:graphicData>
            </a:graphic>
          </wp:inline>
        </w:drawing>
      </w:r>
    </w:p>
    <w:p w14:paraId="40C4B57C" w14:textId="20967EA8" w:rsidR="00E27452" w:rsidRDefault="00E27452" w:rsidP="00F26D27">
      <w:r>
        <w:t>• Automatiser la création des dossiers privé, travail, partage lors de la création des comptes. Créer les répertoires privés, travail et partage dans le répertoire /etc/skel :</w:t>
      </w:r>
    </w:p>
    <w:p w14:paraId="4885B558" w14:textId="6B926934" w:rsidR="00E27452" w:rsidRDefault="005C5F03" w:rsidP="00F26D27">
      <w:r>
        <w:rPr>
          <w:noProof/>
        </w:rPr>
        <w:drawing>
          <wp:inline distT="0" distB="0" distL="0" distR="0" wp14:anchorId="4B586F58" wp14:editId="22DF4CCF">
            <wp:extent cx="6029960" cy="551180"/>
            <wp:effectExtent l="0" t="0" r="8890" b="127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029960" cy="551180"/>
                    </a:xfrm>
                    <a:prstGeom prst="rect">
                      <a:avLst/>
                    </a:prstGeom>
                  </pic:spPr>
                </pic:pic>
              </a:graphicData>
            </a:graphic>
          </wp:inline>
        </w:drawing>
      </w:r>
    </w:p>
    <w:p w14:paraId="6ADADF15" w14:textId="48D0F224" w:rsidR="005C5F03" w:rsidRDefault="00D66748" w:rsidP="00F26D27">
      <w:r>
        <w:t xml:space="preserve">• Rediriger les paramètres par défaut d’ajout d’utilisateurs vers le fichier /STAGE/utilisateurs/defaut. Rediriger les paramètres par défaut de la commande </w:t>
      </w:r>
      <w:r w:rsidR="000D65F4">
        <w:t>useradd :</w:t>
      </w:r>
    </w:p>
    <w:p w14:paraId="38A1CDD3" w14:textId="495F8FC7" w:rsidR="00D66748" w:rsidRDefault="00BE7C12" w:rsidP="00F26D27">
      <w:r>
        <w:rPr>
          <w:noProof/>
        </w:rPr>
        <w:drawing>
          <wp:inline distT="0" distB="0" distL="0" distR="0" wp14:anchorId="20320706" wp14:editId="0525EE51">
            <wp:extent cx="6029960" cy="457200"/>
            <wp:effectExtent l="0" t="0" r="889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029960" cy="457200"/>
                    </a:xfrm>
                    <a:prstGeom prst="rect">
                      <a:avLst/>
                    </a:prstGeom>
                  </pic:spPr>
                </pic:pic>
              </a:graphicData>
            </a:graphic>
          </wp:inline>
        </w:drawing>
      </w:r>
    </w:p>
    <w:p w14:paraId="721B9CBB" w14:textId="3949D9EC" w:rsidR="00BE7C12" w:rsidRPr="00DE5905" w:rsidRDefault="00DE5905" w:rsidP="00F26D27">
      <w:pPr>
        <w:rPr>
          <w:b/>
          <w:bCs/>
        </w:rPr>
      </w:pPr>
      <w:r w:rsidRPr="00DE5905">
        <w:rPr>
          <w:b/>
          <w:bCs/>
        </w:rPr>
        <w:t xml:space="preserve">Exercice </w:t>
      </w:r>
      <w:r w:rsidR="009B0FE5">
        <w:rPr>
          <w:b/>
          <w:bCs/>
        </w:rPr>
        <w:t>6</w:t>
      </w:r>
      <w:r w:rsidRPr="00DE5905">
        <w:rPr>
          <w:b/>
          <w:bCs/>
        </w:rPr>
        <w:t>.2 : Message à la connexion</w:t>
      </w:r>
    </w:p>
    <w:p w14:paraId="6974DB47" w14:textId="68B59274" w:rsidR="00E27452" w:rsidRDefault="000D65F4" w:rsidP="00F26D27">
      <w:r>
        <w:t>Faire afficher le message suivant à la connexion du compte xavier : "Tout est fichier, sauf le café !" • Solution 1 :</w:t>
      </w:r>
    </w:p>
    <w:p w14:paraId="18C05498" w14:textId="6A602379" w:rsidR="000D65F4" w:rsidRDefault="000D65F4" w:rsidP="00F26D27">
      <w:pPr>
        <w:rPr>
          <w:b/>
          <w:bCs/>
        </w:rPr>
      </w:pPr>
      <w:r>
        <w:rPr>
          <w:noProof/>
        </w:rPr>
        <w:drawing>
          <wp:inline distT="0" distB="0" distL="0" distR="0" wp14:anchorId="52F85A02" wp14:editId="5CFDE622">
            <wp:extent cx="6029960" cy="495300"/>
            <wp:effectExtent l="0" t="0" r="889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029960" cy="495300"/>
                    </a:xfrm>
                    <a:prstGeom prst="rect">
                      <a:avLst/>
                    </a:prstGeom>
                  </pic:spPr>
                </pic:pic>
              </a:graphicData>
            </a:graphic>
          </wp:inline>
        </w:drawing>
      </w:r>
    </w:p>
    <w:p w14:paraId="053DCDD9" w14:textId="5E74A08E" w:rsidR="000D65F4" w:rsidRDefault="009F5462" w:rsidP="00F26D27">
      <w:r>
        <w:t>• Solution 2 :</w:t>
      </w:r>
    </w:p>
    <w:p w14:paraId="3B406265" w14:textId="10223A9D" w:rsidR="009F5462" w:rsidRDefault="00F64F32" w:rsidP="00F26D27">
      <w:pPr>
        <w:rPr>
          <w:b/>
          <w:bCs/>
        </w:rPr>
      </w:pPr>
      <w:r>
        <w:rPr>
          <w:noProof/>
        </w:rPr>
        <w:drawing>
          <wp:inline distT="0" distB="0" distL="0" distR="0" wp14:anchorId="57235E18" wp14:editId="521B9D03">
            <wp:extent cx="6029960" cy="457200"/>
            <wp:effectExtent l="0" t="0" r="889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29960" cy="457200"/>
                    </a:xfrm>
                    <a:prstGeom prst="rect">
                      <a:avLst/>
                    </a:prstGeom>
                  </pic:spPr>
                </pic:pic>
              </a:graphicData>
            </a:graphic>
          </wp:inline>
        </w:drawing>
      </w:r>
    </w:p>
    <w:p w14:paraId="0C2F5026" w14:textId="69258B9E" w:rsidR="00F64F32" w:rsidRDefault="009923D9" w:rsidP="00F26D27">
      <w:r>
        <w:t>• Sur le terminal 3, connectez-vous en tant que xavier et vérifier :</w:t>
      </w:r>
    </w:p>
    <w:p w14:paraId="0DD65035" w14:textId="079349BF" w:rsidR="008529C3" w:rsidRDefault="009569E7" w:rsidP="00F26D27">
      <w:pPr>
        <w:rPr>
          <w:b/>
          <w:bCs/>
        </w:rPr>
      </w:pPr>
      <w:r>
        <w:rPr>
          <w:noProof/>
        </w:rPr>
        <w:drawing>
          <wp:inline distT="0" distB="0" distL="0" distR="0" wp14:anchorId="60720D1E" wp14:editId="0428E73A">
            <wp:extent cx="6029960" cy="1097915"/>
            <wp:effectExtent l="0" t="0" r="8890" b="6985"/>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029960" cy="1097915"/>
                    </a:xfrm>
                    <a:prstGeom prst="rect">
                      <a:avLst/>
                    </a:prstGeom>
                  </pic:spPr>
                </pic:pic>
              </a:graphicData>
            </a:graphic>
          </wp:inline>
        </w:drawing>
      </w:r>
    </w:p>
    <w:p w14:paraId="6E78BEC1" w14:textId="0B269366" w:rsidR="009569E7" w:rsidRDefault="007928E6" w:rsidP="00F26D27">
      <w:pPr>
        <w:rPr>
          <w:b/>
          <w:bCs/>
        </w:rPr>
      </w:pPr>
      <w:r w:rsidRPr="007928E6">
        <w:rPr>
          <w:b/>
          <w:bCs/>
        </w:rPr>
        <w:t xml:space="preserve">Exercice </w:t>
      </w:r>
      <w:r w:rsidR="009B0FE5">
        <w:rPr>
          <w:b/>
          <w:bCs/>
        </w:rPr>
        <w:t>6</w:t>
      </w:r>
      <w:r w:rsidRPr="007928E6">
        <w:rPr>
          <w:b/>
          <w:bCs/>
        </w:rPr>
        <w:t>.3 : Ajout d’un utilisateur</w:t>
      </w:r>
    </w:p>
    <w:p w14:paraId="2DF68172" w14:textId="58D6B6ED" w:rsidR="007928E6" w:rsidRDefault="00C53D45" w:rsidP="00F26D27">
      <w:r>
        <w:t>• Ajouter l’utilisateur tanguy.</w:t>
      </w:r>
    </w:p>
    <w:p w14:paraId="403486F4" w14:textId="6D6FFEA8" w:rsidR="00C53D45" w:rsidRDefault="001E0265" w:rsidP="00F26D27">
      <w:pPr>
        <w:rPr>
          <w:b/>
          <w:bCs/>
        </w:rPr>
      </w:pPr>
      <w:r>
        <w:rPr>
          <w:noProof/>
        </w:rPr>
        <w:drawing>
          <wp:inline distT="0" distB="0" distL="0" distR="0" wp14:anchorId="5E83F37C" wp14:editId="2FE48932">
            <wp:extent cx="6029960" cy="530225"/>
            <wp:effectExtent l="0" t="0" r="8890" b="3175"/>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029960" cy="530225"/>
                    </a:xfrm>
                    <a:prstGeom prst="rect">
                      <a:avLst/>
                    </a:prstGeom>
                  </pic:spPr>
                </pic:pic>
              </a:graphicData>
            </a:graphic>
          </wp:inline>
        </w:drawing>
      </w:r>
    </w:p>
    <w:p w14:paraId="7C895569" w14:textId="36210D0A" w:rsidR="001E0265" w:rsidRDefault="001B0FD3" w:rsidP="00F26D27">
      <w:r>
        <w:t>Si vous n’avez pas pensé à créer le répertoire /home/utilisateurs, vous obtiendrez l’erreur suivante :</w:t>
      </w:r>
    </w:p>
    <w:p w14:paraId="2CFE00A4" w14:textId="0E845EA3" w:rsidR="001B0FD3" w:rsidRDefault="002F005C" w:rsidP="00F26D27">
      <w:pPr>
        <w:rPr>
          <w:b/>
          <w:bCs/>
        </w:rPr>
      </w:pPr>
      <w:r>
        <w:rPr>
          <w:noProof/>
        </w:rPr>
        <w:lastRenderedPageBreak/>
        <w:drawing>
          <wp:inline distT="0" distB="0" distL="0" distR="0" wp14:anchorId="092628EF" wp14:editId="17FCFF91">
            <wp:extent cx="5419725" cy="571500"/>
            <wp:effectExtent l="0" t="0" r="9525" b="0"/>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19725" cy="571500"/>
                    </a:xfrm>
                    <a:prstGeom prst="rect">
                      <a:avLst/>
                    </a:prstGeom>
                  </pic:spPr>
                </pic:pic>
              </a:graphicData>
            </a:graphic>
          </wp:inline>
        </w:drawing>
      </w:r>
    </w:p>
    <w:p w14:paraId="072F4FFC" w14:textId="395A17F0" w:rsidR="002F005C" w:rsidRDefault="002F005C" w:rsidP="00F26D27">
      <w:r>
        <w:t>Vérifier que les modifications des exercices précédents ont bien été prises en compte.</w:t>
      </w:r>
    </w:p>
    <w:p w14:paraId="50551E17" w14:textId="39C21D3B" w:rsidR="002F005C" w:rsidRDefault="0034699F" w:rsidP="00C96D53">
      <w:pPr>
        <w:spacing w:after="240"/>
        <w:rPr>
          <w:b/>
          <w:bCs/>
        </w:rPr>
      </w:pPr>
      <w:r>
        <w:rPr>
          <w:noProof/>
        </w:rPr>
        <w:drawing>
          <wp:inline distT="0" distB="0" distL="0" distR="0" wp14:anchorId="09F66206" wp14:editId="196E5BBD">
            <wp:extent cx="6029960" cy="1416685"/>
            <wp:effectExtent l="0" t="0" r="8890" b="0"/>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029960" cy="1416685"/>
                    </a:xfrm>
                    <a:prstGeom prst="rect">
                      <a:avLst/>
                    </a:prstGeom>
                  </pic:spPr>
                </pic:pic>
              </a:graphicData>
            </a:graphic>
          </wp:inline>
        </w:drawing>
      </w:r>
    </w:p>
    <w:p w14:paraId="66E8236B" w14:textId="686E83C9" w:rsidR="0034699F" w:rsidRDefault="00F3524E" w:rsidP="00F26D27">
      <w:pPr>
        <w:rPr>
          <w:b/>
          <w:bCs/>
        </w:rPr>
      </w:pPr>
      <w:r w:rsidRPr="00F3524E">
        <w:rPr>
          <w:b/>
          <w:bCs/>
        </w:rPr>
        <w:t xml:space="preserve">ATELIER </w:t>
      </w:r>
      <w:r w:rsidR="00D10D70">
        <w:rPr>
          <w:b/>
          <w:bCs/>
        </w:rPr>
        <w:t>7</w:t>
      </w:r>
      <w:r w:rsidRPr="00F3524E">
        <w:rPr>
          <w:b/>
          <w:bCs/>
        </w:rPr>
        <w:t xml:space="preserve"> : Ajout et préparation d’un disque</w:t>
      </w:r>
    </w:p>
    <w:p w14:paraId="7DE8A2B5" w14:textId="2F9C7F7F" w:rsidR="00F3524E" w:rsidRDefault="00EB1818" w:rsidP="00F26D27">
      <w:pPr>
        <w:rPr>
          <w:b/>
          <w:bCs/>
        </w:rPr>
      </w:pPr>
      <w:r w:rsidRPr="00EB1818">
        <w:rPr>
          <w:b/>
          <w:bCs/>
        </w:rPr>
        <w:t xml:space="preserve">Exercice </w:t>
      </w:r>
      <w:r w:rsidR="00D10D70">
        <w:rPr>
          <w:b/>
          <w:bCs/>
        </w:rPr>
        <w:t>7</w:t>
      </w:r>
      <w:r w:rsidRPr="00EB1818">
        <w:rPr>
          <w:b/>
          <w:bCs/>
        </w:rPr>
        <w:t>.1 : Ajouter un disque</w:t>
      </w:r>
    </w:p>
    <w:p w14:paraId="4136B2D9" w14:textId="21D3FE16" w:rsidR="00695C13" w:rsidRDefault="00275102" w:rsidP="00F26D27">
      <w:r>
        <w:t>• Ajouter un disque de 10 Go à votre serveur virtuel.</w:t>
      </w:r>
    </w:p>
    <w:p w14:paraId="5DD02216" w14:textId="6430F938" w:rsidR="00275102" w:rsidRPr="00275102" w:rsidRDefault="00275102" w:rsidP="00F26D27">
      <w:pPr>
        <w:rPr>
          <w:b/>
          <w:bCs/>
        </w:rPr>
      </w:pPr>
      <w:r w:rsidRPr="00275102">
        <w:rPr>
          <w:b/>
          <w:bCs/>
        </w:rPr>
        <w:t xml:space="preserve">Exercice </w:t>
      </w:r>
      <w:r w:rsidR="00D10D70">
        <w:rPr>
          <w:b/>
          <w:bCs/>
        </w:rPr>
        <w:t>7</w:t>
      </w:r>
      <w:r w:rsidRPr="00275102">
        <w:rPr>
          <w:b/>
          <w:bCs/>
        </w:rPr>
        <w:t>.2 : Préparer le nouveau disque</w:t>
      </w:r>
    </w:p>
    <w:p w14:paraId="3EBAB9F3" w14:textId="77777777" w:rsidR="009C0B12" w:rsidRDefault="009C0B12" w:rsidP="00F26D27">
      <w:r>
        <w:t xml:space="preserve">Démarrer à nouveau votre machine virtuelle et connectez-vous avec l’utilisateur root. </w:t>
      </w:r>
    </w:p>
    <w:p w14:paraId="2ED47663" w14:textId="1C7C6F14" w:rsidR="00EB1818" w:rsidRDefault="009C0B12" w:rsidP="00F26D27">
      <w:r>
        <w:t>• Visualiser les disques accessibles :</w:t>
      </w:r>
    </w:p>
    <w:p w14:paraId="6CBE16E6" w14:textId="5F740A7D" w:rsidR="009C0B12" w:rsidRDefault="009E37CF" w:rsidP="00F26D27">
      <w:pPr>
        <w:rPr>
          <w:b/>
          <w:bCs/>
        </w:rPr>
      </w:pPr>
      <w:r>
        <w:rPr>
          <w:noProof/>
        </w:rPr>
        <w:drawing>
          <wp:inline distT="0" distB="0" distL="0" distR="0" wp14:anchorId="4242CCAB" wp14:editId="3FD4BD6E">
            <wp:extent cx="6029960" cy="564515"/>
            <wp:effectExtent l="0" t="0" r="8890" b="6985"/>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029960" cy="564515"/>
                    </a:xfrm>
                    <a:prstGeom prst="rect">
                      <a:avLst/>
                    </a:prstGeom>
                  </pic:spPr>
                </pic:pic>
              </a:graphicData>
            </a:graphic>
          </wp:inline>
        </w:drawing>
      </w:r>
    </w:p>
    <w:p w14:paraId="01C33BF9" w14:textId="54635880" w:rsidR="009E37CF" w:rsidRDefault="009E37CF" w:rsidP="00F26D27">
      <w:r>
        <w:t xml:space="preserve">• Créer 6 </w:t>
      </w:r>
      <w:r w:rsidR="00E26A04">
        <w:t>partitions :</w:t>
      </w:r>
      <w:r>
        <w:t xml:space="preserve"> 4 de 2 Go et 2 de 1 Go.</w:t>
      </w:r>
    </w:p>
    <w:p w14:paraId="02470BCF" w14:textId="3A8F79DD" w:rsidR="00E26A04" w:rsidRDefault="00E26A04" w:rsidP="00F26D27">
      <w:r>
        <w:rPr>
          <w:noProof/>
        </w:rPr>
        <w:drawing>
          <wp:inline distT="0" distB="0" distL="0" distR="0" wp14:anchorId="524941C6" wp14:editId="5258FA84">
            <wp:extent cx="6029960" cy="587375"/>
            <wp:effectExtent l="0" t="0" r="8890" b="3175"/>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29960" cy="587375"/>
                    </a:xfrm>
                    <a:prstGeom prst="rect">
                      <a:avLst/>
                    </a:prstGeom>
                  </pic:spPr>
                </pic:pic>
              </a:graphicData>
            </a:graphic>
          </wp:inline>
        </w:drawing>
      </w:r>
    </w:p>
    <w:p w14:paraId="3FC117F9" w14:textId="77777777" w:rsidR="002119C9" w:rsidRDefault="002119C9" w:rsidP="002119C9">
      <w:r>
        <w:tab/>
        <w:t xml:space="preserve">Créer une nouvelle partition : </w:t>
      </w:r>
    </w:p>
    <w:p w14:paraId="6DC174A9" w14:textId="77777777" w:rsidR="002119C9" w:rsidRDefault="002119C9" w:rsidP="002119C9">
      <w:r>
        <w:t xml:space="preserve">Choisir l’option [Primaire] : </w:t>
      </w:r>
    </w:p>
    <w:p w14:paraId="31A562FE" w14:textId="77777777" w:rsidR="002119C9" w:rsidRDefault="002119C9" w:rsidP="002119C9">
      <w:r>
        <w:t xml:space="preserve">Donner une taille à la partition : </w:t>
      </w:r>
    </w:p>
    <w:p w14:paraId="30D37DD2" w14:textId="77777777" w:rsidR="002119C9" w:rsidRDefault="002119C9" w:rsidP="002119C9">
      <w:r>
        <w:t xml:space="preserve">Répéter l’opération 3 fois : </w:t>
      </w:r>
    </w:p>
    <w:p w14:paraId="3C8EA912" w14:textId="77777777" w:rsidR="002119C9" w:rsidRDefault="002119C9" w:rsidP="002119C9">
      <w:r>
        <w:t xml:space="preserve">Faire un premier lecteur logique : </w:t>
      </w:r>
    </w:p>
    <w:p w14:paraId="47F8F1D4" w14:textId="77777777" w:rsidR="002119C9" w:rsidRDefault="002119C9" w:rsidP="002119C9">
      <w:r>
        <w:t xml:space="preserve">Répéter l’opération 3 fois : </w:t>
      </w:r>
    </w:p>
    <w:p w14:paraId="34622723" w14:textId="333534A1" w:rsidR="002119C9" w:rsidRDefault="002119C9" w:rsidP="002119C9">
      <w:r>
        <w:t>Penser à écrire la nouvelle table de partition :</w:t>
      </w:r>
    </w:p>
    <w:p w14:paraId="1B30C395" w14:textId="36DF8EDA" w:rsidR="002119C9" w:rsidRPr="002119C9" w:rsidRDefault="002119C9" w:rsidP="002119C9">
      <w:pPr>
        <w:rPr>
          <w:b/>
          <w:bCs/>
        </w:rPr>
      </w:pPr>
      <w:r w:rsidRPr="002119C9">
        <w:rPr>
          <w:b/>
          <w:bCs/>
        </w:rPr>
        <w:t xml:space="preserve">Exercice </w:t>
      </w:r>
      <w:r w:rsidR="00D10D70">
        <w:rPr>
          <w:b/>
          <w:bCs/>
        </w:rPr>
        <w:t>7</w:t>
      </w:r>
      <w:r w:rsidRPr="002119C9">
        <w:rPr>
          <w:b/>
          <w:bCs/>
        </w:rPr>
        <w:t>.3 : Formater les nouvelles partitions</w:t>
      </w:r>
    </w:p>
    <w:p w14:paraId="2D42D9F2" w14:textId="79ED4158" w:rsidR="00E26A04" w:rsidRDefault="002119C9" w:rsidP="002119C9">
      <w:pPr>
        <w:tabs>
          <w:tab w:val="left" w:pos="1125"/>
        </w:tabs>
      </w:pPr>
      <w:r>
        <w:t>• Formater les nouvelles partitions en ext4.</w:t>
      </w:r>
    </w:p>
    <w:p w14:paraId="1DF0D7E3" w14:textId="7CE9A6BC" w:rsidR="002119C9" w:rsidRDefault="002119C9" w:rsidP="002119C9">
      <w:pPr>
        <w:tabs>
          <w:tab w:val="left" w:pos="1125"/>
        </w:tabs>
      </w:pPr>
      <w:r>
        <w:rPr>
          <w:noProof/>
        </w:rPr>
        <w:lastRenderedPageBreak/>
        <w:drawing>
          <wp:inline distT="0" distB="0" distL="0" distR="0" wp14:anchorId="2AAE86B7" wp14:editId="2DE7DDD0">
            <wp:extent cx="6029960" cy="1830070"/>
            <wp:effectExtent l="0" t="0" r="8890" b="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029960" cy="1830070"/>
                    </a:xfrm>
                    <a:prstGeom prst="rect">
                      <a:avLst/>
                    </a:prstGeom>
                  </pic:spPr>
                </pic:pic>
              </a:graphicData>
            </a:graphic>
          </wp:inline>
        </w:drawing>
      </w:r>
    </w:p>
    <w:p w14:paraId="1CE5405F" w14:textId="4FFF9673" w:rsidR="009E37CF" w:rsidRDefault="002119C9" w:rsidP="00F26D27">
      <w:pPr>
        <w:rPr>
          <w:b/>
          <w:bCs/>
        </w:rPr>
      </w:pPr>
      <w:r w:rsidRPr="002119C9">
        <w:rPr>
          <w:b/>
          <w:bCs/>
        </w:rPr>
        <w:t xml:space="preserve">Exercice </w:t>
      </w:r>
      <w:r w:rsidR="00D10D70">
        <w:rPr>
          <w:b/>
          <w:bCs/>
        </w:rPr>
        <w:t>7</w:t>
      </w:r>
      <w:r w:rsidRPr="002119C9">
        <w:rPr>
          <w:b/>
          <w:bCs/>
        </w:rPr>
        <w:t>.4 : Monter les disques dans l’arborescence</w:t>
      </w:r>
    </w:p>
    <w:p w14:paraId="68E6D48F" w14:textId="3181E613" w:rsidR="00A33C42" w:rsidRDefault="00A33C42" w:rsidP="00F26D27">
      <w:r>
        <w:t xml:space="preserve">Monter les volumes sur /Disque [1-6]. </w:t>
      </w:r>
    </w:p>
    <w:p w14:paraId="546D25A7" w14:textId="41AC6E85" w:rsidR="002119C9" w:rsidRDefault="00A33C42" w:rsidP="00F26D27">
      <w:r>
        <w:t>Création des points de montage :</w:t>
      </w:r>
    </w:p>
    <w:p w14:paraId="0F18B47E" w14:textId="38DEB182" w:rsidR="00A33C42" w:rsidRDefault="00426663" w:rsidP="00F26D27">
      <w:pPr>
        <w:rPr>
          <w:b/>
          <w:bCs/>
        </w:rPr>
      </w:pPr>
      <w:r>
        <w:rPr>
          <w:noProof/>
        </w:rPr>
        <w:drawing>
          <wp:inline distT="0" distB="0" distL="0" distR="0" wp14:anchorId="29783846" wp14:editId="145C6D6D">
            <wp:extent cx="6029960" cy="532765"/>
            <wp:effectExtent l="0" t="0" r="8890" b="635"/>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029960" cy="532765"/>
                    </a:xfrm>
                    <a:prstGeom prst="rect">
                      <a:avLst/>
                    </a:prstGeom>
                  </pic:spPr>
                </pic:pic>
              </a:graphicData>
            </a:graphic>
          </wp:inline>
        </w:drawing>
      </w:r>
    </w:p>
    <w:p w14:paraId="524CA9EF" w14:textId="62623B94" w:rsidR="00426663" w:rsidRDefault="001D3331" w:rsidP="00F26D27">
      <w:r>
        <w:t>Montage des partitions :</w:t>
      </w:r>
    </w:p>
    <w:p w14:paraId="0D0E7FE5" w14:textId="00805213" w:rsidR="001D3331" w:rsidRDefault="00147035" w:rsidP="00F26D27">
      <w:pPr>
        <w:rPr>
          <w:b/>
          <w:bCs/>
        </w:rPr>
      </w:pPr>
      <w:r>
        <w:rPr>
          <w:noProof/>
        </w:rPr>
        <w:drawing>
          <wp:inline distT="0" distB="0" distL="0" distR="0" wp14:anchorId="1EFC8543" wp14:editId="18C2B401">
            <wp:extent cx="6029960" cy="1400810"/>
            <wp:effectExtent l="0" t="0" r="8890" b="889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029960" cy="1400810"/>
                    </a:xfrm>
                    <a:prstGeom prst="rect">
                      <a:avLst/>
                    </a:prstGeom>
                  </pic:spPr>
                </pic:pic>
              </a:graphicData>
            </a:graphic>
          </wp:inline>
        </w:drawing>
      </w:r>
    </w:p>
    <w:p w14:paraId="55D94FDC" w14:textId="6979A137" w:rsidR="00147035" w:rsidRDefault="00F04CCD" w:rsidP="00F26D27">
      <w:r>
        <w:t>Visualisation des systèmes de fichiers :</w:t>
      </w:r>
    </w:p>
    <w:p w14:paraId="3C6A818D" w14:textId="6A77F710" w:rsidR="0055060E" w:rsidRDefault="00F04CCD" w:rsidP="00F26D27">
      <w:pPr>
        <w:rPr>
          <w:b/>
          <w:bCs/>
        </w:rPr>
      </w:pPr>
      <w:r>
        <w:rPr>
          <w:noProof/>
        </w:rPr>
        <w:drawing>
          <wp:inline distT="0" distB="0" distL="0" distR="0" wp14:anchorId="71C6FA19" wp14:editId="5EDF7F25">
            <wp:extent cx="6029960" cy="1078865"/>
            <wp:effectExtent l="0" t="0" r="8890" b="6985"/>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029960" cy="1078865"/>
                    </a:xfrm>
                    <a:prstGeom prst="rect">
                      <a:avLst/>
                    </a:prstGeom>
                  </pic:spPr>
                </pic:pic>
              </a:graphicData>
            </a:graphic>
          </wp:inline>
        </w:drawing>
      </w:r>
    </w:p>
    <w:p w14:paraId="6D7A6760" w14:textId="5448F9DA" w:rsidR="00F04CCD" w:rsidRDefault="0055060E" w:rsidP="00F26D27">
      <w:r>
        <w:t>• Faire en sorte qu’à chaque redémarrage, le disque ajouté (ses partitions) soit pris en compte.</w:t>
      </w:r>
    </w:p>
    <w:p w14:paraId="0EA5F0BF" w14:textId="5CF8CA59" w:rsidR="0055060E" w:rsidRDefault="0055060E" w:rsidP="00F26D27">
      <w:pPr>
        <w:rPr>
          <w:b/>
          <w:bCs/>
        </w:rPr>
      </w:pPr>
      <w:r>
        <w:rPr>
          <w:noProof/>
        </w:rPr>
        <w:drawing>
          <wp:inline distT="0" distB="0" distL="0" distR="0" wp14:anchorId="55D296F8" wp14:editId="2E68D497">
            <wp:extent cx="6029960" cy="1069340"/>
            <wp:effectExtent l="0" t="0" r="889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029960" cy="1069340"/>
                    </a:xfrm>
                    <a:prstGeom prst="rect">
                      <a:avLst/>
                    </a:prstGeom>
                  </pic:spPr>
                </pic:pic>
              </a:graphicData>
            </a:graphic>
          </wp:inline>
        </w:drawing>
      </w:r>
    </w:p>
    <w:p w14:paraId="4F77A726" w14:textId="47CCBFCD" w:rsidR="0055060E" w:rsidRDefault="00D55D27" w:rsidP="00F26D27">
      <w:r>
        <w:lastRenderedPageBreak/>
        <w:t>• Rediriger le contenu du fichier de configuration des montages et la table associée dans le fichier « Resultat » que vous placerez sur la première partition du disque ajouté dans un répertoire « SuiviInstallation ».</w:t>
      </w:r>
    </w:p>
    <w:p w14:paraId="14E6FB02" w14:textId="266FC6A9" w:rsidR="00D55D27" w:rsidRDefault="00091138" w:rsidP="00C96D53">
      <w:pPr>
        <w:spacing w:after="240"/>
        <w:rPr>
          <w:b/>
          <w:bCs/>
        </w:rPr>
      </w:pPr>
      <w:r>
        <w:rPr>
          <w:noProof/>
        </w:rPr>
        <w:drawing>
          <wp:inline distT="0" distB="0" distL="0" distR="0" wp14:anchorId="29D56732" wp14:editId="22B575AA">
            <wp:extent cx="6029960" cy="904240"/>
            <wp:effectExtent l="0" t="0" r="889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029960" cy="904240"/>
                    </a:xfrm>
                    <a:prstGeom prst="rect">
                      <a:avLst/>
                    </a:prstGeom>
                  </pic:spPr>
                </pic:pic>
              </a:graphicData>
            </a:graphic>
          </wp:inline>
        </w:drawing>
      </w:r>
    </w:p>
    <w:p w14:paraId="483E43CC" w14:textId="4ED9B702" w:rsidR="00A22147" w:rsidRPr="00A6601D" w:rsidRDefault="00A6601D" w:rsidP="00F26D27">
      <w:pPr>
        <w:rPr>
          <w:b/>
          <w:bCs/>
        </w:rPr>
      </w:pPr>
      <w:r w:rsidRPr="00A6601D">
        <w:rPr>
          <w:b/>
          <w:bCs/>
        </w:rPr>
        <w:t xml:space="preserve">ATELIER </w:t>
      </w:r>
      <w:r w:rsidR="00D10D70">
        <w:rPr>
          <w:b/>
          <w:bCs/>
        </w:rPr>
        <w:t>8</w:t>
      </w:r>
      <w:r w:rsidRPr="00A6601D">
        <w:rPr>
          <w:b/>
          <w:bCs/>
        </w:rPr>
        <w:t> : Droits particuliers</w:t>
      </w:r>
    </w:p>
    <w:p w14:paraId="3A386AD9" w14:textId="01496912" w:rsidR="00F623E9" w:rsidRPr="00D6435A" w:rsidRDefault="00D6435A" w:rsidP="00F26D27">
      <w:pPr>
        <w:rPr>
          <w:b/>
          <w:bCs/>
        </w:rPr>
      </w:pPr>
      <w:r w:rsidRPr="00D6435A">
        <w:rPr>
          <w:b/>
          <w:bCs/>
        </w:rPr>
        <w:t xml:space="preserve">Exercice </w:t>
      </w:r>
      <w:r w:rsidR="00D10D70">
        <w:rPr>
          <w:b/>
          <w:bCs/>
        </w:rPr>
        <w:t>8</w:t>
      </w:r>
      <w:r w:rsidRPr="00D6435A">
        <w:rPr>
          <w:b/>
          <w:bCs/>
        </w:rPr>
        <w:t>.1 : Création d’une boîte aux lettres</w:t>
      </w:r>
    </w:p>
    <w:p w14:paraId="2759ECB9" w14:textId="2BDA5105" w:rsidR="00F623E9" w:rsidRDefault="00D6435A" w:rsidP="00F26D27">
      <w:r>
        <w:t>• Créer l’arborescence /home/BAL/resultats/.</w:t>
      </w:r>
    </w:p>
    <w:p w14:paraId="71630920" w14:textId="5C172FB5" w:rsidR="00D6435A" w:rsidRDefault="000B5441" w:rsidP="00F26D27">
      <w:r>
        <w:rPr>
          <w:noProof/>
        </w:rPr>
        <w:drawing>
          <wp:inline distT="0" distB="0" distL="0" distR="0" wp14:anchorId="41569808" wp14:editId="7CAEE1BE">
            <wp:extent cx="6029960" cy="552450"/>
            <wp:effectExtent l="0" t="0" r="8890" b="0"/>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029960" cy="552450"/>
                    </a:xfrm>
                    <a:prstGeom prst="rect">
                      <a:avLst/>
                    </a:prstGeom>
                  </pic:spPr>
                </pic:pic>
              </a:graphicData>
            </a:graphic>
          </wp:inline>
        </w:drawing>
      </w:r>
    </w:p>
    <w:p w14:paraId="008E1789" w14:textId="12FED3D6" w:rsidR="000B5441" w:rsidRDefault="00DD5E4E" w:rsidP="00F26D27">
      <w:r>
        <w:t xml:space="preserve">• Faire en sorte que les utilisateurs puissent uniquement déposer des fichiers dans « resultats » en ne pouvant que passer dans </w:t>
      </w:r>
      <w:r w:rsidR="0090620C">
        <w:t>BAL.</w:t>
      </w:r>
    </w:p>
    <w:p w14:paraId="066FD3EE" w14:textId="5170D21B" w:rsidR="00DD5E4E" w:rsidRDefault="0090620C" w:rsidP="00F26D27">
      <w:r>
        <w:rPr>
          <w:noProof/>
        </w:rPr>
        <w:drawing>
          <wp:inline distT="0" distB="0" distL="0" distR="0" wp14:anchorId="38395ADA" wp14:editId="60E878D8">
            <wp:extent cx="6029960" cy="895350"/>
            <wp:effectExtent l="0" t="0" r="889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029960" cy="895350"/>
                    </a:xfrm>
                    <a:prstGeom prst="rect">
                      <a:avLst/>
                    </a:prstGeom>
                  </pic:spPr>
                </pic:pic>
              </a:graphicData>
            </a:graphic>
          </wp:inline>
        </w:drawing>
      </w:r>
    </w:p>
    <w:p w14:paraId="70393544" w14:textId="398448FC" w:rsidR="0090620C" w:rsidRDefault="00213278" w:rsidP="00F26D27">
      <w:r>
        <w:t>• Lister les droits de « BAL » ainsi que ceux de ses sous répertoires</w:t>
      </w:r>
    </w:p>
    <w:p w14:paraId="22F0ADB7" w14:textId="70CA3273" w:rsidR="00213278" w:rsidRDefault="00005FE6" w:rsidP="00F26D27">
      <w:r>
        <w:rPr>
          <w:noProof/>
        </w:rPr>
        <w:drawing>
          <wp:inline distT="0" distB="0" distL="0" distR="0" wp14:anchorId="647A976F" wp14:editId="0D6B8496">
            <wp:extent cx="6029960" cy="1569085"/>
            <wp:effectExtent l="0" t="0" r="8890" b="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029960" cy="1569085"/>
                    </a:xfrm>
                    <a:prstGeom prst="rect">
                      <a:avLst/>
                    </a:prstGeom>
                  </pic:spPr>
                </pic:pic>
              </a:graphicData>
            </a:graphic>
          </wp:inline>
        </w:drawing>
      </w:r>
    </w:p>
    <w:p w14:paraId="183EAEF8" w14:textId="7850999F" w:rsidR="00307766" w:rsidRDefault="00307766" w:rsidP="00F26D27">
      <w:pPr>
        <w:rPr>
          <w:b/>
          <w:bCs/>
        </w:rPr>
      </w:pPr>
    </w:p>
    <w:p w14:paraId="472270E8" w14:textId="77777777" w:rsidR="00D10D70" w:rsidRDefault="00D10D70" w:rsidP="00F26D27">
      <w:pPr>
        <w:rPr>
          <w:b/>
          <w:bCs/>
        </w:rPr>
      </w:pPr>
    </w:p>
    <w:p w14:paraId="17FE5C51" w14:textId="55AA92F8" w:rsidR="00005FE6" w:rsidRPr="00307766" w:rsidRDefault="00307766" w:rsidP="00F26D27">
      <w:pPr>
        <w:rPr>
          <w:b/>
          <w:bCs/>
        </w:rPr>
      </w:pPr>
      <w:r w:rsidRPr="00307766">
        <w:rPr>
          <w:b/>
          <w:bCs/>
        </w:rPr>
        <w:t xml:space="preserve">Exercice </w:t>
      </w:r>
      <w:r w:rsidR="00D10D70">
        <w:rPr>
          <w:b/>
          <w:bCs/>
        </w:rPr>
        <w:t>8</w:t>
      </w:r>
      <w:r w:rsidRPr="00307766">
        <w:rPr>
          <w:b/>
          <w:bCs/>
        </w:rPr>
        <w:t>.2 : Droits d’endossement</w:t>
      </w:r>
    </w:p>
    <w:p w14:paraId="56192EB8" w14:textId="5768A69E" w:rsidR="00F623E9" w:rsidRDefault="00B76317" w:rsidP="00F26D27">
      <w:r>
        <w:t>La commande « chfn » permet de formater le champ commentaire des comptes utilisateurs. Cette commande écrit dans le fichier « /etc/passwd ». • Visualiser les droits de la commande et ceux du fichier.</w:t>
      </w:r>
    </w:p>
    <w:p w14:paraId="64CCE499" w14:textId="39795765" w:rsidR="00B76317" w:rsidRDefault="00B76317" w:rsidP="00F26D27">
      <w:r>
        <w:rPr>
          <w:noProof/>
        </w:rPr>
        <w:lastRenderedPageBreak/>
        <w:drawing>
          <wp:inline distT="0" distB="0" distL="0" distR="0" wp14:anchorId="7CD6EA8C" wp14:editId="0F5B37D3">
            <wp:extent cx="6029960" cy="1252220"/>
            <wp:effectExtent l="0" t="0" r="8890" b="508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029960" cy="1252220"/>
                    </a:xfrm>
                    <a:prstGeom prst="rect">
                      <a:avLst/>
                    </a:prstGeom>
                  </pic:spPr>
                </pic:pic>
              </a:graphicData>
            </a:graphic>
          </wp:inline>
        </w:drawing>
      </w:r>
    </w:p>
    <w:p w14:paraId="7F1A8AF0" w14:textId="618658B3" w:rsidR="00B76317" w:rsidRDefault="00B76317" w:rsidP="00F26D27">
      <w:r>
        <w:t>• Faire en sorte que les utilisateurs puissent utiliser cette commande et ainsi changer le commentaire les concernant.</w:t>
      </w:r>
    </w:p>
    <w:p w14:paraId="7A05AC0E" w14:textId="7A9A45FE" w:rsidR="00B76317" w:rsidRDefault="00A16CC2" w:rsidP="00F26D27">
      <w:r>
        <w:rPr>
          <w:noProof/>
        </w:rPr>
        <w:drawing>
          <wp:inline distT="0" distB="0" distL="0" distR="0" wp14:anchorId="699C904E" wp14:editId="0E840AAD">
            <wp:extent cx="6029960" cy="520065"/>
            <wp:effectExtent l="0" t="0" r="8890" b="0"/>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29960" cy="520065"/>
                    </a:xfrm>
                    <a:prstGeom prst="rect">
                      <a:avLst/>
                    </a:prstGeom>
                  </pic:spPr>
                </pic:pic>
              </a:graphicData>
            </a:graphic>
          </wp:inline>
        </w:drawing>
      </w:r>
    </w:p>
    <w:p w14:paraId="0B7C157E" w14:textId="1802F8A2" w:rsidR="00A16CC2" w:rsidRDefault="00C22F6C" w:rsidP="00F26D27">
      <w:r>
        <w:t>• Listez à nouveau les droits de la commande et ceux du fichier.</w:t>
      </w:r>
    </w:p>
    <w:p w14:paraId="4509151A" w14:textId="6BA706BE" w:rsidR="00C22F6C" w:rsidRDefault="00C22F6C" w:rsidP="00445FC7">
      <w:pPr>
        <w:spacing w:after="240"/>
      </w:pPr>
      <w:r>
        <w:rPr>
          <w:noProof/>
        </w:rPr>
        <w:drawing>
          <wp:inline distT="0" distB="0" distL="0" distR="0" wp14:anchorId="39AEFC74" wp14:editId="6DF1ADD7">
            <wp:extent cx="6029960" cy="1239520"/>
            <wp:effectExtent l="0" t="0" r="8890" b="0"/>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029960" cy="1239520"/>
                    </a:xfrm>
                    <a:prstGeom prst="rect">
                      <a:avLst/>
                    </a:prstGeom>
                  </pic:spPr>
                </pic:pic>
              </a:graphicData>
            </a:graphic>
          </wp:inline>
        </w:drawing>
      </w:r>
    </w:p>
    <w:p w14:paraId="01BA87C3" w14:textId="3C4D0B3D" w:rsidR="00C22F6C" w:rsidRPr="009A3EF8" w:rsidRDefault="009A3EF8" w:rsidP="00F26D27">
      <w:pPr>
        <w:rPr>
          <w:b/>
          <w:bCs/>
        </w:rPr>
      </w:pPr>
      <w:r w:rsidRPr="009A3EF8">
        <w:rPr>
          <w:b/>
          <w:bCs/>
        </w:rPr>
        <w:t xml:space="preserve">ATELIER </w:t>
      </w:r>
      <w:r w:rsidR="00D10D70">
        <w:rPr>
          <w:b/>
          <w:bCs/>
        </w:rPr>
        <w:t>9</w:t>
      </w:r>
      <w:r w:rsidRPr="009A3EF8">
        <w:rPr>
          <w:b/>
          <w:bCs/>
        </w:rPr>
        <w:t> : Sécuriser les fichiers</w:t>
      </w:r>
    </w:p>
    <w:p w14:paraId="7CE9B61D" w14:textId="2C5D0A57" w:rsidR="00F623E9" w:rsidRDefault="008B3D16" w:rsidP="00F26D27">
      <w:pPr>
        <w:rPr>
          <w:b/>
          <w:bCs/>
        </w:rPr>
      </w:pPr>
      <w:r w:rsidRPr="008B3D16">
        <w:rPr>
          <w:b/>
          <w:bCs/>
        </w:rPr>
        <w:t xml:space="preserve">Exercice </w:t>
      </w:r>
      <w:r w:rsidR="00D10D70">
        <w:rPr>
          <w:b/>
          <w:bCs/>
        </w:rPr>
        <w:t>9</w:t>
      </w:r>
      <w:r w:rsidRPr="008B3D16">
        <w:rPr>
          <w:b/>
          <w:bCs/>
        </w:rPr>
        <w:t>.1 : Evaluer ses droits sur un répertoire</w:t>
      </w:r>
    </w:p>
    <w:p w14:paraId="6F647905" w14:textId="614CD9E9" w:rsidR="008B3D16" w:rsidRDefault="00842B4D" w:rsidP="00F26D27">
      <w:r>
        <w:t>• Créer le répertoire « cours » dans votre répertoire de connexion.</w:t>
      </w:r>
    </w:p>
    <w:p w14:paraId="5C50A087" w14:textId="113CA062" w:rsidR="00842B4D" w:rsidRDefault="00190335" w:rsidP="00F26D27">
      <w:pPr>
        <w:rPr>
          <w:b/>
          <w:bCs/>
        </w:rPr>
      </w:pPr>
      <w:r>
        <w:rPr>
          <w:noProof/>
        </w:rPr>
        <w:drawing>
          <wp:inline distT="0" distB="0" distL="0" distR="0" wp14:anchorId="45BF0F0B" wp14:editId="6328045F">
            <wp:extent cx="6029960" cy="737870"/>
            <wp:effectExtent l="0" t="0" r="8890" b="508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029960" cy="737870"/>
                    </a:xfrm>
                    <a:prstGeom prst="rect">
                      <a:avLst/>
                    </a:prstGeom>
                  </pic:spPr>
                </pic:pic>
              </a:graphicData>
            </a:graphic>
          </wp:inline>
        </w:drawing>
      </w:r>
    </w:p>
    <w:p w14:paraId="5DE18A58" w14:textId="5701C8C1" w:rsidR="00190335" w:rsidRDefault="001B6C33" w:rsidP="00F26D27">
      <w:r>
        <w:t>• Observer les droits d’accès appliqués à ce répertoire :</w:t>
      </w:r>
    </w:p>
    <w:p w14:paraId="49BE2467" w14:textId="241E6EC6" w:rsidR="00445FC7" w:rsidRDefault="00E92D8B" w:rsidP="00F26D27">
      <w:pPr>
        <w:rPr>
          <w:b/>
          <w:bCs/>
        </w:rPr>
      </w:pPr>
      <w:r>
        <w:rPr>
          <w:noProof/>
        </w:rPr>
        <w:drawing>
          <wp:inline distT="0" distB="0" distL="0" distR="0" wp14:anchorId="7BE8BF39" wp14:editId="6F855124">
            <wp:extent cx="6029960" cy="732790"/>
            <wp:effectExtent l="0" t="0" r="889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029960" cy="732790"/>
                    </a:xfrm>
                    <a:prstGeom prst="rect">
                      <a:avLst/>
                    </a:prstGeom>
                  </pic:spPr>
                </pic:pic>
              </a:graphicData>
            </a:graphic>
          </wp:inline>
        </w:drawing>
      </w:r>
    </w:p>
    <w:p w14:paraId="18015D1D" w14:textId="70279BDC" w:rsidR="00E92D8B" w:rsidRDefault="00E84469" w:rsidP="00F26D27">
      <w:r>
        <w:t>• Quel utilisateur êtes-vous vis-à-vis de ce répertoire ?</w:t>
      </w:r>
    </w:p>
    <w:p w14:paraId="3A933BBC" w14:textId="27EDCA95" w:rsidR="00E84469" w:rsidRDefault="00E84469" w:rsidP="00F26D27">
      <w:r>
        <w:t>Je suis le propriétaire</w:t>
      </w:r>
    </w:p>
    <w:p w14:paraId="68816BA0" w14:textId="47B1DBA2" w:rsidR="00E84469" w:rsidRDefault="00383901" w:rsidP="00F26D27">
      <w:r>
        <w:t>• De quels droits disposez-vous sur ce répertoire ? Je dispose des droits de lecture, écriture et de passage dans le répertoire</w:t>
      </w:r>
    </w:p>
    <w:p w14:paraId="0D43A9B3" w14:textId="2FE0ED2C" w:rsidR="00383901" w:rsidRDefault="00825E66" w:rsidP="00F26D27">
      <w:pPr>
        <w:rPr>
          <w:b/>
          <w:bCs/>
        </w:rPr>
      </w:pPr>
      <w:r w:rsidRPr="00825E66">
        <w:rPr>
          <w:b/>
          <w:bCs/>
        </w:rPr>
        <w:t>Exercice</w:t>
      </w:r>
      <w:r w:rsidR="00D10D70">
        <w:rPr>
          <w:b/>
          <w:bCs/>
        </w:rPr>
        <w:t xml:space="preserve"> 9</w:t>
      </w:r>
      <w:r w:rsidRPr="00825E66">
        <w:rPr>
          <w:b/>
          <w:bCs/>
        </w:rPr>
        <w:t>.2 : Interdire la modification du contenu d’un répertoire</w:t>
      </w:r>
    </w:p>
    <w:p w14:paraId="4180E91F" w14:textId="761185A4" w:rsidR="00825E66" w:rsidRDefault="00642247" w:rsidP="00F26D27">
      <w:r>
        <w:t>• Modifier les droits du répertoire cours pour qu’ils deviennent dr-xr-xr-x.</w:t>
      </w:r>
    </w:p>
    <w:p w14:paraId="1940ED53" w14:textId="48B3B2CB" w:rsidR="00642247" w:rsidRDefault="009F27D2" w:rsidP="00F26D27">
      <w:pPr>
        <w:rPr>
          <w:b/>
          <w:bCs/>
        </w:rPr>
      </w:pPr>
      <w:r>
        <w:rPr>
          <w:noProof/>
        </w:rPr>
        <w:lastRenderedPageBreak/>
        <w:drawing>
          <wp:inline distT="0" distB="0" distL="0" distR="0" wp14:anchorId="5A628620" wp14:editId="0A1E551B">
            <wp:extent cx="6029960" cy="540385"/>
            <wp:effectExtent l="0" t="0" r="889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029960" cy="540385"/>
                    </a:xfrm>
                    <a:prstGeom prst="rect">
                      <a:avLst/>
                    </a:prstGeom>
                  </pic:spPr>
                </pic:pic>
              </a:graphicData>
            </a:graphic>
          </wp:inline>
        </w:drawing>
      </w:r>
    </w:p>
    <w:p w14:paraId="30DEE240" w14:textId="40111B57" w:rsidR="009F27D2" w:rsidRDefault="0020509C" w:rsidP="00F26D27">
      <w:r>
        <w:t>• Créer un fichier linux.txt dans ce répertoire.</w:t>
      </w:r>
    </w:p>
    <w:p w14:paraId="6B529D3D" w14:textId="11B200E2" w:rsidR="0020509C" w:rsidRDefault="00B84F0F" w:rsidP="00F26D27">
      <w:pPr>
        <w:rPr>
          <w:b/>
          <w:bCs/>
        </w:rPr>
      </w:pPr>
      <w:r>
        <w:rPr>
          <w:noProof/>
        </w:rPr>
        <w:drawing>
          <wp:inline distT="0" distB="0" distL="0" distR="0" wp14:anchorId="7C7E0924" wp14:editId="377B567E">
            <wp:extent cx="6029960" cy="545465"/>
            <wp:effectExtent l="0" t="0" r="8890" b="6985"/>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029960" cy="545465"/>
                    </a:xfrm>
                    <a:prstGeom prst="rect">
                      <a:avLst/>
                    </a:prstGeom>
                  </pic:spPr>
                </pic:pic>
              </a:graphicData>
            </a:graphic>
          </wp:inline>
        </w:drawing>
      </w:r>
    </w:p>
    <w:p w14:paraId="74D8A129" w14:textId="35D9423E" w:rsidR="00B84F0F" w:rsidRDefault="005E00D5" w:rsidP="00F26D27">
      <w:r>
        <w:t>• Que se passe-t-il ?</w:t>
      </w:r>
    </w:p>
    <w:p w14:paraId="6ACF1DFC" w14:textId="706B2F04" w:rsidR="005E00D5" w:rsidRDefault="00AD0F3F" w:rsidP="00F26D27">
      <w:pPr>
        <w:rPr>
          <w:b/>
          <w:bCs/>
        </w:rPr>
      </w:pPr>
      <w:r>
        <w:rPr>
          <w:noProof/>
        </w:rPr>
        <w:drawing>
          <wp:inline distT="0" distB="0" distL="0" distR="0" wp14:anchorId="79278813" wp14:editId="7C9C39C2">
            <wp:extent cx="5133975" cy="257175"/>
            <wp:effectExtent l="0" t="0" r="9525" b="9525"/>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33975" cy="257175"/>
                    </a:xfrm>
                    <a:prstGeom prst="rect">
                      <a:avLst/>
                    </a:prstGeom>
                  </pic:spPr>
                </pic:pic>
              </a:graphicData>
            </a:graphic>
          </wp:inline>
        </w:drawing>
      </w:r>
    </w:p>
    <w:p w14:paraId="5AF79AAC" w14:textId="6E179515" w:rsidR="00AD0F3F" w:rsidRDefault="00F36A7D" w:rsidP="00F26D27">
      <w:r>
        <w:t>• Créer un sous répertoire « windows » dans le répertoire cours.</w:t>
      </w:r>
    </w:p>
    <w:p w14:paraId="19BF2D22" w14:textId="23F95AB6" w:rsidR="00F36A7D" w:rsidRDefault="00DC2504" w:rsidP="00F26D27">
      <w:pPr>
        <w:rPr>
          <w:b/>
          <w:bCs/>
        </w:rPr>
      </w:pPr>
      <w:r>
        <w:rPr>
          <w:noProof/>
        </w:rPr>
        <w:drawing>
          <wp:inline distT="0" distB="0" distL="0" distR="0" wp14:anchorId="762344B6" wp14:editId="5BECBC1C">
            <wp:extent cx="6029960" cy="594360"/>
            <wp:effectExtent l="0" t="0" r="8890" b="0"/>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029960" cy="594360"/>
                    </a:xfrm>
                    <a:prstGeom prst="rect">
                      <a:avLst/>
                    </a:prstGeom>
                  </pic:spPr>
                </pic:pic>
              </a:graphicData>
            </a:graphic>
          </wp:inline>
        </w:drawing>
      </w:r>
    </w:p>
    <w:p w14:paraId="3019B81B" w14:textId="4EE6E3BA" w:rsidR="00DC2504" w:rsidRDefault="006A1EDF" w:rsidP="00F26D27">
      <w:r>
        <w:t>• Que se passe-t-il ?</w:t>
      </w:r>
    </w:p>
    <w:p w14:paraId="0ABB48C4" w14:textId="171F9F50" w:rsidR="006A1EDF" w:rsidRDefault="00823881" w:rsidP="00F26D27">
      <w:r>
        <w:t>mkdir : ne peut créer le répertoire ‘windows’ : permission non accordée. • Rétablir les droits drwxr-xr-x du répertoire cours. Créer un fichier linux.txt dans cours puis créer le répertoire cours/windows.</w:t>
      </w:r>
    </w:p>
    <w:p w14:paraId="332F6F6B" w14:textId="783EDB20" w:rsidR="00823881" w:rsidRDefault="00DE5BA0" w:rsidP="00F26D27">
      <w:pPr>
        <w:rPr>
          <w:b/>
          <w:bCs/>
        </w:rPr>
      </w:pPr>
      <w:r>
        <w:rPr>
          <w:noProof/>
        </w:rPr>
        <w:drawing>
          <wp:inline distT="0" distB="0" distL="0" distR="0" wp14:anchorId="3D62FA89" wp14:editId="1522EF31">
            <wp:extent cx="6029960" cy="893445"/>
            <wp:effectExtent l="0" t="0" r="8890" b="1905"/>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029960" cy="893445"/>
                    </a:xfrm>
                    <a:prstGeom prst="rect">
                      <a:avLst/>
                    </a:prstGeom>
                  </pic:spPr>
                </pic:pic>
              </a:graphicData>
            </a:graphic>
          </wp:inline>
        </w:drawing>
      </w:r>
    </w:p>
    <w:p w14:paraId="1E6960E6" w14:textId="48014C2A" w:rsidR="00DE5BA0" w:rsidRDefault="000D3EE6" w:rsidP="00F26D27">
      <w:r>
        <w:t>• Remettre les droits dr-xr-xr-x sur le répertoire cours. Tenter de détruire le fichier linux.txt et le sous-répertoire wndows.</w:t>
      </w:r>
    </w:p>
    <w:p w14:paraId="74D3B82D" w14:textId="1AA9636B" w:rsidR="000D3EE6" w:rsidRDefault="00745DF8" w:rsidP="00F26D27">
      <w:pPr>
        <w:rPr>
          <w:b/>
          <w:bCs/>
        </w:rPr>
      </w:pPr>
      <w:r>
        <w:rPr>
          <w:noProof/>
        </w:rPr>
        <w:drawing>
          <wp:inline distT="0" distB="0" distL="0" distR="0" wp14:anchorId="75F2D274" wp14:editId="0BBE32A4">
            <wp:extent cx="6029960" cy="1419860"/>
            <wp:effectExtent l="0" t="0" r="8890" b="8890"/>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029960" cy="1419860"/>
                    </a:xfrm>
                    <a:prstGeom prst="rect">
                      <a:avLst/>
                    </a:prstGeom>
                  </pic:spPr>
                </pic:pic>
              </a:graphicData>
            </a:graphic>
          </wp:inline>
        </w:drawing>
      </w:r>
    </w:p>
    <w:p w14:paraId="6F57CF4B" w14:textId="21E031AF" w:rsidR="00745DF8" w:rsidRDefault="00606F58" w:rsidP="00F26D27">
      <w:r>
        <w:t>• Copier le fichier cours/linux.txt dans le répertoire cours/windows en le renommant srv2k8.txt.</w:t>
      </w:r>
    </w:p>
    <w:p w14:paraId="30DED134" w14:textId="774C5258" w:rsidR="00606F58" w:rsidRDefault="0002643B" w:rsidP="00F26D27">
      <w:pPr>
        <w:rPr>
          <w:b/>
          <w:bCs/>
        </w:rPr>
      </w:pPr>
      <w:r>
        <w:rPr>
          <w:noProof/>
        </w:rPr>
        <w:drawing>
          <wp:inline distT="0" distB="0" distL="0" distR="0" wp14:anchorId="1CF4EF55" wp14:editId="1FB17E70">
            <wp:extent cx="6029960" cy="527685"/>
            <wp:effectExtent l="0" t="0" r="8890" b="5715"/>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29960" cy="527685"/>
                    </a:xfrm>
                    <a:prstGeom prst="rect">
                      <a:avLst/>
                    </a:prstGeom>
                  </pic:spPr>
                </pic:pic>
              </a:graphicData>
            </a:graphic>
          </wp:inline>
        </w:drawing>
      </w:r>
    </w:p>
    <w:p w14:paraId="00EBCC6D" w14:textId="77777777" w:rsidR="00317E25" w:rsidRDefault="00317E25" w:rsidP="00E47F26">
      <w:pPr>
        <w:spacing w:after="240"/>
      </w:pPr>
      <w:r>
        <w:t xml:space="preserve">• Commenter le résultat. Les droits du répertoire cours permettent le passage, et ceux sur windows la copie du fichier. </w:t>
      </w:r>
    </w:p>
    <w:p w14:paraId="44DF7087" w14:textId="78286D22" w:rsidR="00317E25" w:rsidRPr="00317E25" w:rsidRDefault="00317E25" w:rsidP="00F26D27">
      <w:pPr>
        <w:rPr>
          <w:b/>
          <w:bCs/>
        </w:rPr>
      </w:pPr>
      <w:r w:rsidRPr="00317E25">
        <w:rPr>
          <w:b/>
          <w:bCs/>
        </w:rPr>
        <w:lastRenderedPageBreak/>
        <w:t xml:space="preserve">Exercice </w:t>
      </w:r>
      <w:r w:rsidR="00D10D70">
        <w:rPr>
          <w:b/>
          <w:bCs/>
        </w:rPr>
        <w:t>9</w:t>
      </w:r>
      <w:r w:rsidRPr="00317E25">
        <w:rPr>
          <w:b/>
          <w:bCs/>
        </w:rPr>
        <w:t xml:space="preserve">.3 : Interdire l’accès à un répertoire </w:t>
      </w:r>
    </w:p>
    <w:p w14:paraId="45FFFAFF" w14:textId="710E18EF" w:rsidR="0002643B" w:rsidRDefault="00317E25" w:rsidP="00F26D27">
      <w:pPr>
        <w:rPr>
          <w:b/>
          <w:bCs/>
        </w:rPr>
      </w:pPr>
      <w:r>
        <w:t>• Modifier les droits du répertoire cours pour qu’ils deviennent drw-r-xr-x.</w:t>
      </w:r>
    </w:p>
    <w:p w14:paraId="77C74A8A" w14:textId="70B73D30" w:rsidR="00825E66" w:rsidRDefault="00317E25" w:rsidP="00F26D27">
      <w:r>
        <w:rPr>
          <w:noProof/>
        </w:rPr>
        <w:drawing>
          <wp:inline distT="0" distB="0" distL="0" distR="0" wp14:anchorId="233CD009" wp14:editId="315F382F">
            <wp:extent cx="6029960" cy="579755"/>
            <wp:effectExtent l="0" t="0" r="8890" b="0"/>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29960" cy="579755"/>
                    </a:xfrm>
                    <a:prstGeom prst="rect">
                      <a:avLst/>
                    </a:prstGeom>
                  </pic:spPr>
                </pic:pic>
              </a:graphicData>
            </a:graphic>
          </wp:inline>
        </w:drawing>
      </w:r>
      <w:r w:rsidRPr="00317E25">
        <w:t xml:space="preserve"> </w:t>
      </w:r>
      <w:r>
        <w:t>• Se positionner dans cours</w:t>
      </w:r>
    </w:p>
    <w:p w14:paraId="40B350C0" w14:textId="644D16D1" w:rsidR="00317E25" w:rsidRDefault="0057467E" w:rsidP="00F26D27">
      <w:pPr>
        <w:rPr>
          <w:b/>
          <w:bCs/>
        </w:rPr>
      </w:pPr>
      <w:r>
        <w:rPr>
          <w:noProof/>
        </w:rPr>
        <w:drawing>
          <wp:inline distT="0" distB="0" distL="0" distR="0" wp14:anchorId="51A9941E" wp14:editId="0B87657D">
            <wp:extent cx="6029960" cy="546735"/>
            <wp:effectExtent l="0" t="0" r="8890" b="5715"/>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029960" cy="546735"/>
                    </a:xfrm>
                    <a:prstGeom prst="rect">
                      <a:avLst/>
                    </a:prstGeom>
                  </pic:spPr>
                </pic:pic>
              </a:graphicData>
            </a:graphic>
          </wp:inline>
        </w:drawing>
      </w:r>
    </w:p>
    <w:p w14:paraId="7C7148C8" w14:textId="2EC947F2" w:rsidR="0057467E" w:rsidRDefault="00EA4198" w:rsidP="00F26D27">
      <w:r>
        <w:t>• Que se passe-t-il ?</w:t>
      </w:r>
    </w:p>
    <w:p w14:paraId="7AD9DF02" w14:textId="4FBC8131" w:rsidR="00EA4198" w:rsidRDefault="003D3C70" w:rsidP="00F26D27">
      <w:pPr>
        <w:rPr>
          <w:b/>
          <w:bCs/>
        </w:rPr>
      </w:pPr>
      <w:r>
        <w:rPr>
          <w:noProof/>
        </w:rPr>
        <w:drawing>
          <wp:inline distT="0" distB="0" distL="0" distR="0" wp14:anchorId="4B892B55" wp14:editId="0A8C9F00">
            <wp:extent cx="6029960" cy="538480"/>
            <wp:effectExtent l="0" t="0" r="8890" b="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029960" cy="538480"/>
                    </a:xfrm>
                    <a:prstGeom prst="rect">
                      <a:avLst/>
                    </a:prstGeom>
                  </pic:spPr>
                </pic:pic>
              </a:graphicData>
            </a:graphic>
          </wp:inline>
        </w:drawing>
      </w:r>
    </w:p>
    <w:p w14:paraId="706DED7E" w14:textId="77777777" w:rsidR="001D3D21" w:rsidRDefault="001D3D21" w:rsidP="00F26D27">
      <w:r>
        <w:t xml:space="preserve">Il manque le droit x qui permet le positionnement. </w:t>
      </w:r>
    </w:p>
    <w:p w14:paraId="0DB50580" w14:textId="2EA44EC0" w:rsidR="003D3C70" w:rsidRDefault="001D3D21" w:rsidP="00F26D27">
      <w:pPr>
        <w:rPr>
          <w:b/>
          <w:bCs/>
        </w:rPr>
      </w:pPr>
      <w:r>
        <w:t>• Afficher le contenu du fichier cours/linux.txt.</w:t>
      </w:r>
    </w:p>
    <w:p w14:paraId="59CC1EFC" w14:textId="7F4E3ED4" w:rsidR="00825E66" w:rsidRDefault="00CA6F64" w:rsidP="00F26D27">
      <w:pPr>
        <w:rPr>
          <w:b/>
          <w:bCs/>
        </w:rPr>
      </w:pPr>
      <w:r>
        <w:rPr>
          <w:noProof/>
        </w:rPr>
        <w:drawing>
          <wp:inline distT="0" distB="0" distL="0" distR="0" wp14:anchorId="291502A7" wp14:editId="25E6B545">
            <wp:extent cx="6029960" cy="702310"/>
            <wp:effectExtent l="0" t="0" r="8890" b="2540"/>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029960" cy="702310"/>
                    </a:xfrm>
                    <a:prstGeom prst="rect">
                      <a:avLst/>
                    </a:prstGeom>
                  </pic:spPr>
                </pic:pic>
              </a:graphicData>
            </a:graphic>
          </wp:inline>
        </w:drawing>
      </w:r>
    </w:p>
    <w:p w14:paraId="77CD40A6" w14:textId="764F2495" w:rsidR="00CA6F64" w:rsidRDefault="00A60B80" w:rsidP="00F26D27">
      <w:r>
        <w:t>• Afficher ou tenter d’accéder au sous répertoire windows.</w:t>
      </w:r>
    </w:p>
    <w:p w14:paraId="553B4D5B" w14:textId="5FC94FF3" w:rsidR="00A60B80" w:rsidRDefault="007522E5" w:rsidP="00F26D27">
      <w:pPr>
        <w:rPr>
          <w:b/>
          <w:bCs/>
        </w:rPr>
      </w:pPr>
      <w:r>
        <w:rPr>
          <w:noProof/>
        </w:rPr>
        <w:drawing>
          <wp:inline distT="0" distB="0" distL="0" distR="0" wp14:anchorId="587A9C70" wp14:editId="6F02F6F7">
            <wp:extent cx="6029960" cy="547370"/>
            <wp:effectExtent l="0" t="0" r="8890" b="5080"/>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029960" cy="547370"/>
                    </a:xfrm>
                    <a:prstGeom prst="rect">
                      <a:avLst/>
                    </a:prstGeom>
                  </pic:spPr>
                </pic:pic>
              </a:graphicData>
            </a:graphic>
          </wp:inline>
        </w:drawing>
      </w:r>
    </w:p>
    <w:p w14:paraId="490CFE9C" w14:textId="57747C54" w:rsidR="007522E5" w:rsidRDefault="00572726" w:rsidP="00F26D27">
      <w:r>
        <w:t>• Que se passe-t-il ?</w:t>
      </w:r>
    </w:p>
    <w:p w14:paraId="2AD287D2" w14:textId="0A6966FF" w:rsidR="00572726" w:rsidRDefault="002365B2" w:rsidP="00F26D27">
      <w:pPr>
        <w:rPr>
          <w:b/>
          <w:bCs/>
        </w:rPr>
      </w:pPr>
      <w:r>
        <w:rPr>
          <w:noProof/>
        </w:rPr>
        <w:drawing>
          <wp:inline distT="0" distB="0" distL="0" distR="0" wp14:anchorId="056BD8C2" wp14:editId="5D9DD10A">
            <wp:extent cx="6029960" cy="515620"/>
            <wp:effectExtent l="0" t="0" r="8890" b="0"/>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029960" cy="515620"/>
                    </a:xfrm>
                    <a:prstGeom prst="rect">
                      <a:avLst/>
                    </a:prstGeom>
                  </pic:spPr>
                </pic:pic>
              </a:graphicData>
            </a:graphic>
          </wp:inline>
        </w:drawing>
      </w:r>
    </w:p>
    <w:p w14:paraId="08A0E981" w14:textId="6DB3EE06" w:rsidR="002365B2" w:rsidRPr="00E47F26" w:rsidRDefault="00E47F26" w:rsidP="00F26D27">
      <w:pPr>
        <w:rPr>
          <w:b/>
          <w:bCs/>
        </w:rPr>
      </w:pPr>
      <w:r w:rsidRPr="00E47F26">
        <w:rPr>
          <w:b/>
          <w:bCs/>
        </w:rPr>
        <w:t xml:space="preserve">Exercice </w:t>
      </w:r>
      <w:r w:rsidR="00D10D70">
        <w:rPr>
          <w:b/>
          <w:bCs/>
        </w:rPr>
        <w:t>9</w:t>
      </w:r>
      <w:r w:rsidRPr="00E47F26">
        <w:rPr>
          <w:b/>
          <w:bCs/>
        </w:rPr>
        <w:t>.4 : Autoriser les droits en lecture seule sur un fichier</w:t>
      </w:r>
    </w:p>
    <w:p w14:paraId="16F3CA98" w14:textId="2C8A67BF" w:rsidR="00825E66" w:rsidRDefault="00B17CCD" w:rsidP="00F26D27">
      <w:r>
        <w:t>• Mettre les droits afin de pouvoir se positionner dans le répertoire cours et donner les droits de lecture seule au fichier « linux.txt ».</w:t>
      </w:r>
    </w:p>
    <w:p w14:paraId="54BAC641" w14:textId="74560DF7" w:rsidR="00B17CCD" w:rsidRDefault="00B17CCD" w:rsidP="00F26D27">
      <w:pPr>
        <w:rPr>
          <w:b/>
          <w:bCs/>
        </w:rPr>
      </w:pPr>
      <w:r>
        <w:rPr>
          <w:noProof/>
        </w:rPr>
        <w:drawing>
          <wp:inline distT="0" distB="0" distL="0" distR="0" wp14:anchorId="3C22E22B" wp14:editId="54D1166C">
            <wp:extent cx="6029960" cy="895350"/>
            <wp:effectExtent l="0" t="0" r="8890" b="0"/>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29960" cy="895350"/>
                    </a:xfrm>
                    <a:prstGeom prst="rect">
                      <a:avLst/>
                    </a:prstGeom>
                  </pic:spPr>
                </pic:pic>
              </a:graphicData>
            </a:graphic>
          </wp:inline>
        </w:drawing>
      </w:r>
    </w:p>
    <w:p w14:paraId="2462A9AE" w14:textId="0AAD4FF7" w:rsidR="00B17CCD" w:rsidRDefault="00C555D3" w:rsidP="00F26D27">
      <w:r>
        <w:t>• Afficher le contenu de ce fichier.</w:t>
      </w:r>
    </w:p>
    <w:p w14:paraId="35E1736C" w14:textId="4AEF431D" w:rsidR="00C555D3" w:rsidRDefault="00C475A2" w:rsidP="00F26D27">
      <w:pPr>
        <w:rPr>
          <w:b/>
          <w:bCs/>
        </w:rPr>
      </w:pPr>
      <w:r>
        <w:rPr>
          <w:noProof/>
        </w:rPr>
        <w:lastRenderedPageBreak/>
        <w:drawing>
          <wp:inline distT="0" distB="0" distL="0" distR="0" wp14:anchorId="7E41BF2C" wp14:editId="74570F34">
            <wp:extent cx="6029960" cy="622300"/>
            <wp:effectExtent l="0" t="0" r="8890" b="6350"/>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29960" cy="622300"/>
                    </a:xfrm>
                    <a:prstGeom prst="rect">
                      <a:avLst/>
                    </a:prstGeom>
                  </pic:spPr>
                </pic:pic>
              </a:graphicData>
            </a:graphic>
          </wp:inline>
        </w:drawing>
      </w:r>
    </w:p>
    <w:p w14:paraId="57EE87E0" w14:textId="3912F14E" w:rsidR="00C475A2" w:rsidRDefault="00482186" w:rsidP="00F26D27">
      <w:r>
        <w:t>• Tenter de modifier son contenu (à l’aide d’un éditeur de texte ou par la commande « cat &gt;&gt;linux.txt »).</w:t>
      </w:r>
    </w:p>
    <w:p w14:paraId="26C01395" w14:textId="1CDD7576" w:rsidR="00482186" w:rsidRDefault="0031121F" w:rsidP="00F26D27">
      <w:pPr>
        <w:rPr>
          <w:b/>
          <w:bCs/>
        </w:rPr>
      </w:pPr>
      <w:r>
        <w:rPr>
          <w:noProof/>
        </w:rPr>
        <w:drawing>
          <wp:inline distT="0" distB="0" distL="0" distR="0" wp14:anchorId="1DF9C7E6" wp14:editId="15EC148F">
            <wp:extent cx="6029960" cy="739140"/>
            <wp:effectExtent l="0" t="0" r="8890" b="381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029960" cy="739140"/>
                    </a:xfrm>
                    <a:prstGeom prst="rect">
                      <a:avLst/>
                    </a:prstGeom>
                  </pic:spPr>
                </pic:pic>
              </a:graphicData>
            </a:graphic>
          </wp:inline>
        </w:drawing>
      </w:r>
    </w:p>
    <w:p w14:paraId="76EFFC97" w14:textId="0C64A0F1" w:rsidR="0031121F" w:rsidRDefault="00926068" w:rsidP="00F26D27">
      <w:r>
        <w:t>• Tenter de détruire le fichier « linux.txt ».</w:t>
      </w:r>
    </w:p>
    <w:p w14:paraId="0B7EF800" w14:textId="7CE9201F" w:rsidR="00926068" w:rsidRDefault="000E0CAF" w:rsidP="00F26D27">
      <w:pPr>
        <w:rPr>
          <w:b/>
          <w:bCs/>
        </w:rPr>
      </w:pPr>
      <w:r>
        <w:rPr>
          <w:noProof/>
        </w:rPr>
        <w:drawing>
          <wp:inline distT="0" distB="0" distL="0" distR="0" wp14:anchorId="32B6B0A8" wp14:editId="56E3D181">
            <wp:extent cx="6029960" cy="554990"/>
            <wp:effectExtent l="0" t="0" r="889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029960" cy="554990"/>
                    </a:xfrm>
                    <a:prstGeom prst="rect">
                      <a:avLst/>
                    </a:prstGeom>
                  </pic:spPr>
                </pic:pic>
              </a:graphicData>
            </a:graphic>
          </wp:inline>
        </w:drawing>
      </w:r>
    </w:p>
    <w:p w14:paraId="0257D415" w14:textId="77777777" w:rsidR="0023160B" w:rsidRDefault="0023160B" w:rsidP="00F26D27">
      <w:r>
        <w:t xml:space="preserve">• Que se passe-t-il ? Pourquoi ? </w:t>
      </w:r>
    </w:p>
    <w:p w14:paraId="1682326F" w14:textId="1F8D147D" w:rsidR="000E0CAF" w:rsidRDefault="0023160B" w:rsidP="00F26D27">
      <w:pPr>
        <w:rPr>
          <w:b/>
          <w:bCs/>
        </w:rPr>
      </w:pPr>
      <w:r>
        <w:t>La destruction du fichier est possible car le répertoire où il est situé possède le droit « w » pour « stagiaire ».</w:t>
      </w:r>
    </w:p>
    <w:p w14:paraId="74A3B3F6" w14:textId="7E766948" w:rsidR="00825E66" w:rsidRPr="00921B9E" w:rsidRDefault="00921B9E" w:rsidP="00F26D27">
      <w:pPr>
        <w:rPr>
          <w:b/>
          <w:bCs/>
        </w:rPr>
      </w:pPr>
      <w:r w:rsidRPr="00921B9E">
        <w:rPr>
          <w:b/>
          <w:bCs/>
        </w:rPr>
        <w:t xml:space="preserve">Exercice </w:t>
      </w:r>
      <w:r w:rsidR="00D10D70">
        <w:rPr>
          <w:b/>
          <w:bCs/>
        </w:rPr>
        <w:t>9</w:t>
      </w:r>
      <w:r w:rsidRPr="00921B9E">
        <w:rPr>
          <w:b/>
          <w:bCs/>
        </w:rPr>
        <w:t>.5 : Droits d’exécution sur un fichier exécutable</w:t>
      </w:r>
    </w:p>
    <w:p w14:paraId="5C4FCE4E" w14:textId="75CEE3C2" w:rsidR="00825E66" w:rsidRDefault="0037665D" w:rsidP="00F26D27">
      <w:r>
        <w:t>• Copier le fichier « /bin/ls » dans votre répertoire de travail. Renommer le fichier en « ls1 »</w:t>
      </w:r>
    </w:p>
    <w:p w14:paraId="1D047DD8" w14:textId="1E338132" w:rsidR="0037665D" w:rsidRDefault="004E35E5" w:rsidP="00F26D27">
      <w:pPr>
        <w:rPr>
          <w:b/>
          <w:bCs/>
        </w:rPr>
      </w:pPr>
      <w:r>
        <w:rPr>
          <w:noProof/>
        </w:rPr>
        <w:drawing>
          <wp:inline distT="0" distB="0" distL="0" distR="0" wp14:anchorId="66B948C7" wp14:editId="2EE18EE4">
            <wp:extent cx="6029960" cy="693420"/>
            <wp:effectExtent l="0" t="0" r="889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029960" cy="693420"/>
                    </a:xfrm>
                    <a:prstGeom prst="rect">
                      <a:avLst/>
                    </a:prstGeom>
                  </pic:spPr>
                </pic:pic>
              </a:graphicData>
            </a:graphic>
          </wp:inline>
        </w:drawing>
      </w:r>
    </w:p>
    <w:p w14:paraId="38F00FC4" w14:textId="625ABE0A" w:rsidR="004E35E5" w:rsidRDefault="00217735" w:rsidP="00F26D27">
      <w:r>
        <w:t>• Quel est son type ?</w:t>
      </w:r>
    </w:p>
    <w:p w14:paraId="4E3975A6" w14:textId="743F2C23" w:rsidR="00217735" w:rsidRDefault="0038199D" w:rsidP="00F26D27">
      <w:pPr>
        <w:rPr>
          <w:b/>
          <w:bCs/>
        </w:rPr>
      </w:pPr>
      <w:r>
        <w:rPr>
          <w:noProof/>
        </w:rPr>
        <w:drawing>
          <wp:inline distT="0" distB="0" distL="0" distR="0" wp14:anchorId="011FDBA5" wp14:editId="56181089">
            <wp:extent cx="6029960" cy="545465"/>
            <wp:effectExtent l="0" t="0" r="8890" b="698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029960" cy="545465"/>
                    </a:xfrm>
                    <a:prstGeom prst="rect">
                      <a:avLst/>
                    </a:prstGeom>
                  </pic:spPr>
                </pic:pic>
              </a:graphicData>
            </a:graphic>
          </wp:inline>
        </w:drawing>
      </w:r>
    </w:p>
    <w:p w14:paraId="368D28C9" w14:textId="00A013B6" w:rsidR="0038199D" w:rsidRDefault="00C918C5" w:rsidP="00F26D27">
      <w:r>
        <w:rPr>
          <w:b/>
          <w:bCs/>
        </w:rPr>
        <w:tab/>
      </w:r>
      <w:r>
        <w:t>• Exécuter ce fichier par la commande « ./ls1 ».</w:t>
      </w:r>
    </w:p>
    <w:p w14:paraId="1820DD73" w14:textId="00DB01B3" w:rsidR="00C918C5" w:rsidRDefault="008B23D7" w:rsidP="00F26D27">
      <w:pPr>
        <w:rPr>
          <w:b/>
          <w:bCs/>
        </w:rPr>
      </w:pPr>
      <w:r>
        <w:rPr>
          <w:noProof/>
        </w:rPr>
        <w:drawing>
          <wp:inline distT="0" distB="0" distL="0" distR="0" wp14:anchorId="13EDCD44" wp14:editId="12707F94">
            <wp:extent cx="6029960" cy="513715"/>
            <wp:effectExtent l="0" t="0" r="8890" b="635"/>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029960" cy="513715"/>
                    </a:xfrm>
                    <a:prstGeom prst="rect">
                      <a:avLst/>
                    </a:prstGeom>
                  </pic:spPr>
                </pic:pic>
              </a:graphicData>
            </a:graphic>
          </wp:inline>
        </w:drawing>
      </w:r>
    </w:p>
    <w:p w14:paraId="6CDCD497" w14:textId="4F095CE3" w:rsidR="008B23D7" w:rsidRDefault="00E40A4B" w:rsidP="00F26D27">
      <w:r>
        <w:t>• Enlever les droits d’exécution à ce fichier.</w:t>
      </w:r>
    </w:p>
    <w:p w14:paraId="353D595E" w14:textId="49311080" w:rsidR="00E40A4B" w:rsidRDefault="00526A50" w:rsidP="00F26D27">
      <w:pPr>
        <w:rPr>
          <w:b/>
          <w:bCs/>
        </w:rPr>
      </w:pPr>
      <w:r>
        <w:rPr>
          <w:noProof/>
        </w:rPr>
        <w:drawing>
          <wp:inline distT="0" distB="0" distL="0" distR="0" wp14:anchorId="25702306" wp14:editId="686D6E65">
            <wp:extent cx="6029960" cy="568325"/>
            <wp:effectExtent l="0" t="0" r="8890" b="317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029960" cy="568325"/>
                    </a:xfrm>
                    <a:prstGeom prst="rect">
                      <a:avLst/>
                    </a:prstGeom>
                  </pic:spPr>
                </pic:pic>
              </a:graphicData>
            </a:graphic>
          </wp:inline>
        </w:drawing>
      </w:r>
    </w:p>
    <w:p w14:paraId="7A52E958" w14:textId="28D4EB02" w:rsidR="00526A50" w:rsidRDefault="009F2E78" w:rsidP="00F26D27">
      <w:r>
        <w:t>• Tenter de le lancer à nouveau « ./ls1 ». Que se passe-t-il ?</w:t>
      </w:r>
    </w:p>
    <w:p w14:paraId="0B48844C" w14:textId="2ACE40E8" w:rsidR="009F2E78" w:rsidRDefault="00ED01E1" w:rsidP="00F26D27">
      <w:pPr>
        <w:rPr>
          <w:b/>
          <w:bCs/>
        </w:rPr>
      </w:pPr>
      <w:r>
        <w:rPr>
          <w:noProof/>
        </w:rPr>
        <w:lastRenderedPageBreak/>
        <w:drawing>
          <wp:inline distT="0" distB="0" distL="0" distR="0" wp14:anchorId="3B4F141F" wp14:editId="0F4D7D58">
            <wp:extent cx="6029960" cy="700405"/>
            <wp:effectExtent l="0" t="0" r="8890"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029960" cy="700405"/>
                    </a:xfrm>
                    <a:prstGeom prst="rect">
                      <a:avLst/>
                    </a:prstGeom>
                  </pic:spPr>
                </pic:pic>
              </a:graphicData>
            </a:graphic>
          </wp:inline>
        </w:drawing>
      </w:r>
    </w:p>
    <w:p w14:paraId="459CD701" w14:textId="6465EAE9" w:rsidR="00ED01E1" w:rsidRPr="006D2EB2" w:rsidRDefault="006D2EB2" w:rsidP="00F26D27">
      <w:pPr>
        <w:rPr>
          <w:b/>
          <w:bCs/>
        </w:rPr>
      </w:pPr>
      <w:r w:rsidRPr="006D2EB2">
        <w:rPr>
          <w:b/>
          <w:bCs/>
        </w:rPr>
        <w:t xml:space="preserve">Exercice </w:t>
      </w:r>
      <w:r w:rsidR="00D10D70">
        <w:rPr>
          <w:b/>
          <w:bCs/>
        </w:rPr>
        <w:t>9</w:t>
      </w:r>
      <w:r w:rsidRPr="006D2EB2">
        <w:rPr>
          <w:b/>
          <w:bCs/>
        </w:rPr>
        <w:t>.6 : Droits d’exécution sur un script</w:t>
      </w:r>
    </w:p>
    <w:p w14:paraId="2FE20864" w14:textId="05CC739E" w:rsidR="00825E66" w:rsidRDefault="00F55A18" w:rsidP="00F26D27">
      <w:r>
        <w:t>• Créer un script nommé « Prog » dans ce script vous écrirez ceci :</w:t>
      </w:r>
    </w:p>
    <w:p w14:paraId="0F7C20FC" w14:textId="3A569435" w:rsidR="00F55A18" w:rsidRDefault="00026A36" w:rsidP="00F26D27">
      <w:pPr>
        <w:rPr>
          <w:b/>
          <w:bCs/>
        </w:rPr>
      </w:pPr>
      <w:r>
        <w:rPr>
          <w:noProof/>
        </w:rPr>
        <w:drawing>
          <wp:inline distT="0" distB="0" distL="0" distR="0" wp14:anchorId="7AC4C61E" wp14:editId="52F273F0">
            <wp:extent cx="6029960" cy="908050"/>
            <wp:effectExtent l="0" t="0" r="8890" b="635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29960" cy="908050"/>
                    </a:xfrm>
                    <a:prstGeom prst="rect">
                      <a:avLst/>
                    </a:prstGeom>
                  </pic:spPr>
                </pic:pic>
              </a:graphicData>
            </a:graphic>
          </wp:inline>
        </w:drawing>
      </w:r>
    </w:p>
    <w:p w14:paraId="26807CD0" w14:textId="214A7D37" w:rsidR="00026A36" w:rsidRDefault="005F6C85" w:rsidP="00F26D27">
      <w:r>
        <w:t>• Vérifier les droits du fichier « Prog ».</w:t>
      </w:r>
    </w:p>
    <w:p w14:paraId="41B27B0D" w14:textId="4DC315A8" w:rsidR="005F6C85" w:rsidRDefault="005F6C85" w:rsidP="00F26D27">
      <w:pPr>
        <w:rPr>
          <w:b/>
          <w:bCs/>
        </w:rPr>
      </w:pPr>
      <w:r>
        <w:rPr>
          <w:noProof/>
        </w:rPr>
        <w:drawing>
          <wp:inline distT="0" distB="0" distL="0" distR="0" wp14:anchorId="0F5FB180" wp14:editId="0AC1F43A">
            <wp:extent cx="6029960" cy="579120"/>
            <wp:effectExtent l="0" t="0" r="889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029960" cy="579120"/>
                    </a:xfrm>
                    <a:prstGeom prst="rect">
                      <a:avLst/>
                    </a:prstGeom>
                  </pic:spPr>
                </pic:pic>
              </a:graphicData>
            </a:graphic>
          </wp:inline>
        </w:drawing>
      </w:r>
    </w:p>
    <w:p w14:paraId="5022BDE6" w14:textId="362A5C1B" w:rsidR="005F6C85" w:rsidRDefault="00AC17C4" w:rsidP="00F26D27">
      <w:r>
        <w:t>• Afficher le type de ce fichier.</w:t>
      </w:r>
    </w:p>
    <w:p w14:paraId="121C5B17" w14:textId="02571025" w:rsidR="00AC17C4" w:rsidRDefault="00111402" w:rsidP="00F26D27">
      <w:r>
        <w:rPr>
          <w:noProof/>
        </w:rPr>
        <w:drawing>
          <wp:inline distT="0" distB="0" distL="0" distR="0" wp14:anchorId="3DC15BD1" wp14:editId="4899751B">
            <wp:extent cx="6029960" cy="583565"/>
            <wp:effectExtent l="0" t="0" r="8890" b="698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29960" cy="583565"/>
                    </a:xfrm>
                    <a:prstGeom prst="rect">
                      <a:avLst/>
                    </a:prstGeom>
                  </pic:spPr>
                </pic:pic>
              </a:graphicData>
            </a:graphic>
          </wp:inline>
        </w:drawing>
      </w:r>
      <w:r w:rsidR="00112087">
        <w:t>• Modifier ses droits pour qu’il soit exécutable par le propriétaire.</w:t>
      </w:r>
    </w:p>
    <w:p w14:paraId="61131DD4" w14:textId="777A1C5B" w:rsidR="00112087" w:rsidRDefault="00E942CB" w:rsidP="00F26D27">
      <w:pPr>
        <w:rPr>
          <w:b/>
          <w:bCs/>
        </w:rPr>
      </w:pPr>
      <w:r>
        <w:rPr>
          <w:noProof/>
        </w:rPr>
        <w:drawing>
          <wp:inline distT="0" distB="0" distL="0" distR="0" wp14:anchorId="04B45659" wp14:editId="33EF1EB7">
            <wp:extent cx="6029960" cy="581660"/>
            <wp:effectExtent l="0" t="0" r="8890" b="889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29960" cy="581660"/>
                    </a:xfrm>
                    <a:prstGeom prst="rect">
                      <a:avLst/>
                    </a:prstGeom>
                  </pic:spPr>
                </pic:pic>
              </a:graphicData>
            </a:graphic>
          </wp:inline>
        </w:drawing>
      </w:r>
    </w:p>
    <w:p w14:paraId="229ED302" w14:textId="793FD36E" w:rsidR="00E942CB" w:rsidRDefault="00F21E35" w:rsidP="00F26D27">
      <w:r>
        <w:t xml:space="preserve">Exécuter ce fichier </w:t>
      </w:r>
      <w:r w:rsidR="00D10D70">
        <w:t>«.</w:t>
      </w:r>
      <w:r>
        <w:t>/Prog » et vérifier le résultat.</w:t>
      </w:r>
    </w:p>
    <w:p w14:paraId="2E9E226A" w14:textId="01A6F8C1" w:rsidR="00F21E35" w:rsidRDefault="00EE3975" w:rsidP="00F26D27">
      <w:pPr>
        <w:rPr>
          <w:b/>
          <w:bCs/>
        </w:rPr>
      </w:pPr>
      <w:r>
        <w:rPr>
          <w:noProof/>
        </w:rPr>
        <w:drawing>
          <wp:inline distT="0" distB="0" distL="0" distR="0" wp14:anchorId="509AACB8" wp14:editId="79926E86">
            <wp:extent cx="6029960" cy="572770"/>
            <wp:effectExtent l="0" t="0" r="889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029960" cy="572770"/>
                    </a:xfrm>
                    <a:prstGeom prst="rect">
                      <a:avLst/>
                    </a:prstGeom>
                  </pic:spPr>
                </pic:pic>
              </a:graphicData>
            </a:graphic>
          </wp:inline>
        </w:drawing>
      </w:r>
    </w:p>
    <w:p w14:paraId="7DA1B124" w14:textId="380FA745" w:rsidR="00EE3975" w:rsidRDefault="001425F7" w:rsidP="00445FC7">
      <w:pPr>
        <w:spacing w:after="240"/>
      </w:pPr>
      <w:r>
        <w:t>Affichage à l’écran du message « essai de script Shell ». </w:t>
      </w:r>
    </w:p>
    <w:p w14:paraId="5AB4E476" w14:textId="34F1DE03" w:rsidR="00445FC7" w:rsidRDefault="00445FC7" w:rsidP="00445FC7">
      <w:pPr>
        <w:spacing w:after="240"/>
      </w:pPr>
    </w:p>
    <w:p w14:paraId="3DDEEC1C" w14:textId="2C14D1E7" w:rsidR="00D10D70" w:rsidRDefault="00D10D70" w:rsidP="00445FC7">
      <w:pPr>
        <w:spacing w:after="240"/>
      </w:pPr>
    </w:p>
    <w:p w14:paraId="35C55BB1" w14:textId="45CBB700" w:rsidR="00D10D70" w:rsidRDefault="00D10D70" w:rsidP="00445FC7">
      <w:pPr>
        <w:spacing w:after="240"/>
      </w:pPr>
    </w:p>
    <w:p w14:paraId="33385F68" w14:textId="77777777" w:rsidR="005B3B61" w:rsidRDefault="005B3B61" w:rsidP="00445FC7">
      <w:pPr>
        <w:spacing w:after="240"/>
      </w:pPr>
    </w:p>
    <w:p w14:paraId="2E9A9314" w14:textId="7D7762D3" w:rsidR="0029165E" w:rsidRDefault="0029165E" w:rsidP="0029165E">
      <w:pPr>
        <w:pStyle w:val="Titre1"/>
        <w:numPr>
          <w:ilvl w:val="0"/>
          <w:numId w:val="0"/>
        </w:numPr>
        <w:jc w:val="both"/>
        <w:rPr>
          <w:u w:val="single"/>
        </w:rPr>
      </w:pPr>
      <w:bookmarkStart w:id="87" w:name="_Toc49916532"/>
      <w:r w:rsidRPr="0029165E">
        <w:rPr>
          <w:u w:val="single"/>
        </w:rPr>
        <w:lastRenderedPageBreak/>
        <w:t>Bibliographie</w:t>
      </w:r>
      <w:bookmarkEnd w:id="87"/>
    </w:p>
    <w:p w14:paraId="6C2A6E5C" w14:textId="400C88D0" w:rsidR="00595238" w:rsidRDefault="00595238" w:rsidP="0029165E">
      <w:r>
        <w:t xml:space="preserve">[1] </w:t>
      </w:r>
      <w:r w:rsidRPr="00595238">
        <w:t>Gilles CHAMILLARD « Administration d'un système Linux », Editions ENI,</w:t>
      </w:r>
      <w:r w:rsidR="00246CD4">
        <w:t xml:space="preserve"> </w:t>
      </w:r>
      <w:r w:rsidRPr="00595238">
        <w:t xml:space="preserve">2012 </w:t>
      </w:r>
    </w:p>
    <w:p w14:paraId="3E3FEAAA" w14:textId="77777777" w:rsidR="00595238" w:rsidRDefault="00595238" w:rsidP="0029165E">
      <w:r>
        <w:t xml:space="preserve">[2] </w:t>
      </w:r>
      <w:r w:rsidRPr="00595238">
        <w:t xml:space="preserve">Sébastien Namèche, « Les bases de l'administration du système Linux », 2004, </w:t>
      </w:r>
      <w:hyperlink r:id="rId328" w:history="1">
        <w:r w:rsidRPr="00FF4216">
          <w:rPr>
            <w:rStyle w:val="Lienhypertexte"/>
          </w:rPr>
          <w:t>http://­sebastien.nameche.fr/</w:t>
        </w:r>
      </w:hyperlink>
      <w:r>
        <w:t xml:space="preserve"> </w:t>
      </w:r>
    </w:p>
    <w:p w14:paraId="7452DF7E" w14:textId="77777777" w:rsidR="00246CD4" w:rsidRDefault="00595238" w:rsidP="0029165E">
      <w:r>
        <w:t xml:space="preserve">[3] </w:t>
      </w:r>
      <w:r w:rsidRPr="00595238">
        <w:t xml:space="preserve">cours - « Administration Linux à 200% » </w:t>
      </w:r>
    </w:p>
    <w:p w14:paraId="79FE205C" w14:textId="77777777" w:rsidR="00246CD4" w:rsidRDefault="00246CD4" w:rsidP="0029165E">
      <w:r>
        <w:t>[4]</w:t>
      </w:r>
      <w:r w:rsidR="00595238" w:rsidRPr="00595238">
        <w:t xml:space="preserve"> Rob Flickenger, collectif – O'Reilly </w:t>
      </w:r>
    </w:p>
    <w:p w14:paraId="4F326287" w14:textId="2DB2F8EF" w:rsidR="0029165E" w:rsidRDefault="00246CD4" w:rsidP="0029165E">
      <w:r>
        <w:t xml:space="preserve">[5] </w:t>
      </w:r>
      <w:r w:rsidR="00595238" w:rsidRPr="00595238">
        <w:t xml:space="preserve">Matt Welsh, Matthias Kalle Dalheimer, Terry Dawson et Lar Kaufman, « Le système Linux », Editions O'Reilly </w:t>
      </w:r>
      <w:r w:rsidR="00595238">
        <w:t xml:space="preserve">[4] </w:t>
      </w:r>
      <w:r w:rsidR="00595238" w:rsidRPr="00595238">
        <w:t>Frisch, « Les bases de l'administration système », Editions O'Reilly</w:t>
      </w:r>
    </w:p>
    <w:p w14:paraId="06681E6B" w14:textId="1876D48E" w:rsidR="00D065B4" w:rsidRDefault="00D065B4" w:rsidP="0029165E">
      <w:r>
        <w:t>[</w:t>
      </w:r>
      <w:r w:rsidR="00246CD4">
        <w:t>6</w:t>
      </w:r>
      <w:r>
        <w:t xml:space="preserve">] </w:t>
      </w:r>
      <w:r w:rsidR="00246CD4">
        <w:t xml:space="preserve">coma94 et ShigeruM, </w:t>
      </w:r>
      <w:r w:rsidR="00246CD4" w:rsidRPr="00595238">
        <w:t xml:space="preserve">« </w:t>
      </w:r>
      <w:r w:rsidR="00246CD4">
        <w:t xml:space="preserve">Débuter en informatique avec Windows </w:t>
      </w:r>
      <w:r w:rsidR="003C4339">
        <w:t>7</w:t>
      </w:r>
      <w:r w:rsidR="003C4339" w:rsidRPr="00595238">
        <w:t xml:space="preserve"> »</w:t>
      </w:r>
      <w:r w:rsidR="003C4339">
        <w:t xml:space="preserve">, </w:t>
      </w:r>
      <w:r w:rsidR="00246CD4">
        <w:t xml:space="preserve"> </w:t>
      </w:r>
      <w:hyperlink r:id="rId329" w:history="1">
        <w:r w:rsidR="00246CD4" w:rsidRPr="00FF4216">
          <w:rPr>
            <w:rStyle w:val="Lienhypertexte"/>
          </w:rPr>
          <w:t>www.openclassroom.com</w:t>
        </w:r>
      </w:hyperlink>
      <w:r w:rsidR="00246CD4">
        <w:t xml:space="preserve"> </w:t>
      </w:r>
    </w:p>
    <w:p w14:paraId="2FDC9D7A" w14:textId="37C2A81B" w:rsidR="00246CD4" w:rsidRDefault="003C4339" w:rsidP="0029165E">
      <w:r>
        <w:t xml:space="preserve">[7] Fabrice Chrzanowski, </w:t>
      </w:r>
      <w:r w:rsidRPr="00595238">
        <w:t xml:space="preserve">« </w:t>
      </w:r>
      <w:r>
        <w:t>Administration de windows server 2012R2</w:t>
      </w:r>
      <w:r w:rsidRPr="00595238">
        <w:t xml:space="preserve"> »</w:t>
      </w:r>
      <w:r>
        <w:t xml:space="preserve">,  </w:t>
      </w:r>
      <w:hyperlink r:id="rId330" w:history="1">
        <w:r w:rsidRPr="00FF4216">
          <w:rPr>
            <w:rStyle w:val="Lienhypertexte"/>
          </w:rPr>
          <w:t>www.alaphorm.com</w:t>
        </w:r>
      </w:hyperlink>
    </w:p>
    <w:p w14:paraId="6DD77EF3" w14:textId="5DDFBD8A" w:rsidR="003C4339" w:rsidRPr="0029165E" w:rsidRDefault="00D6251E" w:rsidP="0029165E">
      <w:r>
        <w:t xml:space="preserve">[8] </w:t>
      </w:r>
      <w:r w:rsidR="00F43B9A">
        <w:t>Raphaël Roose, « Windows Server 2008 » pour Alka SA</w:t>
      </w:r>
    </w:p>
    <w:sectPr w:rsidR="003C4339" w:rsidRPr="0029165E" w:rsidSect="00A71DB2">
      <w:headerReference w:type="even" r:id="rId331"/>
      <w:headerReference w:type="default" r:id="rId332"/>
      <w:footerReference w:type="even" r:id="rId333"/>
      <w:footerReference w:type="default" r:id="rId334"/>
      <w:headerReference w:type="first" r:id="rId335"/>
      <w:footerReference w:type="first" r:id="rId336"/>
      <w:pgSz w:w="11906" w:h="16838" w:code="9"/>
      <w:pgMar w:top="1418" w:right="992" w:bottom="1985" w:left="1134" w:header="567" w:footer="851" w:gutter="284"/>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0FDE70" w14:textId="77777777" w:rsidR="005E2D59" w:rsidRDefault="005E2D59" w:rsidP="00C57AFE">
      <w:pPr>
        <w:spacing w:line="240" w:lineRule="auto"/>
      </w:pPr>
      <w:r>
        <w:separator/>
      </w:r>
    </w:p>
  </w:endnote>
  <w:endnote w:type="continuationSeparator" w:id="0">
    <w:p w14:paraId="2647A58C" w14:textId="77777777" w:rsidR="005E2D59" w:rsidRDefault="005E2D59" w:rsidP="00C57A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WenQuanYi Micro Hei">
    <w:panose1 w:val="00000000000000000000"/>
    <w:charset w:val="00"/>
    <w:family w:val="roman"/>
    <w:notTrueType/>
    <w:pitch w:val="default"/>
  </w:font>
  <w:font w:name="LMRoman12-Regular">
    <w:altName w:val="Times New Roman"/>
    <w:panose1 w:val="00000000000000000000"/>
    <w:charset w:val="00"/>
    <w:family w:val="roman"/>
    <w:notTrueType/>
    <w:pitch w:val="default"/>
  </w:font>
  <w:font w:name="LMMathItalic8-Regular">
    <w:altName w:val="Times New Roman"/>
    <w:panose1 w:val="00000000000000000000"/>
    <w:charset w:val="00"/>
    <w:family w:val="roman"/>
    <w:notTrueType/>
    <w:pitch w:val="default"/>
  </w:font>
  <w:font w:name="LMMathItalic12-Regular">
    <w:altName w:val="Times New Roman"/>
    <w:panose1 w:val="00000000000000000000"/>
    <w:charset w:val="00"/>
    <w:family w:val="roman"/>
    <w:notTrueType/>
    <w:pitch w:val="default"/>
  </w:font>
  <w:font w:name="LMMathSymbols10-Regular">
    <w:altName w:val="Times New Roman"/>
    <w:panose1 w:val="00000000000000000000"/>
    <w:charset w:val="00"/>
    <w:family w:val="roman"/>
    <w:notTrueType/>
    <w:pitch w:val="default"/>
  </w:font>
  <w:font w:name="LMRoman8-Regular">
    <w:altName w:val="Times New Roman"/>
    <w:panose1 w:val="00000000000000000000"/>
    <w:charset w:val="00"/>
    <w:family w:val="roman"/>
    <w:notTrueType/>
    <w:pitch w:val="default"/>
  </w:font>
  <w:font w:name="MSAM10">
    <w:altName w:val="Times New Roman"/>
    <w:panose1 w:val="00000000000000000000"/>
    <w:charset w:val="00"/>
    <w:family w:val="roman"/>
    <w:notTrueType/>
    <w:pitch w:val="default"/>
  </w:font>
  <w:font w:name="stmary10">
    <w:altName w:val="Times New Roman"/>
    <w:panose1 w:val="00000000000000000000"/>
    <w:charset w:val="00"/>
    <w:family w:val="roman"/>
    <w:notTrueType/>
    <w:pitch w:val="default"/>
  </w:font>
  <w:font w:name="LMRoman12-Italic">
    <w:altName w:val="Times New Roman"/>
    <w:panose1 w:val="00000000000000000000"/>
    <w:charset w:val="00"/>
    <w:family w:val="roman"/>
    <w:notTrueType/>
    <w:pitch w:val="default"/>
  </w:font>
  <w:font w:name="LMRoman12-Bold">
    <w:altName w:val="Times New Roman"/>
    <w:panose1 w:val="00000000000000000000"/>
    <w:charset w:val="00"/>
    <w:family w:val="roman"/>
    <w:notTrueType/>
    <w:pitch w:val="default"/>
  </w:font>
  <w:font w:name="LMRomanCaps10-Regular">
    <w:altName w:val="Times New Roman"/>
    <w:panose1 w:val="00000000000000000000"/>
    <w:charset w:val="00"/>
    <w:family w:val="roman"/>
    <w:notTrueType/>
    <w:pitch w:val="default"/>
  </w:font>
  <w:font w:name="LMMathSymbols8-Regular">
    <w:altName w:val="Times New Roman"/>
    <w:panose1 w:val="00000000000000000000"/>
    <w:charset w:val="00"/>
    <w:family w:val="roman"/>
    <w:notTrueType/>
    <w:pitch w:val="default"/>
  </w:font>
  <w:font w:name="EUFM10">
    <w:altName w:val="Times New Roman"/>
    <w:panose1 w:val="00000000000000000000"/>
    <w:charset w:val="00"/>
    <w:family w:val="roman"/>
    <w:notTrueType/>
    <w:pitch w:val="default"/>
  </w:font>
  <w:font w:name="SFTI1200">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7824F" w14:textId="77777777" w:rsidR="004541B0" w:rsidRDefault="004541B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8666529"/>
      <w:docPartObj>
        <w:docPartGallery w:val="Page Numbers (Bottom of Page)"/>
        <w:docPartUnique/>
      </w:docPartObj>
    </w:sdtPr>
    <w:sdtContent>
      <w:p w14:paraId="23765D27" w14:textId="606F3640" w:rsidR="009B0FE5" w:rsidRPr="00957F87" w:rsidRDefault="009B0FE5" w:rsidP="00957F87">
        <w:pPr>
          <w:pStyle w:val="Pieddepage"/>
          <w:ind w:right="360"/>
          <w:rPr>
            <w:rFonts w:ascii="Calibri" w:eastAsia="Calibri" w:hAnsi="Calibri" w:cs="Times New Roman"/>
            <w:b/>
            <w:szCs w:val="24"/>
          </w:rPr>
        </w:pPr>
        <w:r w:rsidRPr="00957F87">
          <w:rPr>
            <w:rFonts w:ascii="Calibri" w:eastAsia="Calibri" w:hAnsi="Calibri" w:cs="Times New Roman"/>
            <w:b/>
            <w:szCs w:val="24"/>
          </w:rPr>
          <w:tab/>
        </w:r>
        <w:r>
          <w:rPr>
            <w:rFonts w:ascii="Calibri" w:eastAsia="Calibri" w:hAnsi="Calibri" w:cs="Times New Roman"/>
            <w:b/>
            <w:szCs w:val="24"/>
          </w:rPr>
          <w:t>RAKOTONDRAMANANA Radiarisainana Sitraka</w:t>
        </w:r>
      </w:p>
      <w:p w14:paraId="67545403" w14:textId="0EE05C24" w:rsidR="009B0FE5" w:rsidRDefault="009B0FE5">
        <w:pPr>
          <w:pStyle w:val="Pieddepage"/>
          <w:jc w:val="right"/>
        </w:pPr>
        <w:r>
          <w:fldChar w:fldCharType="begin"/>
        </w:r>
        <w:r>
          <w:instrText>PAGE   \* MERGEFORMAT</w:instrText>
        </w:r>
        <w:r>
          <w:fldChar w:fldCharType="separate"/>
        </w:r>
        <w:r>
          <w:t>2</w:t>
        </w:r>
        <w:r>
          <w:fldChar w:fldCharType="end"/>
        </w:r>
      </w:p>
    </w:sdtContent>
  </w:sdt>
  <w:p w14:paraId="31964B42" w14:textId="77777777" w:rsidR="009B0FE5" w:rsidRDefault="009B0FE5" w:rsidP="00061D93">
    <w:pPr>
      <w:pStyle w:val="Pieddepage"/>
      <w:tabs>
        <w:tab w:val="clear" w:pos="4536"/>
        <w:tab w:val="clear" w:pos="9072"/>
        <w:tab w:val="left" w:pos="165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68645" w14:textId="77777777" w:rsidR="004541B0" w:rsidRDefault="004541B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F8577" w14:textId="77777777" w:rsidR="005E2D59" w:rsidRDefault="005E2D59" w:rsidP="00C57AFE">
      <w:pPr>
        <w:spacing w:line="240" w:lineRule="auto"/>
      </w:pPr>
      <w:r>
        <w:separator/>
      </w:r>
    </w:p>
  </w:footnote>
  <w:footnote w:type="continuationSeparator" w:id="0">
    <w:p w14:paraId="741495FC" w14:textId="77777777" w:rsidR="005E2D59" w:rsidRDefault="005E2D59" w:rsidP="00C57A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20F49" w14:textId="77777777" w:rsidR="004541B0" w:rsidRDefault="004541B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BA2FD" w14:textId="77777777" w:rsidR="004541B0" w:rsidRDefault="004541B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C3B3A" w14:textId="77777777" w:rsidR="004541B0" w:rsidRDefault="004541B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C2EFC0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1721B4E"/>
    <w:multiLevelType w:val="hybridMultilevel"/>
    <w:tmpl w:val="89D8C2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6384561"/>
    <w:multiLevelType w:val="multilevel"/>
    <w:tmpl w:val="2208010C"/>
    <w:lvl w:ilvl="0">
      <w:start w:val="1"/>
      <w:numFmt w:val="decimal"/>
      <w:pStyle w:val="Titre1"/>
      <w:suff w:val="space"/>
      <w:lvlText w:val="CHAPITRE %1"/>
      <w:lvlJc w:val="left"/>
      <w:pPr>
        <w:ind w:left="0" w:firstLine="0"/>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suff w:val="space"/>
      <w:lvlText w:val="%1.%2   "/>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3"/>
      <w:suff w:val="space"/>
      <w:lvlText w:val="%1.%2.%3   "/>
      <w:lvlJc w:val="left"/>
      <w:pPr>
        <w:ind w:left="142" w:firstLine="0"/>
      </w:pPr>
      <w:rPr>
        <w:rFonts w:ascii="Times New Roman" w:hAnsi="Times New Roman" w:cs="Times New Roman" w:hint="default"/>
        <w:b/>
        <w:bCs w:val="0"/>
        <w:i/>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re4"/>
      <w:suff w:val="space"/>
      <w:lvlText w:val="%1.%2.%3.%4   "/>
      <w:lvlJc w:val="left"/>
      <w:pPr>
        <w:ind w:left="142"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Titre5"/>
      <w:lvlText w:val="a.   "/>
      <w:lvlJc w:val="left"/>
      <w:pPr>
        <w:ind w:left="0" w:firstLine="0"/>
      </w:pPr>
      <w:rPr>
        <w:rFonts w:ascii="Times New Roman" w:hAnsi="Times New Roman" w:hint="default"/>
        <w:b w:val="0"/>
        <w:bCs w:val="0"/>
        <w:i/>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Zero"/>
      <w:lvlRestart w:val="1"/>
      <w:pStyle w:val="Titre6"/>
      <w:suff w:val="nothing"/>
      <w:lvlText w:val="(%1.%6)"/>
      <w:lvlJc w:val="left"/>
      <w:pPr>
        <w:ind w:left="567"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Zero"/>
      <w:lvlRestart w:val="1"/>
      <w:pStyle w:val="Titre7"/>
      <w:lvlText w:val="Figure %1.%7 : "/>
      <w:lvlJc w:val="left"/>
      <w:pPr>
        <w:ind w:left="3261"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Zero"/>
      <w:lvlRestart w:val="1"/>
      <w:pStyle w:val="Titre8"/>
      <w:suff w:val="space"/>
      <w:lvlText w:val="Tableau %1.%8:"/>
      <w:lvlJc w:val="left"/>
      <w:pPr>
        <w:ind w:left="0" w:firstLine="0"/>
      </w:pPr>
      <w:rPr>
        <w:rFonts w:ascii="Times New Roman" w:hAnsi="Times New Roman" w:hint="default"/>
        <w:b/>
        <w:i w:val="0"/>
        <w:sz w:val="24"/>
      </w:rPr>
    </w:lvl>
    <w:lvl w:ilvl="8">
      <w:start w:val="1"/>
      <w:numFmt w:val="lowerRoman"/>
      <w:lvlText w:val="%9."/>
      <w:lvlJc w:val="left"/>
      <w:pPr>
        <w:ind w:left="0" w:firstLine="0"/>
      </w:pPr>
      <w:rPr>
        <w:rFonts w:hint="default"/>
      </w:rPr>
    </w:lvl>
  </w:abstractNum>
  <w:abstractNum w:abstractNumId="3" w15:restartNumberingAfterBreak="0">
    <w:nsid w:val="063A06A7"/>
    <w:multiLevelType w:val="hybridMultilevel"/>
    <w:tmpl w:val="BE2AF4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837684F"/>
    <w:multiLevelType w:val="hybridMultilevel"/>
    <w:tmpl w:val="E79287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8915A83"/>
    <w:multiLevelType w:val="hybridMultilevel"/>
    <w:tmpl w:val="46E8A2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B3511D6"/>
    <w:multiLevelType w:val="hybridMultilevel"/>
    <w:tmpl w:val="F536D6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BF72671"/>
    <w:multiLevelType w:val="hybridMultilevel"/>
    <w:tmpl w:val="A852FA48"/>
    <w:lvl w:ilvl="0" w:tplc="CBAAC554">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0DFC2DB4"/>
    <w:multiLevelType w:val="hybridMultilevel"/>
    <w:tmpl w:val="2A181E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FC9500F"/>
    <w:multiLevelType w:val="hybridMultilevel"/>
    <w:tmpl w:val="159C7E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0C20707"/>
    <w:multiLevelType w:val="hybridMultilevel"/>
    <w:tmpl w:val="82D0F7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2B96545"/>
    <w:multiLevelType w:val="hybridMultilevel"/>
    <w:tmpl w:val="9BD6C8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2F455F6"/>
    <w:multiLevelType w:val="hybridMultilevel"/>
    <w:tmpl w:val="CED40F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3640743"/>
    <w:multiLevelType w:val="hybridMultilevel"/>
    <w:tmpl w:val="76D09C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44F51B9"/>
    <w:multiLevelType w:val="hybridMultilevel"/>
    <w:tmpl w:val="EF6A3C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7D20C61"/>
    <w:multiLevelType w:val="hybridMultilevel"/>
    <w:tmpl w:val="0B4E2F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1C12725"/>
    <w:multiLevelType w:val="hybridMultilevel"/>
    <w:tmpl w:val="EDE657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1CE236F"/>
    <w:multiLevelType w:val="hybridMultilevel"/>
    <w:tmpl w:val="4D2ACE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39C56A5"/>
    <w:multiLevelType w:val="hybridMultilevel"/>
    <w:tmpl w:val="72803B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1431A6"/>
    <w:multiLevelType w:val="hybridMultilevel"/>
    <w:tmpl w:val="B1B2A0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C185C00"/>
    <w:multiLevelType w:val="hybridMultilevel"/>
    <w:tmpl w:val="4D3EBC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D363058"/>
    <w:multiLevelType w:val="hybridMultilevel"/>
    <w:tmpl w:val="C3C04F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F45143B"/>
    <w:multiLevelType w:val="hybridMultilevel"/>
    <w:tmpl w:val="ACA6D0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F837C03"/>
    <w:multiLevelType w:val="hybridMultilevel"/>
    <w:tmpl w:val="81A61C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3882313"/>
    <w:multiLevelType w:val="hybridMultilevel"/>
    <w:tmpl w:val="1A9085CE"/>
    <w:lvl w:ilvl="0" w:tplc="20000017">
      <w:start w:val="1"/>
      <w:numFmt w:val="lowerLetter"/>
      <w:lvlText w:val="%1)"/>
      <w:lvlJc w:val="left"/>
      <w:pPr>
        <w:ind w:left="720" w:hanging="360"/>
      </w:pPr>
      <w:rPr>
        <w:rFonts w:hint="default"/>
      </w:rPr>
    </w:lvl>
    <w:lvl w:ilvl="1" w:tplc="BBB00636">
      <w:start w:val="1"/>
      <w:numFmt w:val="decimal"/>
      <w:lvlText w:val="%2."/>
      <w:lvlJc w:val="left"/>
      <w:pPr>
        <w:ind w:left="1440" w:hanging="360"/>
      </w:pPr>
      <w:rPr>
        <w:rFonts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34DE6ABF"/>
    <w:multiLevelType w:val="hybridMultilevel"/>
    <w:tmpl w:val="4E14B7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69F27BF"/>
    <w:multiLevelType w:val="hybridMultilevel"/>
    <w:tmpl w:val="141CD0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9401D43"/>
    <w:multiLevelType w:val="hybridMultilevel"/>
    <w:tmpl w:val="A89E5F26"/>
    <w:lvl w:ilvl="0" w:tplc="0409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8" w15:restartNumberingAfterBreak="0">
    <w:nsid w:val="3ADB20E7"/>
    <w:multiLevelType w:val="hybridMultilevel"/>
    <w:tmpl w:val="F024290C"/>
    <w:lvl w:ilvl="0" w:tplc="20000001">
      <w:start w:val="1"/>
      <w:numFmt w:val="bullet"/>
      <w:lvlText w:val=""/>
      <w:lvlJc w:val="left"/>
      <w:pPr>
        <w:ind w:left="775" w:hanging="360"/>
      </w:pPr>
      <w:rPr>
        <w:rFonts w:ascii="Symbol" w:hAnsi="Symbol" w:hint="default"/>
      </w:rPr>
    </w:lvl>
    <w:lvl w:ilvl="1" w:tplc="20000003" w:tentative="1">
      <w:start w:val="1"/>
      <w:numFmt w:val="bullet"/>
      <w:lvlText w:val="o"/>
      <w:lvlJc w:val="left"/>
      <w:pPr>
        <w:ind w:left="1495" w:hanging="360"/>
      </w:pPr>
      <w:rPr>
        <w:rFonts w:ascii="Courier New" w:hAnsi="Courier New" w:cs="Courier New" w:hint="default"/>
      </w:rPr>
    </w:lvl>
    <w:lvl w:ilvl="2" w:tplc="20000005" w:tentative="1">
      <w:start w:val="1"/>
      <w:numFmt w:val="bullet"/>
      <w:lvlText w:val=""/>
      <w:lvlJc w:val="left"/>
      <w:pPr>
        <w:ind w:left="2215" w:hanging="360"/>
      </w:pPr>
      <w:rPr>
        <w:rFonts w:ascii="Wingdings" w:hAnsi="Wingdings" w:hint="default"/>
      </w:rPr>
    </w:lvl>
    <w:lvl w:ilvl="3" w:tplc="20000001" w:tentative="1">
      <w:start w:val="1"/>
      <w:numFmt w:val="bullet"/>
      <w:lvlText w:val=""/>
      <w:lvlJc w:val="left"/>
      <w:pPr>
        <w:ind w:left="2935" w:hanging="360"/>
      </w:pPr>
      <w:rPr>
        <w:rFonts w:ascii="Symbol" w:hAnsi="Symbol" w:hint="default"/>
      </w:rPr>
    </w:lvl>
    <w:lvl w:ilvl="4" w:tplc="20000003" w:tentative="1">
      <w:start w:val="1"/>
      <w:numFmt w:val="bullet"/>
      <w:lvlText w:val="o"/>
      <w:lvlJc w:val="left"/>
      <w:pPr>
        <w:ind w:left="3655" w:hanging="360"/>
      </w:pPr>
      <w:rPr>
        <w:rFonts w:ascii="Courier New" w:hAnsi="Courier New" w:cs="Courier New" w:hint="default"/>
      </w:rPr>
    </w:lvl>
    <w:lvl w:ilvl="5" w:tplc="20000005" w:tentative="1">
      <w:start w:val="1"/>
      <w:numFmt w:val="bullet"/>
      <w:lvlText w:val=""/>
      <w:lvlJc w:val="left"/>
      <w:pPr>
        <w:ind w:left="4375" w:hanging="360"/>
      </w:pPr>
      <w:rPr>
        <w:rFonts w:ascii="Wingdings" w:hAnsi="Wingdings" w:hint="default"/>
      </w:rPr>
    </w:lvl>
    <w:lvl w:ilvl="6" w:tplc="20000001" w:tentative="1">
      <w:start w:val="1"/>
      <w:numFmt w:val="bullet"/>
      <w:lvlText w:val=""/>
      <w:lvlJc w:val="left"/>
      <w:pPr>
        <w:ind w:left="5095" w:hanging="360"/>
      </w:pPr>
      <w:rPr>
        <w:rFonts w:ascii="Symbol" w:hAnsi="Symbol" w:hint="default"/>
      </w:rPr>
    </w:lvl>
    <w:lvl w:ilvl="7" w:tplc="20000003" w:tentative="1">
      <w:start w:val="1"/>
      <w:numFmt w:val="bullet"/>
      <w:lvlText w:val="o"/>
      <w:lvlJc w:val="left"/>
      <w:pPr>
        <w:ind w:left="5815" w:hanging="360"/>
      </w:pPr>
      <w:rPr>
        <w:rFonts w:ascii="Courier New" w:hAnsi="Courier New" w:cs="Courier New" w:hint="default"/>
      </w:rPr>
    </w:lvl>
    <w:lvl w:ilvl="8" w:tplc="20000005" w:tentative="1">
      <w:start w:val="1"/>
      <w:numFmt w:val="bullet"/>
      <w:lvlText w:val=""/>
      <w:lvlJc w:val="left"/>
      <w:pPr>
        <w:ind w:left="6535" w:hanging="360"/>
      </w:pPr>
      <w:rPr>
        <w:rFonts w:ascii="Wingdings" w:hAnsi="Wingdings" w:hint="default"/>
      </w:rPr>
    </w:lvl>
  </w:abstractNum>
  <w:abstractNum w:abstractNumId="29" w15:restartNumberingAfterBreak="0">
    <w:nsid w:val="3B271A33"/>
    <w:multiLevelType w:val="hybridMultilevel"/>
    <w:tmpl w:val="9C4219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C2E669A"/>
    <w:multiLevelType w:val="hybridMultilevel"/>
    <w:tmpl w:val="36EC68AE"/>
    <w:lvl w:ilvl="0" w:tplc="20000001">
      <w:start w:val="1"/>
      <w:numFmt w:val="bullet"/>
      <w:lvlText w:val=""/>
      <w:lvlJc w:val="left"/>
      <w:pPr>
        <w:ind w:left="720" w:hanging="360"/>
      </w:pPr>
      <w:rPr>
        <w:rFonts w:ascii="Symbol" w:hAnsi="Symbol" w:hint="default"/>
      </w:rPr>
    </w:lvl>
    <w:lvl w:ilvl="1" w:tplc="48DEF920">
      <w:numFmt w:val="bullet"/>
      <w:lvlText w:val="-"/>
      <w:lvlJc w:val="left"/>
      <w:pPr>
        <w:ind w:left="1440" w:hanging="360"/>
      </w:pPr>
      <w:rPr>
        <w:rFonts w:ascii="Times New Roman" w:eastAsiaTheme="minorHAnsi" w:hAnsi="Times New Roman" w:cs="Times New Roman"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C9601B4"/>
    <w:multiLevelType w:val="hybridMultilevel"/>
    <w:tmpl w:val="2F30BB00"/>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3D1B7E45"/>
    <w:multiLevelType w:val="hybridMultilevel"/>
    <w:tmpl w:val="FB8001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3EE17601"/>
    <w:multiLevelType w:val="hybridMultilevel"/>
    <w:tmpl w:val="B1408930"/>
    <w:lvl w:ilvl="0" w:tplc="04090003">
      <w:start w:val="1"/>
      <w:numFmt w:val="bullet"/>
      <w:lvlText w:val="o"/>
      <w:lvlJc w:val="left"/>
      <w:pPr>
        <w:ind w:left="1495" w:hanging="360"/>
      </w:pPr>
      <w:rPr>
        <w:rFonts w:ascii="Courier New" w:hAnsi="Courier New" w:cs="Courier New" w:hint="default"/>
      </w:rPr>
    </w:lvl>
    <w:lvl w:ilvl="1" w:tplc="20000003" w:tentative="1">
      <w:start w:val="1"/>
      <w:numFmt w:val="bullet"/>
      <w:lvlText w:val="o"/>
      <w:lvlJc w:val="left"/>
      <w:pPr>
        <w:ind w:left="2215" w:hanging="360"/>
      </w:pPr>
      <w:rPr>
        <w:rFonts w:ascii="Courier New" w:hAnsi="Courier New" w:cs="Courier New" w:hint="default"/>
      </w:rPr>
    </w:lvl>
    <w:lvl w:ilvl="2" w:tplc="20000005" w:tentative="1">
      <w:start w:val="1"/>
      <w:numFmt w:val="bullet"/>
      <w:lvlText w:val=""/>
      <w:lvlJc w:val="left"/>
      <w:pPr>
        <w:ind w:left="2935" w:hanging="360"/>
      </w:pPr>
      <w:rPr>
        <w:rFonts w:ascii="Wingdings" w:hAnsi="Wingdings" w:hint="default"/>
      </w:rPr>
    </w:lvl>
    <w:lvl w:ilvl="3" w:tplc="20000001" w:tentative="1">
      <w:start w:val="1"/>
      <w:numFmt w:val="bullet"/>
      <w:lvlText w:val=""/>
      <w:lvlJc w:val="left"/>
      <w:pPr>
        <w:ind w:left="3655" w:hanging="360"/>
      </w:pPr>
      <w:rPr>
        <w:rFonts w:ascii="Symbol" w:hAnsi="Symbol" w:hint="default"/>
      </w:rPr>
    </w:lvl>
    <w:lvl w:ilvl="4" w:tplc="20000003" w:tentative="1">
      <w:start w:val="1"/>
      <w:numFmt w:val="bullet"/>
      <w:lvlText w:val="o"/>
      <w:lvlJc w:val="left"/>
      <w:pPr>
        <w:ind w:left="4375" w:hanging="360"/>
      </w:pPr>
      <w:rPr>
        <w:rFonts w:ascii="Courier New" w:hAnsi="Courier New" w:cs="Courier New" w:hint="default"/>
      </w:rPr>
    </w:lvl>
    <w:lvl w:ilvl="5" w:tplc="20000005" w:tentative="1">
      <w:start w:val="1"/>
      <w:numFmt w:val="bullet"/>
      <w:lvlText w:val=""/>
      <w:lvlJc w:val="left"/>
      <w:pPr>
        <w:ind w:left="5095" w:hanging="360"/>
      </w:pPr>
      <w:rPr>
        <w:rFonts w:ascii="Wingdings" w:hAnsi="Wingdings" w:hint="default"/>
      </w:rPr>
    </w:lvl>
    <w:lvl w:ilvl="6" w:tplc="20000001" w:tentative="1">
      <w:start w:val="1"/>
      <w:numFmt w:val="bullet"/>
      <w:lvlText w:val=""/>
      <w:lvlJc w:val="left"/>
      <w:pPr>
        <w:ind w:left="5815" w:hanging="360"/>
      </w:pPr>
      <w:rPr>
        <w:rFonts w:ascii="Symbol" w:hAnsi="Symbol" w:hint="default"/>
      </w:rPr>
    </w:lvl>
    <w:lvl w:ilvl="7" w:tplc="20000003" w:tentative="1">
      <w:start w:val="1"/>
      <w:numFmt w:val="bullet"/>
      <w:lvlText w:val="o"/>
      <w:lvlJc w:val="left"/>
      <w:pPr>
        <w:ind w:left="6535" w:hanging="360"/>
      </w:pPr>
      <w:rPr>
        <w:rFonts w:ascii="Courier New" w:hAnsi="Courier New" w:cs="Courier New" w:hint="default"/>
      </w:rPr>
    </w:lvl>
    <w:lvl w:ilvl="8" w:tplc="20000005" w:tentative="1">
      <w:start w:val="1"/>
      <w:numFmt w:val="bullet"/>
      <w:lvlText w:val=""/>
      <w:lvlJc w:val="left"/>
      <w:pPr>
        <w:ind w:left="7255" w:hanging="360"/>
      </w:pPr>
      <w:rPr>
        <w:rFonts w:ascii="Wingdings" w:hAnsi="Wingdings" w:hint="default"/>
      </w:rPr>
    </w:lvl>
  </w:abstractNum>
  <w:abstractNum w:abstractNumId="34" w15:restartNumberingAfterBreak="0">
    <w:nsid w:val="41854331"/>
    <w:multiLevelType w:val="hybridMultilevel"/>
    <w:tmpl w:val="E774CE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18E207E"/>
    <w:multiLevelType w:val="hybridMultilevel"/>
    <w:tmpl w:val="FDBEF1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1AC3567"/>
    <w:multiLevelType w:val="hybridMultilevel"/>
    <w:tmpl w:val="F864D7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2433754"/>
    <w:multiLevelType w:val="hybridMultilevel"/>
    <w:tmpl w:val="B12C70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33B5DB5"/>
    <w:multiLevelType w:val="hybridMultilevel"/>
    <w:tmpl w:val="97BED3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47048C5"/>
    <w:multiLevelType w:val="hybridMultilevel"/>
    <w:tmpl w:val="01DA82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53839A5"/>
    <w:multiLevelType w:val="hybridMultilevel"/>
    <w:tmpl w:val="44DE68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46561007"/>
    <w:multiLevelType w:val="hybridMultilevel"/>
    <w:tmpl w:val="023886A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47193A78"/>
    <w:multiLevelType w:val="hybridMultilevel"/>
    <w:tmpl w:val="845096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496F7A7F"/>
    <w:multiLevelType w:val="hybridMultilevel"/>
    <w:tmpl w:val="74E4E4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52012FCF"/>
    <w:multiLevelType w:val="hybridMultilevel"/>
    <w:tmpl w:val="C66E1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52124951"/>
    <w:multiLevelType w:val="hybridMultilevel"/>
    <w:tmpl w:val="BB6252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3EE28AA"/>
    <w:multiLevelType w:val="hybridMultilevel"/>
    <w:tmpl w:val="101443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7065431"/>
    <w:multiLevelType w:val="hybridMultilevel"/>
    <w:tmpl w:val="6BF4D8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58C9614B"/>
    <w:multiLevelType w:val="hybridMultilevel"/>
    <w:tmpl w:val="AF2CBC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5B824E7A"/>
    <w:multiLevelType w:val="hybridMultilevel"/>
    <w:tmpl w:val="2B98D0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5C2A0E18"/>
    <w:multiLevelType w:val="multilevel"/>
    <w:tmpl w:val="050E3F4C"/>
    <w:lvl w:ilvl="0">
      <w:start w:val="1"/>
      <w:numFmt w:val="decimal"/>
      <w:lvlText w:val="%1"/>
      <w:lvlJc w:val="left"/>
      <w:pPr>
        <w:ind w:left="720" w:hanging="360"/>
      </w:pPr>
      <w:rPr>
        <w:rFonts w:hint="default"/>
      </w:rPr>
    </w:lvl>
    <w:lvl w:ilvl="1">
      <w:start w:val="1"/>
      <w:numFmt w:val="decimal"/>
      <w:pStyle w:val="Style1"/>
      <w:isLgl/>
      <w:lvlText w:val="%1.%2"/>
      <w:lvlJc w:val="left"/>
      <w:pPr>
        <w:ind w:left="780" w:hanging="420"/>
      </w:pPr>
      <w:rPr>
        <w:rFonts w:ascii="Times New Roman" w:hAnsi="Times New Roman" w:cs="Times New Roman" w:hint="default"/>
        <w:b/>
        <w:i/>
      </w:rPr>
    </w:lvl>
    <w:lvl w:ilvl="2">
      <w:start w:val="1"/>
      <w:numFmt w:val="decimal"/>
      <w:isLgl/>
      <w:lvlText w:val="%1.%2.%3"/>
      <w:lvlJc w:val="left"/>
      <w:pPr>
        <w:ind w:left="1080" w:hanging="720"/>
      </w:pPr>
      <w:rPr>
        <w:rFonts w:hint="default"/>
      </w:rPr>
    </w:lvl>
    <w:lvl w:ilvl="3">
      <w:start w:val="1"/>
      <w:numFmt w:val="decimal"/>
      <w:pStyle w:val="Style2"/>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DCF14FF"/>
    <w:multiLevelType w:val="hybridMultilevel"/>
    <w:tmpl w:val="784465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5E617A76"/>
    <w:multiLevelType w:val="hybridMultilevel"/>
    <w:tmpl w:val="9BA206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5F451D82"/>
    <w:multiLevelType w:val="multilevel"/>
    <w:tmpl w:val="AC6AFAD4"/>
    <w:lvl w:ilvl="0">
      <w:start w:val="1"/>
      <w:numFmt w:val="decimal"/>
      <w:pStyle w:val="Chapter"/>
      <w:suff w:val="space"/>
      <w:lvlText w:val="Chapitre %1"/>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hapter"/>
      <w:suff w:val="space"/>
      <w:lvlText w:val="%1.%2"/>
      <w:lvlJc w:val="left"/>
      <w:pPr>
        <w:ind w:left="0" w:firstLine="0"/>
      </w:pPr>
      <w:rPr>
        <w:rFonts w:ascii="Times New Roman" w:hAnsi="Times New Roman" w:hint="default"/>
        <w:b/>
        <w:i w:val="0"/>
        <w:sz w:val="24"/>
      </w:rPr>
    </w:lvl>
    <w:lvl w:ilvl="2">
      <w:start w:val="1"/>
      <w:numFmt w:val="decimal"/>
      <w:suff w:val="space"/>
      <w:lvlText w:val="%1.%2.%3"/>
      <w:lvlJc w:val="left"/>
      <w:pPr>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Chapter"/>
      <w:suff w:val="space"/>
      <w:lvlText w:val="%1.%2.%3.%4"/>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suff w:val="space"/>
      <w:lvlText w:val="%5."/>
      <w:lvlJc w:val="left"/>
      <w:pPr>
        <w:ind w:left="0" w:firstLine="0"/>
      </w:pPr>
      <w:rPr>
        <w:rFonts w:ascii="Times New Roman" w:hAnsi="Times New Roman" w:hint="default"/>
        <w:b w:val="0"/>
        <w:i/>
        <w:sz w:val="24"/>
      </w:rPr>
    </w:lvl>
    <w:lvl w:ilvl="5">
      <w:start w:val="1"/>
      <w:numFmt w:val="decimalZero"/>
      <w:lvlRestart w:val="1"/>
      <w:suff w:val="space"/>
      <w:lvlText w:val="Définition %1.%6 :"/>
      <w:lvlJc w:val="left"/>
      <w:pPr>
        <w:ind w:left="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Zero"/>
      <w:lvlRestart w:val="1"/>
      <w:suff w:val="space"/>
      <w:lvlText w:val="Figure %1.%7 :"/>
      <w:lvlJc w:val="left"/>
      <w:pPr>
        <w:ind w:left="0" w:firstLine="0"/>
      </w:pPr>
      <w:rPr>
        <w:rFonts w:ascii="Times New Roman" w:hAnsi="Times New Roman" w:hint="default"/>
        <w:b/>
        <w:i w:val="0"/>
      </w:rPr>
    </w:lvl>
    <w:lvl w:ilvl="7">
      <w:start w:val="1"/>
      <w:numFmt w:val="decimalZero"/>
      <w:pStyle w:val="Table"/>
      <w:suff w:val="space"/>
      <w:lvlText w:val="Tableau %1.%8 :"/>
      <w:lvlJc w:val="left"/>
      <w:pPr>
        <w:ind w:left="0" w:firstLine="0"/>
      </w:pPr>
      <w:rPr>
        <w:rFonts w:ascii="Times New Roman" w:hAnsi="Times New Roman" w:hint="default"/>
        <w:b/>
        <w:i w:val="0"/>
        <w:sz w:val="24"/>
      </w:rPr>
    </w:lvl>
    <w:lvl w:ilvl="8">
      <w:start w:val="1"/>
      <w:numFmt w:val="decimalZero"/>
      <w:lvlRestart w:val="1"/>
      <w:lvlText w:val="[%1.%9]"/>
      <w:lvlJc w:val="left"/>
      <w:pPr>
        <w:tabs>
          <w:tab w:val="num" w:pos="1134"/>
        </w:tabs>
        <w:ind w:left="0" w:firstLine="0"/>
      </w:pPr>
      <w:rPr>
        <w:rFonts w:ascii="Times New Roman" w:hAnsi="Times New Roman" w:hint="default"/>
        <w:b w:val="0"/>
        <w:i w:val="0"/>
        <w:sz w:val="24"/>
      </w:rPr>
    </w:lvl>
  </w:abstractNum>
  <w:abstractNum w:abstractNumId="54" w15:restartNumberingAfterBreak="0">
    <w:nsid w:val="619E3620"/>
    <w:multiLevelType w:val="hybridMultilevel"/>
    <w:tmpl w:val="5636BC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2F7666A"/>
    <w:multiLevelType w:val="hybridMultilevel"/>
    <w:tmpl w:val="FF421310"/>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56" w15:restartNumberingAfterBreak="0">
    <w:nsid w:val="642112FA"/>
    <w:multiLevelType w:val="hybridMultilevel"/>
    <w:tmpl w:val="A45E52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4502D00"/>
    <w:multiLevelType w:val="hybridMultilevel"/>
    <w:tmpl w:val="230E25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FE6B47"/>
    <w:multiLevelType w:val="hybridMultilevel"/>
    <w:tmpl w:val="82A8CC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9BD42D5"/>
    <w:multiLevelType w:val="hybridMultilevel"/>
    <w:tmpl w:val="5BF081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C4B3A6D"/>
    <w:multiLevelType w:val="hybridMultilevel"/>
    <w:tmpl w:val="2884DC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DE94FA8"/>
    <w:multiLevelType w:val="hybridMultilevel"/>
    <w:tmpl w:val="5FF46E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71627AA1"/>
    <w:multiLevelType w:val="hybridMultilevel"/>
    <w:tmpl w:val="9AAC52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1A236FF"/>
    <w:multiLevelType w:val="hybridMultilevel"/>
    <w:tmpl w:val="A3C65E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46922A7"/>
    <w:multiLevelType w:val="hybridMultilevel"/>
    <w:tmpl w:val="F672276A"/>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79405FCE"/>
    <w:multiLevelType w:val="hybridMultilevel"/>
    <w:tmpl w:val="5EC04D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9935C52"/>
    <w:multiLevelType w:val="hybridMultilevel"/>
    <w:tmpl w:val="D9FC15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7A0E4043"/>
    <w:multiLevelType w:val="hybridMultilevel"/>
    <w:tmpl w:val="321224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7A2775BC"/>
    <w:multiLevelType w:val="hybridMultilevel"/>
    <w:tmpl w:val="F16438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7AB834D3"/>
    <w:multiLevelType w:val="hybridMultilevel"/>
    <w:tmpl w:val="B25E6702"/>
    <w:lvl w:ilvl="0" w:tplc="60D897F0">
      <w:start w:val="1"/>
      <w:numFmt w:val="bullet"/>
      <w:pStyle w:val="Puce"/>
      <w:lvlText w:val=""/>
      <w:lvlJc w:val="left"/>
      <w:pPr>
        <w:ind w:left="1077" w:hanging="360"/>
      </w:pPr>
      <w:rPr>
        <w:rFonts w:ascii="Symbol" w:hAnsi="Symbol" w:hint="default"/>
        <w:color w:val="auto"/>
      </w:rPr>
    </w:lvl>
    <w:lvl w:ilvl="1" w:tplc="7CE6FF5E" w:tentative="1">
      <w:start w:val="1"/>
      <w:numFmt w:val="bullet"/>
      <w:lvlText w:val="o"/>
      <w:lvlJc w:val="left"/>
      <w:pPr>
        <w:ind w:left="1797" w:hanging="360"/>
      </w:pPr>
      <w:rPr>
        <w:rFonts w:ascii="Courier New" w:hAnsi="Courier New" w:cs="Courier New" w:hint="default"/>
      </w:rPr>
    </w:lvl>
    <w:lvl w:ilvl="2" w:tplc="85E08546" w:tentative="1">
      <w:start w:val="1"/>
      <w:numFmt w:val="bullet"/>
      <w:lvlText w:val=""/>
      <w:lvlJc w:val="left"/>
      <w:pPr>
        <w:ind w:left="2517" w:hanging="360"/>
      </w:pPr>
      <w:rPr>
        <w:rFonts w:ascii="Wingdings" w:hAnsi="Wingdings" w:hint="default"/>
      </w:rPr>
    </w:lvl>
    <w:lvl w:ilvl="3" w:tplc="45CAD422" w:tentative="1">
      <w:start w:val="1"/>
      <w:numFmt w:val="bullet"/>
      <w:lvlText w:val=""/>
      <w:lvlJc w:val="left"/>
      <w:pPr>
        <w:ind w:left="3237" w:hanging="360"/>
      </w:pPr>
      <w:rPr>
        <w:rFonts w:ascii="Symbol" w:hAnsi="Symbol" w:hint="default"/>
      </w:rPr>
    </w:lvl>
    <w:lvl w:ilvl="4" w:tplc="BCDE092E" w:tentative="1">
      <w:start w:val="1"/>
      <w:numFmt w:val="bullet"/>
      <w:lvlText w:val="o"/>
      <w:lvlJc w:val="left"/>
      <w:pPr>
        <w:ind w:left="3957" w:hanging="360"/>
      </w:pPr>
      <w:rPr>
        <w:rFonts w:ascii="Courier New" w:hAnsi="Courier New" w:cs="Courier New" w:hint="default"/>
      </w:rPr>
    </w:lvl>
    <w:lvl w:ilvl="5" w:tplc="9660504C" w:tentative="1">
      <w:start w:val="1"/>
      <w:numFmt w:val="bullet"/>
      <w:lvlText w:val=""/>
      <w:lvlJc w:val="left"/>
      <w:pPr>
        <w:ind w:left="4677" w:hanging="360"/>
      </w:pPr>
      <w:rPr>
        <w:rFonts w:ascii="Wingdings" w:hAnsi="Wingdings" w:hint="default"/>
      </w:rPr>
    </w:lvl>
    <w:lvl w:ilvl="6" w:tplc="FDDECAB2" w:tentative="1">
      <w:start w:val="1"/>
      <w:numFmt w:val="bullet"/>
      <w:lvlText w:val=""/>
      <w:lvlJc w:val="left"/>
      <w:pPr>
        <w:ind w:left="5397" w:hanging="360"/>
      </w:pPr>
      <w:rPr>
        <w:rFonts w:ascii="Symbol" w:hAnsi="Symbol" w:hint="default"/>
      </w:rPr>
    </w:lvl>
    <w:lvl w:ilvl="7" w:tplc="CB0C19D8" w:tentative="1">
      <w:start w:val="1"/>
      <w:numFmt w:val="bullet"/>
      <w:lvlText w:val="o"/>
      <w:lvlJc w:val="left"/>
      <w:pPr>
        <w:ind w:left="6117" w:hanging="360"/>
      </w:pPr>
      <w:rPr>
        <w:rFonts w:ascii="Courier New" w:hAnsi="Courier New" w:cs="Courier New" w:hint="default"/>
      </w:rPr>
    </w:lvl>
    <w:lvl w:ilvl="8" w:tplc="E09428C6" w:tentative="1">
      <w:start w:val="1"/>
      <w:numFmt w:val="bullet"/>
      <w:lvlText w:val=""/>
      <w:lvlJc w:val="left"/>
      <w:pPr>
        <w:ind w:left="6837" w:hanging="360"/>
      </w:pPr>
      <w:rPr>
        <w:rFonts w:ascii="Wingdings" w:hAnsi="Wingdings" w:hint="default"/>
      </w:rPr>
    </w:lvl>
  </w:abstractNum>
  <w:abstractNum w:abstractNumId="70" w15:restartNumberingAfterBreak="0">
    <w:nsid w:val="7B8451D9"/>
    <w:multiLevelType w:val="hybridMultilevel"/>
    <w:tmpl w:val="2F729C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15:restartNumberingAfterBreak="0">
    <w:nsid w:val="7E263DCA"/>
    <w:multiLevelType w:val="hybridMultilevel"/>
    <w:tmpl w:val="41B8BF1A"/>
    <w:lvl w:ilvl="0" w:tplc="13AE7ACC">
      <w:start w:val="1"/>
      <w:numFmt w:val="decimal"/>
      <w:pStyle w:val="Notation"/>
      <w:suff w:val="space"/>
      <w:lvlText w:val="%1."/>
      <w:lvlJc w:val="left"/>
      <w:pPr>
        <w:ind w:left="0" w:firstLine="0"/>
      </w:pPr>
      <w:rPr>
        <w:rFonts w:ascii="Times New Roman" w:hAnsi="Times New Roman" w:hint="default"/>
        <w:b/>
        <w:i w:val="0"/>
        <w:sz w:val="24"/>
      </w:rPr>
    </w:lvl>
    <w:lvl w:ilvl="1" w:tplc="040C0003">
      <w:start w:val="1"/>
      <w:numFmt w:val="lowerLetter"/>
      <w:lvlText w:val="%2."/>
      <w:lvlJc w:val="left"/>
      <w:pPr>
        <w:ind w:left="1440" w:hanging="360"/>
      </w:pPr>
    </w:lvl>
    <w:lvl w:ilvl="2" w:tplc="040C0005">
      <w:start w:val="1"/>
      <w:numFmt w:val="lowerRoman"/>
      <w:lvlText w:val="%3."/>
      <w:lvlJc w:val="right"/>
      <w:pPr>
        <w:ind w:left="2160" w:hanging="180"/>
      </w:pPr>
    </w:lvl>
    <w:lvl w:ilvl="3" w:tplc="040C000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num w:numId="1" w16cid:durableId="788745667">
    <w:abstractNumId w:val="2"/>
  </w:num>
  <w:num w:numId="2" w16cid:durableId="1819766612">
    <w:abstractNumId w:val="50"/>
  </w:num>
  <w:num w:numId="3" w16cid:durableId="1374429157">
    <w:abstractNumId w:val="53"/>
  </w:num>
  <w:num w:numId="4" w16cid:durableId="1461419545">
    <w:abstractNumId w:val="69"/>
  </w:num>
  <w:num w:numId="5" w16cid:durableId="1843934319">
    <w:abstractNumId w:val="71"/>
  </w:num>
  <w:num w:numId="6" w16cid:durableId="1248687513">
    <w:abstractNumId w:val="38"/>
  </w:num>
  <w:num w:numId="7" w16cid:durableId="2058581919">
    <w:abstractNumId w:val="6"/>
  </w:num>
  <w:num w:numId="8" w16cid:durableId="762722474">
    <w:abstractNumId w:val="54"/>
  </w:num>
  <w:num w:numId="9" w16cid:durableId="445009663">
    <w:abstractNumId w:val="62"/>
  </w:num>
  <w:num w:numId="10" w16cid:durableId="91099051">
    <w:abstractNumId w:val="3"/>
  </w:num>
  <w:num w:numId="11" w16cid:durableId="834687555">
    <w:abstractNumId w:val="14"/>
  </w:num>
  <w:num w:numId="12" w16cid:durableId="1869294526">
    <w:abstractNumId w:val="4"/>
  </w:num>
  <w:num w:numId="13" w16cid:durableId="1769110979">
    <w:abstractNumId w:val="46"/>
  </w:num>
  <w:num w:numId="14" w16cid:durableId="1252398234">
    <w:abstractNumId w:val="57"/>
  </w:num>
  <w:num w:numId="15" w16cid:durableId="1186821904">
    <w:abstractNumId w:val="44"/>
  </w:num>
  <w:num w:numId="16" w16cid:durableId="105270483">
    <w:abstractNumId w:val="40"/>
  </w:num>
  <w:num w:numId="17" w16cid:durableId="1978872926">
    <w:abstractNumId w:val="52"/>
  </w:num>
  <w:num w:numId="18" w16cid:durableId="1029255524">
    <w:abstractNumId w:val="70"/>
  </w:num>
  <w:num w:numId="19" w16cid:durableId="491454558">
    <w:abstractNumId w:val="34"/>
  </w:num>
  <w:num w:numId="20" w16cid:durableId="1130628138">
    <w:abstractNumId w:val="10"/>
  </w:num>
  <w:num w:numId="21" w16cid:durableId="1332949868">
    <w:abstractNumId w:val="59"/>
  </w:num>
  <w:num w:numId="22" w16cid:durableId="820195085">
    <w:abstractNumId w:val="20"/>
  </w:num>
  <w:num w:numId="23" w16cid:durableId="582295744">
    <w:abstractNumId w:val="48"/>
  </w:num>
  <w:num w:numId="24" w16cid:durableId="1845507474">
    <w:abstractNumId w:val="0"/>
  </w:num>
  <w:num w:numId="25" w16cid:durableId="576939334">
    <w:abstractNumId w:val="58"/>
  </w:num>
  <w:num w:numId="26" w16cid:durableId="2135753656">
    <w:abstractNumId w:val="68"/>
  </w:num>
  <w:num w:numId="27" w16cid:durableId="921838016">
    <w:abstractNumId w:val="19"/>
  </w:num>
  <w:num w:numId="28" w16cid:durableId="706418943">
    <w:abstractNumId w:val="32"/>
  </w:num>
  <w:num w:numId="29" w16cid:durableId="22177894">
    <w:abstractNumId w:val="23"/>
  </w:num>
  <w:num w:numId="30" w16cid:durableId="254556433">
    <w:abstractNumId w:val="12"/>
  </w:num>
  <w:num w:numId="31" w16cid:durableId="161163555">
    <w:abstractNumId w:val="30"/>
  </w:num>
  <w:num w:numId="32" w16cid:durableId="1582057623">
    <w:abstractNumId w:val="63"/>
  </w:num>
  <w:num w:numId="33" w16cid:durableId="1998461052">
    <w:abstractNumId w:val="5"/>
  </w:num>
  <w:num w:numId="34" w16cid:durableId="332152493">
    <w:abstractNumId w:val="60"/>
  </w:num>
  <w:num w:numId="35" w16cid:durableId="30302131">
    <w:abstractNumId w:val="39"/>
  </w:num>
  <w:num w:numId="36" w16cid:durableId="609775816">
    <w:abstractNumId w:val="16"/>
  </w:num>
  <w:num w:numId="37" w16cid:durableId="206914072">
    <w:abstractNumId w:val="22"/>
  </w:num>
  <w:num w:numId="38" w16cid:durableId="1623538494">
    <w:abstractNumId w:val="35"/>
  </w:num>
  <w:num w:numId="39" w16cid:durableId="183253476">
    <w:abstractNumId w:val="33"/>
  </w:num>
  <w:num w:numId="40" w16cid:durableId="834027625">
    <w:abstractNumId w:val="27"/>
  </w:num>
  <w:num w:numId="41" w16cid:durableId="465124790">
    <w:abstractNumId w:val="42"/>
  </w:num>
  <w:num w:numId="42" w16cid:durableId="767579606">
    <w:abstractNumId w:val="21"/>
  </w:num>
  <w:num w:numId="43" w16cid:durableId="2110811357">
    <w:abstractNumId w:val="24"/>
  </w:num>
  <w:num w:numId="44" w16cid:durableId="1263997182">
    <w:abstractNumId w:val="9"/>
  </w:num>
  <w:num w:numId="45" w16cid:durableId="1595551486">
    <w:abstractNumId w:val="49"/>
  </w:num>
  <w:num w:numId="46" w16cid:durableId="2137136822">
    <w:abstractNumId w:val="29"/>
  </w:num>
  <w:num w:numId="47" w16cid:durableId="1710109779">
    <w:abstractNumId w:val="11"/>
  </w:num>
  <w:num w:numId="48" w16cid:durableId="1607232303">
    <w:abstractNumId w:val="28"/>
  </w:num>
  <w:num w:numId="49" w16cid:durableId="2003967850">
    <w:abstractNumId w:val="17"/>
  </w:num>
  <w:num w:numId="50" w16cid:durableId="620036530">
    <w:abstractNumId w:val="47"/>
  </w:num>
  <w:num w:numId="51" w16cid:durableId="1365596565">
    <w:abstractNumId w:val="67"/>
  </w:num>
  <w:num w:numId="52" w16cid:durableId="1084497390">
    <w:abstractNumId w:val="37"/>
  </w:num>
  <w:num w:numId="53" w16cid:durableId="478620579">
    <w:abstractNumId w:val="36"/>
  </w:num>
  <w:num w:numId="54" w16cid:durableId="1568568390">
    <w:abstractNumId w:val="41"/>
  </w:num>
  <w:num w:numId="55" w16cid:durableId="871576127">
    <w:abstractNumId w:val="43"/>
  </w:num>
  <w:num w:numId="56" w16cid:durableId="2127776230">
    <w:abstractNumId w:val="18"/>
  </w:num>
  <w:num w:numId="57" w16cid:durableId="971834559">
    <w:abstractNumId w:val="7"/>
  </w:num>
  <w:num w:numId="58" w16cid:durableId="1465351384">
    <w:abstractNumId w:val="31"/>
  </w:num>
  <w:num w:numId="59" w16cid:durableId="1339191472">
    <w:abstractNumId w:val="64"/>
  </w:num>
  <w:num w:numId="60" w16cid:durableId="847867597">
    <w:abstractNumId w:val="45"/>
  </w:num>
  <w:num w:numId="61" w16cid:durableId="1068841607">
    <w:abstractNumId w:val="66"/>
  </w:num>
  <w:num w:numId="62" w16cid:durableId="1173959314">
    <w:abstractNumId w:val="1"/>
  </w:num>
  <w:num w:numId="63" w16cid:durableId="360479818">
    <w:abstractNumId w:val="65"/>
  </w:num>
  <w:num w:numId="64" w16cid:durableId="241763969">
    <w:abstractNumId w:val="8"/>
  </w:num>
  <w:num w:numId="65" w16cid:durableId="258875412">
    <w:abstractNumId w:val="61"/>
  </w:num>
  <w:num w:numId="66" w16cid:durableId="1593858138">
    <w:abstractNumId w:val="51"/>
  </w:num>
  <w:num w:numId="67" w16cid:durableId="988438209">
    <w:abstractNumId w:val="26"/>
  </w:num>
  <w:num w:numId="68" w16cid:durableId="1307860700">
    <w:abstractNumId w:val="15"/>
  </w:num>
  <w:num w:numId="69" w16cid:durableId="1346054211">
    <w:abstractNumId w:val="56"/>
  </w:num>
  <w:num w:numId="70" w16cid:durableId="458691466">
    <w:abstractNumId w:val="13"/>
  </w:num>
  <w:num w:numId="71" w16cid:durableId="150297982">
    <w:abstractNumId w:val="25"/>
  </w:num>
  <w:num w:numId="72" w16cid:durableId="166790937">
    <w:abstractNumId w:val="5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hideSpellingErrors/>
  <w:attachedTemplate r:id="rId1"/>
  <w:defaultTabStop w:val="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F47"/>
    <w:rsid w:val="00000212"/>
    <w:rsid w:val="0000039A"/>
    <w:rsid w:val="0000076E"/>
    <w:rsid w:val="0000082C"/>
    <w:rsid w:val="000009F9"/>
    <w:rsid w:val="00000C81"/>
    <w:rsid w:val="00000EE3"/>
    <w:rsid w:val="000015C4"/>
    <w:rsid w:val="00001775"/>
    <w:rsid w:val="0000195B"/>
    <w:rsid w:val="00001A41"/>
    <w:rsid w:val="00001E70"/>
    <w:rsid w:val="00001E9C"/>
    <w:rsid w:val="000021E5"/>
    <w:rsid w:val="00002577"/>
    <w:rsid w:val="00002656"/>
    <w:rsid w:val="00002677"/>
    <w:rsid w:val="000026D4"/>
    <w:rsid w:val="00002919"/>
    <w:rsid w:val="00002B4E"/>
    <w:rsid w:val="00003B60"/>
    <w:rsid w:val="00003DC5"/>
    <w:rsid w:val="00005FE6"/>
    <w:rsid w:val="0000688C"/>
    <w:rsid w:val="000075C9"/>
    <w:rsid w:val="00007FF6"/>
    <w:rsid w:val="00010321"/>
    <w:rsid w:val="000103F3"/>
    <w:rsid w:val="000106D3"/>
    <w:rsid w:val="0001147A"/>
    <w:rsid w:val="00011AE6"/>
    <w:rsid w:val="00011FD5"/>
    <w:rsid w:val="00012A75"/>
    <w:rsid w:val="00012F72"/>
    <w:rsid w:val="00013285"/>
    <w:rsid w:val="00013F2E"/>
    <w:rsid w:val="00014649"/>
    <w:rsid w:val="00014674"/>
    <w:rsid w:val="00014D9B"/>
    <w:rsid w:val="00014F06"/>
    <w:rsid w:val="00014F57"/>
    <w:rsid w:val="000152E5"/>
    <w:rsid w:val="000159AA"/>
    <w:rsid w:val="00015D23"/>
    <w:rsid w:val="0001646D"/>
    <w:rsid w:val="000169A2"/>
    <w:rsid w:val="00016A42"/>
    <w:rsid w:val="00016DDB"/>
    <w:rsid w:val="00016FA6"/>
    <w:rsid w:val="00016FEE"/>
    <w:rsid w:val="00017189"/>
    <w:rsid w:val="000173F9"/>
    <w:rsid w:val="0001762F"/>
    <w:rsid w:val="000176E4"/>
    <w:rsid w:val="00017860"/>
    <w:rsid w:val="00017884"/>
    <w:rsid w:val="00017A70"/>
    <w:rsid w:val="00017E71"/>
    <w:rsid w:val="00020C38"/>
    <w:rsid w:val="000218BE"/>
    <w:rsid w:val="00021A3A"/>
    <w:rsid w:val="00021F82"/>
    <w:rsid w:val="00022382"/>
    <w:rsid w:val="000226F0"/>
    <w:rsid w:val="000226FE"/>
    <w:rsid w:val="00022856"/>
    <w:rsid w:val="000229C0"/>
    <w:rsid w:val="00022DDE"/>
    <w:rsid w:val="00022FE1"/>
    <w:rsid w:val="00023B34"/>
    <w:rsid w:val="00023E3C"/>
    <w:rsid w:val="000241D2"/>
    <w:rsid w:val="000242AA"/>
    <w:rsid w:val="0002444C"/>
    <w:rsid w:val="00024521"/>
    <w:rsid w:val="00024BAF"/>
    <w:rsid w:val="00025038"/>
    <w:rsid w:val="0002519E"/>
    <w:rsid w:val="000253CF"/>
    <w:rsid w:val="000255A1"/>
    <w:rsid w:val="000255D9"/>
    <w:rsid w:val="0002576B"/>
    <w:rsid w:val="00026337"/>
    <w:rsid w:val="0002643B"/>
    <w:rsid w:val="00026721"/>
    <w:rsid w:val="000268E5"/>
    <w:rsid w:val="00026A36"/>
    <w:rsid w:val="0002705E"/>
    <w:rsid w:val="00027240"/>
    <w:rsid w:val="000272A8"/>
    <w:rsid w:val="000277C2"/>
    <w:rsid w:val="00027B00"/>
    <w:rsid w:val="00027E22"/>
    <w:rsid w:val="000304BD"/>
    <w:rsid w:val="00030AE1"/>
    <w:rsid w:val="00031486"/>
    <w:rsid w:val="000316D8"/>
    <w:rsid w:val="00031BE6"/>
    <w:rsid w:val="00031F8D"/>
    <w:rsid w:val="00032097"/>
    <w:rsid w:val="00032179"/>
    <w:rsid w:val="000322AF"/>
    <w:rsid w:val="00032BEA"/>
    <w:rsid w:val="00032DFA"/>
    <w:rsid w:val="00033448"/>
    <w:rsid w:val="00033510"/>
    <w:rsid w:val="00033679"/>
    <w:rsid w:val="0003373F"/>
    <w:rsid w:val="000340F1"/>
    <w:rsid w:val="00034344"/>
    <w:rsid w:val="000354F1"/>
    <w:rsid w:val="000355D3"/>
    <w:rsid w:val="00035815"/>
    <w:rsid w:val="0003585D"/>
    <w:rsid w:val="0003588A"/>
    <w:rsid w:val="000359A5"/>
    <w:rsid w:val="00036284"/>
    <w:rsid w:val="000373EA"/>
    <w:rsid w:val="00037614"/>
    <w:rsid w:val="000376F0"/>
    <w:rsid w:val="000379E4"/>
    <w:rsid w:val="00040510"/>
    <w:rsid w:val="0004108B"/>
    <w:rsid w:val="00041120"/>
    <w:rsid w:val="00041349"/>
    <w:rsid w:val="000416CF"/>
    <w:rsid w:val="00041EE8"/>
    <w:rsid w:val="00041F67"/>
    <w:rsid w:val="000423DD"/>
    <w:rsid w:val="0004289F"/>
    <w:rsid w:val="00042B9B"/>
    <w:rsid w:val="00042BAB"/>
    <w:rsid w:val="00044123"/>
    <w:rsid w:val="00044150"/>
    <w:rsid w:val="00044208"/>
    <w:rsid w:val="0004437F"/>
    <w:rsid w:val="00044461"/>
    <w:rsid w:val="00044467"/>
    <w:rsid w:val="000444E1"/>
    <w:rsid w:val="0004451D"/>
    <w:rsid w:val="000446EB"/>
    <w:rsid w:val="00044A41"/>
    <w:rsid w:val="00044F79"/>
    <w:rsid w:val="000452F8"/>
    <w:rsid w:val="0004570B"/>
    <w:rsid w:val="0004582A"/>
    <w:rsid w:val="0004623B"/>
    <w:rsid w:val="0004629C"/>
    <w:rsid w:val="0004653C"/>
    <w:rsid w:val="00046773"/>
    <w:rsid w:val="0004684E"/>
    <w:rsid w:val="00046AFB"/>
    <w:rsid w:val="00046C6E"/>
    <w:rsid w:val="00046F23"/>
    <w:rsid w:val="00047024"/>
    <w:rsid w:val="0004730F"/>
    <w:rsid w:val="00047411"/>
    <w:rsid w:val="000474DD"/>
    <w:rsid w:val="00047907"/>
    <w:rsid w:val="000500A2"/>
    <w:rsid w:val="00050213"/>
    <w:rsid w:val="00050343"/>
    <w:rsid w:val="000512F0"/>
    <w:rsid w:val="000514F3"/>
    <w:rsid w:val="00051632"/>
    <w:rsid w:val="0005188E"/>
    <w:rsid w:val="00051969"/>
    <w:rsid w:val="000527C5"/>
    <w:rsid w:val="00052E75"/>
    <w:rsid w:val="00052E84"/>
    <w:rsid w:val="00052F0E"/>
    <w:rsid w:val="0005340A"/>
    <w:rsid w:val="00053979"/>
    <w:rsid w:val="0005399F"/>
    <w:rsid w:val="00053A71"/>
    <w:rsid w:val="00053CBF"/>
    <w:rsid w:val="00054145"/>
    <w:rsid w:val="000543BF"/>
    <w:rsid w:val="000545BF"/>
    <w:rsid w:val="00054665"/>
    <w:rsid w:val="00054700"/>
    <w:rsid w:val="000547C5"/>
    <w:rsid w:val="00054860"/>
    <w:rsid w:val="00055068"/>
    <w:rsid w:val="0005509C"/>
    <w:rsid w:val="0005532F"/>
    <w:rsid w:val="00055509"/>
    <w:rsid w:val="000556FE"/>
    <w:rsid w:val="000557F2"/>
    <w:rsid w:val="000559A4"/>
    <w:rsid w:val="00055D83"/>
    <w:rsid w:val="00055DC9"/>
    <w:rsid w:val="00055DEA"/>
    <w:rsid w:val="00056E78"/>
    <w:rsid w:val="00056EA6"/>
    <w:rsid w:val="0005704A"/>
    <w:rsid w:val="000574C2"/>
    <w:rsid w:val="0005772A"/>
    <w:rsid w:val="00057943"/>
    <w:rsid w:val="000579C1"/>
    <w:rsid w:val="00057DD5"/>
    <w:rsid w:val="00057F65"/>
    <w:rsid w:val="00057FF0"/>
    <w:rsid w:val="00060BBC"/>
    <w:rsid w:val="0006110F"/>
    <w:rsid w:val="00061111"/>
    <w:rsid w:val="00061558"/>
    <w:rsid w:val="000618BF"/>
    <w:rsid w:val="00061D93"/>
    <w:rsid w:val="00061DC2"/>
    <w:rsid w:val="00061E8F"/>
    <w:rsid w:val="00061F33"/>
    <w:rsid w:val="000623D6"/>
    <w:rsid w:val="0006277B"/>
    <w:rsid w:val="00062B91"/>
    <w:rsid w:val="000631C5"/>
    <w:rsid w:val="0006419A"/>
    <w:rsid w:val="0006432F"/>
    <w:rsid w:val="00064756"/>
    <w:rsid w:val="00064A16"/>
    <w:rsid w:val="00064C14"/>
    <w:rsid w:val="0006506E"/>
    <w:rsid w:val="0006542F"/>
    <w:rsid w:val="00065490"/>
    <w:rsid w:val="000659E9"/>
    <w:rsid w:val="00065B77"/>
    <w:rsid w:val="00065F13"/>
    <w:rsid w:val="0006660A"/>
    <w:rsid w:val="00067486"/>
    <w:rsid w:val="00067798"/>
    <w:rsid w:val="00067F02"/>
    <w:rsid w:val="00070328"/>
    <w:rsid w:val="0007089F"/>
    <w:rsid w:val="00071936"/>
    <w:rsid w:val="000719F6"/>
    <w:rsid w:val="00071E3B"/>
    <w:rsid w:val="00072787"/>
    <w:rsid w:val="00072919"/>
    <w:rsid w:val="00072A9B"/>
    <w:rsid w:val="00072D9D"/>
    <w:rsid w:val="00072E5D"/>
    <w:rsid w:val="00073449"/>
    <w:rsid w:val="00073470"/>
    <w:rsid w:val="00073645"/>
    <w:rsid w:val="00073A86"/>
    <w:rsid w:val="00073D3E"/>
    <w:rsid w:val="00074C1F"/>
    <w:rsid w:val="00075DA8"/>
    <w:rsid w:val="0007669A"/>
    <w:rsid w:val="00076DAC"/>
    <w:rsid w:val="000774F8"/>
    <w:rsid w:val="0007780E"/>
    <w:rsid w:val="00077B5F"/>
    <w:rsid w:val="00077E14"/>
    <w:rsid w:val="00077F0F"/>
    <w:rsid w:val="00080190"/>
    <w:rsid w:val="000804F3"/>
    <w:rsid w:val="00080565"/>
    <w:rsid w:val="000809C1"/>
    <w:rsid w:val="00080F1F"/>
    <w:rsid w:val="000818AE"/>
    <w:rsid w:val="000818E6"/>
    <w:rsid w:val="00081F56"/>
    <w:rsid w:val="0008207A"/>
    <w:rsid w:val="000821A1"/>
    <w:rsid w:val="0008234C"/>
    <w:rsid w:val="000827D9"/>
    <w:rsid w:val="0008284D"/>
    <w:rsid w:val="00082CCB"/>
    <w:rsid w:val="0008313E"/>
    <w:rsid w:val="00084C1E"/>
    <w:rsid w:val="000851F1"/>
    <w:rsid w:val="00085230"/>
    <w:rsid w:val="00085291"/>
    <w:rsid w:val="000852F7"/>
    <w:rsid w:val="000855C2"/>
    <w:rsid w:val="00085D40"/>
    <w:rsid w:val="00085F20"/>
    <w:rsid w:val="000860D1"/>
    <w:rsid w:val="000860D4"/>
    <w:rsid w:val="00086852"/>
    <w:rsid w:val="000868B7"/>
    <w:rsid w:val="00087149"/>
    <w:rsid w:val="0008719A"/>
    <w:rsid w:val="00087385"/>
    <w:rsid w:val="00087422"/>
    <w:rsid w:val="00087836"/>
    <w:rsid w:val="00087CB9"/>
    <w:rsid w:val="00087FBD"/>
    <w:rsid w:val="0009031F"/>
    <w:rsid w:val="00090CA6"/>
    <w:rsid w:val="00091138"/>
    <w:rsid w:val="000911CB"/>
    <w:rsid w:val="00091B77"/>
    <w:rsid w:val="000927AC"/>
    <w:rsid w:val="00092A16"/>
    <w:rsid w:val="00092BC4"/>
    <w:rsid w:val="000930DF"/>
    <w:rsid w:val="000933F4"/>
    <w:rsid w:val="00093581"/>
    <w:rsid w:val="0009381B"/>
    <w:rsid w:val="00093B6E"/>
    <w:rsid w:val="0009401F"/>
    <w:rsid w:val="000945D0"/>
    <w:rsid w:val="000948C6"/>
    <w:rsid w:val="00094930"/>
    <w:rsid w:val="000949FF"/>
    <w:rsid w:val="00095052"/>
    <w:rsid w:val="0009527F"/>
    <w:rsid w:val="0009596D"/>
    <w:rsid w:val="00095E26"/>
    <w:rsid w:val="00096ABD"/>
    <w:rsid w:val="00096C7A"/>
    <w:rsid w:val="00096CBC"/>
    <w:rsid w:val="0009739B"/>
    <w:rsid w:val="00097477"/>
    <w:rsid w:val="0009750C"/>
    <w:rsid w:val="00097529"/>
    <w:rsid w:val="000976CB"/>
    <w:rsid w:val="000A02DE"/>
    <w:rsid w:val="000A0307"/>
    <w:rsid w:val="000A0594"/>
    <w:rsid w:val="000A0608"/>
    <w:rsid w:val="000A088C"/>
    <w:rsid w:val="000A15C3"/>
    <w:rsid w:val="000A1680"/>
    <w:rsid w:val="000A1823"/>
    <w:rsid w:val="000A1D98"/>
    <w:rsid w:val="000A2556"/>
    <w:rsid w:val="000A2807"/>
    <w:rsid w:val="000A281B"/>
    <w:rsid w:val="000A2E5D"/>
    <w:rsid w:val="000A2E99"/>
    <w:rsid w:val="000A3044"/>
    <w:rsid w:val="000A3091"/>
    <w:rsid w:val="000A31B1"/>
    <w:rsid w:val="000A3C9D"/>
    <w:rsid w:val="000A40D6"/>
    <w:rsid w:val="000A4113"/>
    <w:rsid w:val="000A48AE"/>
    <w:rsid w:val="000A5162"/>
    <w:rsid w:val="000A5C27"/>
    <w:rsid w:val="000A5D0D"/>
    <w:rsid w:val="000A6E1A"/>
    <w:rsid w:val="000A7E24"/>
    <w:rsid w:val="000A7F06"/>
    <w:rsid w:val="000B103E"/>
    <w:rsid w:val="000B110E"/>
    <w:rsid w:val="000B129A"/>
    <w:rsid w:val="000B13F8"/>
    <w:rsid w:val="000B17FD"/>
    <w:rsid w:val="000B1BC2"/>
    <w:rsid w:val="000B2534"/>
    <w:rsid w:val="000B25EE"/>
    <w:rsid w:val="000B2808"/>
    <w:rsid w:val="000B2975"/>
    <w:rsid w:val="000B2C0A"/>
    <w:rsid w:val="000B3B70"/>
    <w:rsid w:val="000B47F6"/>
    <w:rsid w:val="000B4A67"/>
    <w:rsid w:val="000B4C08"/>
    <w:rsid w:val="000B4F05"/>
    <w:rsid w:val="000B50CE"/>
    <w:rsid w:val="000B5441"/>
    <w:rsid w:val="000B548D"/>
    <w:rsid w:val="000B5542"/>
    <w:rsid w:val="000B5A4B"/>
    <w:rsid w:val="000B5AF2"/>
    <w:rsid w:val="000B5FDB"/>
    <w:rsid w:val="000B62C9"/>
    <w:rsid w:val="000B63F2"/>
    <w:rsid w:val="000B6943"/>
    <w:rsid w:val="000B6A2C"/>
    <w:rsid w:val="000B6CF4"/>
    <w:rsid w:val="000B7213"/>
    <w:rsid w:val="000B7640"/>
    <w:rsid w:val="000B7728"/>
    <w:rsid w:val="000B7AA3"/>
    <w:rsid w:val="000B7CA4"/>
    <w:rsid w:val="000B7CAE"/>
    <w:rsid w:val="000C00BA"/>
    <w:rsid w:val="000C069F"/>
    <w:rsid w:val="000C0D86"/>
    <w:rsid w:val="000C1221"/>
    <w:rsid w:val="000C16DA"/>
    <w:rsid w:val="000C23C3"/>
    <w:rsid w:val="000C241B"/>
    <w:rsid w:val="000C2FFD"/>
    <w:rsid w:val="000C30B8"/>
    <w:rsid w:val="000C3294"/>
    <w:rsid w:val="000C3571"/>
    <w:rsid w:val="000C3BDC"/>
    <w:rsid w:val="000C3D92"/>
    <w:rsid w:val="000C404D"/>
    <w:rsid w:val="000C4233"/>
    <w:rsid w:val="000C4F20"/>
    <w:rsid w:val="000C52D3"/>
    <w:rsid w:val="000C5ADA"/>
    <w:rsid w:val="000C5DDE"/>
    <w:rsid w:val="000C6188"/>
    <w:rsid w:val="000C6202"/>
    <w:rsid w:val="000C6DC5"/>
    <w:rsid w:val="000C7008"/>
    <w:rsid w:val="000C7320"/>
    <w:rsid w:val="000C73BF"/>
    <w:rsid w:val="000C78B1"/>
    <w:rsid w:val="000C7AF4"/>
    <w:rsid w:val="000D0304"/>
    <w:rsid w:val="000D0392"/>
    <w:rsid w:val="000D07B0"/>
    <w:rsid w:val="000D097E"/>
    <w:rsid w:val="000D15CB"/>
    <w:rsid w:val="000D1909"/>
    <w:rsid w:val="000D1959"/>
    <w:rsid w:val="000D19BD"/>
    <w:rsid w:val="000D1C0A"/>
    <w:rsid w:val="000D2632"/>
    <w:rsid w:val="000D27A6"/>
    <w:rsid w:val="000D294D"/>
    <w:rsid w:val="000D2AF2"/>
    <w:rsid w:val="000D2E6D"/>
    <w:rsid w:val="000D2EF1"/>
    <w:rsid w:val="000D2F67"/>
    <w:rsid w:val="000D2FFD"/>
    <w:rsid w:val="000D3587"/>
    <w:rsid w:val="000D3868"/>
    <w:rsid w:val="000D3BA9"/>
    <w:rsid w:val="000D3EE6"/>
    <w:rsid w:val="000D4169"/>
    <w:rsid w:val="000D43AD"/>
    <w:rsid w:val="000D43EE"/>
    <w:rsid w:val="000D480B"/>
    <w:rsid w:val="000D4B8B"/>
    <w:rsid w:val="000D4C90"/>
    <w:rsid w:val="000D4D2C"/>
    <w:rsid w:val="000D51AD"/>
    <w:rsid w:val="000D5598"/>
    <w:rsid w:val="000D56ED"/>
    <w:rsid w:val="000D65F4"/>
    <w:rsid w:val="000D6618"/>
    <w:rsid w:val="000D67BF"/>
    <w:rsid w:val="000D68EA"/>
    <w:rsid w:val="000D795B"/>
    <w:rsid w:val="000D7CBD"/>
    <w:rsid w:val="000D7EF3"/>
    <w:rsid w:val="000E0623"/>
    <w:rsid w:val="000E0CAF"/>
    <w:rsid w:val="000E0F17"/>
    <w:rsid w:val="000E1201"/>
    <w:rsid w:val="000E121B"/>
    <w:rsid w:val="000E1261"/>
    <w:rsid w:val="000E13C8"/>
    <w:rsid w:val="000E190C"/>
    <w:rsid w:val="000E1933"/>
    <w:rsid w:val="000E194C"/>
    <w:rsid w:val="000E1EF4"/>
    <w:rsid w:val="000E36FD"/>
    <w:rsid w:val="000E3795"/>
    <w:rsid w:val="000E37E6"/>
    <w:rsid w:val="000E39B3"/>
    <w:rsid w:val="000E3AD1"/>
    <w:rsid w:val="000E3F69"/>
    <w:rsid w:val="000E42E9"/>
    <w:rsid w:val="000E45F6"/>
    <w:rsid w:val="000E4A49"/>
    <w:rsid w:val="000E4CB1"/>
    <w:rsid w:val="000E51D6"/>
    <w:rsid w:val="000E5AB3"/>
    <w:rsid w:val="000E5E22"/>
    <w:rsid w:val="000E61CA"/>
    <w:rsid w:val="000E61D2"/>
    <w:rsid w:val="000E62F5"/>
    <w:rsid w:val="000E732E"/>
    <w:rsid w:val="000E75E0"/>
    <w:rsid w:val="000E7AD7"/>
    <w:rsid w:val="000E7FA6"/>
    <w:rsid w:val="000F0378"/>
    <w:rsid w:val="000F0791"/>
    <w:rsid w:val="000F0EEF"/>
    <w:rsid w:val="000F1534"/>
    <w:rsid w:val="000F172D"/>
    <w:rsid w:val="000F1E87"/>
    <w:rsid w:val="000F1E97"/>
    <w:rsid w:val="000F200B"/>
    <w:rsid w:val="000F2434"/>
    <w:rsid w:val="000F2455"/>
    <w:rsid w:val="000F270D"/>
    <w:rsid w:val="000F2728"/>
    <w:rsid w:val="000F2C2A"/>
    <w:rsid w:val="000F2D23"/>
    <w:rsid w:val="000F2E75"/>
    <w:rsid w:val="000F2F7A"/>
    <w:rsid w:val="000F2F92"/>
    <w:rsid w:val="000F3276"/>
    <w:rsid w:val="000F34BB"/>
    <w:rsid w:val="000F34BC"/>
    <w:rsid w:val="000F3633"/>
    <w:rsid w:val="000F39AF"/>
    <w:rsid w:val="000F3E20"/>
    <w:rsid w:val="000F458D"/>
    <w:rsid w:val="000F47E7"/>
    <w:rsid w:val="000F4BC8"/>
    <w:rsid w:val="000F5772"/>
    <w:rsid w:val="000F58CB"/>
    <w:rsid w:val="000F5917"/>
    <w:rsid w:val="000F6101"/>
    <w:rsid w:val="000F7064"/>
    <w:rsid w:val="000F70DC"/>
    <w:rsid w:val="000F71B1"/>
    <w:rsid w:val="000F775C"/>
    <w:rsid w:val="000F7BC8"/>
    <w:rsid w:val="0010036C"/>
    <w:rsid w:val="00100D74"/>
    <w:rsid w:val="001010F5"/>
    <w:rsid w:val="0010132D"/>
    <w:rsid w:val="0010189C"/>
    <w:rsid w:val="0010242B"/>
    <w:rsid w:val="00102544"/>
    <w:rsid w:val="00102561"/>
    <w:rsid w:val="0010270A"/>
    <w:rsid w:val="00102905"/>
    <w:rsid w:val="00102B64"/>
    <w:rsid w:val="001030EB"/>
    <w:rsid w:val="00103409"/>
    <w:rsid w:val="00103A68"/>
    <w:rsid w:val="00104382"/>
    <w:rsid w:val="00104DA3"/>
    <w:rsid w:val="001050F9"/>
    <w:rsid w:val="001058F3"/>
    <w:rsid w:val="00106445"/>
    <w:rsid w:val="001065FE"/>
    <w:rsid w:val="0010697A"/>
    <w:rsid w:val="00106A2D"/>
    <w:rsid w:val="00106DD2"/>
    <w:rsid w:val="00107316"/>
    <w:rsid w:val="0010737B"/>
    <w:rsid w:val="0011025A"/>
    <w:rsid w:val="0011063D"/>
    <w:rsid w:val="00110ADD"/>
    <w:rsid w:val="00110E2C"/>
    <w:rsid w:val="00110EA7"/>
    <w:rsid w:val="0011115B"/>
    <w:rsid w:val="00111402"/>
    <w:rsid w:val="00111898"/>
    <w:rsid w:val="00112087"/>
    <w:rsid w:val="0011255B"/>
    <w:rsid w:val="001129B7"/>
    <w:rsid w:val="00112C89"/>
    <w:rsid w:val="001133B0"/>
    <w:rsid w:val="001137CD"/>
    <w:rsid w:val="00113806"/>
    <w:rsid w:val="00113B82"/>
    <w:rsid w:val="00113C5C"/>
    <w:rsid w:val="00113CB6"/>
    <w:rsid w:val="00113D50"/>
    <w:rsid w:val="00113E2A"/>
    <w:rsid w:val="00113FE2"/>
    <w:rsid w:val="001141FC"/>
    <w:rsid w:val="00114941"/>
    <w:rsid w:val="00114E38"/>
    <w:rsid w:val="001151D0"/>
    <w:rsid w:val="001152A9"/>
    <w:rsid w:val="00115310"/>
    <w:rsid w:val="00115430"/>
    <w:rsid w:val="001157EA"/>
    <w:rsid w:val="001158F1"/>
    <w:rsid w:val="00115E74"/>
    <w:rsid w:val="00116461"/>
    <w:rsid w:val="00116889"/>
    <w:rsid w:val="00116A31"/>
    <w:rsid w:val="00117837"/>
    <w:rsid w:val="00120002"/>
    <w:rsid w:val="00120177"/>
    <w:rsid w:val="001204FD"/>
    <w:rsid w:val="0012062B"/>
    <w:rsid w:val="00120B36"/>
    <w:rsid w:val="00120C1B"/>
    <w:rsid w:val="00121606"/>
    <w:rsid w:val="0012218E"/>
    <w:rsid w:val="00122622"/>
    <w:rsid w:val="00122ACD"/>
    <w:rsid w:val="001232BE"/>
    <w:rsid w:val="001233FB"/>
    <w:rsid w:val="001235AD"/>
    <w:rsid w:val="0012374B"/>
    <w:rsid w:val="00123810"/>
    <w:rsid w:val="00123A17"/>
    <w:rsid w:val="00123A1E"/>
    <w:rsid w:val="00123C02"/>
    <w:rsid w:val="00123D66"/>
    <w:rsid w:val="00124007"/>
    <w:rsid w:val="0012443D"/>
    <w:rsid w:val="00124B0A"/>
    <w:rsid w:val="00125375"/>
    <w:rsid w:val="001253EE"/>
    <w:rsid w:val="00125482"/>
    <w:rsid w:val="001256F7"/>
    <w:rsid w:val="0012595C"/>
    <w:rsid w:val="00125ED6"/>
    <w:rsid w:val="0012608D"/>
    <w:rsid w:val="00126538"/>
    <w:rsid w:val="00126C9E"/>
    <w:rsid w:val="00126DEA"/>
    <w:rsid w:val="00126E81"/>
    <w:rsid w:val="00127287"/>
    <w:rsid w:val="00127773"/>
    <w:rsid w:val="00127B17"/>
    <w:rsid w:val="00127B87"/>
    <w:rsid w:val="001305C6"/>
    <w:rsid w:val="001308B0"/>
    <w:rsid w:val="00130DE4"/>
    <w:rsid w:val="00130F73"/>
    <w:rsid w:val="001311E6"/>
    <w:rsid w:val="00131276"/>
    <w:rsid w:val="00131B52"/>
    <w:rsid w:val="0013221F"/>
    <w:rsid w:val="00132718"/>
    <w:rsid w:val="00132E7F"/>
    <w:rsid w:val="00132EC3"/>
    <w:rsid w:val="00133102"/>
    <w:rsid w:val="001332A1"/>
    <w:rsid w:val="00133EEB"/>
    <w:rsid w:val="00134A99"/>
    <w:rsid w:val="00134B8A"/>
    <w:rsid w:val="00135230"/>
    <w:rsid w:val="001354F7"/>
    <w:rsid w:val="00135521"/>
    <w:rsid w:val="00135667"/>
    <w:rsid w:val="001357FF"/>
    <w:rsid w:val="00135AFD"/>
    <w:rsid w:val="001360E3"/>
    <w:rsid w:val="00136632"/>
    <w:rsid w:val="00136634"/>
    <w:rsid w:val="00136904"/>
    <w:rsid w:val="00136E0B"/>
    <w:rsid w:val="00136EF5"/>
    <w:rsid w:val="0013723D"/>
    <w:rsid w:val="001375CF"/>
    <w:rsid w:val="0013777F"/>
    <w:rsid w:val="001379B8"/>
    <w:rsid w:val="00137D57"/>
    <w:rsid w:val="00137E5F"/>
    <w:rsid w:val="001400BD"/>
    <w:rsid w:val="00140157"/>
    <w:rsid w:val="001401BD"/>
    <w:rsid w:val="001402F9"/>
    <w:rsid w:val="001404F1"/>
    <w:rsid w:val="001404FC"/>
    <w:rsid w:val="00140A5D"/>
    <w:rsid w:val="00140FAB"/>
    <w:rsid w:val="00141BDD"/>
    <w:rsid w:val="00142296"/>
    <w:rsid w:val="001425F7"/>
    <w:rsid w:val="001425F9"/>
    <w:rsid w:val="00142720"/>
    <w:rsid w:val="00142888"/>
    <w:rsid w:val="00142896"/>
    <w:rsid w:val="00142C4C"/>
    <w:rsid w:val="00142D92"/>
    <w:rsid w:val="00143466"/>
    <w:rsid w:val="0014363A"/>
    <w:rsid w:val="0014373F"/>
    <w:rsid w:val="0014420D"/>
    <w:rsid w:val="0014432F"/>
    <w:rsid w:val="001448A9"/>
    <w:rsid w:val="00144A33"/>
    <w:rsid w:val="00144B98"/>
    <w:rsid w:val="00144F51"/>
    <w:rsid w:val="0014552B"/>
    <w:rsid w:val="001460C8"/>
    <w:rsid w:val="00146495"/>
    <w:rsid w:val="00146864"/>
    <w:rsid w:val="00146CB8"/>
    <w:rsid w:val="00147035"/>
    <w:rsid w:val="0014726E"/>
    <w:rsid w:val="001472DD"/>
    <w:rsid w:val="00147DCE"/>
    <w:rsid w:val="00147FEB"/>
    <w:rsid w:val="001500F4"/>
    <w:rsid w:val="00150374"/>
    <w:rsid w:val="001503BD"/>
    <w:rsid w:val="00150460"/>
    <w:rsid w:val="00150746"/>
    <w:rsid w:val="00150E5B"/>
    <w:rsid w:val="0015109D"/>
    <w:rsid w:val="001515EF"/>
    <w:rsid w:val="00151941"/>
    <w:rsid w:val="00151BB3"/>
    <w:rsid w:val="001523B1"/>
    <w:rsid w:val="00152552"/>
    <w:rsid w:val="00152ADE"/>
    <w:rsid w:val="00152BA2"/>
    <w:rsid w:val="00152BB8"/>
    <w:rsid w:val="00152BEF"/>
    <w:rsid w:val="001534FC"/>
    <w:rsid w:val="00153B9C"/>
    <w:rsid w:val="0015455A"/>
    <w:rsid w:val="00154AD6"/>
    <w:rsid w:val="00154F0B"/>
    <w:rsid w:val="0015534E"/>
    <w:rsid w:val="001555A7"/>
    <w:rsid w:val="00155A28"/>
    <w:rsid w:val="00155D2B"/>
    <w:rsid w:val="00155EAB"/>
    <w:rsid w:val="00155ED8"/>
    <w:rsid w:val="0015601A"/>
    <w:rsid w:val="0015635D"/>
    <w:rsid w:val="0015666E"/>
    <w:rsid w:val="00156B81"/>
    <w:rsid w:val="00156F0A"/>
    <w:rsid w:val="00157390"/>
    <w:rsid w:val="00157400"/>
    <w:rsid w:val="001574FA"/>
    <w:rsid w:val="001579E9"/>
    <w:rsid w:val="00157CEB"/>
    <w:rsid w:val="001602A4"/>
    <w:rsid w:val="00160463"/>
    <w:rsid w:val="001604BF"/>
    <w:rsid w:val="0016087B"/>
    <w:rsid w:val="00160D8E"/>
    <w:rsid w:val="00160E23"/>
    <w:rsid w:val="00160EC7"/>
    <w:rsid w:val="0016107F"/>
    <w:rsid w:val="0016121F"/>
    <w:rsid w:val="00161867"/>
    <w:rsid w:val="001618D8"/>
    <w:rsid w:val="0016247E"/>
    <w:rsid w:val="0016274B"/>
    <w:rsid w:val="00162779"/>
    <w:rsid w:val="00162D64"/>
    <w:rsid w:val="00162FE9"/>
    <w:rsid w:val="001633CC"/>
    <w:rsid w:val="00163887"/>
    <w:rsid w:val="00163BC4"/>
    <w:rsid w:val="00164487"/>
    <w:rsid w:val="00164561"/>
    <w:rsid w:val="001645B2"/>
    <w:rsid w:val="00164A67"/>
    <w:rsid w:val="00164D78"/>
    <w:rsid w:val="00165094"/>
    <w:rsid w:val="00165455"/>
    <w:rsid w:val="00165F5D"/>
    <w:rsid w:val="0016650A"/>
    <w:rsid w:val="001667E0"/>
    <w:rsid w:val="00166887"/>
    <w:rsid w:val="00166D10"/>
    <w:rsid w:val="00167695"/>
    <w:rsid w:val="00170D84"/>
    <w:rsid w:val="00170FB1"/>
    <w:rsid w:val="00170FCA"/>
    <w:rsid w:val="00170FF9"/>
    <w:rsid w:val="00171321"/>
    <w:rsid w:val="00172071"/>
    <w:rsid w:val="0017283B"/>
    <w:rsid w:val="0017376F"/>
    <w:rsid w:val="00173C24"/>
    <w:rsid w:val="00174403"/>
    <w:rsid w:val="00175C0F"/>
    <w:rsid w:val="00175C74"/>
    <w:rsid w:val="00176174"/>
    <w:rsid w:val="001763B2"/>
    <w:rsid w:val="0017671F"/>
    <w:rsid w:val="001767F0"/>
    <w:rsid w:val="00176D50"/>
    <w:rsid w:val="0017701F"/>
    <w:rsid w:val="00177563"/>
    <w:rsid w:val="00177871"/>
    <w:rsid w:val="0018004F"/>
    <w:rsid w:val="00181342"/>
    <w:rsid w:val="00181943"/>
    <w:rsid w:val="00181A8E"/>
    <w:rsid w:val="00182A31"/>
    <w:rsid w:val="00182B7A"/>
    <w:rsid w:val="00182C24"/>
    <w:rsid w:val="00182EB8"/>
    <w:rsid w:val="001833FB"/>
    <w:rsid w:val="0018342E"/>
    <w:rsid w:val="00183E75"/>
    <w:rsid w:val="0018449B"/>
    <w:rsid w:val="001845D4"/>
    <w:rsid w:val="001847EF"/>
    <w:rsid w:val="00185138"/>
    <w:rsid w:val="00185AEF"/>
    <w:rsid w:val="00185F5C"/>
    <w:rsid w:val="001864BF"/>
    <w:rsid w:val="00186850"/>
    <w:rsid w:val="0018722D"/>
    <w:rsid w:val="00187570"/>
    <w:rsid w:val="00187608"/>
    <w:rsid w:val="00187816"/>
    <w:rsid w:val="0018793E"/>
    <w:rsid w:val="00187C68"/>
    <w:rsid w:val="00187D7D"/>
    <w:rsid w:val="0019004E"/>
    <w:rsid w:val="00190335"/>
    <w:rsid w:val="00190A74"/>
    <w:rsid w:val="00190CA1"/>
    <w:rsid w:val="001912B3"/>
    <w:rsid w:val="001927A0"/>
    <w:rsid w:val="001931AC"/>
    <w:rsid w:val="001932C9"/>
    <w:rsid w:val="0019344F"/>
    <w:rsid w:val="00193539"/>
    <w:rsid w:val="00193793"/>
    <w:rsid w:val="001939D4"/>
    <w:rsid w:val="00193C81"/>
    <w:rsid w:val="00193C9D"/>
    <w:rsid w:val="00193E71"/>
    <w:rsid w:val="001940A2"/>
    <w:rsid w:val="0019427B"/>
    <w:rsid w:val="001947DD"/>
    <w:rsid w:val="00194F40"/>
    <w:rsid w:val="00195665"/>
    <w:rsid w:val="001957FC"/>
    <w:rsid w:val="001959CB"/>
    <w:rsid w:val="00195DC1"/>
    <w:rsid w:val="00196001"/>
    <w:rsid w:val="001960DB"/>
    <w:rsid w:val="001962A3"/>
    <w:rsid w:val="00196327"/>
    <w:rsid w:val="00196684"/>
    <w:rsid w:val="00196763"/>
    <w:rsid w:val="00196BA3"/>
    <w:rsid w:val="00196EC0"/>
    <w:rsid w:val="00196FED"/>
    <w:rsid w:val="0019727C"/>
    <w:rsid w:val="0019742F"/>
    <w:rsid w:val="00197992"/>
    <w:rsid w:val="00197D36"/>
    <w:rsid w:val="00197D46"/>
    <w:rsid w:val="001A00DE"/>
    <w:rsid w:val="001A0125"/>
    <w:rsid w:val="001A07FE"/>
    <w:rsid w:val="001A0DFE"/>
    <w:rsid w:val="001A109A"/>
    <w:rsid w:val="001A11BA"/>
    <w:rsid w:val="001A1648"/>
    <w:rsid w:val="001A1966"/>
    <w:rsid w:val="001A1A1B"/>
    <w:rsid w:val="001A22AC"/>
    <w:rsid w:val="001A2577"/>
    <w:rsid w:val="001A264B"/>
    <w:rsid w:val="001A2794"/>
    <w:rsid w:val="001A2E8C"/>
    <w:rsid w:val="001A34C7"/>
    <w:rsid w:val="001A359B"/>
    <w:rsid w:val="001A362D"/>
    <w:rsid w:val="001A37B1"/>
    <w:rsid w:val="001A391D"/>
    <w:rsid w:val="001A3AC7"/>
    <w:rsid w:val="001A3BFF"/>
    <w:rsid w:val="001A41C3"/>
    <w:rsid w:val="001A41E7"/>
    <w:rsid w:val="001A4566"/>
    <w:rsid w:val="001A52A7"/>
    <w:rsid w:val="001A5491"/>
    <w:rsid w:val="001A5CBF"/>
    <w:rsid w:val="001A633B"/>
    <w:rsid w:val="001A665B"/>
    <w:rsid w:val="001A6A6E"/>
    <w:rsid w:val="001A724B"/>
    <w:rsid w:val="001A7577"/>
    <w:rsid w:val="001A780D"/>
    <w:rsid w:val="001A79EF"/>
    <w:rsid w:val="001B016A"/>
    <w:rsid w:val="001B05DB"/>
    <w:rsid w:val="001B0901"/>
    <w:rsid w:val="001B0FD3"/>
    <w:rsid w:val="001B1043"/>
    <w:rsid w:val="001B12FB"/>
    <w:rsid w:val="001B1431"/>
    <w:rsid w:val="001B1890"/>
    <w:rsid w:val="001B2452"/>
    <w:rsid w:val="001B2D5A"/>
    <w:rsid w:val="001B30B8"/>
    <w:rsid w:val="001B3465"/>
    <w:rsid w:val="001B364A"/>
    <w:rsid w:val="001B3654"/>
    <w:rsid w:val="001B3696"/>
    <w:rsid w:val="001B3757"/>
    <w:rsid w:val="001B3DA9"/>
    <w:rsid w:val="001B42E4"/>
    <w:rsid w:val="001B42E7"/>
    <w:rsid w:val="001B4782"/>
    <w:rsid w:val="001B49FA"/>
    <w:rsid w:val="001B4A5E"/>
    <w:rsid w:val="001B4AA8"/>
    <w:rsid w:val="001B4D4C"/>
    <w:rsid w:val="001B4D58"/>
    <w:rsid w:val="001B4E62"/>
    <w:rsid w:val="001B512F"/>
    <w:rsid w:val="001B5711"/>
    <w:rsid w:val="001B5A2E"/>
    <w:rsid w:val="001B5A9F"/>
    <w:rsid w:val="001B62AD"/>
    <w:rsid w:val="001B69C2"/>
    <w:rsid w:val="001B6B26"/>
    <w:rsid w:val="001B6C33"/>
    <w:rsid w:val="001B6E57"/>
    <w:rsid w:val="001B708A"/>
    <w:rsid w:val="001B7330"/>
    <w:rsid w:val="001B73AD"/>
    <w:rsid w:val="001B7CC5"/>
    <w:rsid w:val="001B7F7C"/>
    <w:rsid w:val="001C0143"/>
    <w:rsid w:val="001C059F"/>
    <w:rsid w:val="001C069C"/>
    <w:rsid w:val="001C0A44"/>
    <w:rsid w:val="001C1050"/>
    <w:rsid w:val="001C1755"/>
    <w:rsid w:val="001C18B2"/>
    <w:rsid w:val="001C1F70"/>
    <w:rsid w:val="001C224E"/>
    <w:rsid w:val="001C229D"/>
    <w:rsid w:val="001C234B"/>
    <w:rsid w:val="001C2438"/>
    <w:rsid w:val="001C28F8"/>
    <w:rsid w:val="001C2B78"/>
    <w:rsid w:val="001C3564"/>
    <w:rsid w:val="001C382A"/>
    <w:rsid w:val="001C3A8A"/>
    <w:rsid w:val="001C3B94"/>
    <w:rsid w:val="001C3DFC"/>
    <w:rsid w:val="001C4216"/>
    <w:rsid w:val="001C456C"/>
    <w:rsid w:val="001C481B"/>
    <w:rsid w:val="001C4B0C"/>
    <w:rsid w:val="001C4F8F"/>
    <w:rsid w:val="001C5A74"/>
    <w:rsid w:val="001C635C"/>
    <w:rsid w:val="001C6368"/>
    <w:rsid w:val="001C6AC5"/>
    <w:rsid w:val="001C6BDD"/>
    <w:rsid w:val="001C6D45"/>
    <w:rsid w:val="001C7DAF"/>
    <w:rsid w:val="001C7EBC"/>
    <w:rsid w:val="001D009E"/>
    <w:rsid w:val="001D05AD"/>
    <w:rsid w:val="001D0698"/>
    <w:rsid w:val="001D0755"/>
    <w:rsid w:val="001D0CC2"/>
    <w:rsid w:val="001D1415"/>
    <w:rsid w:val="001D2172"/>
    <w:rsid w:val="001D22FF"/>
    <w:rsid w:val="001D2CD8"/>
    <w:rsid w:val="001D2F7A"/>
    <w:rsid w:val="001D2FA1"/>
    <w:rsid w:val="001D323A"/>
    <w:rsid w:val="001D327F"/>
    <w:rsid w:val="001D3331"/>
    <w:rsid w:val="001D34B0"/>
    <w:rsid w:val="001D34C1"/>
    <w:rsid w:val="001D35F2"/>
    <w:rsid w:val="001D366E"/>
    <w:rsid w:val="001D3806"/>
    <w:rsid w:val="001D3C68"/>
    <w:rsid w:val="001D3D21"/>
    <w:rsid w:val="001D4052"/>
    <w:rsid w:val="001D41B5"/>
    <w:rsid w:val="001D4B64"/>
    <w:rsid w:val="001D4F4D"/>
    <w:rsid w:val="001D5729"/>
    <w:rsid w:val="001D597A"/>
    <w:rsid w:val="001D5B5B"/>
    <w:rsid w:val="001D5BB4"/>
    <w:rsid w:val="001D5C0D"/>
    <w:rsid w:val="001D5F9B"/>
    <w:rsid w:val="001D63C6"/>
    <w:rsid w:val="001D6571"/>
    <w:rsid w:val="001D658A"/>
    <w:rsid w:val="001D6702"/>
    <w:rsid w:val="001D6A08"/>
    <w:rsid w:val="001D6A9A"/>
    <w:rsid w:val="001D6B69"/>
    <w:rsid w:val="001D6F4E"/>
    <w:rsid w:val="001D7046"/>
    <w:rsid w:val="001D7319"/>
    <w:rsid w:val="001D7C88"/>
    <w:rsid w:val="001D7E98"/>
    <w:rsid w:val="001E0212"/>
    <w:rsid w:val="001E0265"/>
    <w:rsid w:val="001E039B"/>
    <w:rsid w:val="001E06BE"/>
    <w:rsid w:val="001E16FC"/>
    <w:rsid w:val="001E1A54"/>
    <w:rsid w:val="001E1F07"/>
    <w:rsid w:val="001E20EF"/>
    <w:rsid w:val="001E2169"/>
    <w:rsid w:val="001E265C"/>
    <w:rsid w:val="001E2B7D"/>
    <w:rsid w:val="001E2BEE"/>
    <w:rsid w:val="001E3030"/>
    <w:rsid w:val="001E32E8"/>
    <w:rsid w:val="001E32F7"/>
    <w:rsid w:val="001E3D11"/>
    <w:rsid w:val="001E4605"/>
    <w:rsid w:val="001E47A5"/>
    <w:rsid w:val="001E4BCC"/>
    <w:rsid w:val="001E52D6"/>
    <w:rsid w:val="001E5887"/>
    <w:rsid w:val="001E5892"/>
    <w:rsid w:val="001E5905"/>
    <w:rsid w:val="001E5F5E"/>
    <w:rsid w:val="001E632F"/>
    <w:rsid w:val="001E63DC"/>
    <w:rsid w:val="001E6515"/>
    <w:rsid w:val="001E6A01"/>
    <w:rsid w:val="001E6AA3"/>
    <w:rsid w:val="001E6D3F"/>
    <w:rsid w:val="001E733E"/>
    <w:rsid w:val="001E750B"/>
    <w:rsid w:val="001E76B7"/>
    <w:rsid w:val="001E7CA9"/>
    <w:rsid w:val="001E7E23"/>
    <w:rsid w:val="001E7E52"/>
    <w:rsid w:val="001F04AF"/>
    <w:rsid w:val="001F065D"/>
    <w:rsid w:val="001F097A"/>
    <w:rsid w:val="001F0AA3"/>
    <w:rsid w:val="001F0BA1"/>
    <w:rsid w:val="001F131D"/>
    <w:rsid w:val="001F134C"/>
    <w:rsid w:val="001F1769"/>
    <w:rsid w:val="001F1A47"/>
    <w:rsid w:val="001F2557"/>
    <w:rsid w:val="001F2689"/>
    <w:rsid w:val="001F28D6"/>
    <w:rsid w:val="001F2A95"/>
    <w:rsid w:val="001F2F36"/>
    <w:rsid w:val="001F32D0"/>
    <w:rsid w:val="001F3441"/>
    <w:rsid w:val="001F3541"/>
    <w:rsid w:val="001F3926"/>
    <w:rsid w:val="001F3A37"/>
    <w:rsid w:val="001F3A3E"/>
    <w:rsid w:val="001F468B"/>
    <w:rsid w:val="001F4D6B"/>
    <w:rsid w:val="001F4F26"/>
    <w:rsid w:val="001F50D8"/>
    <w:rsid w:val="001F53AE"/>
    <w:rsid w:val="001F566C"/>
    <w:rsid w:val="001F5B7D"/>
    <w:rsid w:val="001F5E85"/>
    <w:rsid w:val="001F5F15"/>
    <w:rsid w:val="001F5F22"/>
    <w:rsid w:val="001F6163"/>
    <w:rsid w:val="001F6F64"/>
    <w:rsid w:val="001F70FC"/>
    <w:rsid w:val="001F771E"/>
    <w:rsid w:val="00200007"/>
    <w:rsid w:val="00200994"/>
    <w:rsid w:val="00200B03"/>
    <w:rsid w:val="00201050"/>
    <w:rsid w:val="002018F4"/>
    <w:rsid w:val="00202127"/>
    <w:rsid w:val="00202374"/>
    <w:rsid w:val="00202C2B"/>
    <w:rsid w:val="002033D1"/>
    <w:rsid w:val="002039CC"/>
    <w:rsid w:val="00204679"/>
    <w:rsid w:val="00204797"/>
    <w:rsid w:val="00204834"/>
    <w:rsid w:val="0020509C"/>
    <w:rsid w:val="002052A6"/>
    <w:rsid w:val="0020573D"/>
    <w:rsid w:val="00205836"/>
    <w:rsid w:val="0020596F"/>
    <w:rsid w:val="002059A7"/>
    <w:rsid w:val="00205D53"/>
    <w:rsid w:val="00205EBC"/>
    <w:rsid w:val="00206195"/>
    <w:rsid w:val="00206494"/>
    <w:rsid w:val="002067FD"/>
    <w:rsid w:val="0020754C"/>
    <w:rsid w:val="00207BF4"/>
    <w:rsid w:val="00210731"/>
    <w:rsid w:val="002118B8"/>
    <w:rsid w:val="002119C9"/>
    <w:rsid w:val="00211A1A"/>
    <w:rsid w:val="00211D5F"/>
    <w:rsid w:val="00211F78"/>
    <w:rsid w:val="00212012"/>
    <w:rsid w:val="00212135"/>
    <w:rsid w:val="00212378"/>
    <w:rsid w:val="0021273F"/>
    <w:rsid w:val="00213278"/>
    <w:rsid w:val="00213495"/>
    <w:rsid w:val="0021377F"/>
    <w:rsid w:val="00214924"/>
    <w:rsid w:val="002149C3"/>
    <w:rsid w:val="00214CAE"/>
    <w:rsid w:val="00214F45"/>
    <w:rsid w:val="00215436"/>
    <w:rsid w:val="00215739"/>
    <w:rsid w:val="002157B6"/>
    <w:rsid w:val="002157C0"/>
    <w:rsid w:val="00215B91"/>
    <w:rsid w:val="00215C68"/>
    <w:rsid w:val="00215F03"/>
    <w:rsid w:val="002162F5"/>
    <w:rsid w:val="002164B8"/>
    <w:rsid w:val="0021665C"/>
    <w:rsid w:val="0021672F"/>
    <w:rsid w:val="002169B0"/>
    <w:rsid w:val="0021713D"/>
    <w:rsid w:val="002173E7"/>
    <w:rsid w:val="002176AA"/>
    <w:rsid w:val="00217735"/>
    <w:rsid w:val="00217DC5"/>
    <w:rsid w:val="00220160"/>
    <w:rsid w:val="002202BB"/>
    <w:rsid w:val="00220590"/>
    <w:rsid w:val="0022073B"/>
    <w:rsid w:val="00220EFF"/>
    <w:rsid w:val="00220F8B"/>
    <w:rsid w:val="00220FA7"/>
    <w:rsid w:val="00221403"/>
    <w:rsid w:val="0022162C"/>
    <w:rsid w:val="00222502"/>
    <w:rsid w:val="002226B4"/>
    <w:rsid w:val="002236F9"/>
    <w:rsid w:val="00223954"/>
    <w:rsid w:val="00223FBB"/>
    <w:rsid w:val="002248E2"/>
    <w:rsid w:val="0022494D"/>
    <w:rsid w:val="0022508C"/>
    <w:rsid w:val="00225754"/>
    <w:rsid w:val="00225C01"/>
    <w:rsid w:val="00225F7D"/>
    <w:rsid w:val="00226146"/>
    <w:rsid w:val="00226B15"/>
    <w:rsid w:val="002276A3"/>
    <w:rsid w:val="00230405"/>
    <w:rsid w:val="00230672"/>
    <w:rsid w:val="00230AA2"/>
    <w:rsid w:val="00230D01"/>
    <w:rsid w:val="002313D0"/>
    <w:rsid w:val="0023160B"/>
    <w:rsid w:val="00231BBF"/>
    <w:rsid w:val="00231C18"/>
    <w:rsid w:val="002324B8"/>
    <w:rsid w:val="002332A6"/>
    <w:rsid w:val="00233809"/>
    <w:rsid w:val="00233A5E"/>
    <w:rsid w:val="00233BC7"/>
    <w:rsid w:val="00233CB2"/>
    <w:rsid w:val="00233E36"/>
    <w:rsid w:val="00233FF2"/>
    <w:rsid w:val="002346C6"/>
    <w:rsid w:val="00235A1D"/>
    <w:rsid w:val="00235E87"/>
    <w:rsid w:val="002364A4"/>
    <w:rsid w:val="002365B2"/>
    <w:rsid w:val="0023666E"/>
    <w:rsid w:val="002369A1"/>
    <w:rsid w:val="00236BCC"/>
    <w:rsid w:val="00236DBA"/>
    <w:rsid w:val="0023705D"/>
    <w:rsid w:val="00237300"/>
    <w:rsid w:val="002373A2"/>
    <w:rsid w:val="0023781A"/>
    <w:rsid w:val="00237DAC"/>
    <w:rsid w:val="00242559"/>
    <w:rsid w:val="00242561"/>
    <w:rsid w:val="00242E91"/>
    <w:rsid w:val="002434D2"/>
    <w:rsid w:val="00243772"/>
    <w:rsid w:val="00243797"/>
    <w:rsid w:val="00243D14"/>
    <w:rsid w:val="002440B8"/>
    <w:rsid w:val="0024445A"/>
    <w:rsid w:val="00244BA9"/>
    <w:rsid w:val="00244BDA"/>
    <w:rsid w:val="00244EA7"/>
    <w:rsid w:val="0024501D"/>
    <w:rsid w:val="00245532"/>
    <w:rsid w:val="0024562D"/>
    <w:rsid w:val="0024565C"/>
    <w:rsid w:val="002456E1"/>
    <w:rsid w:val="00245843"/>
    <w:rsid w:val="002461FD"/>
    <w:rsid w:val="0024654C"/>
    <w:rsid w:val="00246B79"/>
    <w:rsid w:val="00246CD4"/>
    <w:rsid w:val="002470D3"/>
    <w:rsid w:val="0024773F"/>
    <w:rsid w:val="002479C7"/>
    <w:rsid w:val="00247C0B"/>
    <w:rsid w:val="00247FF0"/>
    <w:rsid w:val="0025009D"/>
    <w:rsid w:val="0025023B"/>
    <w:rsid w:val="00250C89"/>
    <w:rsid w:val="002510D1"/>
    <w:rsid w:val="002512D3"/>
    <w:rsid w:val="00251E19"/>
    <w:rsid w:val="0025228C"/>
    <w:rsid w:val="00252A14"/>
    <w:rsid w:val="00252F82"/>
    <w:rsid w:val="002532FF"/>
    <w:rsid w:val="00253373"/>
    <w:rsid w:val="0025354B"/>
    <w:rsid w:val="002538E4"/>
    <w:rsid w:val="00253D3F"/>
    <w:rsid w:val="00254A8B"/>
    <w:rsid w:val="00254B43"/>
    <w:rsid w:val="00254C1A"/>
    <w:rsid w:val="00254EA5"/>
    <w:rsid w:val="002550C7"/>
    <w:rsid w:val="00255374"/>
    <w:rsid w:val="002554F9"/>
    <w:rsid w:val="002557E1"/>
    <w:rsid w:val="002558B9"/>
    <w:rsid w:val="002558D8"/>
    <w:rsid w:val="002559C8"/>
    <w:rsid w:val="00255A86"/>
    <w:rsid w:val="00255BAE"/>
    <w:rsid w:val="00256199"/>
    <w:rsid w:val="0025656C"/>
    <w:rsid w:val="00256C90"/>
    <w:rsid w:val="00257653"/>
    <w:rsid w:val="0025767C"/>
    <w:rsid w:val="002576E2"/>
    <w:rsid w:val="00257946"/>
    <w:rsid w:val="00257BFD"/>
    <w:rsid w:val="00257C58"/>
    <w:rsid w:val="00257D42"/>
    <w:rsid w:val="0026098B"/>
    <w:rsid w:val="00260B19"/>
    <w:rsid w:val="00260E3F"/>
    <w:rsid w:val="00261092"/>
    <w:rsid w:val="002610E7"/>
    <w:rsid w:val="00261293"/>
    <w:rsid w:val="00262317"/>
    <w:rsid w:val="0026277D"/>
    <w:rsid w:val="00262865"/>
    <w:rsid w:val="00262B12"/>
    <w:rsid w:val="00262BF1"/>
    <w:rsid w:val="00263394"/>
    <w:rsid w:val="00263E4C"/>
    <w:rsid w:val="00264743"/>
    <w:rsid w:val="002647A3"/>
    <w:rsid w:val="002649C0"/>
    <w:rsid w:val="00264A13"/>
    <w:rsid w:val="0026532B"/>
    <w:rsid w:val="002655C8"/>
    <w:rsid w:val="00265B83"/>
    <w:rsid w:val="00265D4B"/>
    <w:rsid w:val="00266234"/>
    <w:rsid w:val="002664C8"/>
    <w:rsid w:val="00266554"/>
    <w:rsid w:val="00266C8A"/>
    <w:rsid w:val="00266D96"/>
    <w:rsid w:val="00266FA8"/>
    <w:rsid w:val="0026704B"/>
    <w:rsid w:val="002671F2"/>
    <w:rsid w:val="00267603"/>
    <w:rsid w:val="00267A7E"/>
    <w:rsid w:val="00270149"/>
    <w:rsid w:val="00270174"/>
    <w:rsid w:val="00270357"/>
    <w:rsid w:val="00270BD5"/>
    <w:rsid w:val="00270CCC"/>
    <w:rsid w:val="00270CEF"/>
    <w:rsid w:val="002718C0"/>
    <w:rsid w:val="00271C7A"/>
    <w:rsid w:val="00271DCF"/>
    <w:rsid w:val="0027224F"/>
    <w:rsid w:val="0027253E"/>
    <w:rsid w:val="002729E4"/>
    <w:rsid w:val="00272A37"/>
    <w:rsid w:val="00272A5A"/>
    <w:rsid w:val="0027322B"/>
    <w:rsid w:val="00273917"/>
    <w:rsid w:val="00273B60"/>
    <w:rsid w:val="00273F1B"/>
    <w:rsid w:val="00275102"/>
    <w:rsid w:val="00275251"/>
    <w:rsid w:val="00275746"/>
    <w:rsid w:val="00275EF4"/>
    <w:rsid w:val="00276230"/>
    <w:rsid w:val="002768FC"/>
    <w:rsid w:val="00276A45"/>
    <w:rsid w:val="00276A82"/>
    <w:rsid w:val="0027710F"/>
    <w:rsid w:val="00277B2B"/>
    <w:rsid w:val="0028024F"/>
    <w:rsid w:val="0028056E"/>
    <w:rsid w:val="00280822"/>
    <w:rsid w:val="0028186C"/>
    <w:rsid w:val="00281BA2"/>
    <w:rsid w:val="00281FB5"/>
    <w:rsid w:val="00282447"/>
    <w:rsid w:val="00282AB9"/>
    <w:rsid w:val="00283004"/>
    <w:rsid w:val="0028303D"/>
    <w:rsid w:val="00283203"/>
    <w:rsid w:val="00283328"/>
    <w:rsid w:val="00283390"/>
    <w:rsid w:val="00283551"/>
    <w:rsid w:val="002838A4"/>
    <w:rsid w:val="00283AA3"/>
    <w:rsid w:val="00283D51"/>
    <w:rsid w:val="00283E6A"/>
    <w:rsid w:val="00283EC5"/>
    <w:rsid w:val="00284739"/>
    <w:rsid w:val="00284BAA"/>
    <w:rsid w:val="00284D75"/>
    <w:rsid w:val="002852F3"/>
    <w:rsid w:val="00285757"/>
    <w:rsid w:val="0028589A"/>
    <w:rsid w:val="00286176"/>
    <w:rsid w:val="002863FB"/>
    <w:rsid w:val="00287771"/>
    <w:rsid w:val="00287F77"/>
    <w:rsid w:val="002907BF"/>
    <w:rsid w:val="002908FB"/>
    <w:rsid w:val="002909A1"/>
    <w:rsid w:val="00290A93"/>
    <w:rsid w:val="00290DB4"/>
    <w:rsid w:val="002910B7"/>
    <w:rsid w:val="00291218"/>
    <w:rsid w:val="00291640"/>
    <w:rsid w:val="0029165E"/>
    <w:rsid w:val="00291A81"/>
    <w:rsid w:val="00291F08"/>
    <w:rsid w:val="00291F78"/>
    <w:rsid w:val="0029213B"/>
    <w:rsid w:val="0029243A"/>
    <w:rsid w:val="00292C9F"/>
    <w:rsid w:val="00292FE7"/>
    <w:rsid w:val="0029332A"/>
    <w:rsid w:val="00293DE5"/>
    <w:rsid w:val="00294ABA"/>
    <w:rsid w:val="0029554F"/>
    <w:rsid w:val="002955B5"/>
    <w:rsid w:val="0029606C"/>
    <w:rsid w:val="00296691"/>
    <w:rsid w:val="002966C6"/>
    <w:rsid w:val="00296CAB"/>
    <w:rsid w:val="00297500"/>
    <w:rsid w:val="002A04E1"/>
    <w:rsid w:val="002A04F0"/>
    <w:rsid w:val="002A08B9"/>
    <w:rsid w:val="002A0C73"/>
    <w:rsid w:val="002A1008"/>
    <w:rsid w:val="002A105F"/>
    <w:rsid w:val="002A14C9"/>
    <w:rsid w:val="002A1E63"/>
    <w:rsid w:val="002A1E9F"/>
    <w:rsid w:val="002A1F94"/>
    <w:rsid w:val="002A2661"/>
    <w:rsid w:val="002A2749"/>
    <w:rsid w:val="002A2AE2"/>
    <w:rsid w:val="002A2BA1"/>
    <w:rsid w:val="002A2BEE"/>
    <w:rsid w:val="002A2CA2"/>
    <w:rsid w:val="002A352F"/>
    <w:rsid w:val="002A3C4D"/>
    <w:rsid w:val="002A40EC"/>
    <w:rsid w:val="002A47DA"/>
    <w:rsid w:val="002A49BA"/>
    <w:rsid w:val="002A49D4"/>
    <w:rsid w:val="002A4D81"/>
    <w:rsid w:val="002A51FD"/>
    <w:rsid w:val="002A5212"/>
    <w:rsid w:val="002A52A9"/>
    <w:rsid w:val="002A53B8"/>
    <w:rsid w:val="002A5AA5"/>
    <w:rsid w:val="002A5BBE"/>
    <w:rsid w:val="002A5D11"/>
    <w:rsid w:val="002A6021"/>
    <w:rsid w:val="002A6B21"/>
    <w:rsid w:val="002A6BCE"/>
    <w:rsid w:val="002A74F4"/>
    <w:rsid w:val="002A761B"/>
    <w:rsid w:val="002A7655"/>
    <w:rsid w:val="002A783A"/>
    <w:rsid w:val="002B03CB"/>
    <w:rsid w:val="002B09BB"/>
    <w:rsid w:val="002B0A4D"/>
    <w:rsid w:val="002B0A57"/>
    <w:rsid w:val="002B0D70"/>
    <w:rsid w:val="002B0EBD"/>
    <w:rsid w:val="002B15D0"/>
    <w:rsid w:val="002B172B"/>
    <w:rsid w:val="002B1750"/>
    <w:rsid w:val="002B1B39"/>
    <w:rsid w:val="002B1D9B"/>
    <w:rsid w:val="002B2311"/>
    <w:rsid w:val="002B2826"/>
    <w:rsid w:val="002B29B3"/>
    <w:rsid w:val="002B2B01"/>
    <w:rsid w:val="002B2D28"/>
    <w:rsid w:val="002B30F0"/>
    <w:rsid w:val="002B39C1"/>
    <w:rsid w:val="002B3A48"/>
    <w:rsid w:val="002B3A50"/>
    <w:rsid w:val="002B3C2D"/>
    <w:rsid w:val="002B3E4A"/>
    <w:rsid w:val="002B4B29"/>
    <w:rsid w:val="002B4B2B"/>
    <w:rsid w:val="002B51F0"/>
    <w:rsid w:val="002B532E"/>
    <w:rsid w:val="002B55A9"/>
    <w:rsid w:val="002B5610"/>
    <w:rsid w:val="002B5764"/>
    <w:rsid w:val="002B59A0"/>
    <w:rsid w:val="002B60F7"/>
    <w:rsid w:val="002B6956"/>
    <w:rsid w:val="002B6983"/>
    <w:rsid w:val="002B70AF"/>
    <w:rsid w:val="002B7867"/>
    <w:rsid w:val="002B7FB5"/>
    <w:rsid w:val="002C029D"/>
    <w:rsid w:val="002C0555"/>
    <w:rsid w:val="002C077C"/>
    <w:rsid w:val="002C0F58"/>
    <w:rsid w:val="002C151D"/>
    <w:rsid w:val="002C154E"/>
    <w:rsid w:val="002C1B57"/>
    <w:rsid w:val="002C1C3B"/>
    <w:rsid w:val="002C235A"/>
    <w:rsid w:val="002C2449"/>
    <w:rsid w:val="002C2CE7"/>
    <w:rsid w:val="002C2E5F"/>
    <w:rsid w:val="002C31EE"/>
    <w:rsid w:val="002C344C"/>
    <w:rsid w:val="002C36F9"/>
    <w:rsid w:val="002C3D96"/>
    <w:rsid w:val="002C49B1"/>
    <w:rsid w:val="002C4EF5"/>
    <w:rsid w:val="002C5716"/>
    <w:rsid w:val="002C5C7C"/>
    <w:rsid w:val="002C6565"/>
    <w:rsid w:val="002C656F"/>
    <w:rsid w:val="002C6A1A"/>
    <w:rsid w:val="002C6A31"/>
    <w:rsid w:val="002C7445"/>
    <w:rsid w:val="002C770B"/>
    <w:rsid w:val="002C7AC4"/>
    <w:rsid w:val="002C7CD2"/>
    <w:rsid w:val="002C7D50"/>
    <w:rsid w:val="002C7D90"/>
    <w:rsid w:val="002D0121"/>
    <w:rsid w:val="002D0FC4"/>
    <w:rsid w:val="002D1169"/>
    <w:rsid w:val="002D1431"/>
    <w:rsid w:val="002D164D"/>
    <w:rsid w:val="002D1AB3"/>
    <w:rsid w:val="002D1AF1"/>
    <w:rsid w:val="002D1B04"/>
    <w:rsid w:val="002D1F9B"/>
    <w:rsid w:val="002D2068"/>
    <w:rsid w:val="002D206D"/>
    <w:rsid w:val="002D2323"/>
    <w:rsid w:val="002D2822"/>
    <w:rsid w:val="002D2CCD"/>
    <w:rsid w:val="002D4003"/>
    <w:rsid w:val="002D40CC"/>
    <w:rsid w:val="002D43BF"/>
    <w:rsid w:val="002D4D5C"/>
    <w:rsid w:val="002D4EFD"/>
    <w:rsid w:val="002D540C"/>
    <w:rsid w:val="002D5700"/>
    <w:rsid w:val="002D592B"/>
    <w:rsid w:val="002D5B4D"/>
    <w:rsid w:val="002D5F2A"/>
    <w:rsid w:val="002D616A"/>
    <w:rsid w:val="002D61D2"/>
    <w:rsid w:val="002D67BB"/>
    <w:rsid w:val="002D6995"/>
    <w:rsid w:val="002D6A7E"/>
    <w:rsid w:val="002D6B7A"/>
    <w:rsid w:val="002D6E98"/>
    <w:rsid w:val="002D7445"/>
    <w:rsid w:val="002D77C1"/>
    <w:rsid w:val="002D784A"/>
    <w:rsid w:val="002D7C3E"/>
    <w:rsid w:val="002E0605"/>
    <w:rsid w:val="002E0674"/>
    <w:rsid w:val="002E0D91"/>
    <w:rsid w:val="002E10C1"/>
    <w:rsid w:val="002E179B"/>
    <w:rsid w:val="002E1C08"/>
    <w:rsid w:val="002E2501"/>
    <w:rsid w:val="002E28FB"/>
    <w:rsid w:val="002E2956"/>
    <w:rsid w:val="002E2B05"/>
    <w:rsid w:val="002E2C4D"/>
    <w:rsid w:val="002E2F1A"/>
    <w:rsid w:val="002E2FBE"/>
    <w:rsid w:val="002E3140"/>
    <w:rsid w:val="002E4828"/>
    <w:rsid w:val="002E4CD5"/>
    <w:rsid w:val="002E511F"/>
    <w:rsid w:val="002E5341"/>
    <w:rsid w:val="002E558A"/>
    <w:rsid w:val="002E560E"/>
    <w:rsid w:val="002E57D3"/>
    <w:rsid w:val="002E5995"/>
    <w:rsid w:val="002E6258"/>
    <w:rsid w:val="002E6FDC"/>
    <w:rsid w:val="002E70C7"/>
    <w:rsid w:val="002E7245"/>
    <w:rsid w:val="002E75B7"/>
    <w:rsid w:val="002E75BB"/>
    <w:rsid w:val="002E7677"/>
    <w:rsid w:val="002E78B6"/>
    <w:rsid w:val="002E7A08"/>
    <w:rsid w:val="002E7A14"/>
    <w:rsid w:val="002E7F19"/>
    <w:rsid w:val="002F005C"/>
    <w:rsid w:val="002F0195"/>
    <w:rsid w:val="002F10D1"/>
    <w:rsid w:val="002F1494"/>
    <w:rsid w:val="002F17C0"/>
    <w:rsid w:val="002F17E4"/>
    <w:rsid w:val="002F1A5F"/>
    <w:rsid w:val="002F1BA7"/>
    <w:rsid w:val="002F1D17"/>
    <w:rsid w:val="002F228D"/>
    <w:rsid w:val="002F2632"/>
    <w:rsid w:val="002F28CA"/>
    <w:rsid w:val="002F3133"/>
    <w:rsid w:val="002F3603"/>
    <w:rsid w:val="002F3747"/>
    <w:rsid w:val="002F3C58"/>
    <w:rsid w:val="002F44E7"/>
    <w:rsid w:val="002F48E9"/>
    <w:rsid w:val="002F4C98"/>
    <w:rsid w:val="002F52ED"/>
    <w:rsid w:val="002F59E6"/>
    <w:rsid w:val="002F5B58"/>
    <w:rsid w:val="002F626B"/>
    <w:rsid w:val="002F6304"/>
    <w:rsid w:val="002F63D2"/>
    <w:rsid w:val="002F6B9D"/>
    <w:rsid w:val="002F716D"/>
    <w:rsid w:val="002F742B"/>
    <w:rsid w:val="002F7A82"/>
    <w:rsid w:val="002F7B3B"/>
    <w:rsid w:val="002F7CFA"/>
    <w:rsid w:val="00300120"/>
    <w:rsid w:val="003003B4"/>
    <w:rsid w:val="00300D4E"/>
    <w:rsid w:val="00301388"/>
    <w:rsid w:val="0030161E"/>
    <w:rsid w:val="0030172C"/>
    <w:rsid w:val="0030172D"/>
    <w:rsid w:val="00301960"/>
    <w:rsid w:val="00301B34"/>
    <w:rsid w:val="00301B82"/>
    <w:rsid w:val="00301E06"/>
    <w:rsid w:val="0030209E"/>
    <w:rsid w:val="003021C9"/>
    <w:rsid w:val="00302705"/>
    <w:rsid w:val="00302A59"/>
    <w:rsid w:val="00302EAC"/>
    <w:rsid w:val="003030B6"/>
    <w:rsid w:val="0030327A"/>
    <w:rsid w:val="003033D2"/>
    <w:rsid w:val="00303650"/>
    <w:rsid w:val="003036A7"/>
    <w:rsid w:val="00303C3E"/>
    <w:rsid w:val="00303E6D"/>
    <w:rsid w:val="00304417"/>
    <w:rsid w:val="00305260"/>
    <w:rsid w:val="003053CA"/>
    <w:rsid w:val="00305C97"/>
    <w:rsid w:val="00305EBA"/>
    <w:rsid w:val="00306897"/>
    <w:rsid w:val="00306AA1"/>
    <w:rsid w:val="00306DFC"/>
    <w:rsid w:val="00307300"/>
    <w:rsid w:val="00307749"/>
    <w:rsid w:val="00307766"/>
    <w:rsid w:val="003101A5"/>
    <w:rsid w:val="0031027B"/>
    <w:rsid w:val="003111E2"/>
    <w:rsid w:val="0031121F"/>
    <w:rsid w:val="00311300"/>
    <w:rsid w:val="00311864"/>
    <w:rsid w:val="003119BF"/>
    <w:rsid w:val="00311BC6"/>
    <w:rsid w:val="00311D22"/>
    <w:rsid w:val="00311DAF"/>
    <w:rsid w:val="00311F22"/>
    <w:rsid w:val="00312656"/>
    <w:rsid w:val="003126F2"/>
    <w:rsid w:val="00312CAF"/>
    <w:rsid w:val="003134D5"/>
    <w:rsid w:val="0031399C"/>
    <w:rsid w:val="00313C03"/>
    <w:rsid w:val="00313C16"/>
    <w:rsid w:val="00313DEE"/>
    <w:rsid w:val="00313ED1"/>
    <w:rsid w:val="003141EF"/>
    <w:rsid w:val="00314231"/>
    <w:rsid w:val="00314401"/>
    <w:rsid w:val="00314CC7"/>
    <w:rsid w:val="00315414"/>
    <w:rsid w:val="003166BF"/>
    <w:rsid w:val="0031681F"/>
    <w:rsid w:val="00316A86"/>
    <w:rsid w:val="00316E01"/>
    <w:rsid w:val="0031701A"/>
    <w:rsid w:val="003174B4"/>
    <w:rsid w:val="003177C7"/>
    <w:rsid w:val="003179B2"/>
    <w:rsid w:val="00317CFE"/>
    <w:rsid w:val="00317E25"/>
    <w:rsid w:val="00317F8A"/>
    <w:rsid w:val="0032082A"/>
    <w:rsid w:val="00320A72"/>
    <w:rsid w:val="003211BF"/>
    <w:rsid w:val="003213EC"/>
    <w:rsid w:val="00321408"/>
    <w:rsid w:val="0032145F"/>
    <w:rsid w:val="00321554"/>
    <w:rsid w:val="003221F5"/>
    <w:rsid w:val="003222C4"/>
    <w:rsid w:val="003226E1"/>
    <w:rsid w:val="003226E9"/>
    <w:rsid w:val="00322F88"/>
    <w:rsid w:val="003232F1"/>
    <w:rsid w:val="003233A5"/>
    <w:rsid w:val="00323433"/>
    <w:rsid w:val="0032396B"/>
    <w:rsid w:val="00323A04"/>
    <w:rsid w:val="00324015"/>
    <w:rsid w:val="003246B0"/>
    <w:rsid w:val="003249A7"/>
    <w:rsid w:val="00325042"/>
    <w:rsid w:val="0032509A"/>
    <w:rsid w:val="0032538C"/>
    <w:rsid w:val="00325646"/>
    <w:rsid w:val="00325E5E"/>
    <w:rsid w:val="003262D0"/>
    <w:rsid w:val="003266B3"/>
    <w:rsid w:val="003268FE"/>
    <w:rsid w:val="00326FA0"/>
    <w:rsid w:val="00327CA8"/>
    <w:rsid w:val="00327CB7"/>
    <w:rsid w:val="0033011A"/>
    <w:rsid w:val="003301EE"/>
    <w:rsid w:val="003306E8"/>
    <w:rsid w:val="00330B53"/>
    <w:rsid w:val="00330CD1"/>
    <w:rsid w:val="00330E18"/>
    <w:rsid w:val="00330E8A"/>
    <w:rsid w:val="003315F1"/>
    <w:rsid w:val="00331B2F"/>
    <w:rsid w:val="00331DC6"/>
    <w:rsid w:val="00332141"/>
    <w:rsid w:val="00332688"/>
    <w:rsid w:val="003328A2"/>
    <w:rsid w:val="00332B50"/>
    <w:rsid w:val="0033304B"/>
    <w:rsid w:val="003334D8"/>
    <w:rsid w:val="003338FF"/>
    <w:rsid w:val="0033399F"/>
    <w:rsid w:val="00333F3D"/>
    <w:rsid w:val="00334C37"/>
    <w:rsid w:val="0033596D"/>
    <w:rsid w:val="00335B67"/>
    <w:rsid w:val="0033646B"/>
    <w:rsid w:val="0033656A"/>
    <w:rsid w:val="003369C6"/>
    <w:rsid w:val="00336A73"/>
    <w:rsid w:val="00336B06"/>
    <w:rsid w:val="00336D9E"/>
    <w:rsid w:val="00336F08"/>
    <w:rsid w:val="00337299"/>
    <w:rsid w:val="003374AA"/>
    <w:rsid w:val="003376CC"/>
    <w:rsid w:val="003378CE"/>
    <w:rsid w:val="00337B44"/>
    <w:rsid w:val="00337E85"/>
    <w:rsid w:val="00337F33"/>
    <w:rsid w:val="003400E8"/>
    <w:rsid w:val="00340214"/>
    <w:rsid w:val="003405CA"/>
    <w:rsid w:val="003406A6"/>
    <w:rsid w:val="003411E3"/>
    <w:rsid w:val="00341224"/>
    <w:rsid w:val="003416C5"/>
    <w:rsid w:val="00342A2B"/>
    <w:rsid w:val="00342DE6"/>
    <w:rsid w:val="003430A4"/>
    <w:rsid w:val="003430CE"/>
    <w:rsid w:val="00343129"/>
    <w:rsid w:val="003432BF"/>
    <w:rsid w:val="00343469"/>
    <w:rsid w:val="00343889"/>
    <w:rsid w:val="0034398C"/>
    <w:rsid w:val="00343D6E"/>
    <w:rsid w:val="00343E87"/>
    <w:rsid w:val="003440F0"/>
    <w:rsid w:val="00345CC8"/>
    <w:rsid w:val="00345F68"/>
    <w:rsid w:val="00345F77"/>
    <w:rsid w:val="00346335"/>
    <w:rsid w:val="0034699F"/>
    <w:rsid w:val="00346B4D"/>
    <w:rsid w:val="00346C76"/>
    <w:rsid w:val="00346E9A"/>
    <w:rsid w:val="00350077"/>
    <w:rsid w:val="00350576"/>
    <w:rsid w:val="00351B3C"/>
    <w:rsid w:val="00352351"/>
    <w:rsid w:val="00352931"/>
    <w:rsid w:val="003529B5"/>
    <w:rsid w:val="003529FA"/>
    <w:rsid w:val="00352DB0"/>
    <w:rsid w:val="003530D9"/>
    <w:rsid w:val="0035380C"/>
    <w:rsid w:val="0035386A"/>
    <w:rsid w:val="00353C7B"/>
    <w:rsid w:val="00353CE5"/>
    <w:rsid w:val="00353D9C"/>
    <w:rsid w:val="00353E31"/>
    <w:rsid w:val="00354BB2"/>
    <w:rsid w:val="00354BBC"/>
    <w:rsid w:val="00354D1C"/>
    <w:rsid w:val="00354EC2"/>
    <w:rsid w:val="0035563B"/>
    <w:rsid w:val="00355B8D"/>
    <w:rsid w:val="00355FE1"/>
    <w:rsid w:val="00356399"/>
    <w:rsid w:val="0035649B"/>
    <w:rsid w:val="00356653"/>
    <w:rsid w:val="003567C8"/>
    <w:rsid w:val="00356880"/>
    <w:rsid w:val="003568EC"/>
    <w:rsid w:val="00356AF9"/>
    <w:rsid w:val="00356B4F"/>
    <w:rsid w:val="00356B5F"/>
    <w:rsid w:val="00356F70"/>
    <w:rsid w:val="003576D5"/>
    <w:rsid w:val="00357CBA"/>
    <w:rsid w:val="00357EC5"/>
    <w:rsid w:val="0036086C"/>
    <w:rsid w:val="003608EF"/>
    <w:rsid w:val="00360C1B"/>
    <w:rsid w:val="003613DB"/>
    <w:rsid w:val="00361830"/>
    <w:rsid w:val="0036217B"/>
    <w:rsid w:val="003626AD"/>
    <w:rsid w:val="003628B3"/>
    <w:rsid w:val="003630B8"/>
    <w:rsid w:val="003638A7"/>
    <w:rsid w:val="00363E72"/>
    <w:rsid w:val="00364305"/>
    <w:rsid w:val="003645C2"/>
    <w:rsid w:val="00364F06"/>
    <w:rsid w:val="00365740"/>
    <w:rsid w:val="00365BC5"/>
    <w:rsid w:val="00365C34"/>
    <w:rsid w:val="0036639F"/>
    <w:rsid w:val="00366D7D"/>
    <w:rsid w:val="00367037"/>
    <w:rsid w:val="00367121"/>
    <w:rsid w:val="00367762"/>
    <w:rsid w:val="00367AB5"/>
    <w:rsid w:val="00367BD1"/>
    <w:rsid w:val="00367C1F"/>
    <w:rsid w:val="00367C68"/>
    <w:rsid w:val="00370053"/>
    <w:rsid w:val="00370260"/>
    <w:rsid w:val="00370324"/>
    <w:rsid w:val="00370AA8"/>
    <w:rsid w:val="0037151F"/>
    <w:rsid w:val="00372243"/>
    <w:rsid w:val="003726CF"/>
    <w:rsid w:val="00372730"/>
    <w:rsid w:val="00372F28"/>
    <w:rsid w:val="00373388"/>
    <w:rsid w:val="003734AD"/>
    <w:rsid w:val="003738B8"/>
    <w:rsid w:val="003752A6"/>
    <w:rsid w:val="0037575E"/>
    <w:rsid w:val="003759A3"/>
    <w:rsid w:val="00375F24"/>
    <w:rsid w:val="00376274"/>
    <w:rsid w:val="00376342"/>
    <w:rsid w:val="0037650B"/>
    <w:rsid w:val="0037665D"/>
    <w:rsid w:val="00376721"/>
    <w:rsid w:val="00376A4F"/>
    <w:rsid w:val="00376DCB"/>
    <w:rsid w:val="003778CB"/>
    <w:rsid w:val="00377DD1"/>
    <w:rsid w:val="00377DEC"/>
    <w:rsid w:val="003800A5"/>
    <w:rsid w:val="00380218"/>
    <w:rsid w:val="00380237"/>
    <w:rsid w:val="003802CF"/>
    <w:rsid w:val="00380877"/>
    <w:rsid w:val="00381000"/>
    <w:rsid w:val="00381782"/>
    <w:rsid w:val="0038199D"/>
    <w:rsid w:val="00381B4E"/>
    <w:rsid w:val="003822A9"/>
    <w:rsid w:val="003825D5"/>
    <w:rsid w:val="00382845"/>
    <w:rsid w:val="003828E2"/>
    <w:rsid w:val="00382A7C"/>
    <w:rsid w:val="00382ADC"/>
    <w:rsid w:val="00383280"/>
    <w:rsid w:val="003834F6"/>
    <w:rsid w:val="0038389E"/>
    <w:rsid w:val="003838CE"/>
    <w:rsid w:val="00383901"/>
    <w:rsid w:val="0038427D"/>
    <w:rsid w:val="003842E1"/>
    <w:rsid w:val="00384830"/>
    <w:rsid w:val="0038494E"/>
    <w:rsid w:val="00384A1F"/>
    <w:rsid w:val="00384B5A"/>
    <w:rsid w:val="00384B9D"/>
    <w:rsid w:val="00384DB5"/>
    <w:rsid w:val="00384E86"/>
    <w:rsid w:val="003855D7"/>
    <w:rsid w:val="00385B23"/>
    <w:rsid w:val="00385FD9"/>
    <w:rsid w:val="003863F1"/>
    <w:rsid w:val="003869C6"/>
    <w:rsid w:val="00386C06"/>
    <w:rsid w:val="00387479"/>
    <w:rsid w:val="00387A06"/>
    <w:rsid w:val="00387B19"/>
    <w:rsid w:val="003906E1"/>
    <w:rsid w:val="003907EC"/>
    <w:rsid w:val="00390C9A"/>
    <w:rsid w:val="003911BF"/>
    <w:rsid w:val="003912B8"/>
    <w:rsid w:val="003916B4"/>
    <w:rsid w:val="00391B2A"/>
    <w:rsid w:val="00392421"/>
    <w:rsid w:val="00392BCC"/>
    <w:rsid w:val="00392D20"/>
    <w:rsid w:val="003936AB"/>
    <w:rsid w:val="00393882"/>
    <w:rsid w:val="00393C7E"/>
    <w:rsid w:val="00393ED2"/>
    <w:rsid w:val="00394F43"/>
    <w:rsid w:val="00395117"/>
    <w:rsid w:val="00395345"/>
    <w:rsid w:val="0039553E"/>
    <w:rsid w:val="00395792"/>
    <w:rsid w:val="00395BC5"/>
    <w:rsid w:val="0039649F"/>
    <w:rsid w:val="003965BF"/>
    <w:rsid w:val="00396AB4"/>
    <w:rsid w:val="00396B1A"/>
    <w:rsid w:val="00396CE5"/>
    <w:rsid w:val="00397046"/>
    <w:rsid w:val="003972C2"/>
    <w:rsid w:val="003973E7"/>
    <w:rsid w:val="003974CA"/>
    <w:rsid w:val="00397682"/>
    <w:rsid w:val="00397A4F"/>
    <w:rsid w:val="003A0655"/>
    <w:rsid w:val="003A07CC"/>
    <w:rsid w:val="003A1008"/>
    <w:rsid w:val="003A14C8"/>
    <w:rsid w:val="003A1FA6"/>
    <w:rsid w:val="003A26A7"/>
    <w:rsid w:val="003A285A"/>
    <w:rsid w:val="003A29A9"/>
    <w:rsid w:val="003A2C36"/>
    <w:rsid w:val="003A2E9F"/>
    <w:rsid w:val="003A2EBE"/>
    <w:rsid w:val="003A36DE"/>
    <w:rsid w:val="003A388A"/>
    <w:rsid w:val="003A3893"/>
    <w:rsid w:val="003A3F41"/>
    <w:rsid w:val="003A53B4"/>
    <w:rsid w:val="003A5566"/>
    <w:rsid w:val="003A5CAB"/>
    <w:rsid w:val="003A64B8"/>
    <w:rsid w:val="003A6A1B"/>
    <w:rsid w:val="003A6E2B"/>
    <w:rsid w:val="003A6F63"/>
    <w:rsid w:val="003A716F"/>
    <w:rsid w:val="003A7480"/>
    <w:rsid w:val="003A75CE"/>
    <w:rsid w:val="003A75E6"/>
    <w:rsid w:val="003A7697"/>
    <w:rsid w:val="003A79FE"/>
    <w:rsid w:val="003A7BD8"/>
    <w:rsid w:val="003A7D28"/>
    <w:rsid w:val="003A7E53"/>
    <w:rsid w:val="003A7EE2"/>
    <w:rsid w:val="003B039A"/>
    <w:rsid w:val="003B0681"/>
    <w:rsid w:val="003B0879"/>
    <w:rsid w:val="003B11BE"/>
    <w:rsid w:val="003B14CB"/>
    <w:rsid w:val="003B17BF"/>
    <w:rsid w:val="003B19C5"/>
    <w:rsid w:val="003B1C17"/>
    <w:rsid w:val="003B2108"/>
    <w:rsid w:val="003B2753"/>
    <w:rsid w:val="003B2E4D"/>
    <w:rsid w:val="003B30E1"/>
    <w:rsid w:val="003B30F8"/>
    <w:rsid w:val="003B31CA"/>
    <w:rsid w:val="003B3497"/>
    <w:rsid w:val="003B3666"/>
    <w:rsid w:val="003B403C"/>
    <w:rsid w:val="003B4828"/>
    <w:rsid w:val="003B50FC"/>
    <w:rsid w:val="003B5C27"/>
    <w:rsid w:val="003B5D32"/>
    <w:rsid w:val="003B5FEE"/>
    <w:rsid w:val="003B62BD"/>
    <w:rsid w:val="003B634D"/>
    <w:rsid w:val="003B63A0"/>
    <w:rsid w:val="003B63C5"/>
    <w:rsid w:val="003B64F6"/>
    <w:rsid w:val="003B6713"/>
    <w:rsid w:val="003B676E"/>
    <w:rsid w:val="003B6923"/>
    <w:rsid w:val="003B69C4"/>
    <w:rsid w:val="003B6D49"/>
    <w:rsid w:val="003B6FF6"/>
    <w:rsid w:val="003B7A53"/>
    <w:rsid w:val="003B7BE1"/>
    <w:rsid w:val="003B7C1E"/>
    <w:rsid w:val="003C0686"/>
    <w:rsid w:val="003C0D28"/>
    <w:rsid w:val="003C0DF7"/>
    <w:rsid w:val="003C0E34"/>
    <w:rsid w:val="003C0ED5"/>
    <w:rsid w:val="003C132A"/>
    <w:rsid w:val="003C1776"/>
    <w:rsid w:val="003C2182"/>
    <w:rsid w:val="003C25AE"/>
    <w:rsid w:val="003C304D"/>
    <w:rsid w:val="003C36FC"/>
    <w:rsid w:val="003C37E0"/>
    <w:rsid w:val="003C37EB"/>
    <w:rsid w:val="003C3BFF"/>
    <w:rsid w:val="003C3F30"/>
    <w:rsid w:val="003C40A4"/>
    <w:rsid w:val="003C4132"/>
    <w:rsid w:val="003C4339"/>
    <w:rsid w:val="003C43B7"/>
    <w:rsid w:val="003C470D"/>
    <w:rsid w:val="003C548A"/>
    <w:rsid w:val="003C5879"/>
    <w:rsid w:val="003C5FEA"/>
    <w:rsid w:val="003C6DEC"/>
    <w:rsid w:val="003C7159"/>
    <w:rsid w:val="003C7B8C"/>
    <w:rsid w:val="003C7BDA"/>
    <w:rsid w:val="003C7BFB"/>
    <w:rsid w:val="003C7C38"/>
    <w:rsid w:val="003C7FDB"/>
    <w:rsid w:val="003D01E9"/>
    <w:rsid w:val="003D0241"/>
    <w:rsid w:val="003D0259"/>
    <w:rsid w:val="003D0989"/>
    <w:rsid w:val="003D0EA3"/>
    <w:rsid w:val="003D0FB5"/>
    <w:rsid w:val="003D1CBB"/>
    <w:rsid w:val="003D2520"/>
    <w:rsid w:val="003D25FB"/>
    <w:rsid w:val="003D270E"/>
    <w:rsid w:val="003D2CB8"/>
    <w:rsid w:val="003D3279"/>
    <w:rsid w:val="003D36ED"/>
    <w:rsid w:val="003D3C70"/>
    <w:rsid w:val="003D3D13"/>
    <w:rsid w:val="003D3DCB"/>
    <w:rsid w:val="003D4362"/>
    <w:rsid w:val="003D4A68"/>
    <w:rsid w:val="003D4F57"/>
    <w:rsid w:val="003D5929"/>
    <w:rsid w:val="003D5985"/>
    <w:rsid w:val="003D66FF"/>
    <w:rsid w:val="003D6A2A"/>
    <w:rsid w:val="003D6A95"/>
    <w:rsid w:val="003D7813"/>
    <w:rsid w:val="003D7D3D"/>
    <w:rsid w:val="003D7FCB"/>
    <w:rsid w:val="003E0115"/>
    <w:rsid w:val="003E06E6"/>
    <w:rsid w:val="003E0858"/>
    <w:rsid w:val="003E09BC"/>
    <w:rsid w:val="003E16B2"/>
    <w:rsid w:val="003E1977"/>
    <w:rsid w:val="003E1ACB"/>
    <w:rsid w:val="003E1C3E"/>
    <w:rsid w:val="003E2800"/>
    <w:rsid w:val="003E29CF"/>
    <w:rsid w:val="003E2D44"/>
    <w:rsid w:val="003E30D4"/>
    <w:rsid w:val="003E3451"/>
    <w:rsid w:val="003E38B7"/>
    <w:rsid w:val="003E4195"/>
    <w:rsid w:val="003E48BA"/>
    <w:rsid w:val="003E48BC"/>
    <w:rsid w:val="003E4AC6"/>
    <w:rsid w:val="003E54A6"/>
    <w:rsid w:val="003E54B7"/>
    <w:rsid w:val="003E5A58"/>
    <w:rsid w:val="003E5DD6"/>
    <w:rsid w:val="003E6780"/>
    <w:rsid w:val="003E6A0A"/>
    <w:rsid w:val="003E7488"/>
    <w:rsid w:val="003E7719"/>
    <w:rsid w:val="003E7810"/>
    <w:rsid w:val="003E78D8"/>
    <w:rsid w:val="003E79E6"/>
    <w:rsid w:val="003E7B81"/>
    <w:rsid w:val="003F000E"/>
    <w:rsid w:val="003F0226"/>
    <w:rsid w:val="003F0A02"/>
    <w:rsid w:val="003F0A10"/>
    <w:rsid w:val="003F186E"/>
    <w:rsid w:val="003F223F"/>
    <w:rsid w:val="003F249E"/>
    <w:rsid w:val="003F2D16"/>
    <w:rsid w:val="003F3592"/>
    <w:rsid w:val="003F3647"/>
    <w:rsid w:val="003F3C26"/>
    <w:rsid w:val="003F4BFC"/>
    <w:rsid w:val="003F4DE2"/>
    <w:rsid w:val="003F5011"/>
    <w:rsid w:val="003F5866"/>
    <w:rsid w:val="003F6393"/>
    <w:rsid w:val="003F6782"/>
    <w:rsid w:val="003F694E"/>
    <w:rsid w:val="003F7203"/>
    <w:rsid w:val="003F74F1"/>
    <w:rsid w:val="003F7784"/>
    <w:rsid w:val="004000A3"/>
    <w:rsid w:val="00400147"/>
    <w:rsid w:val="00400B33"/>
    <w:rsid w:val="00400C85"/>
    <w:rsid w:val="00400E14"/>
    <w:rsid w:val="004019F3"/>
    <w:rsid w:val="004021F8"/>
    <w:rsid w:val="0040232B"/>
    <w:rsid w:val="00402356"/>
    <w:rsid w:val="00402493"/>
    <w:rsid w:val="00403154"/>
    <w:rsid w:val="004031CA"/>
    <w:rsid w:val="00403A1E"/>
    <w:rsid w:val="004040F0"/>
    <w:rsid w:val="00404B2C"/>
    <w:rsid w:val="0040503F"/>
    <w:rsid w:val="004050A6"/>
    <w:rsid w:val="004050FB"/>
    <w:rsid w:val="0040525A"/>
    <w:rsid w:val="00405412"/>
    <w:rsid w:val="004059A9"/>
    <w:rsid w:val="00406496"/>
    <w:rsid w:val="00406D7B"/>
    <w:rsid w:val="00406E85"/>
    <w:rsid w:val="00407253"/>
    <w:rsid w:val="00407291"/>
    <w:rsid w:val="0040764A"/>
    <w:rsid w:val="004104F1"/>
    <w:rsid w:val="004105B2"/>
    <w:rsid w:val="00411072"/>
    <w:rsid w:val="0041155B"/>
    <w:rsid w:val="00411E73"/>
    <w:rsid w:val="004120B1"/>
    <w:rsid w:val="004120ED"/>
    <w:rsid w:val="00412385"/>
    <w:rsid w:val="00412463"/>
    <w:rsid w:val="00412BCC"/>
    <w:rsid w:val="004130BF"/>
    <w:rsid w:val="004130CD"/>
    <w:rsid w:val="00413368"/>
    <w:rsid w:val="00413654"/>
    <w:rsid w:val="00413924"/>
    <w:rsid w:val="00413DA7"/>
    <w:rsid w:val="00414283"/>
    <w:rsid w:val="00414381"/>
    <w:rsid w:val="00414426"/>
    <w:rsid w:val="00414D15"/>
    <w:rsid w:val="00414D50"/>
    <w:rsid w:val="004150BB"/>
    <w:rsid w:val="004150EC"/>
    <w:rsid w:val="004158DE"/>
    <w:rsid w:val="004158E4"/>
    <w:rsid w:val="004163CB"/>
    <w:rsid w:val="00416752"/>
    <w:rsid w:val="00416759"/>
    <w:rsid w:val="00416E33"/>
    <w:rsid w:val="0041700C"/>
    <w:rsid w:val="004177D9"/>
    <w:rsid w:val="00417AF0"/>
    <w:rsid w:val="00421049"/>
    <w:rsid w:val="00421053"/>
    <w:rsid w:val="00421344"/>
    <w:rsid w:val="00421AA1"/>
    <w:rsid w:val="00422161"/>
    <w:rsid w:val="004222E1"/>
    <w:rsid w:val="004222EC"/>
    <w:rsid w:val="004226AF"/>
    <w:rsid w:val="00422B35"/>
    <w:rsid w:val="00423151"/>
    <w:rsid w:val="00423D54"/>
    <w:rsid w:val="0042471D"/>
    <w:rsid w:val="00425157"/>
    <w:rsid w:val="004254DC"/>
    <w:rsid w:val="00425D1A"/>
    <w:rsid w:val="00425E9F"/>
    <w:rsid w:val="00426070"/>
    <w:rsid w:val="004261A7"/>
    <w:rsid w:val="0042659A"/>
    <w:rsid w:val="00426663"/>
    <w:rsid w:val="00426CF4"/>
    <w:rsid w:val="00426E9B"/>
    <w:rsid w:val="00427384"/>
    <w:rsid w:val="00427450"/>
    <w:rsid w:val="004275D3"/>
    <w:rsid w:val="00427611"/>
    <w:rsid w:val="004278EE"/>
    <w:rsid w:val="00427DCE"/>
    <w:rsid w:val="00431000"/>
    <w:rsid w:val="0043112C"/>
    <w:rsid w:val="00431819"/>
    <w:rsid w:val="00431FE4"/>
    <w:rsid w:val="00432899"/>
    <w:rsid w:val="00432927"/>
    <w:rsid w:val="004329B9"/>
    <w:rsid w:val="00432A7D"/>
    <w:rsid w:val="00432AFD"/>
    <w:rsid w:val="00432B8B"/>
    <w:rsid w:val="00432BB2"/>
    <w:rsid w:val="00433E4E"/>
    <w:rsid w:val="00433F50"/>
    <w:rsid w:val="00434B7C"/>
    <w:rsid w:val="00434EDA"/>
    <w:rsid w:val="00434F6E"/>
    <w:rsid w:val="0043618D"/>
    <w:rsid w:val="00436EB3"/>
    <w:rsid w:val="00436F3B"/>
    <w:rsid w:val="004370FB"/>
    <w:rsid w:val="004371FA"/>
    <w:rsid w:val="004376C9"/>
    <w:rsid w:val="004378AC"/>
    <w:rsid w:val="00437A1D"/>
    <w:rsid w:val="00437D5E"/>
    <w:rsid w:val="004403D9"/>
    <w:rsid w:val="00440EF0"/>
    <w:rsid w:val="00440EFB"/>
    <w:rsid w:val="00441046"/>
    <w:rsid w:val="00441124"/>
    <w:rsid w:val="0044167A"/>
    <w:rsid w:val="0044169A"/>
    <w:rsid w:val="00441777"/>
    <w:rsid w:val="00441912"/>
    <w:rsid w:val="0044193F"/>
    <w:rsid w:val="00441D35"/>
    <w:rsid w:val="0044275C"/>
    <w:rsid w:val="00443563"/>
    <w:rsid w:val="004452C9"/>
    <w:rsid w:val="00445314"/>
    <w:rsid w:val="00445355"/>
    <w:rsid w:val="004457F8"/>
    <w:rsid w:val="00445B52"/>
    <w:rsid w:val="00445FC7"/>
    <w:rsid w:val="00446157"/>
    <w:rsid w:val="00446372"/>
    <w:rsid w:val="00446420"/>
    <w:rsid w:val="00446D8C"/>
    <w:rsid w:val="004470AC"/>
    <w:rsid w:val="004473A0"/>
    <w:rsid w:val="00447B09"/>
    <w:rsid w:val="00447CD1"/>
    <w:rsid w:val="00447E03"/>
    <w:rsid w:val="0045026D"/>
    <w:rsid w:val="004504DD"/>
    <w:rsid w:val="00451646"/>
    <w:rsid w:val="0045246B"/>
    <w:rsid w:val="00452C0B"/>
    <w:rsid w:val="00452CA3"/>
    <w:rsid w:val="004532E1"/>
    <w:rsid w:val="00453FFE"/>
    <w:rsid w:val="004540E3"/>
    <w:rsid w:val="004541B0"/>
    <w:rsid w:val="0045420A"/>
    <w:rsid w:val="004545DA"/>
    <w:rsid w:val="00454918"/>
    <w:rsid w:val="00454E5A"/>
    <w:rsid w:val="00454F7D"/>
    <w:rsid w:val="0045566D"/>
    <w:rsid w:val="00455A26"/>
    <w:rsid w:val="00455A49"/>
    <w:rsid w:val="00455B3B"/>
    <w:rsid w:val="00455C0D"/>
    <w:rsid w:val="00455CEA"/>
    <w:rsid w:val="00455CF3"/>
    <w:rsid w:val="00455F03"/>
    <w:rsid w:val="004560CD"/>
    <w:rsid w:val="0045614F"/>
    <w:rsid w:val="00456270"/>
    <w:rsid w:val="00456C70"/>
    <w:rsid w:val="00456E5B"/>
    <w:rsid w:val="004571F9"/>
    <w:rsid w:val="004572C6"/>
    <w:rsid w:val="00457372"/>
    <w:rsid w:val="00457691"/>
    <w:rsid w:val="0045776B"/>
    <w:rsid w:val="00457A58"/>
    <w:rsid w:val="00457CE3"/>
    <w:rsid w:val="00457FCA"/>
    <w:rsid w:val="00460178"/>
    <w:rsid w:val="0046036F"/>
    <w:rsid w:val="0046069B"/>
    <w:rsid w:val="00460DFD"/>
    <w:rsid w:val="0046102D"/>
    <w:rsid w:val="00461504"/>
    <w:rsid w:val="00461C01"/>
    <w:rsid w:val="00462461"/>
    <w:rsid w:val="0046254C"/>
    <w:rsid w:val="00462AD6"/>
    <w:rsid w:val="00462BDE"/>
    <w:rsid w:val="00462C24"/>
    <w:rsid w:val="00462F2D"/>
    <w:rsid w:val="004634A7"/>
    <w:rsid w:val="0046352B"/>
    <w:rsid w:val="00463991"/>
    <w:rsid w:val="00463A80"/>
    <w:rsid w:val="004643C5"/>
    <w:rsid w:val="0046442E"/>
    <w:rsid w:val="00464A5E"/>
    <w:rsid w:val="00464A77"/>
    <w:rsid w:val="00464C34"/>
    <w:rsid w:val="00464DBE"/>
    <w:rsid w:val="00464F50"/>
    <w:rsid w:val="00464FFC"/>
    <w:rsid w:val="00465870"/>
    <w:rsid w:val="00465BBC"/>
    <w:rsid w:val="00466399"/>
    <w:rsid w:val="00467652"/>
    <w:rsid w:val="0047029C"/>
    <w:rsid w:val="0047098D"/>
    <w:rsid w:val="00470BD0"/>
    <w:rsid w:val="00470FC0"/>
    <w:rsid w:val="00471145"/>
    <w:rsid w:val="0047165D"/>
    <w:rsid w:val="00471AC4"/>
    <w:rsid w:val="00471DB9"/>
    <w:rsid w:val="00471EF1"/>
    <w:rsid w:val="00472109"/>
    <w:rsid w:val="004722C1"/>
    <w:rsid w:val="00472A18"/>
    <w:rsid w:val="00472FE1"/>
    <w:rsid w:val="004730D6"/>
    <w:rsid w:val="0047347D"/>
    <w:rsid w:val="00473804"/>
    <w:rsid w:val="00473861"/>
    <w:rsid w:val="00473E2D"/>
    <w:rsid w:val="00474030"/>
    <w:rsid w:val="00474194"/>
    <w:rsid w:val="004744F5"/>
    <w:rsid w:val="00474668"/>
    <w:rsid w:val="00474915"/>
    <w:rsid w:val="004752DD"/>
    <w:rsid w:val="00475BAA"/>
    <w:rsid w:val="00475DB6"/>
    <w:rsid w:val="00475FF3"/>
    <w:rsid w:val="00476779"/>
    <w:rsid w:val="004768E0"/>
    <w:rsid w:val="00476B3B"/>
    <w:rsid w:val="00476D09"/>
    <w:rsid w:val="00476D2A"/>
    <w:rsid w:val="00476D86"/>
    <w:rsid w:val="00476DE0"/>
    <w:rsid w:val="00477987"/>
    <w:rsid w:val="00477C4B"/>
    <w:rsid w:val="00477DDC"/>
    <w:rsid w:val="00477FBD"/>
    <w:rsid w:val="004805BE"/>
    <w:rsid w:val="0048085D"/>
    <w:rsid w:val="00480938"/>
    <w:rsid w:val="00480F51"/>
    <w:rsid w:val="00480FF6"/>
    <w:rsid w:val="004811E3"/>
    <w:rsid w:val="00481A7B"/>
    <w:rsid w:val="00481D52"/>
    <w:rsid w:val="00481E17"/>
    <w:rsid w:val="00482186"/>
    <w:rsid w:val="004825B1"/>
    <w:rsid w:val="0048261F"/>
    <w:rsid w:val="00482739"/>
    <w:rsid w:val="004827A1"/>
    <w:rsid w:val="004828EC"/>
    <w:rsid w:val="00482D08"/>
    <w:rsid w:val="00483013"/>
    <w:rsid w:val="0048372F"/>
    <w:rsid w:val="00483A4B"/>
    <w:rsid w:val="00483F4B"/>
    <w:rsid w:val="00484458"/>
    <w:rsid w:val="0048454F"/>
    <w:rsid w:val="00484732"/>
    <w:rsid w:val="00484A3F"/>
    <w:rsid w:val="004850E7"/>
    <w:rsid w:val="004857BE"/>
    <w:rsid w:val="00485AB8"/>
    <w:rsid w:val="00485C83"/>
    <w:rsid w:val="00485DC2"/>
    <w:rsid w:val="00485E91"/>
    <w:rsid w:val="00486373"/>
    <w:rsid w:val="0048659B"/>
    <w:rsid w:val="004865A7"/>
    <w:rsid w:val="00486D0A"/>
    <w:rsid w:val="004877F6"/>
    <w:rsid w:val="00487858"/>
    <w:rsid w:val="00487FBA"/>
    <w:rsid w:val="00490326"/>
    <w:rsid w:val="0049090E"/>
    <w:rsid w:val="00490C06"/>
    <w:rsid w:val="00490D6E"/>
    <w:rsid w:val="00490F7A"/>
    <w:rsid w:val="00492427"/>
    <w:rsid w:val="004926F4"/>
    <w:rsid w:val="00493246"/>
    <w:rsid w:val="004935F6"/>
    <w:rsid w:val="00493AEC"/>
    <w:rsid w:val="00493BFC"/>
    <w:rsid w:val="00494A58"/>
    <w:rsid w:val="00494D9C"/>
    <w:rsid w:val="00494FD5"/>
    <w:rsid w:val="0049527D"/>
    <w:rsid w:val="004953AC"/>
    <w:rsid w:val="00495B0B"/>
    <w:rsid w:val="004968B5"/>
    <w:rsid w:val="00496CCB"/>
    <w:rsid w:val="00496D7B"/>
    <w:rsid w:val="004973DD"/>
    <w:rsid w:val="00497780"/>
    <w:rsid w:val="004978CE"/>
    <w:rsid w:val="00497A34"/>
    <w:rsid w:val="004A0051"/>
    <w:rsid w:val="004A0200"/>
    <w:rsid w:val="004A0245"/>
    <w:rsid w:val="004A0846"/>
    <w:rsid w:val="004A08DA"/>
    <w:rsid w:val="004A0A7E"/>
    <w:rsid w:val="004A0ADA"/>
    <w:rsid w:val="004A0B49"/>
    <w:rsid w:val="004A13A5"/>
    <w:rsid w:val="004A13F3"/>
    <w:rsid w:val="004A1612"/>
    <w:rsid w:val="004A1632"/>
    <w:rsid w:val="004A1A07"/>
    <w:rsid w:val="004A1F03"/>
    <w:rsid w:val="004A235D"/>
    <w:rsid w:val="004A2390"/>
    <w:rsid w:val="004A251A"/>
    <w:rsid w:val="004A2B5A"/>
    <w:rsid w:val="004A334A"/>
    <w:rsid w:val="004A3966"/>
    <w:rsid w:val="004A4148"/>
    <w:rsid w:val="004A42D6"/>
    <w:rsid w:val="004A464C"/>
    <w:rsid w:val="004A4A3A"/>
    <w:rsid w:val="004A4CB4"/>
    <w:rsid w:val="004A4D20"/>
    <w:rsid w:val="004A4F11"/>
    <w:rsid w:val="004A5092"/>
    <w:rsid w:val="004A53FA"/>
    <w:rsid w:val="004A56C7"/>
    <w:rsid w:val="004A5883"/>
    <w:rsid w:val="004A5E29"/>
    <w:rsid w:val="004A635C"/>
    <w:rsid w:val="004A64D4"/>
    <w:rsid w:val="004A68FF"/>
    <w:rsid w:val="004A69BB"/>
    <w:rsid w:val="004A6DB4"/>
    <w:rsid w:val="004A757B"/>
    <w:rsid w:val="004A7786"/>
    <w:rsid w:val="004A7CF1"/>
    <w:rsid w:val="004A7D56"/>
    <w:rsid w:val="004A7E33"/>
    <w:rsid w:val="004B04F3"/>
    <w:rsid w:val="004B0551"/>
    <w:rsid w:val="004B13EF"/>
    <w:rsid w:val="004B1D13"/>
    <w:rsid w:val="004B2002"/>
    <w:rsid w:val="004B22AC"/>
    <w:rsid w:val="004B26B9"/>
    <w:rsid w:val="004B29E1"/>
    <w:rsid w:val="004B3423"/>
    <w:rsid w:val="004B360A"/>
    <w:rsid w:val="004B3740"/>
    <w:rsid w:val="004B3A6F"/>
    <w:rsid w:val="004B49AC"/>
    <w:rsid w:val="004B4D7B"/>
    <w:rsid w:val="004B535D"/>
    <w:rsid w:val="004B5D4A"/>
    <w:rsid w:val="004B61F3"/>
    <w:rsid w:val="004B66BC"/>
    <w:rsid w:val="004B6A23"/>
    <w:rsid w:val="004B6D02"/>
    <w:rsid w:val="004B6FB8"/>
    <w:rsid w:val="004B715C"/>
    <w:rsid w:val="004B744D"/>
    <w:rsid w:val="004B791E"/>
    <w:rsid w:val="004B7F9D"/>
    <w:rsid w:val="004C02CB"/>
    <w:rsid w:val="004C04F2"/>
    <w:rsid w:val="004C05CF"/>
    <w:rsid w:val="004C061C"/>
    <w:rsid w:val="004C0663"/>
    <w:rsid w:val="004C0CFD"/>
    <w:rsid w:val="004C111B"/>
    <w:rsid w:val="004C1C18"/>
    <w:rsid w:val="004C1C3C"/>
    <w:rsid w:val="004C1F19"/>
    <w:rsid w:val="004C24E1"/>
    <w:rsid w:val="004C2AE1"/>
    <w:rsid w:val="004C37C2"/>
    <w:rsid w:val="004C37E6"/>
    <w:rsid w:val="004C38B0"/>
    <w:rsid w:val="004C3C3E"/>
    <w:rsid w:val="004C3E74"/>
    <w:rsid w:val="004C412A"/>
    <w:rsid w:val="004C4147"/>
    <w:rsid w:val="004C441F"/>
    <w:rsid w:val="004C4673"/>
    <w:rsid w:val="004C4733"/>
    <w:rsid w:val="004C48BA"/>
    <w:rsid w:val="004C4FC2"/>
    <w:rsid w:val="004C527E"/>
    <w:rsid w:val="004C54D1"/>
    <w:rsid w:val="004C6612"/>
    <w:rsid w:val="004C6956"/>
    <w:rsid w:val="004C6DD7"/>
    <w:rsid w:val="004C751A"/>
    <w:rsid w:val="004C7919"/>
    <w:rsid w:val="004D0548"/>
    <w:rsid w:val="004D05BB"/>
    <w:rsid w:val="004D0879"/>
    <w:rsid w:val="004D0AEB"/>
    <w:rsid w:val="004D0C79"/>
    <w:rsid w:val="004D0DF0"/>
    <w:rsid w:val="004D0FBE"/>
    <w:rsid w:val="004D11FB"/>
    <w:rsid w:val="004D1520"/>
    <w:rsid w:val="004D152F"/>
    <w:rsid w:val="004D1608"/>
    <w:rsid w:val="004D1641"/>
    <w:rsid w:val="004D1901"/>
    <w:rsid w:val="004D1E26"/>
    <w:rsid w:val="004D2271"/>
    <w:rsid w:val="004D2CC9"/>
    <w:rsid w:val="004D3197"/>
    <w:rsid w:val="004D3C9D"/>
    <w:rsid w:val="004D4CB0"/>
    <w:rsid w:val="004D5A62"/>
    <w:rsid w:val="004D5F2A"/>
    <w:rsid w:val="004D6970"/>
    <w:rsid w:val="004D69A3"/>
    <w:rsid w:val="004D6A84"/>
    <w:rsid w:val="004D6FE1"/>
    <w:rsid w:val="004D748D"/>
    <w:rsid w:val="004D7984"/>
    <w:rsid w:val="004E0033"/>
    <w:rsid w:val="004E0947"/>
    <w:rsid w:val="004E0EA2"/>
    <w:rsid w:val="004E1D3D"/>
    <w:rsid w:val="004E1FF3"/>
    <w:rsid w:val="004E26A9"/>
    <w:rsid w:val="004E26C9"/>
    <w:rsid w:val="004E296F"/>
    <w:rsid w:val="004E2A09"/>
    <w:rsid w:val="004E32B1"/>
    <w:rsid w:val="004E3497"/>
    <w:rsid w:val="004E35E5"/>
    <w:rsid w:val="004E368A"/>
    <w:rsid w:val="004E43FB"/>
    <w:rsid w:val="004E45EE"/>
    <w:rsid w:val="004E4874"/>
    <w:rsid w:val="004E4977"/>
    <w:rsid w:val="004E4D59"/>
    <w:rsid w:val="004E4FB7"/>
    <w:rsid w:val="004E503E"/>
    <w:rsid w:val="004E57B4"/>
    <w:rsid w:val="004E59E0"/>
    <w:rsid w:val="004E6353"/>
    <w:rsid w:val="004E67E7"/>
    <w:rsid w:val="004E6863"/>
    <w:rsid w:val="004E6BB2"/>
    <w:rsid w:val="004E71AB"/>
    <w:rsid w:val="004E7227"/>
    <w:rsid w:val="004E74CE"/>
    <w:rsid w:val="004E7D32"/>
    <w:rsid w:val="004E7D79"/>
    <w:rsid w:val="004E7DE1"/>
    <w:rsid w:val="004F0B87"/>
    <w:rsid w:val="004F0C3B"/>
    <w:rsid w:val="004F0D50"/>
    <w:rsid w:val="004F101C"/>
    <w:rsid w:val="004F185C"/>
    <w:rsid w:val="004F1993"/>
    <w:rsid w:val="004F19E3"/>
    <w:rsid w:val="004F1ED9"/>
    <w:rsid w:val="004F2EDF"/>
    <w:rsid w:val="004F396A"/>
    <w:rsid w:val="004F3A72"/>
    <w:rsid w:val="004F3C07"/>
    <w:rsid w:val="004F3D48"/>
    <w:rsid w:val="004F474C"/>
    <w:rsid w:val="004F5466"/>
    <w:rsid w:val="004F547C"/>
    <w:rsid w:val="004F59BB"/>
    <w:rsid w:val="004F62D8"/>
    <w:rsid w:val="004F6A54"/>
    <w:rsid w:val="00500358"/>
    <w:rsid w:val="005008D0"/>
    <w:rsid w:val="00500BE1"/>
    <w:rsid w:val="00500DAA"/>
    <w:rsid w:val="00500E44"/>
    <w:rsid w:val="00500FFE"/>
    <w:rsid w:val="0050147D"/>
    <w:rsid w:val="00501FDC"/>
    <w:rsid w:val="0050216F"/>
    <w:rsid w:val="005021CA"/>
    <w:rsid w:val="00502346"/>
    <w:rsid w:val="005036B3"/>
    <w:rsid w:val="00503C78"/>
    <w:rsid w:val="00503DDF"/>
    <w:rsid w:val="005041AE"/>
    <w:rsid w:val="00504E36"/>
    <w:rsid w:val="00504FF7"/>
    <w:rsid w:val="00505828"/>
    <w:rsid w:val="00505B56"/>
    <w:rsid w:val="00506047"/>
    <w:rsid w:val="0050633F"/>
    <w:rsid w:val="005063A3"/>
    <w:rsid w:val="005063B2"/>
    <w:rsid w:val="00506458"/>
    <w:rsid w:val="00506570"/>
    <w:rsid w:val="00506C6E"/>
    <w:rsid w:val="00506DB1"/>
    <w:rsid w:val="00506F8E"/>
    <w:rsid w:val="00506FB0"/>
    <w:rsid w:val="0050769F"/>
    <w:rsid w:val="00507D58"/>
    <w:rsid w:val="00510350"/>
    <w:rsid w:val="00510796"/>
    <w:rsid w:val="005107F8"/>
    <w:rsid w:val="005110E9"/>
    <w:rsid w:val="00511454"/>
    <w:rsid w:val="005120B7"/>
    <w:rsid w:val="00512525"/>
    <w:rsid w:val="00512E8A"/>
    <w:rsid w:val="00512ED0"/>
    <w:rsid w:val="005130BF"/>
    <w:rsid w:val="00513132"/>
    <w:rsid w:val="005133C3"/>
    <w:rsid w:val="00513938"/>
    <w:rsid w:val="005139A2"/>
    <w:rsid w:val="00513E9A"/>
    <w:rsid w:val="00513F83"/>
    <w:rsid w:val="00514509"/>
    <w:rsid w:val="005145DB"/>
    <w:rsid w:val="0051492F"/>
    <w:rsid w:val="00514A24"/>
    <w:rsid w:val="005157CC"/>
    <w:rsid w:val="00515BCB"/>
    <w:rsid w:val="00515BE3"/>
    <w:rsid w:val="0051614C"/>
    <w:rsid w:val="005162CF"/>
    <w:rsid w:val="005165CC"/>
    <w:rsid w:val="00516B59"/>
    <w:rsid w:val="0051700A"/>
    <w:rsid w:val="0051787A"/>
    <w:rsid w:val="005178AD"/>
    <w:rsid w:val="0052005E"/>
    <w:rsid w:val="00520340"/>
    <w:rsid w:val="00520352"/>
    <w:rsid w:val="00521D3F"/>
    <w:rsid w:val="00521D79"/>
    <w:rsid w:val="00522380"/>
    <w:rsid w:val="005227B3"/>
    <w:rsid w:val="00522FAC"/>
    <w:rsid w:val="0052309E"/>
    <w:rsid w:val="00523106"/>
    <w:rsid w:val="005234B4"/>
    <w:rsid w:val="00523763"/>
    <w:rsid w:val="00523AFF"/>
    <w:rsid w:val="00523D7B"/>
    <w:rsid w:val="00524892"/>
    <w:rsid w:val="00524B1C"/>
    <w:rsid w:val="00524CFF"/>
    <w:rsid w:val="005253ED"/>
    <w:rsid w:val="00525F89"/>
    <w:rsid w:val="00526778"/>
    <w:rsid w:val="005267B7"/>
    <w:rsid w:val="00526810"/>
    <w:rsid w:val="00526A50"/>
    <w:rsid w:val="00526C0C"/>
    <w:rsid w:val="00527657"/>
    <w:rsid w:val="00527B45"/>
    <w:rsid w:val="00527DB2"/>
    <w:rsid w:val="00527EBB"/>
    <w:rsid w:val="005306A8"/>
    <w:rsid w:val="00530A1E"/>
    <w:rsid w:val="00530AFF"/>
    <w:rsid w:val="00530C67"/>
    <w:rsid w:val="0053130B"/>
    <w:rsid w:val="00531980"/>
    <w:rsid w:val="00531C46"/>
    <w:rsid w:val="00531C51"/>
    <w:rsid w:val="00532832"/>
    <w:rsid w:val="00532B73"/>
    <w:rsid w:val="00532DD3"/>
    <w:rsid w:val="00532DE2"/>
    <w:rsid w:val="00532E67"/>
    <w:rsid w:val="00532F9F"/>
    <w:rsid w:val="00533C65"/>
    <w:rsid w:val="00534D7A"/>
    <w:rsid w:val="00535DD3"/>
    <w:rsid w:val="00536361"/>
    <w:rsid w:val="00536855"/>
    <w:rsid w:val="005368E2"/>
    <w:rsid w:val="00536BA8"/>
    <w:rsid w:val="00537D29"/>
    <w:rsid w:val="00537EDC"/>
    <w:rsid w:val="0054072F"/>
    <w:rsid w:val="00540973"/>
    <w:rsid w:val="00540F6C"/>
    <w:rsid w:val="005418AB"/>
    <w:rsid w:val="00541940"/>
    <w:rsid w:val="00541BF8"/>
    <w:rsid w:val="0054210E"/>
    <w:rsid w:val="00542326"/>
    <w:rsid w:val="005425BC"/>
    <w:rsid w:val="00542A6D"/>
    <w:rsid w:val="00542D6F"/>
    <w:rsid w:val="005434B8"/>
    <w:rsid w:val="005435C9"/>
    <w:rsid w:val="00543ED1"/>
    <w:rsid w:val="005440E7"/>
    <w:rsid w:val="005443E1"/>
    <w:rsid w:val="00544B71"/>
    <w:rsid w:val="00544D65"/>
    <w:rsid w:val="005453EF"/>
    <w:rsid w:val="005454F6"/>
    <w:rsid w:val="005455F4"/>
    <w:rsid w:val="00545785"/>
    <w:rsid w:val="00545CBD"/>
    <w:rsid w:val="005469A6"/>
    <w:rsid w:val="00546AC8"/>
    <w:rsid w:val="00546E73"/>
    <w:rsid w:val="005473A2"/>
    <w:rsid w:val="005474A4"/>
    <w:rsid w:val="00547E8B"/>
    <w:rsid w:val="0055060E"/>
    <w:rsid w:val="00550887"/>
    <w:rsid w:val="00550F33"/>
    <w:rsid w:val="005518FE"/>
    <w:rsid w:val="00551977"/>
    <w:rsid w:val="00551FE7"/>
    <w:rsid w:val="005522F1"/>
    <w:rsid w:val="00552A85"/>
    <w:rsid w:val="00552C98"/>
    <w:rsid w:val="00552F50"/>
    <w:rsid w:val="00553280"/>
    <w:rsid w:val="00553730"/>
    <w:rsid w:val="005538CA"/>
    <w:rsid w:val="005538E2"/>
    <w:rsid w:val="00553D75"/>
    <w:rsid w:val="00554392"/>
    <w:rsid w:val="00554AA1"/>
    <w:rsid w:val="00554DA8"/>
    <w:rsid w:val="00555088"/>
    <w:rsid w:val="00555859"/>
    <w:rsid w:val="0055586A"/>
    <w:rsid w:val="00556109"/>
    <w:rsid w:val="005562BB"/>
    <w:rsid w:val="0055682B"/>
    <w:rsid w:val="005568F1"/>
    <w:rsid w:val="0055695D"/>
    <w:rsid w:val="005570E0"/>
    <w:rsid w:val="005575E5"/>
    <w:rsid w:val="005579DA"/>
    <w:rsid w:val="005579F6"/>
    <w:rsid w:val="00557C39"/>
    <w:rsid w:val="005601E7"/>
    <w:rsid w:val="0056094E"/>
    <w:rsid w:val="00560C30"/>
    <w:rsid w:val="00561459"/>
    <w:rsid w:val="00561AAD"/>
    <w:rsid w:val="00561AE3"/>
    <w:rsid w:val="0056213A"/>
    <w:rsid w:val="00562619"/>
    <w:rsid w:val="00562845"/>
    <w:rsid w:val="00562D17"/>
    <w:rsid w:val="00562D6B"/>
    <w:rsid w:val="00562EB6"/>
    <w:rsid w:val="005631EA"/>
    <w:rsid w:val="00563D6F"/>
    <w:rsid w:val="00564E60"/>
    <w:rsid w:val="005651EB"/>
    <w:rsid w:val="0056529B"/>
    <w:rsid w:val="00565C49"/>
    <w:rsid w:val="00565C8D"/>
    <w:rsid w:val="00565F3B"/>
    <w:rsid w:val="00566327"/>
    <w:rsid w:val="00566A85"/>
    <w:rsid w:val="0056714B"/>
    <w:rsid w:val="005671EE"/>
    <w:rsid w:val="00567E7E"/>
    <w:rsid w:val="0057038B"/>
    <w:rsid w:val="00570BAE"/>
    <w:rsid w:val="0057108F"/>
    <w:rsid w:val="00571270"/>
    <w:rsid w:val="005712DF"/>
    <w:rsid w:val="0057139D"/>
    <w:rsid w:val="00571468"/>
    <w:rsid w:val="00571696"/>
    <w:rsid w:val="00571DD7"/>
    <w:rsid w:val="005725DB"/>
    <w:rsid w:val="00572610"/>
    <w:rsid w:val="00572726"/>
    <w:rsid w:val="005727B7"/>
    <w:rsid w:val="005727D3"/>
    <w:rsid w:val="005727EC"/>
    <w:rsid w:val="005727FC"/>
    <w:rsid w:val="005731DA"/>
    <w:rsid w:val="005738D2"/>
    <w:rsid w:val="00573A1D"/>
    <w:rsid w:val="00573BF9"/>
    <w:rsid w:val="005741BF"/>
    <w:rsid w:val="00574530"/>
    <w:rsid w:val="0057456D"/>
    <w:rsid w:val="0057467E"/>
    <w:rsid w:val="00574690"/>
    <w:rsid w:val="00574BA4"/>
    <w:rsid w:val="00574CF4"/>
    <w:rsid w:val="00574D28"/>
    <w:rsid w:val="00575071"/>
    <w:rsid w:val="005750B6"/>
    <w:rsid w:val="0057536A"/>
    <w:rsid w:val="005760EA"/>
    <w:rsid w:val="00576341"/>
    <w:rsid w:val="0057665D"/>
    <w:rsid w:val="0057693C"/>
    <w:rsid w:val="00576CED"/>
    <w:rsid w:val="005770C0"/>
    <w:rsid w:val="00577131"/>
    <w:rsid w:val="0057722A"/>
    <w:rsid w:val="00577329"/>
    <w:rsid w:val="00577BDF"/>
    <w:rsid w:val="0058061D"/>
    <w:rsid w:val="005807D6"/>
    <w:rsid w:val="00580CE8"/>
    <w:rsid w:val="00580DF8"/>
    <w:rsid w:val="0058161F"/>
    <w:rsid w:val="00581721"/>
    <w:rsid w:val="00581E3D"/>
    <w:rsid w:val="00582151"/>
    <w:rsid w:val="0058217F"/>
    <w:rsid w:val="00583299"/>
    <w:rsid w:val="005832D3"/>
    <w:rsid w:val="00583819"/>
    <w:rsid w:val="00583E25"/>
    <w:rsid w:val="005843C7"/>
    <w:rsid w:val="005848C7"/>
    <w:rsid w:val="00585B1B"/>
    <w:rsid w:val="00585B7E"/>
    <w:rsid w:val="00585D9B"/>
    <w:rsid w:val="00585F8F"/>
    <w:rsid w:val="005861A9"/>
    <w:rsid w:val="005863A1"/>
    <w:rsid w:val="00586E34"/>
    <w:rsid w:val="00586E5C"/>
    <w:rsid w:val="00587262"/>
    <w:rsid w:val="0058759F"/>
    <w:rsid w:val="00587677"/>
    <w:rsid w:val="00587B58"/>
    <w:rsid w:val="0059014C"/>
    <w:rsid w:val="00590482"/>
    <w:rsid w:val="00590667"/>
    <w:rsid w:val="00590DA8"/>
    <w:rsid w:val="005915DF"/>
    <w:rsid w:val="0059177D"/>
    <w:rsid w:val="00591C25"/>
    <w:rsid w:val="0059216B"/>
    <w:rsid w:val="00592578"/>
    <w:rsid w:val="005928AD"/>
    <w:rsid w:val="00592EF5"/>
    <w:rsid w:val="00593267"/>
    <w:rsid w:val="00593417"/>
    <w:rsid w:val="00593B3E"/>
    <w:rsid w:val="005947CF"/>
    <w:rsid w:val="00594CC1"/>
    <w:rsid w:val="00594D10"/>
    <w:rsid w:val="005951FE"/>
    <w:rsid w:val="00595238"/>
    <w:rsid w:val="0059546D"/>
    <w:rsid w:val="00595639"/>
    <w:rsid w:val="00595A28"/>
    <w:rsid w:val="00595E2B"/>
    <w:rsid w:val="00595E95"/>
    <w:rsid w:val="005960BA"/>
    <w:rsid w:val="00596590"/>
    <w:rsid w:val="00597A09"/>
    <w:rsid w:val="00597E12"/>
    <w:rsid w:val="00597FF2"/>
    <w:rsid w:val="005A048D"/>
    <w:rsid w:val="005A0768"/>
    <w:rsid w:val="005A099B"/>
    <w:rsid w:val="005A120F"/>
    <w:rsid w:val="005A15B0"/>
    <w:rsid w:val="005A1879"/>
    <w:rsid w:val="005A1BD5"/>
    <w:rsid w:val="005A23CF"/>
    <w:rsid w:val="005A26A3"/>
    <w:rsid w:val="005A28F2"/>
    <w:rsid w:val="005A2BD6"/>
    <w:rsid w:val="005A2E40"/>
    <w:rsid w:val="005A2FC1"/>
    <w:rsid w:val="005A3029"/>
    <w:rsid w:val="005A31BF"/>
    <w:rsid w:val="005A33BD"/>
    <w:rsid w:val="005A35A7"/>
    <w:rsid w:val="005A3E86"/>
    <w:rsid w:val="005A4188"/>
    <w:rsid w:val="005A42B1"/>
    <w:rsid w:val="005A45B1"/>
    <w:rsid w:val="005A5688"/>
    <w:rsid w:val="005A5B45"/>
    <w:rsid w:val="005A5CD8"/>
    <w:rsid w:val="005A5ECD"/>
    <w:rsid w:val="005A6240"/>
    <w:rsid w:val="005A6A0E"/>
    <w:rsid w:val="005A6A9D"/>
    <w:rsid w:val="005A76DF"/>
    <w:rsid w:val="005A7715"/>
    <w:rsid w:val="005A786F"/>
    <w:rsid w:val="005A7D52"/>
    <w:rsid w:val="005A7E41"/>
    <w:rsid w:val="005B00B8"/>
    <w:rsid w:val="005B03CB"/>
    <w:rsid w:val="005B05CD"/>
    <w:rsid w:val="005B0B2C"/>
    <w:rsid w:val="005B0DB3"/>
    <w:rsid w:val="005B101C"/>
    <w:rsid w:val="005B138C"/>
    <w:rsid w:val="005B19C7"/>
    <w:rsid w:val="005B19D2"/>
    <w:rsid w:val="005B24ED"/>
    <w:rsid w:val="005B2A0D"/>
    <w:rsid w:val="005B2AC8"/>
    <w:rsid w:val="005B2DBB"/>
    <w:rsid w:val="005B3079"/>
    <w:rsid w:val="005B32EF"/>
    <w:rsid w:val="005B341C"/>
    <w:rsid w:val="005B3769"/>
    <w:rsid w:val="005B39C9"/>
    <w:rsid w:val="005B3AA0"/>
    <w:rsid w:val="005B3B61"/>
    <w:rsid w:val="005B3DC8"/>
    <w:rsid w:val="005B43C0"/>
    <w:rsid w:val="005B43C6"/>
    <w:rsid w:val="005B46C9"/>
    <w:rsid w:val="005B4935"/>
    <w:rsid w:val="005B4A7F"/>
    <w:rsid w:val="005B4E1A"/>
    <w:rsid w:val="005B570E"/>
    <w:rsid w:val="005B5918"/>
    <w:rsid w:val="005B6DCD"/>
    <w:rsid w:val="005B717D"/>
    <w:rsid w:val="005B746A"/>
    <w:rsid w:val="005B78A1"/>
    <w:rsid w:val="005C00DB"/>
    <w:rsid w:val="005C0A56"/>
    <w:rsid w:val="005C0BA0"/>
    <w:rsid w:val="005C1313"/>
    <w:rsid w:val="005C13A1"/>
    <w:rsid w:val="005C1E33"/>
    <w:rsid w:val="005C20D5"/>
    <w:rsid w:val="005C20E5"/>
    <w:rsid w:val="005C213B"/>
    <w:rsid w:val="005C2524"/>
    <w:rsid w:val="005C2648"/>
    <w:rsid w:val="005C2C3E"/>
    <w:rsid w:val="005C2D42"/>
    <w:rsid w:val="005C3049"/>
    <w:rsid w:val="005C30E9"/>
    <w:rsid w:val="005C32E6"/>
    <w:rsid w:val="005C3808"/>
    <w:rsid w:val="005C3CFF"/>
    <w:rsid w:val="005C3D84"/>
    <w:rsid w:val="005C3E32"/>
    <w:rsid w:val="005C3F29"/>
    <w:rsid w:val="005C42A3"/>
    <w:rsid w:val="005C49DC"/>
    <w:rsid w:val="005C4A9E"/>
    <w:rsid w:val="005C5283"/>
    <w:rsid w:val="005C5349"/>
    <w:rsid w:val="005C5506"/>
    <w:rsid w:val="005C55AA"/>
    <w:rsid w:val="005C57AB"/>
    <w:rsid w:val="005C5BAC"/>
    <w:rsid w:val="005C5D84"/>
    <w:rsid w:val="005C5F03"/>
    <w:rsid w:val="005C640B"/>
    <w:rsid w:val="005C6564"/>
    <w:rsid w:val="005C67C6"/>
    <w:rsid w:val="005C7295"/>
    <w:rsid w:val="005C7BEE"/>
    <w:rsid w:val="005C7D68"/>
    <w:rsid w:val="005C7D99"/>
    <w:rsid w:val="005C7EF9"/>
    <w:rsid w:val="005D05DF"/>
    <w:rsid w:val="005D09A8"/>
    <w:rsid w:val="005D13A8"/>
    <w:rsid w:val="005D1479"/>
    <w:rsid w:val="005D19F0"/>
    <w:rsid w:val="005D1C83"/>
    <w:rsid w:val="005D1CAC"/>
    <w:rsid w:val="005D1FC2"/>
    <w:rsid w:val="005D246F"/>
    <w:rsid w:val="005D2597"/>
    <w:rsid w:val="005D265C"/>
    <w:rsid w:val="005D27C4"/>
    <w:rsid w:val="005D2CEC"/>
    <w:rsid w:val="005D324F"/>
    <w:rsid w:val="005D3C06"/>
    <w:rsid w:val="005D41DE"/>
    <w:rsid w:val="005D45D9"/>
    <w:rsid w:val="005D4C70"/>
    <w:rsid w:val="005D4F9A"/>
    <w:rsid w:val="005D5058"/>
    <w:rsid w:val="005D5AD1"/>
    <w:rsid w:val="005D5F3B"/>
    <w:rsid w:val="005D651A"/>
    <w:rsid w:val="005D66C3"/>
    <w:rsid w:val="005D6814"/>
    <w:rsid w:val="005D6CB3"/>
    <w:rsid w:val="005D6F71"/>
    <w:rsid w:val="005D7320"/>
    <w:rsid w:val="005D7470"/>
    <w:rsid w:val="005D795D"/>
    <w:rsid w:val="005D7D53"/>
    <w:rsid w:val="005D7FCD"/>
    <w:rsid w:val="005E00D5"/>
    <w:rsid w:val="005E0471"/>
    <w:rsid w:val="005E0548"/>
    <w:rsid w:val="005E0787"/>
    <w:rsid w:val="005E0935"/>
    <w:rsid w:val="005E0AB2"/>
    <w:rsid w:val="005E0AE8"/>
    <w:rsid w:val="005E114E"/>
    <w:rsid w:val="005E1349"/>
    <w:rsid w:val="005E1390"/>
    <w:rsid w:val="005E16B2"/>
    <w:rsid w:val="005E1EB2"/>
    <w:rsid w:val="005E2D59"/>
    <w:rsid w:val="005E3209"/>
    <w:rsid w:val="005E33C4"/>
    <w:rsid w:val="005E3A43"/>
    <w:rsid w:val="005E3CC3"/>
    <w:rsid w:val="005E3D18"/>
    <w:rsid w:val="005E4207"/>
    <w:rsid w:val="005E4257"/>
    <w:rsid w:val="005E42B3"/>
    <w:rsid w:val="005E455F"/>
    <w:rsid w:val="005E4ADF"/>
    <w:rsid w:val="005E512C"/>
    <w:rsid w:val="005E57C1"/>
    <w:rsid w:val="005E5A72"/>
    <w:rsid w:val="005E5E88"/>
    <w:rsid w:val="005E5F66"/>
    <w:rsid w:val="005E5F72"/>
    <w:rsid w:val="005E682D"/>
    <w:rsid w:val="005E6FF2"/>
    <w:rsid w:val="005E7341"/>
    <w:rsid w:val="005E798C"/>
    <w:rsid w:val="005E7BB2"/>
    <w:rsid w:val="005E7BBD"/>
    <w:rsid w:val="005E7F7E"/>
    <w:rsid w:val="005E7FD7"/>
    <w:rsid w:val="005F04CD"/>
    <w:rsid w:val="005F05D5"/>
    <w:rsid w:val="005F1247"/>
    <w:rsid w:val="005F1316"/>
    <w:rsid w:val="005F1404"/>
    <w:rsid w:val="005F186C"/>
    <w:rsid w:val="005F1EF7"/>
    <w:rsid w:val="005F2BBD"/>
    <w:rsid w:val="005F2F58"/>
    <w:rsid w:val="005F37D9"/>
    <w:rsid w:val="005F3C19"/>
    <w:rsid w:val="005F3DB4"/>
    <w:rsid w:val="005F3E6A"/>
    <w:rsid w:val="005F489A"/>
    <w:rsid w:val="005F4A5F"/>
    <w:rsid w:val="005F4A75"/>
    <w:rsid w:val="005F4AB1"/>
    <w:rsid w:val="005F4D11"/>
    <w:rsid w:val="005F4DE9"/>
    <w:rsid w:val="005F4FE2"/>
    <w:rsid w:val="005F5353"/>
    <w:rsid w:val="005F54C2"/>
    <w:rsid w:val="005F566C"/>
    <w:rsid w:val="005F57BF"/>
    <w:rsid w:val="005F5924"/>
    <w:rsid w:val="005F6007"/>
    <w:rsid w:val="005F6135"/>
    <w:rsid w:val="005F6635"/>
    <w:rsid w:val="005F6C85"/>
    <w:rsid w:val="005F741A"/>
    <w:rsid w:val="005F7687"/>
    <w:rsid w:val="005F7ABE"/>
    <w:rsid w:val="0060055D"/>
    <w:rsid w:val="00600D70"/>
    <w:rsid w:val="0060137F"/>
    <w:rsid w:val="006018E9"/>
    <w:rsid w:val="0060195A"/>
    <w:rsid w:val="00601BB5"/>
    <w:rsid w:val="00602651"/>
    <w:rsid w:val="00602694"/>
    <w:rsid w:val="006027BC"/>
    <w:rsid w:val="0060304D"/>
    <w:rsid w:val="00603561"/>
    <w:rsid w:val="0060361D"/>
    <w:rsid w:val="00604940"/>
    <w:rsid w:val="006049BB"/>
    <w:rsid w:val="00604BCB"/>
    <w:rsid w:val="00605118"/>
    <w:rsid w:val="00605610"/>
    <w:rsid w:val="00605788"/>
    <w:rsid w:val="0060578B"/>
    <w:rsid w:val="00605915"/>
    <w:rsid w:val="006059D3"/>
    <w:rsid w:val="00606010"/>
    <w:rsid w:val="0060622E"/>
    <w:rsid w:val="00606548"/>
    <w:rsid w:val="00606F58"/>
    <w:rsid w:val="0060711D"/>
    <w:rsid w:val="00607B62"/>
    <w:rsid w:val="00607FF6"/>
    <w:rsid w:val="00610682"/>
    <w:rsid w:val="00610A80"/>
    <w:rsid w:val="00610BE1"/>
    <w:rsid w:val="00610CA5"/>
    <w:rsid w:val="00610E17"/>
    <w:rsid w:val="006114DB"/>
    <w:rsid w:val="006114DF"/>
    <w:rsid w:val="00611614"/>
    <w:rsid w:val="0061195C"/>
    <w:rsid w:val="00611EFD"/>
    <w:rsid w:val="006125F7"/>
    <w:rsid w:val="00612998"/>
    <w:rsid w:val="00612D2A"/>
    <w:rsid w:val="00613199"/>
    <w:rsid w:val="00613883"/>
    <w:rsid w:val="006138B3"/>
    <w:rsid w:val="00613AA6"/>
    <w:rsid w:val="006145A4"/>
    <w:rsid w:val="006152C8"/>
    <w:rsid w:val="00616424"/>
    <w:rsid w:val="0061646E"/>
    <w:rsid w:val="00616480"/>
    <w:rsid w:val="006164FE"/>
    <w:rsid w:val="006166BC"/>
    <w:rsid w:val="0061772F"/>
    <w:rsid w:val="00617BCA"/>
    <w:rsid w:val="00617BD0"/>
    <w:rsid w:val="00617EC6"/>
    <w:rsid w:val="0062004D"/>
    <w:rsid w:val="0062030F"/>
    <w:rsid w:val="0062058C"/>
    <w:rsid w:val="00620E1A"/>
    <w:rsid w:val="00621232"/>
    <w:rsid w:val="006212D6"/>
    <w:rsid w:val="00621372"/>
    <w:rsid w:val="00621C00"/>
    <w:rsid w:val="00621E00"/>
    <w:rsid w:val="00621E49"/>
    <w:rsid w:val="00621E9A"/>
    <w:rsid w:val="006222B8"/>
    <w:rsid w:val="00622906"/>
    <w:rsid w:val="00622D88"/>
    <w:rsid w:val="00622F79"/>
    <w:rsid w:val="0062313C"/>
    <w:rsid w:val="006232DF"/>
    <w:rsid w:val="006233B9"/>
    <w:rsid w:val="00623695"/>
    <w:rsid w:val="00623880"/>
    <w:rsid w:val="0062389D"/>
    <w:rsid w:val="006239A0"/>
    <w:rsid w:val="00623C17"/>
    <w:rsid w:val="00623E26"/>
    <w:rsid w:val="00624237"/>
    <w:rsid w:val="00624596"/>
    <w:rsid w:val="00624CB8"/>
    <w:rsid w:val="00624EC7"/>
    <w:rsid w:val="00625144"/>
    <w:rsid w:val="0062585B"/>
    <w:rsid w:val="00625B3A"/>
    <w:rsid w:val="00625F28"/>
    <w:rsid w:val="0062606C"/>
    <w:rsid w:val="00626BCD"/>
    <w:rsid w:val="00626E26"/>
    <w:rsid w:val="00627884"/>
    <w:rsid w:val="00627A62"/>
    <w:rsid w:val="00627B87"/>
    <w:rsid w:val="00627D3E"/>
    <w:rsid w:val="00627E52"/>
    <w:rsid w:val="00630230"/>
    <w:rsid w:val="00630354"/>
    <w:rsid w:val="00630A3F"/>
    <w:rsid w:val="00631B48"/>
    <w:rsid w:val="00631BA2"/>
    <w:rsid w:val="00631E9D"/>
    <w:rsid w:val="0063210E"/>
    <w:rsid w:val="00632387"/>
    <w:rsid w:val="00632445"/>
    <w:rsid w:val="00632AB7"/>
    <w:rsid w:val="00633422"/>
    <w:rsid w:val="006335A8"/>
    <w:rsid w:val="006337D0"/>
    <w:rsid w:val="00633D6C"/>
    <w:rsid w:val="00633D9D"/>
    <w:rsid w:val="00634601"/>
    <w:rsid w:val="00634A36"/>
    <w:rsid w:val="00634FD2"/>
    <w:rsid w:val="00635617"/>
    <w:rsid w:val="00635A3E"/>
    <w:rsid w:val="00636056"/>
    <w:rsid w:val="00636400"/>
    <w:rsid w:val="0063672F"/>
    <w:rsid w:val="006367B9"/>
    <w:rsid w:val="006368DE"/>
    <w:rsid w:val="006373BE"/>
    <w:rsid w:val="00637E07"/>
    <w:rsid w:val="0064015B"/>
    <w:rsid w:val="0064045C"/>
    <w:rsid w:val="00640CCA"/>
    <w:rsid w:val="0064107E"/>
    <w:rsid w:val="00641170"/>
    <w:rsid w:val="00641FEE"/>
    <w:rsid w:val="0064207C"/>
    <w:rsid w:val="00642247"/>
    <w:rsid w:val="0064245C"/>
    <w:rsid w:val="00643403"/>
    <w:rsid w:val="00643730"/>
    <w:rsid w:val="00643B86"/>
    <w:rsid w:val="00643D10"/>
    <w:rsid w:val="0064421B"/>
    <w:rsid w:val="006444C9"/>
    <w:rsid w:val="00644BD8"/>
    <w:rsid w:val="00644D7B"/>
    <w:rsid w:val="00644E7A"/>
    <w:rsid w:val="00645309"/>
    <w:rsid w:val="0064544D"/>
    <w:rsid w:val="0064570F"/>
    <w:rsid w:val="00645912"/>
    <w:rsid w:val="00645D9F"/>
    <w:rsid w:val="006465F2"/>
    <w:rsid w:val="0064670C"/>
    <w:rsid w:val="00646E86"/>
    <w:rsid w:val="00646F57"/>
    <w:rsid w:val="0064727F"/>
    <w:rsid w:val="00647656"/>
    <w:rsid w:val="00650200"/>
    <w:rsid w:val="0065025D"/>
    <w:rsid w:val="0065065E"/>
    <w:rsid w:val="00650836"/>
    <w:rsid w:val="00650C89"/>
    <w:rsid w:val="00650D3F"/>
    <w:rsid w:val="00650DE1"/>
    <w:rsid w:val="006512FC"/>
    <w:rsid w:val="0065146D"/>
    <w:rsid w:val="006514DB"/>
    <w:rsid w:val="006514F3"/>
    <w:rsid w:val="00651786"/>
    <w:rsid w:val="00651EE4"/>
    <w:rsid w:val="006526AA"/>
    <w:rsid w:val="006526BC"/>
    <w:rsid w:val="00652D72"/>
    <w:rsid w:val="00653074"/>
    <w:rsid w:val="00653665"/>
    <w:rsid w:val="00653E40"/>
    <w:rsid w:val="0065444B"/>
    <w:rsid w:val="00654709"/>
    <w:rsid w:val="00654757"/>
    <w:rsid w:val="00654CEF"/>
    <w:rsid w:val="006550DA"/>
    <w:rsid w:val="006553BD"/>
    <w:rsid w:val="00655B8D"/>
    <w:rsid w:val="006564C3"/>
    <w:rsid w:val="006568C2"/>
    <w:rsid w:val="00656C24"/>
    <w:rsid w:val="00656CDF"/>
    <w:rsid w:val="00657596"/>
    <w:rsid w:val="00657FBA"/>
    <w:rsid w:val="0066076D"/>
    <w:rsid w:val="00660B39"/>
    <w:rsid w:val="00660E44"/>
    <w:rsid w:val="00661291"/>
    <w:rsid w:val="006614DB"/>
    <w:rsid w:val="006618E5"/>
    <w:rsid w:val="00661A01"/>
    <w:rsid w:val="00661B7F"/>
    <w:rsid w:val="00662748"/>
    <w:rsid w:val="006628B4"/>
    <w:rsid w:val="006628DD"/>
    <w:rsid w:val="00662B4C"/>
    <w:rsid w:val="006630E8"/>
    <w:rsid w:val="0066319E"/>
    <w:rsid w:val="00663328"/>
    <w:rsid w:val="00663424"/>
    <w:rsid w:val="0066345D"/>
    <w:rsid w:val="006642A4"/>
    <w:rsid w:val="00664666"/>
    <w:rsid w:val="00664A5F"/>
    <w:rsid w:val="006650B2"/>
    <w:rsid w:val="0066533F"/>
    <w:rsid w:val="006656D7"/>
    <w:rsid w:val="006659AD"/>
    <w:rsid w:val="006661FC"/>
    <w:rsid w:val="0066634F"/>
    <w:rsid w:val="006663F8"/>
    <w:rsid w:val="0066672E"/>
    <w:rsid w:val="006667CD"/>
    <w:rsid w:val="00666842"/>
    <w:rsid w:val="00666A59"/>
    <w:rsid w:val="00666C01"/>
    <w:rsid w:val="00666C18"/>
    <w:rsid w:val="006670E3"/>
    <w:rsid w:val="006672FB"/>
    <w:rsid w:val="006673F5"/>
    <w:rsid w:val="00667AB2"/>
    <w:rsid w:val="00667B70"/>
    <w:rsid w:val="00667BD5"/>
    <w:rsid w:val="00667DC9"/>
    <w:rsid w:val="00667DD7"/>
    <w:rsid w:val="0067003D"/>
    <w:rsid w:val="00670293"/>
    <w:rsid w:val="00670877"/>
    <w:rsid w:val="006708AB"/>
    <w:rsid w:val="00670A8B"/>
    <w:rsid w:val="00670A90"/>
    <w:rsid w:val="00670BCF"/>
    <w:rsid w:val="006712C9"/>
    <w:rsid w:val="00671860"/>
    <w:rsid w:val="00671CF0"/>
    <w:rsid w:val="00671D42"/>
    <w:rsid w:val="00671FE4"/>
    <w:rsid w:val="006720CE"/>
    <w:rsid w:val="00672BBB"/>
    <w:rsid w:val="006733E4"/>
    <w:rsid w:val="00673426"/>
    <w:rsid w:val="00674132"/>
    <w:rsid w:val="006741AD"/>
    <w:rsid w:val="00674868"/>
    <w:rsid w:val="00674C03"/>
    <w:rsid w:val="00674CBB"/>
    <w:rsid w:val="00675269"/>
    <w:rsid w:val="00675A14"/>
    <w:rsid w:val="00675AC7"/>
    <w:rsid w:val="00675C15"/>
    <w:rsid w:val="00675F1B"/>
    <w:rsid w:val="00675F68"/>
    <w:rsid w:val="006760CC"/>
    <w:rsid w:val="006760D0"/>
    <w:rsid w:val="006761DC"/>
    <w:rsid w:val="006765EE"/>
    <w:rsid w:val="0067678E"/>
    <w:rsid w:val="00676F99"/>
    <w:rsid w:val="006770F7"/>
    <w:rsid w:val="00677A99"/>
    <w:rsid w:val="00680066"/>
    <w:rsid w:val="0068053E"/>
    <w:rsid w:val="00680E3C"/>
    <w:rsid w:val="00681473"/>
    <w:rsid w:val="0068187E"/>
    <w:rsid w:val="00681BC4"/>
    <w:rsid w:val="00681F26"/>
    <w:rsid w:val="0068208D"/>
    <w:rsid w:val="0068266C"/>
    <w:rsid w:val="006826C2"/>
    <w:rsid w:val="00682FD1"/>
    <w:rsid w:val="006830E5"/>
    <w:rsid w:val="006837B8"/>
    <w:rsid w:val="00683860"/>
    <w:rsid w:val="00684032"/>
    <w:rsid w:val="00684C75"/>
    <w:rsid w:val="00685113"/>
    <w:rsid w:val="00685187"/>
    <w:rsid w:val="00685574"/>
    <w:rsid w:val="00685A78"/>
    <w:rsid w:val="00686252"/>
    <w:rsid w:val="006868E6"/>
    <w:rsid w:val="0068691E"/>
    <w:rsid w:val="00686C68"/>
    <w:rsid w:val="006872CD"/>
    <w:rsid w:val="00687469"/>
    <w:rsid w:val="0068755F"/>
    <w:rsid w:val="00687AAE"/>
    <w:rsid w:val="00687BF0"/>
    <w:rsid w:val="00687E93"/>
    <w:rsid w:val="006903A9"/>
    <w:rsid w:val="006904F6"/>
    <w:rsid w:val="006907BD"/>
    <w:rsid w:val="006907E7"/>
    <w:rsid w:val="00690952"/>
    <w:rsid w:val="00690AD6"/>
    <w:rsid w:val="00690F8C"/>
    <w:rsid w:val="0069114B"/>
    <w:rsid w:val="00691362"/>
    <w:rsid w:val="00691819"/>
    <w:rsid w:val="00691BF1"/>
    <w:rsid w:val="00691CAE"/>
    <w:rsid w:val="0069202B"/>
    <w:rsid w:val="0069206B"/>
    <w:rsid w:val="006922D1"/>
    <w:rsid w:val="006924CB"/>
    <w:rsid w:val="00692586"/>
    <w:rsid w:val="00692591"/>
    <w:rsid w:val="0069273C"/>
    <w:rsid w:val="00692E01"/>
    <w:rsid w:val="00692EA3"/>
    <w:rsid w:val="00693433"/>
    <w:rsid w:val="0069345D"/>
    <w:rsid w:val="0069375C"/>
    <w:rsid w:val="006939A8"/>
    <w:rsid w:val="00693DBA"/>
    <w:rsid w:val="006944AB"/>
    <w:rsid w:val="006945CD"/>
    <w:rsid w:val="00695143"/>
    <w:rsid w:val="00695202"/>
    <w:rsid w:val="00695C13"/>
    <w:rsid w:val="00696270"/>
    <w:rsid w:val="006963F4"/>
    <w:rsid w:val="00696457"/>
    <w:rsid w:val="00696512"/>
    <w:rsid w:val="00696639"/>
    <w:rsid w:val="006967EE"/>
    <w:rsid w:val="006969E8"/>
    <w:rsid w:val="00696A88"/>
    <w:rsid w:val="00696CD0"/>
    <w:rsid w:val="00696F89"/>
    <w:rsid w:val="00697711"/>
    <w:rsid w:val="00697E34"/>
    <w:rsid w:val="00697E99"/>
    <w:rsid w:val="006A00C6"/>
    <w:rsid w:val="006A0269"/>
    <w:rsid w:val="006A0314"/>
    <w:rsid w:val="006A0A3F"/>
    <w:rsid w:val="006A0D06"/>
    <w:rsid w:val="006A1A06"/>
    <w:rsid w:val="006A1E00"/>
    <w:rsid w:val="006A1EDF"/>
    <w:rsid w:val="006A1F8A"/>
    <w:rsid w:val="006A2169"/>
    <w:rsid w:val="006A2316"/>
    <w:rsid w:val="006A24DE"/>
    <w:rsid w:val="006A342A"/>
    <w:rsid w:val="006A344D"/>
    <w:rsid w:val="006A357A"/>
    <w:rsid w:val="006A35E3"/>
    <w:rsid w:val="006A36FE"/>
    <w:rsid w:val="006A411F"/>
    <w:rsid w:val="006A41B7"/>
    <w:rsid w:val="006A4213"/>
    <w:rsid w:val="006A44FB"/>
    <w:rsid w:val="006A49F5"/>
    <w:rsid w:val="006A4C0F"/>
    <w:rsid w:val="006A4E62"/>
    <w:rsid w:val="006A52B5"/>
    <w:rsid w:val="006A557B"/>
    <w:rsid w:val="006A59A0"/>
    <w:rsid w:val="006A5EB1"/>
    <w:rsid w:val="006A5EDE"/>
    <w:rsid w:val="006A60CC"/>
    <w:rsid w:val="006A6184"/>
    <w:rsid w:val="006A619E"/>
    <w:rsid w:val="006A6480"/>
    <w:rsid w:val="006A64D4"/>
    <w:rsid w:val="006A6554"/>
    <w:rsid w:val="006A6820"/>
    <w:rsid w:val="006A689B"/>
    <w:rsid w:val="006A6F7D"/>
    <w:rsid w:val="006A7118"/>
    <w:rsid w:val="006A7534"/>
    <w:rsid w:val="006A7599"/>
    <w:rsid w:val="006A78A1"/>
    <w:rsid w:val="006A78AC"/>
    <w:rsid w:val="006A7E04"/>
    <w:rsid w:val="006B01D7"/>
    <w:rsid w:val="006B085A"/>
    <w:rsid w:val="006B0AEE"/>
    <w:rsid w:val="006B0D2C"/>
    <w:rsid w:val="006B1100"/>
    <w:rsid w:val="006B12B1"/>
    <w:rsid w:val="006B1342"/>
    <w:rsid w:val="006B1A6B"/>
    <w:rsid w:val="006B1A97"/>
    <w:rsid w:val="006B1DA7"/>
    <w:rsid w:val="006B1F22"/>
    <w:rsid w:val="006B231F"/>
    <w:rsid w:val="006B247B"/>
    <w:rsid w:val="006B24F8"/>
    <w:rsid w:val="006B3015"/>
    <w:rsid w:val="006B31DE"/>
    <w:rsid w:val="006B38D2"/>
    <w:rsid w:val="006B3CD2"/>
    <w:rsid w:val="006B3E19"/>
    <w:rsid w:val="006B420C"/>
    <w:rsid w:val="006B45AF"/>
    <w:rsid w:val="006B4742"/>
    <w:rsid w:val="006B4AA8"/>
    <w:rsid w:val="006B50B5"/>
    <w:rsid w:val="006B54E4"/>
    <w:rsid w:val="006B568C"/>
    <w:rsid w:val="006B57C0"/>
    <w:rsid w:val="006B57EF"/>
    <w:rsid w:val="006B656F"/>
    <w:rsid w:val="006B68BF"/>
    <w:rsid w:val="006B6F08"/>
    <w:rsid w:val="006B72A9"/>
    <w:rsid w:val="006B7450"/>
    <w:rsid w:val="006B746F"/>
    <w:rsid w:val="006B76D7"/>
    <w:rsid w:val="006B7BC0"/>
    <w:rsid w:val="006B7E37"/>
    <w:rsid w:val="006C0100"/>
    <w:rsid w:val="006C0166"/>
    <w:rsid w:val="006C0433"/>
    <w:rsid w:val="006C0675"/>
    <w:rsid w:val="006C06DC"/>
    <w:rsid w:val="006C08A9"/>
    <w:rsid w:val="006C08D3"/>
    <w:rsid w:val="006C0F39"/>
    <w:rsid w:val="006C116D"/>
    <w:rsid w:val="006C1282"/>
    <w:rsid w:val="006C1373"/>
    <w:rsid w:val="006C1426"/>
    <w:rsid w:val="006C14A8"/>
    <w:rsid w:val="006C1A2F"/>
    <w:rsid w:val="006C1AE8"/>
    <w:rsid w:val="006C1CB1"/>
    <w:rsid w:val="006C1DCB"/>
    <w:rsid w:val="006C204B"/>
    <w:rsid w:val="006C21E4"/>
    <w:rsid w:val="006C2342"/>
    <w:rsid w:val="006C235B"/>
    <w:rsid w:val="006C23F9"/>
    <w:rsid w:val="006C2461"/>
    <w:rsid w:val="006C268F"/>
    <w:rsid w:val="006C2B5E"/>
    <w:rsid w:val="006C2D21"/>
    <w:rsid w:val="006C2E90"/>
    <w:rsid w:val="006C378F"/>
    <w:rsid w:val="006C3DC2"/>
    <w:rsid w:val="006C4697"/>
    <w:rsid w:val="006C6356"/>
    <w:rsid w:val="006C6654"/>
    <w:rsid w:val="006C6C29"/>
    <w:rsid w:val="006C6CDE"/>
    <w:rsid w:val="006C6D16"/>
    <w:rsid w:val="006C75AE"/>
    <w:rsid w:val="006C75B2"/>
    <w:rsid w:val="006C7FE5"/>
    <w:rsid w:val="006D06D4"/>
    <w:rsid w:val="006D0F22"/>
    <w:rsid w:val="006D1642"/>
    <w:rsid w:val="006D16BA"/>
    <w:rsid w:val="006D1A1D"/>
    <w:rsid w:val="006D2152"/>
    <w:rsid w:val="006D22D8"/>
    <w:rsid w:val="006D2AA0"/>
    <w:rsid w:val="006D2D69"/>
    <w:rsid w:val="006D2EB2"/>
    <w:rsid w:val="006D2FAF"/>
    <w:rsid w:val="006D305F"/>
    <w:rsid w:val="006D3362"/>
    <w:rsid w:val="006D33CF"/>
    <w:rsid w:val="006D3434"/>
    <w:rsid w:val="006D3A32"/>
    <w:rsid w:val="006D3D01"/>
    <w:rsid w:val="006D4332"/>
    <w:rsid w:val="006D47FE"/>
    <w:rsid w:val="006D4FD8"/>
    <w:rsid w:val="006D564E"/>
    <w:rsid w:val="006D5843"/>
    <w:rsid w:val="006D585D"/>
    <w:rsid w:val="006D5A99"/>
    <w:rsid w:val="006D5E04"/>
    <w:rsid w:val="006D6B42"/>
    <w:rsid w:val="006D7351"/>
    <w:rsid w:val="006D748E"/>
    <w:rsid w:val="006D7866"/>
    <w:rsid w:val="006D7C85"/>
    <w:rsid w:val="006D7D8B"/>
    <w:rsid w:val="006D7DED"/>
    <w:rsid w:val="006E00ED"/>
    <w:rsid w:val="006E0754"/>
    <w:rsid w:val="006E0791"/>
    <w:rsid w:val="006E08A6"/>
    <w:rsid w:val="006E0A23"/>
    <w:rsid w:val="006E14C1"/>
    <w:rsid w:val="006E1836"/>
    <w:rsid w:val="006E1870"/>
    <w:rsid w:val="006E1890"/>
    <w:rsid w:val="006E189E"/>
    <w:rsid w:val="006E2139"/>
    <w:rsid w:val="006E2A1A"/>
    <w:rsid w:val="006E2B1C"/>
    <w:rsid w:val="006E2C5D"/>
    <w:rsid w:val="006E3194"/>
    <w:rsid w:val="006E3DEF"/>
    <w:rsid w:val="006E41AB"/>
    <w:rsid w:val="006E4357"/>
    <w:rsid w:val="006E48FE"/>
    <w:rsid w:val="006E51D5"/>
    <w:rsid w:val="006E5229"/>
    <w:rsid w:val="006E5504"/>
    <w:rsid w:val="006E57E2"/>
    <w:rsid w:val="006E6191"/>
    <w:rsid w:val="006E63BB"/>
    <w:rsid w:val="006E63C4"/>
    <w:rsid w:val="006E67C7"/>
    <w:rsid w:val="006E6BF7"/>
    <w:rsid w:val="006E6EDB"/>
    <w:rsid w:val="006E7457"/>
    <w:rsid w:val="006E7821"/>
    <w:rsid w:val="006E7929"/>
    <w:rsid w:val="006E7F15"/>
    <w:rsid w:val="006F03BD"/>
    <w:rsid w:val="006F0439"/>
    <w:rsid w:val="006F06BD"/>
    <w:rsid w:val="006F075E"/>
    <w:rsid w:val="006F0A77"/>
    <w:rsid w:val="006F0EE6"/>
    <w:rsid w:val="006F10F9"/>
    <w:rsid w:val="006F1576"/>
    <w:rsid w:val="006F235F"/>
    <w:rsid w:val="006F24BC"/>
    <w:rsid w:val="006F2A5C"/>
    <w:rsid w:val="006F2E08"/>
    <w:rsid w:val="006F3109"/>
    <w:rsid w:val="006F420E"/>
    <w:rsid w:val="006F4E76"/>
    <w:rsid w:val="006F4F8C"/>
    <w:rsid w:val="006F560A"/>
    <w:rsid w:val="006F5D8D"/>
    <w:rsid w:val="006F6289"/>
    <w:rsid w:val="006F66BE"/>
    <w:rsid w:val="006F6888"/>
    <w:rsid w:val="006F6EEB"/>
    <w:rsid w:val="006F7B9A"/>
    <w:rsid w:val="006F7C5F"/>
    <w:rsid w:val="0070053B"/>
    <w:rsid w:val="00700569"/>
    <w:rsid w:val="0070108B"/>
    <w:rsid w:val="007013A2"/>
    <w:rsid w:val="007014F1"/>
    <w:rsid w:val="00701928"/>
    <w:rsid w:val="0070235E"/>
    <w:rsid w:val="007029C8"/>
    <w:rsid w:val="00702D9A"/>
    <w:rsid w:val="00703A79"/>
    <w:rsid w:val="00703C52"/>
    <w:rsid w:val="0070413A"/>
    <w:rsid w:val="00704A3A"/>
    <w:rsid w:val="00704C35"/>
    <w:rsid w:val="00704D02"/>
    <w:rsid w:val="00704EE2"/>
    <w:rsid w:val="00705752"/>
    <w:rsid w:val="00705753"/>
    <w:rsid w:val="00705976"/>
    <w:rsid w:val="00705B16"/>
    <w:rsid w:val="00705D1D"/>
    <w:rsid w:val="00706325"/>
    <w:rsid w:val="00706427"/>
    <w:rsid w:val="007066DC"/>
    <w:rsid w:val="007068EB"/>
    <w:rsid w:val="00706AB7"/>
    <w:rsid w:val="0070715D"/>
    <w:rsid w:val="0070760B"/>
    <w:rsid w:val="0070788A"/>
    <w:rsid w:val="0070788D"/>
    <w:rsid w:val="00707AE5"/>
    <w:rsid w:val="00707B59"/>
    <w:rsid w:val="00707C29"/>
    <w:rsid w:val="00710C5F"/>
    <w:rsid w:val="00711143"/>
    <w:rsid w:val="00711216"/>
    <w:rsid w:val="007119D3"/>
    <w:rsid w:val="007120AE"/>
    <w:rsid w:val="007120F8"/>
    <w:rsid w:val="0071212F"/>
    <w:rsid w:val="00712BF5"/>
    <w:rsid w:val="007134A0"/>
    <w:rsid w:val="007139A4"/>
    <w:rsid w:val="00713CD6"/>
    <w:rsid w:val="0071424A"/>
    <w:rsid w:val="0071472C"/>
    <w:rsid w:val="007148F1"/>
    <w:rsid w:val="00714C46"/>
    <w:rsid w:val="00714C48"/>
    <w:rsid w:val="00714CDF"/>
    <w:rsid w:val="007150A8"/>
    <w:rsid w:val="007152C4"/>
    <w:rsid w:val="00715722"/>
    <w:rsid w:val="00715C81"/>
    <w:rsid w:val="00715D0E"/>
    <w:rsid w:val="00715E90"/>
    <w:rsid w:val="00716323"/>
    <w:rsid w:val="0071659E"/>
    <w:rsid w:val="00716797"/>
    <w:rsid w:val="00716D83"/>
    <w:rsid w:val="00717155"/>
    <w:rsid w:val="007171FF"/>
    <w:rsid w:val="0071731A"/>
    <w:rsid w:val="00717507"/>
    <w:rsid w:val="00717BBA"/>
    <w:rsid w:val="007201A9"/>
    <w:rsid w:val="00720700"/>
    <w:rsid w:val="00720D5F"/>
    <w:rsid w:val="00720F15"/>
    <w:rsid w:val="00720FEB"/>
    <w:rsid w:val="007216A0"/>
    <w:rsid w:val="007216BA"/>
    <w:rsid w:val="00721EC9"/>
    <w:rsid w:val="00722661"/>
    <w:rsid w:val="00722688"/>
    <w:rsid w:val="0072297C"/>
    <w:rsid w:val="00722994"/>
    <w:rsid w:val="00722B7C"/>
    <w:rsid w:val="00722E88"/>
    <w:rsid w:val="007230BE"/>
    <w:rsid w:val="0072320B"/>
    <w:rsid w:val="0072361E"/>
    <w:rsid w:val="00723E6D"/>
    <w:rsid w:val="00723F2C"/>
    <w:rsid w:val="0072451E"/>
    <w:rsid w:val="00724BA0"/>
    <w:rsid w:val="00724EEE"/>
    <w:rsid w:val="00725264"/>
    <w:rsid w:val="00725362"/>
    <w:rsid w:val="007256F8"/>
    <w:rsid w:val="00726377"/>
    <w:rsid w:val="00726395"/>
    <w:rsid w:val="0072695E"/>
    <w:rsid w:val="00726FD8"/>
    <w:rsid w:val="00727511"/>
    <w:rsid w:val="00727F7C"/>
    <w:rsid w:val="0073019C"/>
    <w:rsid w:val="007306C7"/>
    <w:rsid w:val="00730707"/>
    <w:rsid w:val="007309DA"/>
    <w:rsid w:val="00730A89"/>
    <w:rsid w:val="007314BE"/>
    <w:rsid w:val="00731545"/>
    <w:rsid w:val="0073185E"/>
    <w:rsid w:val="00731C2D"/>
    <w:rsid w:val="00732A12"/>
    <w:rsid w:val="00732A56"/>
    <w:rsid w:val="00732B2C"/>
    <w:rsid w:val="00733000"/>
    <w:rsid w:val="007331B4"/>
    <w:rsid w:val="007332B6"/>
    <w:rsid w:val="00733D82"/>
    <w:rsid w:val="007342F4"/>
    <w:rsid w:val="007345E4"/>
    <w:rsid w:val="0073461E"/>
    <w:rsid w:val="0073528F"/>
    <w:rsid w:val="007355F1"/>
    <w:rsid w:val="00735790"/>
    <w:rsid w:val="00736090"/>
    <w:rsid w:val="00736315"/>
    <w:rsid w:val="0073640A"/>
    <w:rsid w:val="0073652A"/>
    <w:rsid w:val="0073653D"/>
    <w:rsid w:val="007369DB"/>
    <w:rsid w:val="00736BD6"/>
    <w:rsid w:val="00736C67"/>
    <w:rsid w:val="00736D2D"/>
    <w:rsid w:val="00736DBD"/>
    <w:rsid w:val="00736EED"/>
    <w:rsid w:val="00737079"/>
    <w:rsid w:val="007375AB"/>
    <w:rsid w:val="007375EA"/>
    <w:rsid w:val="007379A7"/>
    <w:rsid w:val="00737B8A"/>
    <w:rsid w:val="00737E89"/>
    <w:rsid w:val="00740220"/>
    <w:rsid w:val="00740278"/>
    <w:rsid w:val="00740747"/>
    <w:rsid w:val="00740B30"/>
    <w:rsid w:val="00740FF1"/>
    <w:rsid w:val="00741158"/>
    <w:rsid w:val="0074141B"/>
    <w:rsid w:val="00741CAB"/>
    <w:rsid w:val="00741DE9"/>
    <w:rsid w:val="00742AF9"/>
    <w:rsid w:val="00742EEE"/>
    <w:rsid w:val="00743870"/>
    <w:rsid w:val="00743B92"/>
    <w:rsid w:val="0074466B"/>
    <w:rsid w:val="007446D9"/>
    <w:rsid w:val="0074526A"/>
    <w:rsid w:val="00745682"/>
    <w:rsid w:val="00745DF8"/>
    <w:rsid w:val="00745FB6"/>
    <w:rsid w:val="0074640B"/>
    <w:rsid w:val="00746609"/>
    <w:rsid w:val="007467E3"/>
    <w:rsid w:val="00746AD3"/>
    <w:rsid w:val="00746CDC"/>
    <w:rsid w:val="007470B3"/>
    <w:rsid w:val="007476FC"/>
    <w:rsid w:val="00750462"/>
    <w:rsid w:val="00750534"/>
    <w:rsid w:val="0075114C"/>
    <w:rsid w:val="00751159"/>
    <w:rsid w:val="0075136A"/>
    <w:rsid w:val="0075160A"/>
    <w:rsid w:val="00751789"/>
    <w:rsid w:val="007521E0"/>
    <w:rsid w:val="007522E5"/>
    <w:rsid w:val="00752646"/>
    <w:rsid w:val="00752E25"/>
    <w:rsid w:val="00753242"/>
    <w:rsid w:val="00753573"/>
    <w:rsid w:val="00753D4C"/>
    <w:rsid w:val="00753E70"/>
    <w:rsid w:val="00754E1F"/>
    <w:rsid w:val="00754EF6"/>
    <w:rsid w:val="0075537D"/>
    <w:rsid w:val="007553DD"/>
    <w:rsid w:val="007558CB"/>
    <w:rsid w:val="00755A74"/>
    <w:rsid w:val="007564FE"/>
    <w:rsid w:val="00756B2D"/>
    <w:rsid w:val="00757105"/>
    <w:rsid w:val="007572F1"/>
    <w:rsid w:val="00757302"/>
    <w:rsid w:val="007574D0"/>
    <w:rsid w:val="007579E6"/>
    <w:rsid w:val="00757DFD"/>
    <w:rsid w:val="00757F54"/>
    <w:rsid w:val="007606DB"/>
    <w:rsid w:val="00760ADD"/>
    <w:rsid w:val="00761470"/>
    <w:rsid w:val="00761840"/>
    <w:rsid w:val="00761EF8"/>
    <w:rsid w:val="00761FB0"/>
    <w:rsid w:val="00762923"/>
    <w:rsid w:val="00762A0D"/>
    <w:rsid w:val="00762A59"/>
    <w:rsid w:val="00762CC4"/>
    <w:rsid w:val="00762F2E"/>
    <w:rsid w:val="0076335F"/>
    <w:rsid w:val="007636B0"/>
    <w:rsid w:val="00763DB0"/>
    <w:rsid w:val="00763E73"/>
    <w:rsid w:val="00763EC7"/>
    <w:rsid w:val="007643E1"/>
    <w:rsid w:val="00764A56"/>
    <w:rsid w:val="00765118"/>
    <w:rsid w:val="00765537"/>
    <w:rsid w:val="00765A3F"/>
    <w:rsid w:val="00765B52"/>
    <w:rsid w:val="00765B5D"/>
    <w:rsid w:val="007662E4"/>
    <w:rsid w:val="00766674"/>
    <w:rsid w:val="00766A5A"/>
    <w:rsid w:val="00766D50"/>
    <w:rsid w:val="0076796C"/>
    <w:rsid w:val="00770427"/>
    <w:rsid w:val="00770FB4"/>
    <w:rsid w:val="007713C4"/>
    <w:rsid w:val="007713F9"/>
    <w:rsid w:val="00771517"/>
    <w:rsid w:val="007716D3"/>
    <w:rsid w:val="007717E1"/>
    <w:rsid w:val="00771E73"/>
    <w:rsid w:val="00771EF9"/>
    <w:rsid w:val="0077211D"/>
    <w:rsid w:val="007722C9"/>
    <w:rsid w:val="00772300"/>
    <w:rsid w:val="0077269C"/>
    <w:rsid w:val="00772FA9"/>
    <w:rsid w:val="00773055"/>
    <w:rsid w:val="0077344C"/>
    <w:rsid w:val="00773665"/>
    <w:rsid w:val="00773927"/>
    <w:rsid w:val="00773948"/>
    <w:rsid w:val="00773AD7"/>
    <w:rsid w:val="00773CC9"/>
    <w:rsid w:val="00773F8D"/>
    <w:rsid w:val="00774210"/>
    <w:rsid w:val="00774982"/>
    <w:rsid w:val="0077535D"/>
    <w:rsid w:val="00775933"/>
    <w:rsid w:val="00775D61"/>
    <w:rsid w:val="0077663D"/>
    <w:rsid w:val="007766AB"/>
    <w:rsid w:val="007767BF"/>
    <w:rsid w:val="0077693D"/>
    <w:rsid w:val="007769B1"/>
    <w:rsid w:val="00776A81"/>
    <w:rsid w:val="00776E0E"/>
    <w:rsid w:val="00776EF7"/>
    <w:rsid w:val="007771F9"/>
    <w:rsid w:val="00777763"/>
    <w:rsid w:val="007778DA"/>
    <w:rsid w:val="0077791B"/>
    <w:rsid w:val="00777F9E"/>
    <w:rsid w:val="0078032F"/>
    <w:rsid w:val="00780731"/>
    <w:rsid w:val="00780C9D"/>
    <w:rsid w:val="00781B05"/>
    <w:rsid w:val="00781F64"/>
    <w:rsid w:val="00782749"/>
    <w:rsid w:val="00782D72"/>
    <w:rsid w:val="0078335D"/>
    <w:rsid w:val="007838CE"/>
    <w:rsid w:val="00783945"/>
    <w:rsid w:val="00783AC7"/>
    <w:rsid w:val="007840A9"/>
    <w:rsid w:val="00784C17"/>
    <w:rsid w:val="00784E42"/>
    <w:rsid w:val="00784EA7"/>
    <w:rsid w:val="0078542B"/>
    <w:rsid w:val="0078591A"/>
    <w:rsid w:val="00785988"/>
    <w:rsid w:val="0078677A"/>
    <w:rsid w:val="00786D78"/>
    <w:rsid w:val="00786F16"/>
    <w:rsid w:val="00786FED"/>
    <w:rsid w:val="007877D8"/>
    <w:rsid w:val="007913BF"/>
    <w:rsid w:val="007915FB"/>
    <w:rsid w:val="00791A58"/>
    <w:rsid w:val="00791C28"/>
    <w:rsid w:val="00792039"/>
    <w:rsid w:val="00792563"/>
    <w:rsid w:val="007928E6"/>
    <w:rsid w:val="00792C6C"/>
    <w:rsid w:val="00792F7F"/>
    <w:rsid w:val="007931DF"/>
    <w:rsid w:val="007932F8"/>
    <w:rsid w:val="0079351C"/>
    <w:rsid w:val="0079377E"/>
    <w:rsid w:val="00793914"/>
    <w:rsid w:val="00793D54"/>
    <w:rsid w:val="007949C7"/>
    <w:rsid w:val="00794B62"/>
    <w:rsid w:val="00794BF2"/>
    <w:rsid w:val="007954BF"/>
    <w:rsid w:val="00795556"/>
    <w:rsid w:val="0079567B"/>
    <w:rsid w:val="00795D7D"/>
    <w:rsid w:val="007961C6"/>
    <w:rsid w:val="0079643C"/>
    <w:rsid w:val="00796E9F"/>
    <w:rsid w:val="007971C2"/>
    <w:rsid w:val="0079766D"/>
    <w:rsid w:val="0079798F"/>
    <w:rsid w:val="007979B7"/>
    <w:rsid w:val="007A00B3"/>
    <w:rsid w:val="007A00CC"/>
    <w:rsid w:val="007A0388"/>
    <w:rsid w:val="007A0620"/>
    <w:rsid w:val="007A0983"/>
    <w:rsid w:val="007A0AC5"/>
    <w:rsid w:val="007A0D22"/>
    <w:rsid w:val="007A140D"/>
    <w:rsid w:val="007A16F0"/>
    <w:rsid w:val="007A16FB"/>
    <w:rsid w:val="007A1812"/>
    <w:rsid w:val="007A200F"/>
    <w:rsid w:val="007A2449"/>
    <w:rsid w:val="007A2496"/>
    <w:rsid w:val="007A2B68"/>
    <w:rsid w:val="007A2C36"/>
    <w:rsid w:val="007A3862"/>
    <w:rsid w:val="007A3962"/>
    <w:rsid w:val="007A3FE4"/>
    <w:rsid w:val="007A427D"/>
    <w:rsid w:val="007A467E"/>
    <w:rsid w:val="007A5005"/>
    <w:rsid w:val="007A56CF"/>
    <w:rsid w:val="007A5754"/>
    <w:rsid w:val="007A5EA2"/>
    <w:rsid w:val="007A5FFB"/>
    <w:rsid w:val="007A67BA"/>
    <w:rsid w:val="007A6812"/>
    <w:rsid w:val="007A686D"/>
    <w:rsid w:val="007A6CE8"/>
    <w:rsid w:val="007A6D9F"/>
    <w:rsid w:val="007A7042"/>
    <w:rsid w:val="007A7321"/>
    <w:rsid w:val="007A7F6B"/>
    <w:rsid w:val="007B0317"/>
    <w:rsid w:val="007B0686"/>
    <w:rsid w:val="007B0766"/>
    <w:rsid w:val="007B07F5"/>
    <w:rsid w:val="007B0E51"/>
    <w:rsid w:val="007B1070"/>
    <w:rsid w:val="007B1ED3"/>
    <w:rsid w:val="007B215E"/>
    <w:rsid w:val="007B21B4"/>
    <w:rsid w:val="007B23E0"/>
    <w:rsid w:val="007B291F"/>
    <w:rsid w:val="007B2F72"/>
    <w:rsid w:val="007B304D"/>
    <w:rsid w:val="007B3099"/>
    <w:rsid w:val="007B3192"/>
    <w:rsid w:val="007B330E"/>
    <w:rsid w:val="007B34F5"/>
    <w:rsid w:val="007B3DE9"/>
    <w:rsid w:val="007B4334"/>
    <w:rsid w:val="007B47D5"/>
    <w:rsid w:val="007B49C8"/>
    <w:rsid w:val="007B4E2D"/>
    <w:rsid w:val="007B4EA1"/>
    <w:rsid w:val="007B5037"/>
    <w:rsid w:val="007B5222"/>
    <w:rsid w:val="007B5500"/>
    <w:rsid w:val="007B58DE"/>
    <w:rsid w:val="007B597F"/>
    <w:rsid w:val="007B5B53"/>
    <w:rsid w:val="007B5FD3"/>
    <w:rsid w:val="007B6362"/>
    <w:rsid w:val="007B6511"/>
    <w:rsid w:val="007B664E"/>
    <w:rsid w:val="007B6F99"/>
    <w:rsid w:val="007B7AB0"/>
    <w:rsid w:val="007C025E"/>
    <w:rsid w:val="007C03F7"/>
    <w:rsid w:val="007C0408"/>
    <w:rsid w:val="007C0BE3"/>
    <w:rsid w:val="007C1272"/>
    <w:rsid w:val="007C150D"/>
    <w:rsid w:val="007C15D7"/>
    <w:rsid w:val="007C19A8"/>
    <w:rsid w:val="007C2484"/>
    <w:rsid w:val="007C2743"/>
    <w:rsid w:val="007C282C"/>
    <w:rsid w:val="007C2D94"/>
    <w:rsid w:val="007C33D7"/>
    <w:rsid w:val="007C357D"/>
    <w:rsid w:val="007C3A91"/>
    <w:rsid w:val="007C3DEE"/>
    <w:rsid w:val="007C3E51"/>
    <w:rsid w:val="007C3FD2"/>
    <w:rsid w:val="007C4345"/>
    <w:rsid w:val="007C44E0"/>
    <w:rsid w:val="007C4530"/>
    <w:rsid w:val="007C4B81"/>
    <w:rsid w:val="007C5233"/>
    <w:rsid w:val="007C5D76"/>
    <w:rsid w:val="007C5F81"/>
    <w:rsid w:val="007C6162"/>
    <w:rsid w:val="007C622C"/>
    <w:rsid w:val="007C6349"/>
    <w:rsid w:val="007C6D95"/>
    <w:rsid w:val="007C6DA5"/>
    <w:rsid w:val="007C6E87"/>
    <w:rsid w:val="007C7111"/>
    <w:rsid w:val="007C722B"/>
    <w:rsid w:val="007C7A8A"/>
    <w:rsid w:val="007C7D9A"/>
    <w:rsid w:val="007C7F81"/>
    <w:rsid w:val="007D13E1"/>
    <w:rsid w:val="007D1766"/>
    <w:rsid w:val="007D1A68"/>
    <w:rsid w:val="007D1BB7"/>
    <w:rsid w:val="007D22E1"/>
    <w:rsid w:val="007D23BD"/>
    <w:rsid w:val="007D26D3"/>
    <w:rsid w:val="007D2EBC"/>
    <w:rsid w:val="007D320E"/>
    <w:rsid w:val="007D36F4"/>
    <w:rsid w:val="007D3D53"/>
    <w:rsid w:val="007D3D6B"/>
    <w:rsid w:val="007D486F"/>
    <w:rsid w:val="007D4946"/>
    <w:rsid w:val="007D4A82"/>
    <w:rsid w:val="007D5266"/>
    <w:rsid w:val="007D52D1"/>
    <w:rsid w:val="007D5363"/>
    <w:rsid w:val="007D5404"/>
    <w:rsid w:val="007D59D0"/>
    <w:rsid w:val="007D5A9F"/>
    <w:rsid w:val="007D5B0F"/>
    <w:rsid w:val="007D5E2A"/>
    <w:rsid w:val="007D6171"/>
    <w:rsid w:val="007D693C"/>
    <w:rsid w:val="007D6D49"/>
    <w:rsid w:val="007D6DA4"/>
    <w:rsid w:val="007D6F19"/>
    <w:rsid w:val="007D70FE"/>
    <w:rsid w:val="007D7511"/>
    <w:rsid w:val="007D7651"/>
    <w:rsid w:val="007D79A3"/>
    <w:rsid w:val="007E0290"/>
    <w:rsid w:val="007E06AA"/>
    <w:rsid w:val="007E0800"/>
    <w:rsid w:val="007E0826"/>
    <w:rsid w:val="007E0C51"/>
    <w:rsid w:val="007E0CB0"/>
    <w:rsid w:val="007E11F2"/>
    <w:rsid w:val="007E1670"/>
    <w:rsid w:val="007E195E"/>
    <w:rsid w:val="007E223C"/>
    <w:rsid w:val="007E2428"/>
    <w:rsid w:val="007E2A20"/>
    <w:rsid w:val="007E2D5F"/>
    <w:rsid w:val="007E2E63"/>
    <w:rsid w:val="007E319F"/>
    <w:rsid w:val="007E3499"/>
    <w:rsid w:val="007E386F"/>
    <w:rsid w:val="007E4114"/>
    <w:rsid w:val="007E43DB"/>
    <w:rsid w:val="007E44AA"/>
    <w:rsid w:val="007E44B6"/>
    <w:rsid w:val="007E4926"/>
    <w:rsid w:val="007E4BDA"/>
    <w:rsid w:val="007E5109"/>
    <w:rsid w:val="007E54FE"/>
    <w:rsid w:val="007E5AC0"/>
    <w:rsid w:val="007E5DC8"/>
    <w:rsid w:val="007E686D"/>
    <w:rsid w:val="007E7B6D"/>
    <w:rsid w:val="007F089D"/>
    <w:rsid w:val="007F0BD4"/>
    <w:rsid w:val="007F1CC6"/>
    <w:rsid w:val="007F2D1E"/>
    <w:rsid w:val="007F2E31"/>
    <w:rsid w:val="007F3426"/>
    <w:rsid w:val="007F35B8"/>
    <w:rsid w:val="007F3E60"/>
    <w:rsid w:val="007F49E7"/>
    <w:rsid w:val="007F4A86"/>
    <w:rsid w:val="007F4CD2"/>
    <w:rsid w:val="007F6689"/>
    <w:rsid w:val="007F68DC"/>
    <w:rsid w:val="007F6975"/>
    <w:rsid w:val="007F6E93"/>
    <w:rsid w:val="007F7595"/>
    <w:rsid w:val="007F787D"/>
    <w:rsid w:val="007F7C6E"/>
    <w:rsid w:val="008001C1"/>
    <w:rsid w:val="0080075D"/>
    <w:rsid w:val="00800D4F"/>
    <w:rsid w:val="00800DA7"/>
    <w:rsid w:val="00800F06"/>
    <w:rsid w:val="00801862"/>
    <w:rsid w:val="00801CED"/>
    <w:rsid w:val="00802725"/>
    <w:rsid w:val="00802764"/>
    <w:rsid w:val="0080279C"/>
    <w:rsid w:val="0080350E"/>
    <w:rsid w:val="008036D0"/>
    <w:rsid w:val="0080417C"/>
    <w:rsid w:val="008043F6"/>
    <w:rsid w:val="008044D8"/>
    <w:rsid w:val="00804695"/>
    <w:rsid w:val="00804875"/>
    <w:rsid w:val="00804CF3"/>
    <w:rsid w:val="00804E2C"/>
    <w:rsid w:val="008050EA"/>
    <w:rsid w:val="008054D7"/>
    <w:rsid w:val="008063CF"/>
    <w:rsid w:val="0080666C"/>
    <w:rsid w:val="008069B7"/>
    <w:rsid w:val="008079E7"/>
    <w:rsid w:val="00807B8E"/>
    <w:rsid w:val="0081023F"/>
    <w:rsid w:val="008102C2"/>
    <w:rsid w:val="00810792"/>
    <w:rsid w:val="00810911"/>
    <w:rsid w:val="00810C69"/>
    <w:rsid w:val="00811418"/>
    <w:rsid w:val="00811C0F"/>
    <w:rsid w:val="00812541"/>
    <w:rsid w:val="00812836"/>
    <w:rsid w:val="00813A15"/>
    <w:rsid w:val="00814551"/>
    <w:rsid w:val="00814F6C"/>
    <w:rsid w:val="0081502E"/>
    <w:rsid w:val="0081525E"/>
    <w:rsid w:val="008156BC"/>
    <w:rsid w:val="0081599A"/>
    <w:rsid w:val="00815A2B"/>
    <w:rsid w:val="00815DAD"/>
    <w:rsid w:val="00816C40"/>
    <w:rsid w:val="00817CE6"/>
    <w:rsid w:val="008200E1"/>
    <w:rsid w:val="0082052A"/>
    <w:rsid w:val="008206C0"/>
    <w:rsid w:val="008209E4"/>
    <w:rsid w:val="0082146A"/>
    <w:rsid w:val="008218C5"/>
    <w:rsid w:val="00821977"/>
    <w:rsid w:val="008221B9"/>
    <w:rsid w:val="0082293A"/>
    <w:rsid w:val="00822CD0"/>
    <w:rsid w:val="00823120"/>
    <w:rsid w:val="008231C9"/>
    <w:rsid w:val="00823337"/>
    <w:rsid w:val="008237DC"/>
    <w:rsid w:val="00823881"/>
    <w:rsid w:val="00823A22"/>
    <w:rsid w:val="00823A3C"/>
    <w:rsid w:val="00823E32"/>
    <w:rsid w:val="00824110"/>
    <w:rsid w:val="008241E4"/>
    <w:rsid w:val="00824753"/>
    <w:rsid w:val="00824AEB"/>
    <w:rsid w:val="00824DC1"/>
    <w:rsid w:val="00825467"/>
    <w:rsid w:val="008255FD"/>
    <w:rsid w:val="00825E66"/>
    <w:rsid w:val="00825E9D"/>
    <w:rsid w:val="008261B8"/>
    <w:rsid w:val="00826C19"/>
    <w:rsid w:val="008277D4"/>
    <w:rsid w:val="00827A59"/>
    <w:rsid w:val="00827D12"/>
    <w:rsid w:val="008306A0"/>
    <w:rsid w:val="00830CE4"/>
    <w:rsid w:val="00831180"/>
    <w:rsid w:val="008314E0"/>
    <w:rsid w:val="008317FE"/>
    <w:rsid w:val="00831A74"/>
    <w:rsid w:val="00831AE6"/>
    <w:rsid w:val="008321F1"/>
    <w:rsid w:val="00832247"/>
    <w:rsid w:val="008324EC"/>
    <w:rsid w:val="00832759"/>
    <w:rsid w:val="00832766"/>
    <w:rsid w:val="00832EBE"/>
    <w:rsid w:val="008331C3"/>
    <w:rsid w:val="0083382D"/>
    <w:rsid w:val="008338B7"/>
    <w:rsid w:val="00833DDF"/>
    <w:rsid w:val="00833EF7"/>
    <w:rsid w:val="00834417"/>
    <w:rsid w:val="00834556"/>
    <w:rsid w:val="00834908"/>
    <w:rsid w:val="008349A1"/>
    <w:rsid w:val="00834BB3"/>
    <w:rsid w:val="008350D7"/>
    <w:rsid w:val="00835B3E"/>
    <w:rsid w:val="00835D79"/>
    <w:rsid w:val="00836148"/>
    <w:rsid w:val="00836392"/>
    <w:rsid w:val="008369A4"/>
    <w:rsid w:val="00836DD1"/>
    <w:rsid w:val="008373D1"/>
    <w:rsid w:val="00837436"/>
    <w:rsid w:val="0083751E"/>
    <w:rsid w:val="008379A4"/>
    <w:rsid w:val="00837BD2"/>
    <w:rsid w:val="00837DE8"/>
    <w:rsid w:val="00837E10"/>
    <w:rsid w:val="00837F48"/>
    <w:rsid w:val="00840235"/>
    <w:rsid w:val="00840658"/>
    <w:rsid w:val="008406FE"/>
    <w:rsid w:val="0084080E"/>
    <w:rsid w:val="008409F9"/>
    <w:rsid w:val="00840C44"/>
    <w:rsid w:val="00840FDD"/>
    <w:rsid w:val="008412C3"/>
    <w:rsid w:val="008414A1"/>
    <w:rsid w:val="00841639"/>
    <w:rsid w:val="008416FB"/>
    <w:rsid w:val="00841AE3"/>
    <w:rsid w:val="00841E5C"/>
    <w:rsid w:val="0084207D"/>
    <w:rsid w:val="0084265A"/>
    <w:rsid w:val="00842B4D"/>
    <w:rsid w:val="00842EC3"/>
    <w:rsid w:val="0084308E"/>
    <w:rsid w:val="00843727"/>
    <w:rsid w:val="00843EE2"/>
    <w:rsid w:val="00844169"/>
    <w:rsid w:val="008447D9"/>
    <w:rsid w:val="00844EDE"/>
    <w:rsid w:val="00845508"/>
    <w:rsid w:val="0084557C"/>
    <w:rsid w:val="00845EAB"/>
    <w:rsid w:val="00846241"/>
    <w:rsid w:val="0084634B"/>
    <w:rsid w:val="00846442"/>
    <w:rsid w:val="00846607"/>
    <w:rsid w:val="0084661F"/>
    <w:rsid w:val="008469B4"/>
    <w:rsid w:val="00847232"/>
    <w:rsid w:val="00847412"/>
    <w:rsid w:val="00847426"/>
    <w:rsid w:val="00847728"/>
    <w:rsid w:val="008479B2"/>
    <w:rsid w:val="00847A4D"/>
    <w:rsid w:val="008521B4"/>
    <w:rsid w:val="00852443"/>
    <w:rsid w:val="008524A2"/>
    <w:rsid w:val="00852693"/>
    <w:rsid w:val="008529C3"/>
    <w:rsid w:val="00852E52"/>
    <w:rsid w:val="00853017"/>
    <w:rsid w:val="008537EE"/>
    <w:rsid w:val="00853AD3"/>
    <w:rsid w:val="00853ED1"/>
    <w:rsid w:val="00854E48"/>
    <w:rsid w:val="00855331"/>
    <w:rsid w:val="00855939"/>
    <w:rsid w:val="00856B75"/>
    <w:rsid w:val="00856EC8"/>
    <w:rsid w:val="00856FD5"/>
    <w:rsid w:val="008570EE"/>
    <w:rsid w:val="0085748A"/>
    <w:rsid w:val="00857771"/>
    <w:rsid w:val="008577BD"/>
    <w:rsid w:val="008600D5"/>
    <w:rsid w:val="008608C9"/>
    <w:rsid w:val="00860E32"/>
    <w:rsid w:val="00861121"/>
    <w:rsid w:val="008615BE"/>
    <w:rsid w:val="00862087"/>
    <w:rsid w:val="00862202"/>
    <w:rsid w:val="00862312"/>
    <w:rsid w:val="00862519"/>
    <w:rsid w:val="00862987"/>
    <w:rsid w:val="00863415"/>
    <w:rsid w:val="00863426"/>
    <w:rsid w:val="0086362E"/>
    <w:rsid w:val="00863900"/>
    <w:rsid w:val="00863946"/>
    <w:rsid w:val="00864071"/>
    <w:rsid w:val="008641C7"/>
    <w:rsid w:val="00864398"/>
    <w:rsid w:val="008643FB"/>
    <w:rsid w:val="008644FE"/>
    <w:rsid w:val="0086488D"/>
    <w:rsid w:val="00864F48"/>
    <w:rsid w:val="0086504D"/>
    <w:rsid w:val="008651E7"/>
    <w:rsid w:val="00865516"/>
    <w:rsid w:val="00865706"/>
    <w:rsid w:val="0086596E"/>
    <w:rsid w:val="00865B3B"/>
    <w:rsid w:val="00865E68"/>
    <w:rsid w:val="00865F59"/>
    <w:rsid w:val="00866085"/>
    <w:rsid w:val="008660AC"/>
    <w:rsid w:val="00866295"/>
    <w:rsid w:val="00866446"/>
    <w:rsid w:val="00866A90"/>
    <w:rsid w:val="00866D56"/>
    <w:rsid w:val="00866E44"/>
    <w:rsid w:val="00867612"/>
    <w:rsid w:val="00867EAA"/>
    <w:rsid w:val="00867F7D"/>
    <w:rsid w:val="0087002E"/>
    <w:rsid w:val="008700A1"/>
    <w:rsid w:val="0087064B"/>
    <w:rsid w:val="00870747"/>
    <w:rsid w:val="0087097C"/>
    <w:rsid w:val="00870C3B"/>
    <w:rsid w:val="00870E55"/>
    <w:rsid w:val="00870F9F"/>
    <w:rsid w:val="008713D6"/>
    <w:rsid w:val="00872089"/>
    <w:rsid w:val="008722B3"/>
    <w:rsid w:val="00872776"/>
    <w:rsid w:val="00872F03"/>
    <w:rsid w:val="00873262"/>
    <w:rsid w:val="00873917"/>
    <w:rsid w:val="008740B3"/>
    <w:rsid w:val="00874128"/>
    <w:rsid w:val="00874A3A"/>
    <w:rsid w:val="00874BAF"/>
    <w:rsid w:val="00874FFF"/>
    <w:rsid w:val="00875581"/>
    <w:rsid w:val="008755C7"/>
    <w:rsid w:val="008758CE"/>
    <w:rsid w:val="008758CF"/>
    <w:rsid w:val="00875962"/>
    <w:rsid w:val="008765D1"/>
    <w:rsid w:val="00876686"/>
    <w:rsid w:val="008766AA"/>
    <w:rsid w:val="0087686A"/>
    <w:rsid w:val="008769C4"/>
    <w:rsid w:val="00876A16"/>
    <w:rsid w:val="008773E4"/>
    <w:rsid w:val="00877764"/>
    <w:rsid w:val="00877767"/>
    <w:rsid w:val="00877826"/>
    <w:rsid w:val="00880019"/>
    <w:rsid w:val="00880236"/>
    <w:rsid w:val="00880347"/>
    <w:rsid w:val="008803CC"/>
    <w:rsid w:val="00880410"/>
    <w:rsid w:val="00881411"/>
    <w:rsid w:val="008814E0"/>
    <w:rsid w:val="00881666"/>
    <w:rsid w:val="00881800"/>
    <w:rsid w:val="008818C6"/>
    <w:rsid w:val="00881C40"/>
    <w:rsid w:val="00881CAF"/>
    <w:rsid w:val="00882072"/>
    <w:rsid w:val="008820FB"/>
    <w:rsid w:val="00882327"/>
    <w:rsid w:val="008823DD"/>
    <w:rsid w:val="00882400"/>
    <w:rsid w:val="0088299A"/>
    <w:rsid w:val="00882A7D"/>
    <w:rsid w:val="00882BF3"/>
    <w:rsid w:val="008835C1"/>
    <w:rsid w:val="00883CCE"/>
    <w:rsid w:val="00883FA8"/>
    <w:rsid w:val="00884439"/>
    <w:rsid w:val="00884F03"/>
    <w:rsid w:val="00884FD5"/>
    <w:rsid w:val="008854F4"/>
    <w:rsid w:val="00885583"/>
    <w:rsid w:val="0088569A"/>
    <w:rsid w:val="00885852"/>
    <w:rsid w:val="0088661E"/>
    <w:rsid w:val="00886A07"/>
    <w:rsid w:val="0088718E"/>
    <w:rsid w:val="00887636"/>
    <w:rsid w:val="008879CA"/>
    <w:rsid w:val="00887B73"/>
    <w:rsid w:val="00887D3B"/>
    <w:rsid w:val="00887DA3"/>
    <w:rsid w:val="00887FDF"/>
    <w:rsid w:val="00890002"/>
    <w:rsid w:val="00890066"/>
    <w:rsid w:val="0089050D"/>
    <w:rsid w:val="00890CC9"/>
    <w:rsid w:val="0089114C"/>
    <w:rsid w:val="0089115D"/>
    <w:rsid w:val="00891709"/>
    <w:rsid w:val="00891906"/>
    <w:rsid w:val="00891A04"/>
    <w:rsid w:val="00891A95"/>
    <w:rsid w:val="00891B83"/>
    <w:rsid w:val="0089245C"/>
    <w:rsid w:val="0089279E"/>
    <w:rsid w:val="00892A75"/>
    <w:rsid w:val="008931F3"/>
    <w:rsid w:val="0089369E"/>
    <w:rsid w:val="008936C0"/>
    <w:rsid w:val="00893C60"/>
    <w:rsid w:val="0089401A"/>
    <w:rsid w:val="0089405D"/>
    <w:rsid w:val="00894100"/>
    <w:rsid w:val="00894203"/>
    <w:rsid w:val="0089451B"/>
    <w:rsid w:val="00894982"/>
    <w:rsid w:val="008950EB"/>
    <w:rsid w:val="0089590B"/>
    <w:rsid w:val="00895A5D"/>
    <w:rsid w:val="00895B15"/>
    <w:rsid w:val="00896247"/>
    <w:rsid w:val="008964B8"/>
    <w:rsid w:val="00896AE8"/>
    <w:rsid w:val="008972E9"/>
    <w:rsid w:val="008972FD"/>
    <w:rsid w:val="00897327"/>
    <w:rsid w:val="008A0297"/>
    <w:rsid w:val="008A0591"/>
    <w:rsid w:val="008A0FA9"/>
    <w:rsid w:val="008A19BB"/>
    <w:rsid w:val="008A1A60"/>
    <w:rsid w:val="008A1B04"/>
    <w:rsid w:val="008A1BEA"/>
    <w:rsid w:val="008A1F8E"/>
    <w:rsid w:val="008A1FB4"/>
    <w:rsid w:val="008A2179"/>
    <w:rsid w:val="008A2312"/>
    <w:rsid w:val="008A2369"/>
    <w:rsid w:val="008A23D3"/>
    <w:rsid w:val="008A2839"/>
    <w:rsid w:val="008A2DA9"/>
    <w:rsid w:val="008A2DF7"/>
    <w:rsid w:val="008A2E7D"/>
    <w:rsid w:val="008A32AD"/>
    <w:rsid w:val="008A33D7"/>
    <w:rsid w:val="008A37E1"/>
    <w:rsid w:val="008A3F5E"/>
    <w:rsid w:val="008A425E"/>
    <w:rsid w:val="008A4861"/>
    <w:rsid w:val="008A4CD7"/>
    <w:rsid w:val="008A4E03"/>
    <w:rsid w:val="008A4F6E"/>
    <w:rsid w:val="008A5104"/>
    <w:rsid w:val="008A54C4"/>
    <w:rsid w:val="008A55CF"/>
    <w:rsid w:val="008A5DBD"/>
    <w:rsid w:val="008A5F2C"/>
    <w:rsid w:val="008A6015"/>
    <w:rsid w:val="008A6632"/>
    <w:rsid w:val="008A66BE"/>
    <w:rsid w:val="008A67C1"/>
    <w:rsid w:val="008A6FBB"/>
    <w:rsid w:val="008A74CA"/>
    <w:rsid w:val="008A75A8"/>
    <w:rsid w:val="008A7698"/>
    <w:rsid w:val="008B01F8"/>
    <w:rsid w:val="008B03F5"/>
    <w:rsid w:val="008B074F"/>
    <w:rsid w:val="008B09D9"/>
    <w:rsid w:val="008B0A30"/>
    <w:rsid w:val="008B0C4E"/>
    <w:rsid w:val="008B172F"/>
    <w:rsid w:val="008B1ED3"/>
    <w:rsid w:val="008B23D7"/>
    <w:rsid w:val="008B27C6"/>
    <w:rsid w:val="008B2ABA"/>
    <w:rsid w:val="008B3534"/>
    <w:rsid w:val="008B3604"/>
    <w:rsid w:val="008B38D7"/>
    <w:rsid w:val="008B3998"/>
    <w:rsid w:val="008B3D16"/>
    <w:rsid w:val="008B4DDD"/>
    <w:rsid w:val="008B5245"/>
    <w:rsid w:val="008B530D"/>
    <w:rsid w:val="008B5386"/>
    <w:rsid w:val="008B541B"/>
    <w:rsid w:val="008B57E9"/>
    <w:rsid w:val="008B5ADF"/>
    <w:rsid w:val="008B5D4B"/>
    <w:rsid w:val="008B5D59"/>
    <w:rsid w:val="008B5F73"/>
    <w:rsid w:val="008B5FE9"/>
    <w:rsid w:val="008B6AE5"/>
    <w:rsid w:val="008B6E8E"/>
    <w:rsid w:val="008B7201"/>
    <w:rsid w:val="008B78D3"/>
    <w:rsid w:val="008B7E8C"/>
    <w:rsid w:val="008C0274"/>
    <w:rsid w:val="008C0D51"/>
    <w:rsid w:val="008C0F38"/>
    <w:rsid w:val="008C1171"/>
    <w:rsid w:val="008C120C"/>
    <w:rsid w:val="008C123F"/>
    <w:rsid w:val="008C1343"/>
    <w:rsid w:val="008C1967"/>
    <w:rsid w:val="008C1FA6"/>
    <w:rsid w:val="008C1FEE"/>
    <w:rsid w:val="008C2950"/>
    <w:rsid w:val="008C2E88"/>
    <w:rsid w:val="008C3260"/>
    <w:rsid w:val="008C3A32"/>
    <w:rsid w:val="008C3B99"/>
    <w:rsid w:val="008C4559"/>
    <w:rsid w:val="008C46B1"/>
    <w:rsid w:val="008C482F"/>
    <w:rsid w:val="008C4B86"/>
    <w:rsid w:val="008C4E7E"/>
    <w:rsid w:val="008C5D14"/>
    <w:rsid w:val="008C608A"/>
    <w:rsid w:val="008C6238"/>
    <w:rsid w:val="008C6374"/>
    <w:rsid w:val="008C6411"/>
    <w:rsid w:val="008C6C51"/>
    <w:rsid w:val="008C7ACE"/>
    <w:rsid w:val="008C7D1B"/>
    <w:rsid w:val="008D010B"/>
    <w:rsid w:val="008D01EF"/>
    <w:rsid w:val="008D0312"/>
    <w:rsid w:val="008D04E9"/>
    <w:rsid w:val="008D06DD"/>
    <w:rsid w:val="008D0F5B"/>
    <w:rsid w:val="008D1040"/>
    <w:rsid w:val="008D2433"/>
    <w:rsid w:val="008D2447"/>
    <w:rsid w:val="008D257B"/>
    <w:rsid w:val="008D293B"/>
    <w:rsid w:val="008D2BE2"/>
    <w:rsid w:val="008D2FE8"/>
    <w:rsid w:val="008D3902"/>
    <w:rsid w:val="008D395E"/>
    <w:rsid w:val="008D3C0D"/>
    <w:rsid w:val="008D3DE1"/>
    <w:rsid w:val="008D3EB8"/>
    <w:rsid w:val="008D4004"/>
    <w:rsid w:val="008D48BA"/>
    <w:rsid w:val="008D5014"/>
    <w:rsid w:val="008D5523"/>
    <w:rsid w:val="008D58D8"/>
    <w:rsid w:val="008D62FE"/>
    <w:rsid w:val="008D63D1"/>
    <w:rsid w:val="008D63EC"/>
    <w:rsid w:val="008D676E"/>
    <w:rsid w:val="008D695A"/>
    <w:rsid w:val="008D6F95"/>
    <w:rsid w:val="008D7457"/>
    <w:rsid w:val="008D763F"/>
    <w:rsid w:val="008E00B5"/>
    <w:rsid w:val="008E024B"/>
    <w:rsid w:val="008E0519"/>
    <w:rsid w:val="008E07C8"/>
    <w:rsid w:val="008E09B5"/>
    <w:rsid w:val="008E09BF"/>
    <w:rsid w:val="008E0EA9"/>
    <w:rsid w:val="008E117F"/>
    <w:rsid w:val="008E124F"/>
    <w:rsid w:val="008E1D90"/>
    <w:rsid w:val="008E1E78"/>
    <w:rsid w:val="008E1FF8"/>
    <w:rsid w:val="008E22AC"/>
    <w:rsid w:val="008E28D4"/>
    <w:rsid w:val="008E33C4"/>
    <w:rsid w:val="008E3B60"/>
    <w:rsid w:val="008E3C12"/>
    <w:rsid w:val="008E3D83"/>
    <w:rsid w:val="008E4011"/>
    <w:rsid w:val="008E44A2"/>
    <w:rsid w:val="008E4A15"/>
    <w:rsid w:val="008E5096"/>
    <w:rsid w:val="008E5382"/>
    <w:rsid w:val="008E5470"/>
    <w:rsid w:val="008E55D5"/>
    <w:rsid w:val="008E5A8F"/>
    <w:rsid w:val="008E5A9D"/>
    <w:rsid w:val="008E5C55"/>
    <w:rsid w:val="008E5C86"/>
    <w:rsid w:val="008E5F51"/>
    <w:rsid w:val="008E65E6"/>
    <w:rsid w:val="008E67DE"/>
    <w:rsid w:val="008E702F"/>
    <w:rsid w:val="008E7570"/>
    <w:rsid w:val="008E7855"/>
    <w:rsid w:val="008E7AC5"/>
    <w:rsid w:val="008E7C56"/>
    <w:rsid w:val="008E7EA1"/>
    <w:rsid w:val="008F03C9"/>
    <w:rsid w:val="008F050E"/>
    <w:rsid w:val="008F067E"/>
    <w:rsid w:val="008F1592"/>
    <w:rsid w:val="008F19A3"/>
    <w:rsid w:val="008F1C89"/>
    <w:rsid w:val="008F1EE7"/>
    <w:rsid w:val="008F204E"/>
    <w:rsid w:val="008F2202"/>
    <w:rsid w:val="008F26CD"/>
    <w:rsid w:val="008F2AC5"/>
    <w:rsid w:val="008F2F8B"/>
    <w:rsid w:val="008F3BB0"/>
    <w:rsid w:val="008F4919"/>
    <w:rsid w:val="008F4942"/>
    <w:rsid w:val="008F4E12"/>
    <w:rsid w:val="008F5C3D"/>
    <w:rsid w:val="008F5DA8"/>
    <w:rsid w:val="008F5EBB"/>
    <w:rsid w:val="008F610E"/>
    <w:rsid w:val="008F63CA"/>
    <w:rsid w:val="008F67BD"/>
    <w:rsid w:val="008F72B6"/>
    <w:rsid w:val="008F733F"/>
    <w:rsid w:val="008F7723"/>
    <w:rsid w:val="008F77E4"/>
    <w:rsid w:val="008F7A45"/>
    <w:rsid w:val="0090008C"/>
    <w:rsid w:val="0090011E"/>
    <w:rsid w:val="00900168"/>
    <w:rsid w:val="00900214"/>
    <w:rsid w:val="0090042B"/>
    <w:rsid w:val="00900640"/>
    <w:rsid w:val="00900851"/>
    <w:rsid w:val="00900A8A"/>
    <w:rsid w:val="00900EF4"/>
    <w:rsid w:val="00901433"/>
    <w:rsid w:val="00901B6B"/>
    <w:rsid w:val="009023AA"/>
    <w:rsid w:val="0090250F"/>
    <w:rsid w:val="0090277B"/>
    <w:rsid w:val="00903B69"/>
    <w:rsid w:val="00903B9B"/>
    <w:rsid w:val="00904029"/>
    <w:rsid w:val="009041EC"/>
    <w:rsid w:val="00904454"/>
    <w:rsid w:val="00904619"/>
    <w:rsid w:val="00904783"/>
    <w:rsid w:val="00904CB9"/>
    <w:rsid w:val="00904EF5"/>
    <w:rsid w:val="009051B3"/>
    <w:rsid w:val="009053FE"/>
    <w:rsid w:val="00905EAC"/>
    <w:rsid w:val="0090606B"/>
    <w:rsid w:val="0090620C"/>
    <w:rsid w:val="00906573"/>
    <w:rsid w:val="009069EC"/>
    <w:rsid w:val="00907020"/>
    <w:rsid w:val="00907FF1"/>
    <w:rsid w:val="00910679"/>
    <w:rsid w:val="00910CD6"/>
    <w:rsid w:val="00910D9A"/>
    <w:rsid w:val="009112D5"/>
    <w:rsid w:val="00911362"/>
    <w:rsid w:val="00911E5D"/>
    <w:rsid w:val="00911F1F"/>
    <w:rsid w:val="00911F89"/>
    <w:rsid w:val="00911FE4"/>
    <w:rsid w:val="00912890"/>
    <w:rsid w:val="00912A6E"/>
    <w:rsid w:val="00912C49"/>
    <w:rsid w:val="00912C69"/>
    <w:rsid w:val="0091311F"/>
    <w:rsid w:val="009133B6"/>
    <w:rsid w:val="0091355E"/>
    <w:rsid w:val="00913957"/>
    <w:rsid w:val="00913E2A"/>
    <w:rsid w:val="00913E8C"/>
    <w:rsid w:val="009140C4"/>
    <w:rsid w:val="0091489E"/>
    <w:rsid w:val="009149C8"/>
    <w:rsid w:val="00914F45"/>
    <w:rsid w:val="009154AC"/>
    <w:rsid w:val="009159FF"/>
    <w:rsid w:val="00915A8F"/>
    <w:rsid w:val="00915CFB"/>
    <w:rsid w:val="009163C8"/>
    <w:rsid w:val="00916740"/>
    <w:rsid w:val="009167E2"/>
    <w:rsid w:val="009168CD"/>
    <w:rsid w:val="00916995"/>
    <w:rsid w:val="009174AD"/>
    <w:rsid w:val="00917729"/>
    <w:rsid w:val="00917BAA"/>
    <w:rsid w:val="00917F17"/>
    <w:rsid w:val="009204BE"/>
    <w:rsid w:val="00920A2A"/>
    <w:rsid w:val="00920B0F"/>
    <w:rsid w:val="00920B18"/>
    <w:rsid w:val="00920CE8"/>
    <w:rsid w:val="00920E5C"/>
    <w:rsid w:val="00920E61"/>
    <w:rsid w:val="009212D5"/>
    <w:rsid w:val="00921B9E"/>
    <w:rsid w:val="0092214C"/>
    <w:rsid w:val="009222F3"/>
    <w:rsid w:val="00922A69"/>
    <w:rsid w:val="009230EA"/>
    <w:rsid w:val="009239B5"/>
    <w:rsid w:val="00923AC0"/>
    <w:rsid w:val="00924255"/>
    <w:rsid w:val="0092436B"/>
    <w:rsid w:val="009248B6"/>
    <w:rsid w:val="00924A70"/>
    <w:rsid w:val="00924B71"/>
    <w:rsid w:val="00924E86"/>
    <w:rsid w:val="0092503D"/>
    <w:rsid w:val="00925553"/>
    <w:rsid w:val="00925726"/>
    <w:rsid w:val="0092598D"/>
    <w:rsid w:val="00926068"/>
    <w:rsid w:val="009260ED"/>
    <w:rsid w:val="0092620B"/>
    <w:rsid w:val="0092644C"/>
    <w:rsid w:val="00926868"/>
    <w:rsid w:val="00926923"/>
    <w:rsid w:val="00927233"/>
    <w:rsid w:val="00927E15"/>
    <w:rsid w:val="009302CF"/>
    <w:rsid w:val="0093038A"/>
    <w:rsid w:val="00930522"/>
    <w:rsid w:val="009305EF"/>
    <w:rsid w:val="00930722"/>
    <w:rsid w:val="00930983"/>
    <w:rsid w:val="00930FFA"/>
    <w:rsid w:val="009310C6"/>
    <w:rsid w:val="0093121E"/>
    <w:rsid w:val="00931547"/>
    <w:rsid w:val="009320A7"/>
    <w:rsid w:val="00932361"/>
    <w:rsid w:val="0093249F"/>
    <w:rsid w:val="00932601"/>
    <w:rsid w:val="009326B2"/>
    <w:rsid w:val="00932CEF"/>
    <w:rsid w:val="00932FA6"/>
    <w:rsid w:val="00933057"/>
    <w:rsid w:val="00933958"/>
    <w:rsid w:val="00933DC4"/>
    <w:rsid w:val="0093479A"/>
    <w:rsid w:val="00934ED4"/>
    <w:rsid w:val="00935295"/>
    <w:rsid w:val="009353B4"/>
    <w:rsid w:val="00935540"/>
    <w:rsid w:val="009356B1"/>
    <w:rsid w:val="00936AEF"/>
    <w:rsid w:val="00936BC3"/>
    <w:rsid w:val="00936D2F"/>
    <w:rsid w:val="0093727D"/>
    <w:rsid w:val="009377F3"/>
    <w:rsid w:val="0093798B"/>
    <w:rsid w:val="00937D6D"/>
    <w:rsid w:val="009400DE"/>
    <w:rsid w:val="00940212"/>
    <w:rsid w:val="009406B2"/>
    <w:rsid w:val="00940907"/>
    <w:rsid w:val="00940941"/>
    <w:rsid w:val="00940BDB"/>
    <w:rsid w:val="00940EA3"/>
    <w:rsid w:val="0094120F"/>
    <w:rsid w:val="00941828"/>
    <w:rsid w:val="00941DEA"/>
    <w:rsid w:val="0094235B"/>
    <w:rsid w:val="0094306C"/>
    <w:rsid w:val="00943ACA"/>
    <w:rsid w:val="00944141"/>
    <w:rsid w:val="009454B3"/>
    <w:rsid w:val="009455AE"/>
    <w:rsid w:val="009459DB"/>
    <w:rsid w:val="00945AF9"/>
    <w:rsid w:val="00945B17"/>
    <w:rsid w:val="00945CB2"/>
    <w:rsid w:val="00945D9A"/>
    <w:rsid w:val="0094679B"/>
    <w:rsid w:val="00946ACB"/>
    <w:rsid w:val="00946DD3"/>
    <w:rsid w:val="00946E11"/>
    <w:rsid w:val="00946FEF"/>
    <w:rsid w:val="009473C6"/>
    <w:rsid w:val="00947810"/>
    <w:rsid w:val="00947AE1"/>
    <w:rsid w:val="00950610"/>
    <w:rsid w:val="00950851"/>
    <w:rsid w:val="00950E0D"/>
    <w:rsid w:val="00950E1B"/>
    <w:rsid w:val="00951572"/>
    <w:rsid w:val="00951653"/>
    <w:rsid w:val="00951783"/>
    <w:rsid w:val="0095187D"/>
    <w:rsid w:val="00951C24"/>
    <w:rsid w:val="00951E98"/>
    <w:rsid w:val="00951F89"/>
    <w:rsid w:val="00952083"/>
    <w:rsid w:val="009521E9"/>
    <w:rsid w:val="009522A0"/>
    <w:rsid w:val="00952642"/>
    <w:rsid w:val="00952BB2"/>
    <w:rsid w:val="00952D54"/>
    <w:rsid w:val="00952E1A"/>
    <w:rsid w:val="009536F0"/>
    <w:rsid w:val="00953A91"/>
    <w:rsid w:val="00953C6F"/>
    <w:rsid w:val="00954081"/>
    <w:rsid w:val="00954368"/>
    <w:rsid w:val="00954A35"/>
    <w:rsid w:val="00955280"/>
    <w:rsid w:val="00955469"/>
    <w:rsid w:val="00955682"/>
    <w:rsid w:val="00956261"/>
    <w:rsid w:val="0095650E"/>
    <w:rsid w:val="00956745"/>
    <w:rsid w:val="009568CE"/>
    <w:rsid w:val="009569E7"/>
    <w:rsid w:val="00956C7E"/>
    <w:rsid w:val="00956D78"/>
    <w:rsid w:val="0095720B"/>
    <w:rsid w:val="009572CE"/>
    <w:rsid w:val="00957548"/>
    <w:rsid w:val="00957AD7"/>
    <w:rsid w:val="00957E7A"/>
    <w:rsid w:val="00957F87"/>
    <w:rsid w:val="009601FD"/>
    <w:rsid w:val="009605FA"/>
    <w:rsid w:val="00960B7C"/>
    <w:rsid w:val="0096112D"/>
    <w:rsid w:val="0096125F"/>
    <w:rsid w:val="00961395"/>
    <w:rsid w:val="009616A5"/>
    <w:rsid w:val="0096203A"/>
    <w:rsid w:val="009621D6"/>
    <w:rsid w:val="009621E6"/>
    <w:rsid w:val="00962487"/>
    <w:rsid w:val="00962575"/>
    <w:rsid w:val="009626CA"/>
    <w:rsid w:val="009629CE"/>
    <w:rsid w:val="00962C7A"/>
    <w:rsid w:val="00963A2B"/>
    <w:rsid w:val="009641C6"/>
    <w:rsid w:val="00964C55"/>
    <w:rsid w:val="00965CEC"/>
    <w:rsid w:val="009665B0"/>
    <w:rsid w:val="009671E2"/>
    <w:rsid w:val="00967407"/>
    <w:rsid w:val="009675BF"/>
    <w:rsid w:val="00967EB0"/>
    <w:rsid w:val="00971394"/>
    <w:rsid w:val="00972B2F"/>
    <w:rsid w:val="00972BD7"/>
    <w:rsid w:val="0097334C"/>
    <w:rsid w:val="0097358D"/>
    <w:rsid w:val="00973685"/>
    <w:rsid w:val="0097375E"/>
    <w:rsid w:val="009738DD"/>
    <w:rsid w:val="009742A4"/>
    <w:rsid w:val="00974840"/>
    <w:rsid w:val="00974956"/>
    <w:rsid w:val="00974A4F"/>
    <w:rsid w:val="00974D53"/>
    <w:rsid w:val="009751D9"/>
    <w:rsid w:val="00975326"/>
    <w:rsid w:val="00975735"/>
    <w:rsid w:val="00975E35"/>
    <w:rsid w:val="00975F84"/>
    <w:rsid w:val="00976228"/>
    <w:rsid w:val="009762B8"/>
    <w:rsid w:val="00976489"/>
    <w:rsid w:val="009765CE"/>
    <w:rsid w:val="00976D8B"/>
    <w:rsid w:val="00976E84"/>
    <w:rsid w:val="0098015E"/>
    <w:rsid w:val="0098030A"/>
    <w:rsid w:val="009805BC"/>
    <w:rsid w:val="00980C01"/>
    <w:rsid w:val="00980F48"/>
    <w:rsid w:val="00981302"/>
    <w:rsid w:val="00981BA7"/>
    <w:rsid w:val="00981BE1"/>
    <w:rsid w:val="00981D35"/>
    <w:rsid w:val="00981D3A"/>
    <w:rsid w:val="00981D74"/>
    <w:rsid w:val="00981EA7"/>
    <w:rsid w:val="00981F3B"/>
    <w:rsid w:val="00981F4A"/>
    <w:rsid w:val="00982ABD"/>
    <w:rsid w:val="00982B24"/>
    <w:rsid w:val="00982BB1"/>
    <w:rsid w:val="00983878"/>
    <w:rsid w:val="00983C58"/>
    <w:rsid w:val="00983CCA"/>
    <w:rsid w:val="00983E0F"/>
    <w:rsid w:val="009849F4"/>
    <w:rsid w:val="00984D19"/>
    <w:rsid w:val="009851D2"/>
    <w:rsid w:val="009852DE"/>
    <w:rsid w:val="00985444"/>
    <w:rsid w:val="0098551B"/>
    <w:rsid w:val="00986A0A"/>
    <w:rsid w:val="00987273"/>
    <w:rsid w:val="009876EB"/>
    <w:rsid w:val="009877A7"/>
    <w:rsid w:val="009877DF"/>
    <w:rsid w:val="00987828"/>
    <w:rsid w:val="00987837"/>
    <w:rsid w:val="00987F3D"/>
    <w:rsid w:val="00990A72"/>
    <w:rsid w:val="00990BDD"/>
    <w:rsid w:val="00990C01"/>
    <w:rsid w:val="00991012"/>
    <w:rsid w:val="0099126D"/>
    <w:rsid w:val="00991455"/>
    <w:rsid w:val="00991A64"/>
    <w:rsid w:val="00991B30"/>
    <w:rsid w:val="00991D97"/>
    <w:rsid w:val="00992163"/>
    <w:rsid w:val="009922D3"/>
    <w:rsid w:val="009923D9"/>
    <w:rsid w:val="009923E0"/>
    <w:rsid w:val="009926F9"/>
    <w:rsid w:val="009927EE"/>
    <w:rsid w:val="00992A78"/>
    <w:rsid w:val="00993020"/>
    <w:rsid w:val="00994253"/>
    <w:rsid w:val="009949BC"/>
    <w:rsid w:val="009949C2"/>
    <w:rsid w:val="00994F45"/>
    <w:rsid w:val="00995A87"/>
    <w:rsid w:val="00995C5B"/>
    <w:rsid w:val="009965D2"/>
    <w:rsid w:val="00996602"/>
    <w:rsid w:val="009967DD"/>
    <w:rsid w:val="00996BD3"/>
    <w:rsid w:val="00996F7C"/>
    <w:rsid w:val="009973EE"/>
    <w:rsid w:val="00997558"/>
    <w:rsid w:val="00997705"/>
    <w:rsid w:val="009977FC"/>
    <w:rsid w:val="0099792D"/>
    <w:rsid w:val="009979D7"/>
    <w:rsid w:val="00997BB0"/>
    <w:rsid w:val="009A0175"/>
    <w:rsid w:val="009A04D9"/>
    <w:rsid w:val="009A0A17"/>
    <w:rsid w:val="009A0BB0"/>
    <w:rsid w:val="009A1603"/>
    <w:rsid w:val="009A193A"/>
    <w:rsid w:val="009A1B9D"/>
    <w:rsid w:val="009A2A0D"/>
    <w:rsid w:val="009A2EA7"/>
    <w:rsid w:val="009A2ED1"/>
    <w:rsid w:val="009A331F"/>
    <w:rsid w:val="009A3B8F"/>
    <w:rsid w:val="009A3EF8"/>
    <w:rsid w:val="009A426C"/>
    <w:rsid w:val="009A4316"/>
    <w:rsid w:val="009A466A"/>
    <w:rsid w:val="009A4813"/>
    <w:rsid w:val="009A52E2"/>
    <w:rsid w:val="009A5B79"/>
    <w:rsid w:val="009A5C08"/>
    <w:rsid w:val="009A6673"/>
    <w:rsid w:val="009A6CB4"/>
    <w:rsid w:val="009A6DF4"/>
    <w:rsid w:val="009B03EB"/>
    <w:rsid w:val="009B053A"/>
    <w:rsid w:val="009B0F04"/>
    <w:rsid w:val="009B0FE5"/>
    <w:rsid w:val="009B10B2"/>
    <w:rsid w:val="009B1616"/>
    <w:rsid w:val="009B1749"/>
    <w:rsid w:val="009B1760"/>
    <w:rsid w:val="009B19DF"/>
    <w:rsid w:val="009B1FCE"/>
    <w:rsid w:val="009B2419"/>
    <w:rsid w:val="009B28F0"/>
    <w:rsid w:val="009B2C12"/>
    <w:rsid w:val="009B3306"/>
    <w:rsid w:val="009B33A5"/>
    <w:rsid w:val="009B398D"/>
    <w:rsid w:val="009B3BD8"/>
    <w:rsid w:val="009B4364"/>
    <w:rsid w:val="009B4582"/>
    <w:rsid w:val="009B46AF"/>
    <w:rsid w:val="009B49E6"/>
    <w:rsid w:val="009B53FA"/>
    <w:rsid w:val="009B55C5"/>
    <w:rsid w:val="009B585B"/>
    <w:rsid w:val="009B5928"/>
    <w:rsid w:val="009B6380"/>
    <w:rsid w:val="009B6424"/>
    <w:rsid w:val="009B651F"/>
    <w:rsid w:val="009B6C54"/>
    <w:rsid w:val="009B6D30"/>
    <w:rsid w:val="009B6E04"/>
    <w:rsid w:val="009B74B6"/>
    <w:rsid w:val="009B75B6"/>
    <w:rsid w:val="009B7708"/>
    <w:rsid w:val="009C07EB"/>
    <w:rsid w:val="009C0902"/>
    <w:rsid w:val="009C0B12"/>
    <w:rsid w:val="009C0E84"/>
    <w:rsid w:val="009C0FB2"/>
    <w:rsid w:val="009C12E1"/>
    <w:rsid w:val="009C1524"/>
    <w:rsid w:val="009C1755"/>
    <w:rsid w:val="009C1828"/>
    <w:rsid w:val="009C1C14"/>
    <w:rsid w:val="009C1F9E"/>
    <w:rsid w:val="009C20E1"/>
    <w:rsid w:val="009C22A6"/>
    <w:rsid w:val="009C2453"/>
    <w:rsid w:val="009C288B"/>
    <w:rsid w:val="009C28A8"/>
    <w:rsid w:val="009C2905"/>
    <w:rsid w:val="009C2A2F"/>
    <w:rsid w:val="009C2CEF"/>
    <w:rsid w:val="009C2E87"/>
    <w:rsid w:val="009C30BE"/>
    <w:rsid w:val="009C33C5"/>
    <w:rsid w:val="009C3F41"/>
    <w:rsid w:val="009C40FD"/>
    <w:rsid w:val="009C41BE"/>
    <w:rsid w:val="009C549D"/>
    <w:rsid w:val="009C56E4"/>
    <w:rsid w:val="009C578C"/>
    <w:rsid w:val="009C59E9"/>
    <w:rsid w:val="009C5FEB"/>
    <w:rsid w:val="009C678B"/>
    <w:rsid w:val="009C6962"/>
    <w:rsid w:val="009C69A7"/>
    <w:rsid w:val="009C6FB3"/>
    <w:rsid w:val="009C7210"/>
    <w:rsid w:val="009C72ED"/>
    <w:rsid w:val="009C73AF"/>
    <w:rsid w:val="009C744C"/>
    <w:rsid w:val="009C7D4A"/>
    <w:rsid w:val="009D02D2"/>
    <w:rsid w:val="009D0388"/>
    <w:rsid w:val="009D0DBA"/>
    <w:rsid w:val="009D0DC9"/>
    <w:rsid w:val="009D0DD9"/>
    <w:rsid w:val="009D0E7F"/>
    <w:rsid w:val="009D1081"/>
    <w:rsid w:val="009D118C"/>
    <w:rsid w:val="009D1A6B"/>
    <w:rsid w:val="009D1EBB"/>
    <w:rsid w:val="009D222D"/>
    <w:rsid w:val="009D2E5F"/>
    <w:rsid w:val="009D430E"/>
    <w:rsid w:val="009D4698"/>
    <w:rsid w:val="009D477B"/>
    <w:rsid w:val="009D47B7"/>
    <w:rsid w:val="009D4A51"/>
    <w:rsid w:val="009D4B91"/>
    <w:rsid w:val="009D4E6E"/>
    <w:rsid w:val="009D517F"/>
    <w:rsid w:val="009D5C41"/>
    <w:rsid w:val="009D5C81"/>
    <w:rsid w:val="009D66C5"/>
    <w:rsid w:val="009D6B0B"/>
    <w:rsid w:val="009D6C0C"/>
    <w:rsid w:val="009D6C71"/>
    <w:rsid w:val="009D6DFF"/>
    <w:rsid w:val="009D7819"/>
    <w:rsid w:val="009D7838"/>
    <w:rsid w:val="009D7B69"/>
    <w:rsid w:val="009D7FF5"/>
    <w:rsid w:val="009E0046"/>
    <w:rsid w:val="009E079F"/>
    <w:rsid w:val="009E0D1B"/>
    <w:rsid w:val="009E1C13"/>
    <w:rsid w:val="009E2131"/>
    <w:rsid w:val="009E2695"/>
    <w:rsid w:val="009E2E2D"/>
    <w:rsid w:val="009E2EBE"/>
    <w:rsid w:val="009E306C"/>
    <w:rsid w:val="009E3329"/>
    <w:rsid w:val="009E3723"/>
    <w:rsid w:val="009E37CF"/>
    <w:rsid w:val="009E40F3"/>
    <w:rsid w:val="009E4A0D"/>
    <w:rsid w:val="009E507F"/>
    <w:rsid w:val="009E572D"/>
    <w:rsid w:val="009E59B6"/>
    <w:rsid w:val="009E6103"/>
    <w:rsid w:val="009E6791"/>
    <w:rsid w:val="009E6C04"/>
    <w:rsid w:val="009E7010"/>
    <w:rsid w:val="009E71E6"/>
    <w:rsid w:val="009E7A41"/>
    <w:rsid w:val="009E7B03"/>
    <w:rsid w:val="009E7D1B"/>
    <w:rsid w:val="009E7D64"/>
    <w:rsid w:val="009E7D66"/>
    <w:rsid w:val="009F017E"/>
    <w:rsid w:val="009F0779"/>
    <w:rsid w:val="009F07B4"/>
    <w:rsid w:val="009F126B"/>
    <w:rsid w:val="009F159D"/>
    <w:rsid w:val="009F15F8"/>
    <w:rsid w:val="009F1A41"/>
    <w:rsid w:val="009F1A45"/>
    <w:rsid w:val="009F1E39"/>
    <w:rsid w:val="009F2148"/>
    <w:rsid w:val="009F271E"/>
    <w:rsid w:val="009F27D2"/>
    <w:rsid w:val="009F2D92"/>
    <w:rsid w:val="009F2E78"/>
    <w:rsid w:val="009F31D0"/>
    <w:rsid w:val="009F3340"/>
    <w:rsid w:val="009F388C"/>
    <w:rsid w:val="009F3A9A"/>
    <w:rsid w:val="009F3B48"/>
    <w:rsid w:val="009F4233"/>
    <w:rsid w:val="009F43BF"/>
    <w:rsid w:val="009F44D9"/>
    <w:rsid w:val="009F4592"/>
    <w:rsid w:val="009F4C20"/>
    <w:rsid w:val="009F4C4C"/>
    <w:rsid w:val="009F4F90"/>
    <w:rsid w:val="009F539F"/>
    <w:rsid w:val="009F5462"/>
    <w:rsid w:val="009F5465"/>
    <w:rsid w:val="009F571B"/>
    <w:rsid w:val="009F5919"/>
    <w:rsid w:val="009F6216"/>
    <w:rsid w:val="009F628C"/>
    <w:rsid w:val="009F6494"/>
    <w:rsid w:val="009F6F3C"/>
    <w:rsid w:val="009F71CA"/>
    <w:rsid w:val="009F780E"/>
    <w:rsid w:val="009F7985"/>
    <w:rsid w:val="009F7C8A"/>
    <w:rsid w:val="009F7D14"/>
    <w:rsid w:val="009F7D39"/>
    <w:rsid w:val="00A00724"/>
    <w:rsid w:val="00A014E2"/>
    <w:rsid w:val="00A01610"/>
    <w:rsid w:val="00A01CD9"/>
    <w:rsid w:val="00A03093"/>
    <w:rsid w:val="00A031EA"/>
    <w:rsid w:val="00A034A6"/>
    <w:rsid w:val="00A03857"/>
    <w:rsid w:val="00A039A2"/>
    <w:rsid w:val="00A039A5"/>
    <w:rsid w:val="00A045D4"/>
    <w:rsid w:val="00A048ED"/>
    <w:rsid w:val="00A04A2E"/>
    <w:rsid w:val="00A04D56"/>
    <w:rsid w:val="00A04E8A"/>
    <w:rsid w:val="00A04F74"/>
    <w:rsid w:val="00A05F92"/>
    <w:rsid w:val="00A05FEC"/>
    <w:rsid w:val="00A060D9"/>
    <w:rsid w:val="00A06831"/>
    <w:rsid w:val="00A06899"/>
    <w:rsid w:val="00A06D44"/>
    <w:rsid w:val="00A06EB5"/>
    <w:rsid w:val="00A06FF5"/>
    <w:rsid w:val="00A071B4"/>
    <w:rsid w:val="00A07851"/>
    <w:rsid w:val="00A07C1F"/>
    <w:rsid w:val="00A07EE1"/>
    <w:rsid w:val="00A07F95"/>
    <w:rsid w:val="00A10084"/>
    <w:rsid w:val="00A10468"/>
    <w:rsid w:val="00A10B0F"/>
    <w:rsid w:val="00A10B9A"/>
    <w:rsid w:val="00A11001"/>
    <w:rsid w:val="00A110A6"/>
    <w:rsid w:val="00A110BA"/>
    <w:rsid w:val="00A1133C"/>
    <w:rsid w:val="00A11477"/>
    <w:rsid w:val="00A1156A"/>
    <w:rsid w:val="00A11838"/>
    <w:rsid w:val="00A12CBD"/>
    <w:rsid w:val="00A12E05"/>
    <w:rsid w:val="00A13841"/>
    <w:rsid w:val="00A13A76"/>
    <w:rsid w:val="00A13D4B"/>
    <w:rsid w:val="00A13F97"/>
    <w:rsid w:val="00A141D8"/>
    <w:rsid w:val="00A14AA5"/>
    <w:rsid w:val="00A14DA9"/>
    <w:rsid w:val="00A14E65"/>
    <w:rsid w:val="00A15176"/>
    <w:rsid w:val="00A1539C"/>
    <w:rsid w:val="00A154B7"/>
    <w:rsid w:val="00A15D55"/>
    <w:rsid w:val="00A15F55"/>
    <w:rsid w:val="00A166A2"/>
    <w:rsid w:val="00A16893"/>
    <w:rsid w:val="00A16BE1"/>
    <w:rsid w:val="00A16CC2"/>
    <w:rsid w:val="00A16F2F"/>
    <w:rsid w:val="00A16FF1"/>
    <w:rsid w:val="00A1705C"/>
    <w:rsid w:val="00A17095"/>
    <w:rsid w:val="00A176FF"/>
    <w:rsid w:val="00A17D37"/>
    <w:rsid w:val="00A2033D"/>
    <w:rsid w:val="00A20435"/>
    <w:rsid w:val="00A205A5"/>
    <w:rsid w:val="00A20726"/>
    <w:rsid w:val="00A20DD4"/>
    <w:rsid w:val="00A20E17"/>
    <w:rsid w:val="00A20E4C"/>
    <w:rsid w:val="00A2127E"/>
    <w:rsid w:val="00A215CB"/>
    <w:rsid w:val="00A217BA"/>
    <w:rsid w:val="00A2192B"/>
    <w:rsid w:val="00A2199F"/>
    <w:rsid w:val="00A21BD0"/>
    <w:rsid w:val="00A22147"/>
    <w:rsid w:val="00A22DA8"/>
    <w:rsid w:val="00A22F8F"/>
    <w:rsid w:val="00A2360F"/>
    <w:rsid w:val="00A23AB5"/>
    <w:rsid w:val="00A23FDB"/>
    <w:rsid w:val="00A24100"/>
    <w:rsid w:val="00A24219"/>
    <w:rsid w:val="00A24444"/>
    <w:rsid w:val="00A255A3"/>
    <w:rsid w:val="00A25733"/>
    <w:rsid w:val="00A25921"/>
    <w:rsid w:val="00A25B21"/>
    <w:rsid w:val="00A25BBE"/>
    <w:rsid w:val="00A26100"/>
    <w:rsid w:val="00A2623A"/>
    <w:rsid w:val="00A263A6"/>
    <w:rsid w:val="00A264E3"/>
    <w:rsid w:val="00A264E8"/>
    <w:rsid w:val="00A26E28"/>
    <w:rsid w:val="00A26F47"/>
    <w:rsid w:val="00A270E3"/>
    <w:rsid w:val="00A27164"/>
    <w:rsid w:val="00A27253"/>
    <w:rsid w:val="00A2758C"/>
    <w:rsid w:val="00A275BA"/>
    <w:rsid w:val="00A27EEF"/>
    <w:rsid w:val="00A30340"/>
    <w:rsid w:val="00A3040D"/>
    <w:rsid w:val="00A30526"/>
    <w:rsid w:val="00A3055B"/>
    <w:rsid w:val="00A30641"/>
    <w:rsid w:val="00A307A3"/>
    <w:rsid w:val="00A307AB"/>
    <w:rsid w:val="00A30B51"/>
    <w:rsid w:val="00A3186B"/>
    <w:rsid w:val="00A31C74"/>
    <w:rsid w:val="00A31DE4"/>
    <w:rsid w:val="00A32482"/>
    <w:rsid w:val="00A324BF"/>
    <w:rsid w:val="00A32541"/>
    <w:rsid w:val="00A32DD3"/>
    <w:rsid w:val="00A32DFD"/>
    <w:rsid w:val="00A33790"/>
    <w:rsid w:val="00A3380D"/>
    <w:rsid w:val="00A33848"/>
    <w:rsid w:val="00A33C42"/>
    <w:rsid w:val="00A33E90"/>
    <w:rsid w:val="00A350D1"/>
    <w:rsid w:val="00A35160"/>
    <w:rsid w:val="00A353AA"/>
    <w:rsid w:val="00A3560B"/>
    <w:rsid w:val="00A359F9"/>
    <w:rsid w:val="00A359FA"/>
    <w:rsid w:val="00A35AB9"/>
    <w:rsid w:val="00A361EE"/>
    <w:rsid w:val="00A36221"/>
    <w:rsid w:val="00A362F6"/>
    <w:rsid w:val="00A36ABE"/>
    <w:rsid w:val="00A36C89"/>
    <w:rsid w:val="00A3760B"/>
    <w:rsid w:val="00A4019A"/>
    <w:rsid w:val="00A40E28"/>
    <w:rsid w:val="00A40EFE"/>
    <w:rsid w:val="00A41643"/>
    <w:rsid w:val="00A418C0"/>
    <w:rsid w:val="00A42529"/>
    <w:rsid w:val="00A425F6"/>
    <w:rsid w:val="00A429EE"/>
    <w:rsid w:val="00A429F0"/>
    <w:rsid w:val="00A42B91"/>
    <w:rsid w:val="00A43104"/>
    <w:rsid w:val="00A434B4"/>
    <w:rsid w:val="00A435C7"/>
    <w:rsid w:val="00A439F7"/>
    <w:rsid w:val="00A440E2"/>
    <w:rsid w:val="00A44A60"/>
    <w:rsid w:val="00A45336"/>
    <w:rsid w:val="00A453B3"/>
    <w:rsid w:val="00A45B77"/>
    <w:rsid w:val="00A45DA9"/>
    <w:rsid w:val="00A466CB"/>
    <w:rsid w:val="00A46D2A"/>
    <w:rsid w:val="00A471D9"/>
    <w:rsid w:val="00A472C8"/>
    <w:rsid w:val="00A474E6"/>
    <w:rsid w:val="00A47573"/>
    <w:rsid w:val="00A47A3B"/>
    <w:rsid w:val="00A5035E"/>
    <w:rsid w:val="00A5087E"/>
    <w:rsid w:val="00A50D2E"/>
    <w:rsid w:val="00A50E64"/>
    <w:rsid w:val="00A510D1"/>
    <w:rsid w:val="00A5280B"/>
    <w:rsid w:val="00A52A24"/>
    <w:rsid w:val="00A52AD9"/>
    <w:rsid w:val="00A52C04"/>
    <w:rsid w:val="00A52CBB"/>
    <w:rsid w:val="00A53C24"/>
    <w:rsid w:val="00A53F65"/>
    <w:rsid w:val="00A54074"/>
    <w:rsid w:val="00A542AA"/>
    <w:rsid w:val="00A5462A"/>
    <w:rsid w:val="00A5481A"/>
    <w:rsid w:val="00A54B60"/>
    <w:rsid w:val="00A5530D"/>
    <w:rsid w:val="00A55DBE"/>
    <w:rsid w:val="00A55F24"/>
    <w:rsid w:val="00A562D3"/>
    <w:rsid w:val="00A57327"/>
    <w:rsid w:val="00A5745B"/>
    <w:rsid w:val="00A57774"/>
    <w:rsid w:val="00A577C3"/>
    <w:rsid w:val="00A5782F"/>
    <w:rsid w:val="00A578E9"/>
    <w:rsid w:val="00A57AC9"/>
    <w:rsid w:val="00A57CD2"/>
    <w:rsid w:val="00A601E9"/>
    <w:rsid w:val="00A60B80"/>
    <w:rsid w:val="00A61304"/>
    <w:rsid w:val="00A61768"/>
    <w:rsid w:val="00A61860"/>
    <w:rsid w:val="00A61A93"/>
    <w:rsid w:val="00A61C9B"/>
    <w:rsid w:val="00A62746"/>
    <w:rsid w:val="00A6299B"/>
    <w:rsid w:val="00A631CF"/>
    <w:rsid w:val="00A64657"/>
    <w:rsid w:val="00A64716"/>
    <w:rsid w:val="00A64787"/>
    <w:rsid w:val="00A649E3"/>
    <w:rsid w:val="00A65572"/>
    <w:rsid w:val="00A65726"/>
    <w:rsid w:val="00A65CDD"/>
    <w:rsid w:val="00A65FDA"/>
    <w:rsid w:val="00A66016"/>
    <w:rsid w:val="00A6601D"/>
    <w:rsid w:val="00A66028"/>
    <w:rsid w:val="00A6642C"/>
    <w:rsid w:val="00A667F7"/>
    <w:rsid w:val="00A66B1F"/>
    <w:rsid w:val="00A66E53"/>
    <w:rsid w:val="00A67285"/>
    <w:rsid w:val="00A67784"/>
    <w:rsid w:val="00A67859"/>
    <w:rsid w:val="00A67E70"/>
    <w:rsid w:val="00A67FF4"/>
    <w:rsid w:val="00A70266"/>
    <w:rsid w:val="00A7042B"/>
    <w:rsid w:val="00A706BB"/>
    <w:rsid w:val="00A7086C"/>
    <w:rsid w:val="00A70980"/>
    <w:rsid w:val="00A70AB3"/>
    <w:rsid w:val="00A70C38"/>
    <w:rsid w:val="00A714DB"/>
    <w:rsid w:val="00A71912"/>
    <w:rsid w:val="00A71B1A"/>
    <w:rsid w:val="00A71DB2"/>
    <w:rsid w:val="00A7201B"/>
    <w:rsid w:val="00A7220C"/>
    <w:rsid w:val="00A72352"/>
    <w:rsid w:val="00A725CE"/>
    <w:rsid w:val="00A72680"/>
    <w:rsid w:val="00A72886"/>
    <w:rsid w:val="00A7294E"/>
    <w:rsid w:val="00A72BB9"/>
    <w:rsid w:val="00A736F4"/>
    <w:rsid w:val="00A73B83"/>
    <w:rsid w:val="00A73FF2"/>
    <w:rsid w:val="00A741CC"/>
    <w:rsid w:val="00A749D9"/>
    <w:rsid w:val="00A74FF5"/>
    <w:rsid w:val="00A75CCA"/>
    <w:rsid w:val="00A75E9C"/>
    <w:rsid w:val="00A7647E"/>
    <w:rsid w:val="00A768D6"/>
    <w:rsid w:val="00A77149"/>
    <w:rsid w:val="00A80171"/>
    <w:rsid w:val="00A8078D"/>
    <w:rsid w:val="00A80977"/>
    <w:rsid w:val="00A81149"/>
    <w:rsid w:val="00A8144E"/>
    <w:rsid w:val="00A8158C"/>
    <w:rsid w:val="00A819B6"/>
    <w:rsid w:val="00A81CEC"/>
    <w:rsid w:val="00A81F28"/>
    <w:rsid w:val="00A82430"/>
    <w:rsid w:val="00A82801"/>
    <w:rsid w:val="00A82B17"/>
    <w:rsid w:val="00A82B9E"/>
    <w:rsid w:val="00A83683"/>
    <w:rsid w:val="00A83DB6"/>
    <w:rsid w:val="00A8414D"/>
    <w:rsid w:val="00A841DE"/>
    <w:rsid w:val="00A84997"/>
    <w:rsid w:val="00A84BC1"/>
    <w:rsid w:val="00A84C50"/>
    <w:rsid w:val="00A85131"/>
    <w:rsid w:val="00A851F6"/>
    <w:rsid w:val="00A85969"/>
    <w:rsid w:val="00A85CA8"/>
    <w:rsid w:val="00A8618C"/>
    <w:rsid w:val="00A8619A"/>
    <w:rsid w:val="00A862F9"/>
    <w:rsid w:val="00A86408"/>
    <w:rsid w:val="00A86541"/>
    <w:rsid w:val="00A866DB"/>
    <w:rsid w:val="00A86BA4"/>
    <w:rsid w:val="00A86F02"/>
    <w:rsid w:val="00A87FDF"/>
    <w:rsid w:val="00A900A3"/>
    <w:rsid w:val="00A90220"/>
    <w:rsid w:val="00A90360"/>
    <w:rsid w:val="00A90409"/>
    <w:rsid w:val="00A904B4"/>
    <w:rsid w:val="00A9056B"/>
    <w:rsid w:val="00A90F10"/>
    <w:rsid w:val="00A90FCB"/>
    <w:rsid w:val="00A91051"/>
    <w:rsid w:val="00A912B3"/>
    <w:rsid w:val="00A9183E"/>
    <w:rsid w:val="00A919F6"/>
    <w:rsid w:val="00A91D47"/>
    <w:rsid w:val="00A92B54"/>
    <w:rsid w:val="00A92CD8"/>
    <w:rsid w:val="00A933F7"/>
    <w:rsid w:val="00A93454"/>
    <w:rsid w:val="00A93615"/>
    <w:rsid w:val="00A93BC0"/>
    <w:rsid w:val="00A946F0"/>
    <w:rsid w:val="00A959CA"/>
    <w:rsid w:val="00A96DCD"/>
    <w:rsid w:val="00A96F72"/>
    <w:rsid w:val="00A97394"/>
    <w:rsid w:val="00A9744F"/>
    <w:rsid w:val="00A97D85"/>
    <w:rsid w:val="00A97F66"/>
    <w:rsid w:val="00AA04CF"/>
    <w:rsid w:val="00AA0D35"/>
    <w:rsid w:val="00AA1704"/>
    <w:rsid w:val="00AA1931"/>
    <w:rsid w:val="00AA25F7"/>
    <w:rsid w:val="00AA3EBC"/>
    <w:rsid w:val="00AA3F54"/>
    <w:rsid w:val="00AA4663"/>
    <w:rsid w:val="00AA47B4"/>
    <w:rsid w:val="00AA4C52"/>
    <w:rsid w:val="00AA4CC9"/>
    <w:rsid w:val="00AA4FA4"/>
    <w:rsid w:val="00AA5073"/>
    <w:rsid w:val="00AA527A"/>
    <w:rsid w:val="00AA5BEA"/>
    <w:rsid w:val="00AA5F9A"/>
    <w:rsid w:val="00AA6329"/>
    <w:rsid w:val="00AA6E74"/>
    <w:rsid w:val="00AA708E"/>
    <w:rsid w:val="00AA778A"/>
    <w:rsid w:val="00AA78B9"/>
    <w:rsid w:val="00AA7B2C"/>
    <w:rsid w:val="00AA7E96"/>
    <w:rsid w:val="00AB05C9"/>
    <w:rsid w:val="00AB08A5"/>
    <w:rsid w:val="00AB0D49"/>
    <w:rsid w:val="00AB1137"/>
    <w:rsid w:val="00AB11C0"/>
    <w:rsid w:val="00AB1417"/>
    <w:rsid w:val="00AB1817"/>
    <w:rsid w:val="00AB2CF5"/>
    <w:rsid w:val="00AB30C6"/>
    <w:rsid w:val="00AB38FB"/>
    <w:rsid w:val="00AB3975"/>
    <w:rsid w:val="00AB3A86"/>
    <w:rsid w:val="00AB3A96"/>
    <w:rsid w:val="00AB3D6C"/>
    <w:rsid w:val="00AB468C"/>
    <w:rsid w:val="00AB4D7B"/>
    <w:rsid w:val="00AB51E0"/>
    <w:rsid w:val="00AB5405"/>
    <w:rsid w:val="00AB551F"/>
    <w:rsid w:val="00AB5CE4"/>
    <w:rsid w:val="00AB5ED3"/>
    <w:rsid w:val="00AB63A5"/>
    <w:rsid w:val="00AB661E"/>
    <w:rsid w:val="00AB6BB2"/>
    <w:rsid w:val="00AB6C94"/>
    <w:rsid w:val="00AB76D3"/>
    <w:rsid w:val="00AB7829"/>
    <w:rsid w:val="00AB788E"/>
    <w:rsid w:val="00AB7893"/>
    <w:rsid w:val="00AB7CAF"/>
    <w:rsid w:val="00AC008E"/>
    <w:rsid w:val="00AC0284"/>
    <w:rsid w:val="00AC02A8"/>
    <w:rsid w:val="00AC065E"/>
    <w:rsid w:val="00AC07FA"/>
    <w:rsid w:val="00AC083D"/>
    <w:rsid w:val="00AC0A3B"/>
    <w:rsid w:val="00AC0E8E"/>
    <w:rsid w:val="00AC0F65"/>
    <w:rsid w:val="00AC0FD5"/>
    <w:rsid w:val="00AC11BF"/>
    <w:rsid w:val="00AC156E"/>
    <w:rsid w:val="00AC17C4"/>
    <w:rsid w:val="00AC1F27"/>
    <w:rsid w:val="00AC23D8"/>
    <w:rsid w:val="00AC2614"/>
    <w:rsid w:val="00AC2D07"/>
    <w:rsid w:val="00AC3062"/>
    <w:rsid w:val="00AC34C0"/>
    <w:rsid w:val="00AC35F8"/>
    <w:rsid w:val="00AC37B7"/>
    <w:rsid w:val="00AC3A07"/>
    <w:rsid w:val="00AC3B9E"/>
    <w:rsid w:val="00AC3E17"/>
    <w:rsid w:val="00AC40A1"/>
    <w:rsid w:val="00AC49C3"/>
    <w:rsid w:val="00AC4C5D"/>
    <w:rsid w:val="00AC4E9E"/>
    <w:rsid w:val="00AC4F78"/>
    <w:rsid w:val="00AC5E0E"/>
    <w:rsid w:val="00AC5FF8"/>
    <w:rsid w:val="00AC6608"/>
    <w:rsid w:val="00AC6726"/>
    <w:rsid w:val="00AC6779"/>
    <w:rsid w:val="00AC67E4"/>
    <w:rsid w:val="00AC7AE6"/>
    <w:rsid w:val="00AD0537"/>
    <w:rsid w:val="00AD0BD4"/>
    <w:rsid w:val="00AD0CE3"/>
    <w:rsid w:val="00AD0F3F"/>
    <w:rsid w:val="00AD1638"/>
    <w:rsid w:val="00AD1B53"/>
    <w:rsid w:val="00AD209E"/>
    <w:rsid w:val="00AD2670"/>
    <w:rsid w:val="00AD27F3"/>
    <w:rsid w:val="00AD29ED"/>
    <w:rsid w:val="00AD2AC3"/>
    <w:rsid w:val="00AD2B2E"/>
    <w:rsid w:val="00AD2BF8"/>
    <w:rsid w:val="00AD3127"/>
    <w:rsid w:val="00AD3471"/>
    <w:rsid w:val="00AD39F3"/>
    <w:rsid w:val="00AD3DC7"/>
    <w:rsid w:val="00AD3F96"/>
    <w:rsid w:val="00AD45D3"/>
    <w:rsid w:val="00AD522B"/>
    <w:rsid w:val="00AD57CB"/>
    <w:rsid w:val="00AD5DC5"/>
    <w:rsid w:val="00AD5E07"/>
    <w:rsid w:val="00AD6232"/>
    <w:rsid w:val="00AD6AC1"/>
    <w:rsid w:val="00AD7465"/>
    <w:rsid w:val="00AD772B"/>
    <w:rsid w:val="00AD7D0F"/>
    <w:rsid w:val="00AD7ED5"/>
    <w:rsid w:val="00AE02FE"/>
    <w:rsid w:val="00AE05EB"/>
    <w:rsid w:val="00AE070C"/>
    <w:rsid w:val="00AE08A4"/>
    <w:rsid w:val="00AE0FD4"/>
    <w:rsid w:val="00AE1041"/>
    <w:rsid w:val="00AE1919"/>
    <w:rsid w:val="00AE1A48"/>
    <w:rsid w:val="00AE1E93"/>
    <w:rsid w:val="00AE277D"/>
    <w:rsid w:val="00AE2834"/>
    <w:rsid w:val="00AE299A"/>
    <w:rsid w:val="00AE2A5D"/>
    <w:rsid w:val="00AE2DCF"/>
    <w:rsid w:val="00AE31A6"/>
    <w:rsid w:val="00AE328E"/>
    <w:rsid w:val="00AE38CC"/>
    <w:rsid w:val="00AE3D3D"/>
    <w:rsid w:val="00AE40E7"/>
    <w:rsid w:val="00AE432E"/>
    <w:rsid w:val="00AE4499"/>
    <w:rsid w:val="00AE4901"/>
    <w:rsid w:val="00AE491D"/>
    <w:rsid w:val="00AE4DA8"/>
    <w:rsid w:val="00AE55B0"/>
    <w:rsid w:val="00AE5867"/>
    <w:rsid w:val="00AE5981"/>
    <w:rsid w:val="00AE5BCC"/>
    <w:rsid w:val="00AE6055"/>
    <w:rsid w:val="00AE6374"/>
    <w:rsid w:val="00AE64D2"/>
    <w:rsid w:val="00AE65A0"/>
    <w:rsid w:val="00AE682E"/>
    <w:rsid w:val="00AE6DF1"/>
    <w:rsid w:val="00AE70AA"/>
    <w:rsid w:val="00AE77BA"/>
    <w:rsid w:val="00AE79EF"/>
    <w:rsid w:val="00AE7EE5"/>
    <w:rsid w:val="00AF006B"/>
    <w:rsid w:val="00AF00DB"/>
    <w:rsid w:val="00AF01C7"/>
    <w:rsid w:val="00AF03C5"/>
    <w:rsid w:val="00AF03E2"/>
    <w:rsid w:val="00AF09CB"/>
    <w:rsid w:val="00AF0CDB"/>
    <w:rsid w:val="00AF1717"/>
    <w:rsid w:val="00AF1775"/>
    <w:rsid w:val="00AF17D4"/>
    <w:rsid w:val="00AF1927"/>
    <w:rsid w:val="00AF1BB3"/>
    <w:rsid w:val="00AF2038"/>
    <w:rsid w:val="00AF25A1"/>
    <w:rsid w:val="00AF2E3B"/>
    <w:rsid w:val="00AF3311"/>
    <w:rsid w:val="00AF39D5"/>
    <w:rsid w:val="00AF3E75"/>
    <w:rsid w:val="00AF42CC"/>
    <w:rsid w:val="00AF45A1"/>
    <w:rsid w:val="00AF47D3"/>
    <w:rsid w:val="00AF4A49"/>
    <w:rsid w:val="00AF4B46"/>
    <w:rsid w:val="00AF5A3F"/>
    <w:rsid w:val="00AF67AC"/>
    <w:rsid w:val="00AF6EF6"/>
    <w:rsid w:val="00AF7132"/>
    <w:rsid w:val="00AF793F"/>
    <w:rsid w:val="00AF7A25"/>
    <w:rsid w:val="00AF7BBC"/>
    <w:rsid w:val="00AF7BBE"/>
    <w:rsid w:val="00B003F8"/>
    <w:rsid w:val="00B004AA"/>
    <w:rsid w:val="00B00A07"/>
    <w:rsid w:val="00B00ACD"/>
    <w:rsid w:val="00B00B82"/>
    <w:rsid w:val="00B00ECC"/>
    <w:rsid w:val="00B019F7"/>
    <w:rsid w:val="00B0212D"/>
    <w:rsid w:val="00B025CB"/>
    <w:rsid w:val="00B02A8C"/>
    <w:rsid w:val="00B02CAA"/>
    <w:rsid w:val="00B030C3"/>
    <w:rsid w:val="00B030ED"/>
    <w:rsid w:val="00B03AA7"/>
    <w:rsid w:val="00B03E80"/>
    <w:rsid w:val="00B04306"/>
    <w:rsid w:val="00B049D2"/>
    <w:rsid w:val="00B04AC2"/>
    <w:rsid w:val="00B05458"/>
    <w:rsid w:val="00B05473"/>
    <w:rsid w:val="00B05D76"/>
    <w:rsid w:val="00B06090"/>
    <w:rsid w:val="00B066E6"/>
    <w:rsid w:val="00B067AD"/>
    <w:rsid w:val="00B068C8"/>
    <w:rsid w:val="00B06A02"/>
    <w:rsid w:val="00B06B4B"/>
    <w:rsid w:val="00B06CF0"/>
    <w:rsid w:val="00B07103"/>
    <w:rsid w:val="00B07243"/>
    <w:rsid w:val="00B07950"/>
    <w:rsid w:val="00B07CD8"/>
    <w:rsid w:val="00B07D8C"/>
    <w:rsid w:val="00B07EF8"/>
    <w:rsid w:val="00B10194"/>
    <w:rsid w:val="00B101BE"/>
    <w:rsid w:val="00B1037E"/>
    <w:rsid w:val="00B1039C"/>
    <w:rsid w:val="00B10788"/>
    <w:rsid w:val="00B10C4B"/>
    <w:rsid w:val="00B1159D"/>
    <w:rsid w:val="00B11D03"/>
    <w:rsid w:val="00B11F49"/>
    <w:rsid w:val="00B11F7E"/>
    <w:rsid w:val="00B126A1"/>
    <w:rsid w:val="00B1297A"/>
    <w:rsid w:val="00B13B1A"/>
    <w:rsid w:val="00B13CBD"/>
    <w:rsid w:val="00B13DA8"/>
    <w:rsid w:val="00B1446F"/>
    <w:rsid w:val="00B1458D"/>
    <w:rsid w:val="00B147A6"/>
    <w:rsid w:val="00B14AC0"/>
    <w:rsid w:val="00B14B19"/>
    <w:rsid w:val="00B14D3C"/>
    <w:rsid w:val="00B14D44"/>
    <w:rsid w:val="00B14DB5"/>
    <w:rsid w:val="00B152D4"/>
    <w:rsid w:val="00B1542B"/>
    <w:rsid w:val="00B15441"/>
    <w:rsid w:val="00B15A7E"/>
    <w:rsid w:val="00B1601E"/>
    <w:rsid w:val="00B161F9"/>
    <w:rsid w:val="00B1628B"/>
    <w:rsid w:val="00B16367"/>
    <w:rsid w:val="00B1666C"/>
    <w:rsid w:val="00B16C2D"/>
    <w:rsid w:val="00B17338"/>
    <w:rsid w:val="00B1798D"/>
    <w:rsid w:val="00B17A79"/>
    <w:rsid w:val="00B17BA9"/>
    <w:rsid w:val="00B17CCD"/>
    <w:rsid w:val="00B20098"/>
    <w:rsid w:val="00B2029E"/>
    <w:rsid w:val="00B20B19"/>
    <w:rsid w:val="00B21944"/>
    <w:rsid w:val="00B21ECA"/>
    <w:rsid w:val="00B225CE"/>
    <w:rsid w:val="00B22ABA"/>
    <w:rsid w:val="00B22DA0"/>
    <w:rsid w:val="00B2326B"/>
    <w:rsid w:val="00B23932"/>
    <w:rsid w:val="00B23B23"/>
    <w:rsid w:val="00B23C3C"/>
    <w:rsid w:val="00B23F6D"/>
    <w:rsid w:val="00B24051"/>
    <w:rsid w:val="00B24D69"/>
    <w:rsid w:val="00B24F8B"/>
    <w:rsid w:val="00B25300"/>
    <w:rsid w:val="00B25831"/>
    <w:rsid w:val="00B25AC6"/>
    <w:rsid w:val="00B25BC4"/>
    <w:rsid w:val="00B25C05"/>
    <w:rsid w:val="00B25F56"/>
    <w:rsid w:val="00B2693A"/>
    <w:rsid w:val="00B26BA4"/>
    <w:rsid w:val="00B26D71"/>
    <w:rsid w:val="00B27D6D"/>
    <w:rsid w:val="00B3129B"/>
    <w:rsid w:val="00B31308"/>
    <w:rsid w:val="00B31336"/>
    <w:rsid w:val="00B3160C"/>
    <w:rsid w:val="00B317AB"/>
    <w:rsid w:val="00B322E8"/>
    <w:rsid w:val="00B325A7"/>
    <w:rsid w:val="00B32681"/>
    <w:rsid w:val="00B32BF4"/>
    <w:rsid w:val="00B3398D"/>
    <w:rsid w:val="00B33A51"/>
    <w:rsid w:val="00B33A5B"/>
    <w:rsid w:val="00B33AB5"/>
    <w:rsid w:val="00B33F1D"/>
    <w:rsid w:val="00B3402C"/>
    <w:rsid w:val="00B341C9"/>
    <w:rsid w:val="00B34412"/>
    <w:rsid w:val="00B3448E"/>
    <w:rsid w:val="00B3449D"/>
    <w:rsid w:val="00B34572"/>
    <w:rsid w:val="00B34882"/>
    <w:rsid w:val="00B34B84"/>
    <w:rsid w:val="00B34BE7"/>
    <w:rsid w:val="00B35511"/>
    <w:rsid w:val="00B357D6"/>
    <w:rsid w:val="00B35C65"/>
    <w:rsid w:val="00B3600B"/>
    <w:rsid w:val="00B3604C"/>
    <w:rsid w:val="00B36192"/>
    <w:rsid w:val="00B362B6"/>
    <w:rsid w:val="00B3637E"/>
    <w:rsid w:val="00B3674B"/>
    <w:rsid w:val="00B36902"/>
    <w:rsid w:val="00B3703A"/>
    <w:rsid w:val="00B37085"/>
    <w:rsid w:val="00B37449"/>
    <w:rsid w:val="00B3794B"/>
    <w:rsid w:val="00B37B20"/>
    <w:rsid w:val="00B40050"/>
    <w:rsid w:val="00B40860"/>
    <w:rsid w:val="00B40A23"/>
    <w:rsid w:val="00B40C4E"/>
    <w:rsid w:val="00B40CA4"/>
    <w:rsid w:val="00B40E6A"/>
    <w:rsid w:val="00B40FBA"/>
    <w:rsid w:val="00B411BB"/>
    <w:rsid w:val="00B413CF"/>
    <w:rsid w:val="00B4221C"/>
    <w:rsid w:val="00B42254"/>
    <w:rsid w:val="00B424C9"/>
    <w:rsid w:val="00B42800"/>
    <w:rsid w:val="00B42994"/>
    <w:rsid w:val="00B42A62"/>
    <w:rsid w:val="00B42F0D"/>
    <w:rsid w:val="00B4398A"/>
    <w:rsid w:val="00B43D08"/>
    <w:rsid w:val="00B440C4"/>
    <w:rsid w:val="00B440D4"/>
    <w:rsid w:val="00B44608"/>
    <w:rsid w:val="00B446F2"/>
    <w:rsid w:val="00B44871"/>
    <w:rsid w:val="00B4498D"/>
    <w:rsid w:val="00B44EE7"/>
    <w:rsid w:val="00B45D5C"/>
    <w:rsid w:val="00B45E2B"/>
    <w:rsid w:val="00B45F8A"/>
    <w:rsid w:val="00B46109"/>
    <w:rsid w:val="00B4631B"/>
    <w:rsid w:val="00B464C2"/>
    <w:rsid w:val="00B46666"/>
    <w:rsid w:val="00B46B76"/>
    <w:rsid w:val="00B477CC"/>
    <w:rsid w:val="00B47A2D"/>
    <w:rsid w:val="00B47FB4"/>
    <w:rsid w:val="00B504CB"/>
    <w:rsid w:val="00B50FEA"/>
    <w:rsid w:val="00B512B1"/>
    <w:rsid w:val="00B51374"/>
    <w:rsid w:val="00B5180E"/>
    <w:rsid w:val="00B51AB1"/>
    <w:rsid w:val="00B51AC2"/>
    <w:rsid w:val="00B51FEB"/>
    <w:rsid w:val="00B52710"/>
    <w:rsid w:val="00B5280A"/>
    <w:rsid w:val="00B52894"/>
    <w:rsid w:val="00B528E9"/>
    <w:rsid w:val="00B52B9E"/>
    <w:rsid w:val="00B53316"/>
    <w:rsid w:val="00B534E7"/>
    <w:rsid w:val="00B53628"/>
    <w:rsid w:val="00B53694"/>
    <w:rsid w:val="00B537A1"/>
    <w:rsid w:val="00B53A10"/>
    <w:rsid w:val="00B53E35"/>
    <w:rsid w:val="00B54DB4"/>
    <w:rsid w:val="00B54DC7"/>
    <w:rsid w:val="00B54DF3"/>
    <w:rsid w:val="00B54F31"/>
    <w:rsid w:val="00B55BDC"/>
    <w:rsid w:val="00B563F2"/>
    <w:rsid w:val="00B566F8"/>
    <w:rsid w:val="00B56982"/>
    <w:rsid w:val="00B56DDE"/>
    <w:rsid w:val="00B57540"/>
    <w:rsid w:val="00B57933"/>
    <w:rsid w:val="00B6014E"/>
    <w:rsid w:val="00B603AB"/>
    <w:rsid w:val="00B60612"/>
    <w:rsid w:val="00B6086E"/>
    <w:rsid w:val="00B608C6"/>
    <w:rsid w:val="00B60DB8"/>
    <w:rsid w:val="00B62423"/>
    <w:rsid w:val="00B62911"/>
    <w:rsid w:val="00B62B90"/>
    <w:rsid w:val="00B62BDD"/>
    <w:rsid w:val="00B62C27"/>
    <w:rsid w:val="00B62D36"/>
    <w:rsid w:val="00B63307"/>
    <w:rsid w:val="00B6331B"/>
    <w:rsid w:val="00B637A1"/>
    <w:rsid w:val="00B639FC"/>
    <w:rsid w:val="00B647C9"/>
    <w:rsid w:val="00B64B56"/>
    <w:rsid w:val="00B652FA"/>
    <w:rsid w:val="00B65A4B"/>
    <w:rsid w:val="00B65CE0"/>
    <w:rsid w:val="00B66083"/>
    <w:rsid w:val="00B661DE"/>
    <w:rsid w:val="00B664EE"/>
    <w:rsid w:val="00B66531"/>
    <w:rsid w:val="00B6714D"/>
    <w:rsid w:val="00B67217"/>
    <w:rsid w:val="00B67331"/>
    <w:rsid w:val="00B67352"/>
    <w:rsid w:val="00B67B64"/>
    <w:rsid w:val="00B700AD"/>
    <w:rsid w:val="00B70981"/>
    <w:rsid w:val="00B710D6"/>
    <w:rsid w:val="00B71DC3"/>
    <w:rsid w:val="00B72184"/>
    <w:rsid w:val="00B72B01"/>
    <w:rsid w:val="00B72FF1"/>
    <w:rsid w:val="00B730BE"/>
    <w:rsid w:val="00B73296"/>
    <w:rsid w:val="00B73591"/>
    <w:rsid w:val="00B73680"/>
    <w:rsid w:val="00B7389A"/>
    <w:rsid w:val="00B73EFA"/>
    <w:rsid w:val="00B740D5"/>
    <w:rsid w:val="00B7456F"/>
    <w:rsid w:val="00B74B0B"/>
    <w:rsid w:val="00B74EB9"/>
    <w:rsid w:val="00B7555E"/>
    <w:rsid w:val="00B758D7"/>
    <w:rsid w:val="00B75A71"/>
    <w:rsid w:val="00B75D15"/>
    <w:rsid w:val="00B75D93"/>
    <w:rsid w:val="00B75F57"/>
    <w:rsid w:val="00B76317"/>
    <w:rsid w:val="00B763A4"/>
    <w:rsid w:val="00B766C5"/>
    <w:rsid w:val="00B766CA"/>
    <w:rsid w:val="00B768A4"/>
    <w:rsid w:val="00B76D3E"/>
    <w:rsid w:val="00B76EC9"/>
    <w:rsid w:val="00B76F58"/>
    <w:rsid w:val="00B77982"/>
    <w:rsid w:val="00B77D1C"/>
    <w:rsid w:val="00B77D51"/>
    <w:rsid w:val="00B80679"/>
    <w:rsid w:val="00B808D1"/>
    <w:rsid w:val="00B80E4F"/>
    <w:rsid w:val="00B80EF1"/>
    <w:rsid w:val="00B81450"/>
    <w:rsid w:val="00B81D30"/>
    <w:rsid w:val="00B81D80"/>
    <w:rsid w:val="00B82032"/>
    <w:rsid w:val="00B821B2"/>
    <w:rsid w:val="00B8278E"/>
    <w:rsid w:val="00B828FA"/>
    <w:rsid w:val="00B831A3"/>
    <w:rsid w:val="00B831F1"/>
    <w:rsid w:val="00B8378E"/>
    <w:rsid w:val="00B83D8C"/>
    <w:rsid w:val="00B84478"/>
    <w:rsid w:val="00B84BBE"/>
    <w:rsid w:val="00B84E9D"/>
    <w:rsid w:val="00B84F0F"/>
    <w:rsid w:val="00B84FD0"/>
    <w:rsid w:val="00B85569"/>
    <w:rsid w:val="00B860F5"/>
    <w:rsid w:val="00B862BC"/>
    <w:rsid w:val="00B86525"/>
    <w:rsid w:val="00B86543"/>
    <w:rsid w:val="00B868EF"/>
    <w:rsid w:val="00B8724F"/>
    <w:rsid w:val="00B87999"/>
    <w:rsid w:val="00B879FD"/>
    <w:rsid w:val="00B87D3E"/>
    <w:rsid w:val="00B9017E"/>
    <w:rsid w:val="00B90741"/>
    <w:rsid w:val="00B90773"/>
    <w:rsid w:val="00B90898"/>
    <w:rsid w:val="00B90924"/>
    <w:rsid w:val="00B90AAB"/>
    <w:rsid w:val="00B90C01"/>
    <w:rsid w:val="00B90D7A"/>
    <w:rsid w:val="00B912D1"/>
    <w:rsid w:val="00B9153C"/>
    <w:rsid w:val="00B918FF"/>
    <w:rsid w:val="00B92072"/>
    <w:rsid w:val="00B924DF"/>
    <w:rsid w:val="00B926D5"/>
    <w:rsid w:val="00B9299D"/>
    <w:rsid w:val="00B92B17"/>
    <w:rsid w:val="00B92B7A"/>
    <w:rsid w:val="00B92C4E"/>
    <w:rsid w:val="00B92F46"/>
    <w:rsid w:val="00B9335F"/>
    <w:rsid w:val="00B9381E"/>
    <w:rsid w:val="00B93B23"/>
    <w:rsid w:val="00B93E04"/>
    <w:rsid w:val="00B93E75"/>
    <w:rsid w:val="00B9404D"/>
    <w:rsid w:val="00B9424D"/>
    <w:rsid w:val="00B942F7"/>
    <w:rsid w:val="00B9473F"/>
    <w:rsid w:val="00B953B8"/>
    <w:rsid w:val="00B95BB5"/>
    <w:rsid w:val="00B96149"/>
    <w:rsid w:val="00B96269"/>
    <w:rsid w:val="00B96311"/>
    <w:rsid w:val="00B96C4C"/>
    <w:rsid w:val="00B96DC4"/>
    <w:rsid w:val="00B97230"/>
    <w:rsid w:val="00B97724"/>
    <w:rsid w:val="00B97C92"/>
    <w:rsid w:val="00BA08BF"/>
    <w:rsid w:val="00BA0A7A"/>
    <w:rsid w:val="00BA0B22"/>
    <w:rsid w:val="00BA0FE1"/>
    <w:rsid w:val="00BA143C"/>
    <w:rsid w:val="00BA1B99"/>
    <w:rsid w:val="00BA2369"/>
    <w:rsid w:val="00BA25AD"/>
    <w:rsid w:val="00BA27F6"/>
    <w:rsid w:val="00BA2A7A"/>
    <w:rsid w:val="00BA3EC4"/>
    <w:rsid w:val="00BA43E9"/>
    <w:rsid w:val="00BA4F01"/>
    <w:rsid w:val="00BA4F1D"/>
    <w:rsid w:val="00BA5007"/>
    <w:rsid w:val="00BA516E"/>
    <w:rsid w:val="00BA5279"/>
    <w:rsid w:val="00BA53B8"/>
    <w:rsid w:val="00BA5D73"/>
    <w:rsid w:val="00BA5E1C"/>
    <w:rsid w:val="00BA6932"/>
    <w:rsid w:val="00BA6CDB"/>
    <w:rsid w:val="00BA6FB2"/>
    <w:rsid w:val="00BA7452"/>
    <w:rsid w:val="00BA7C60"/>
    <w:rsid w:val="00BA7E95"/>
    <w:rsid w:val="00BB00C1"/>
    <w:rsid w:val="00BB0580"/>
    <w:rsid w:val="00BB17DB"/>
    <w:rsid w:val="00BB180D"/>
    <w:rsid w:val="00BB1901"/>
    <w:rsid w:val="00BB1AFB"/>
    <w:rsid w:val="00BB1D8D"/>
    <w:rsid w:val="00BB2195"/>
    <w:rsid w:val="00BB2582"/>
    <w:rsid w:val="00BB2764"/>
    <w:rsid w:val="00BB283E"/>
    <w:rsid w:val="00BB2FA1"/>
    <w:rsid w:val="00BB3058"/>
    <w:rsid w:val="00BB31D8"/>
    <w:rsid w:val="00BB31E8"/>
    <w:rsid w:val="00BB34FC"/>
    <w:rsid w:val="00BB3630"/>
    <w:rsid w:val="00BB39B0"/>
    <w:rsid w:val="00BB3AD4"/>
    <w:rsid w:val="00BB3BDA"/>
    <w:rsid w:val="00BB3FAF"/>
    <w:rsid w:val="00BB41E5"/>
    <w:rsid w:val="00BB4AE1"/>
    <w:rsid w:val="00BB4B6F"/>
    <w:rsid w:val="00BB4C42"/>
    <w:rsid w:val="00BB502C"/>
    <w:rsid w:val="00BB555B"/>
    <w:rsid w:val="00BB5772"/>
    <w:rsid w:val="00BB5AC3"/>
    <w:rsid w:val="00BB5AF2"/>
    <w:rsid w:val="00BB5E7F"/>
    <w:rsid w:val="00BB644C"/>
    <w:rsid w:val="00BB66CB"/>
    <w:rsid w:val="00BB680E"/>
    <w:rsid w:val="00BB6956"/>
    <w:rsid w:val="00BB6BBE"/>
    <w:rsid w:val="00BB6D15"/>
    <w:rsid w:val="00BB7F8E"/>
    <w:rsid w:val="00BC0FF8"/>
    <w:rsid w:val="00BC18E1"/>
    <w:rsid w:val="00BC1949"/>
    <w:rsid w:val="00BC19ED"/>
    <w:rsid w:val="00BC1A5C"/>
    <w:rsid w:val="00BC1C50"/>
    <w:rsid w:val="00BC1C66"/>
    <w:rsid w:val="00BC1E32"/>
    <w:rsid w:val="00BC22B8"/>
    <w:rsid w:val="00BC23E7"/>
    <w:rsid w:val="00BC23EA"/>
    <w:rsid w:val="00BC32D0"/>
    <w:rsid w:val="00BC34AF"/>
    <w:rsid w:val="00BC3520"/>
    <w:rsid w:val="00BC415F"/>
    <w:rsid w:val="00BC4C92"/>
    <w:rsid w:val="00BC4E1A"/>
    <w:rsid w:val="00BC51C3"/>
    <w:rsid w:val="00BC57F4"/>
    <w:rsid w:val="00BC5F77"/>
    <w:rsid w:val="00BC627A"/>
    <w:rsid w:val="00BC6B15"/>
    <w:rsid w:val="00BC6BD3"/>
    <w:rsid w:val="00BC6E13"/>
    <w:rsid w:val="00BC799A"/>
    <w:rsid w:val="00BC7A00"/>
    <w:rsid w:val="00BC7B5F"/>
    <w:rsid w:val="00BD0292"/>
    <w:rsid w:val="00BD02A9"/>
    <w:rsid w:val="00BD04E3"/>
    <w:rsid w:val="00BD0806"/>
    <w:rsid w:val="00BD0826"/>
    <w:rsid w:val="00BD1066"/>
    <w:rsid w:val="00BD1582"/>
    <w:rsid w:val="00BD15B5"/>
    <w:rsid w:val="00BD1C9E"/>
    <w:rsid w:val="00BD205B"/>
    <w:rsid w:val="00BD3089"/>
    <w:rsid w:val="00BD324D"/>
    <w:rsid w:val="00BD3581"/>
    <w:rsid w:val="00BD364C"/>
    <w:rsid w:val="00BD385C"/>
    <w:rsid w:val="00BD396A"/>
    <w:rsid w:val="00BD39B0"/>
    <w:rsid w:val="00BD3B49"/>
    <w:rsid w:val="00BD42BF"/>
    <w:rsid w:val="00BD46FC"/>
    <w:rsid w:val="00BD4859"/>
    <w:rsid w:val="00BD487C"/>
    <w:rsid w:val="00BD4AAD"/>
    <w:rsid w:val="00BD51C1"/>
    <w:rsid w:val="00BD5203"/>
    <w:rsid w:val="00BD5344"/>
    <w:rsid w:val="00BD5367"/>
    <w:rsid w:val="00BD545B"/>
    <w:rsid w:val="00BD5964"/>
    <w:rsid w:val="00BD5D54"/>
    <w:rsid w:val="00BD6872"/>
    <w:rsid w:val="00BD6D51"/>
    <w:rsid w:val="00BD7446"/>
    <w:rsid w:val="00BD7C69"/>
    <w:rsid w:val="00BE000A"/>
    <w:rsid w:val="00BE07E7"/>
    <w:rsid w:val="00BE08AC"/>
    <w:rsid w:val="00BE0B25"/>
    <w:rsid w:val="00BE1012"/>
    <w:rsid w:val="00BE1158"/>
    <w:rsid w:val="00BE167B"/>
    <w:rsid w:val="00BE208B"/>
    <w:rsid w:val="00BE23C4"/>
    <w:rsid w:val="00BE2C35"/>
    <w:rsid w:val="00BE2F35"/>
    <w:rsid w:val="00BE2FDD"/>
    <w:rsid w:val="00BE35AA"/>
    <w:rsid w:val="00BE3CB9"/>
    <w:rsid w:val="00BE3E54"/>
    <w:rsid w:val="00BE410C"/>
    <w:rsid w:val="00BE46DB"/>
    <w:rsid w:val="00BE497D"/>
    <w:rsid w:val="00BE4E2A"/>
    <w:rsid w:val="00BE50B5"/>
    <w:rsid w:val="00BE5142"/>
    <w:rsid w:val="00BE5390"/>
    <w:rsid w:val="00BE5547"/>
    <w:rsid w:val="00BE5C1B"/>
    <w:rsid w:val="00BE5E19"/>
    <w:rsid w:val="00BE6169"/>
    <w:rsid w:val="00BE6547"/>
    <w:rsid w:val="00BE68CA"/>
    <w:rsid w:val="00BE701D"/>
    <w:rsid w:val="00BE7C12"/>
    <w:rsid w:val="00BE7DB2"/>
    <w:rsid w:val="00BE7EB7"/>
    <w:rsid w:val="00BE7ED3"/>
    <w:rsid w:val="00BF06C4"/>
    <w:rsid w:val="00BF08E8"/>
    <w:rsid w:val="00BF0AA7"/>
    <w:rsid w:val="00BF0EA0"/>
    <w:rsid w:val="00BF0F9D"/>
    <w:rsid w:val="00BF1348"/>
    <w:rsid w:val="00BF1B70"/>
    <w:rsid w:val="00BF20D8"/>
    <w:rsid w:val="00BF22CE"/>
    <w:rsid w:val="00BF2ACA"/>
    <w:rsid w:val="00BF2ACC"/>
    <w:rsid w:val="00BF3BEE"/>
    <w:rsid w:val="00BF3F3F"/>
    <w:rsid w:val="00BF410D"/>
    <w:rsid w:val="00BF4526"/>
    <w:rsid w:val="00BF47AD"/>
    <w:rsid w:val="00BF4A0C"/>
    <w:rsid w:val="00BF4B1C"/>
    <w:rsid w:val="00BF4C22"/>
    <w:rsid w:val="00BF580F"/>
    <w:rsid w:val="00BF5BB9"/>
    <w:rsid w:val="00BF5CE4"/>
    <w:rsid w:val="00BF5DC2"/>
    <w:rsid w:val="00BF6125"/>
    <w:rsid w:val="00BF619E"/>
    <w:rsid w:val="00BF6219"/>
    <w:rsid w:val="00BF6B3B"/>
    <w:rsid w:val="00BF6CE2"/>
    <w:rsid w:val="00BF724C"/>
    <w:rsid w:val="00BF779E"/>
    <w:rsid w:val="00BF7D35"/>
    <w:rsid w:val="00BF7D97"/>
    <w:rsid w:val="00BF7DEC"/>
    <w:rsid w:val="00C00418"/>
    <w:rsid w:val="00C0069B"/>
    <w:rsid w:val="00C00AFD"/>
    <w:rsid w:val="00C00CA7"/>
    <w:rsid w:val="00C0124D"/>
    <w:rsid w:val="00C01B34"/>
    <w:rsid w:val="00C020BC"/>
    <w:rsid w:val="00C024E4"/>
    <w:rsid w:val="00C02520"/>
    <w:rsid w:val="00C02B1C"/>
    <w:rsid w:val="00C02C54"/>
    <w:rsid w:val="00C0365B"/>
    <w:rsid w:val="00C03837"/>
    <w:rsid w:val="00C0396C"/>
    <w:rsid w:val="00C03BF9"/>
    <w:rsid w:val="00C0400D"/>
    <w:rsid w:val="00C04114"/>
    <w:rsid w:val="00C041DF"/>
    <w:rsid w:val="00C041F6"/>
    <w:rsid w:val="00C0426A"/>
    <w:rsid w:val="00C04672"/>
    <w:rsid w:val="00C04C8A"/>
    <w:rsid w:val="00C0524D"/>
    <w:rsid w:val="00C05A0B"/>
    <w:rsid w:val="00C05AD5"/>
    <w:rsid w:val="00C05EA8"/>
    <w:rsid w:val="00C06263"/>
    <w:rsid w:val="00C0699C"/>
    <w:rsid w:val="00C06CD6"/>
    <w:rsid w:val="00C06DE1"/>
    <w:rsid w:val="00C0734C"/>
    <w:rsid w:val="00C107B8"/>
    <w:rsid w:val="00C10A0D"/>
    <w:rsid w:val="00C10F01"/>
    <w:rsid w:val="00C10F72"/>
    <w:rsid w:val="00C1123B"/>
    <w:rsid w:val="00C11B40"/>
    <w:rsid w:val="00C11F97"/>
    <w:rsid w:val="00C129D8"/>
    <w:rsid w:val="00C13953"/>
    <w:rsid w:val="00C13EB4"/>
    <w:rsid w:val="00C13F0F"/>
    <w:rsid w:val="00C14589"/>
    <w:rsid w:val="00C14D06"/>
    <w:rsid w:val="00C1588C"/>
    <w:rsid w:val="00C1689B"/>
    <w:rsid w:val="00C16CB2"/>
    <w:rsid w:val="00C178E2"/>
    <w:rsid w:val="00C17D88"/>
    <w:rsid w:val="00C205A2"/>
    <w:rsid w:val="00C20941"/>
    <w:rsid w:val="00C209FB"/>
    <w:rsid w:val="00C20A4D"/>
    <w:rsid w:val="00C20CBD"/>
    <w:rsid w:val="00C20FBF"/>
    <w:rsid w:val="00C214F1"/>
    <w:rsid w:val="00C21C2C"/>
    <w:rsid w:val="00C21CD8"/>
    <w:rsid w:val="00C21E0F"/>
    <w:rsid w:val="00C22389"/>
    <w:rsid w:val="00C22E6C"/>
    <w:rsid w:val="00C22F6C"/>
    <w:rsid w:val="00C235AB"/>
    <w:rsid w:val="00C23A20"/>
    <w:rsid w:val="00C23C3A"/>
    <w:rsid w:val="00C23C9F"/>
    <w:rsid w:val="00C23CFE"/>
    <w:rsid w:val="00C23F69"/>
    <w:rsid w:val="00C24380"/>
    <w:rsid w:val="00C248AE"/>
    <w:rsid w:val="00C2494D"/>
    <w:rsid w:val="00C24D6C"/>
    <w:rsid w:val="00C26334"/>
    <w:rsid w:val="00C2641C"/>
    <w:rsid w:val="00C266A9"/>
    <w:rsid w:val="00C26C0F"/>
    <w:rsid w:val="00C26C8D"/>
    <w:rsid w:val="00C2703D"/>
    <w:rsid w:val="00C27529"/>
    <w:rsid w:val="00C278D6"/>
    <w:rsid w:val="00C27C82"/>
    <w:rsid w:val="00C27E5A"/>
    <w:rsid w:val="00C300E5"/>
    <w:rsid w:val="00C3051D"/>
    <w:rsid w:val="00C305F6"/>
    <w:rsid w:val="00C3070F"/>
    <w:rsid w:val="00C30C79"/>
    <w:rsid w:val="00C3105D"/>
    <w:rsid w:val="00C318D4"/>
    <w:rsid w:val="00C32139"/>
    <w:rsid w:val="00C323E3"/>
    <w:rsid w:val="00C32537"/>
    <w:rsid w:val="00C332B7"/>
    <w:rsid w:val="00C332ED"/>
    <w:rsid w:val="00C338C5"/>
    <w:rsid w:val="00C33B56"/>
    <w:rsid w:val="00C34442"/>
    <w:rsid w:val="00C3483F"/>
    <w:rsid w:val="00C3536B"/>
    <w:rsid w:val="00C35417"/>
    <w:rsid w:val="00C35443"/>
    <w:rsid w:val="00C35470"/>
    <w:rsid w:val="00C356BF"/>
    <w:rsid w:val="00C35A30"/>
    <w:rsid w:val="00C35D14"/>
    <w:rsid w:val="00C35F50"/>
    <w:rsid w:val="00C361B4"/>
    <w:rsid w:val="00C36289"/>
    <w:rsid w:val="00C3675B"/>
    <w:rsid w:val="00C36DD7"/>
    <w:rsid w:val="00C36F7C"/>
    <w:rsid w:val="00C36F85"/>
    <w:rsid w:val="00C37390"/>
    <w:rsid w:val="00C378C9"/>
    <w:rsid w:val="00C37A88"/>
    <w:rsid w:val="00C4088C"/>
    <w:rsid w:val="00C40B0E"/>
    <w:rsid w:val="00C40E95"/>
    <w:rsid w:val="00C42A4F"/>
    <w:rsid w:val="00C42A65"/>
    <w:rsid w:val="00C42C25"/>
    <w:rsid w:val="00C42D80"/>
    <w:rsid w:val="00C431D1"/>
    <w:rsid w:val="00C436D3"/>
    <w:rsid w:val="00C43AA0"/>
    <w:rsid w:val="00C43C43"/>
    <w:rsid w:val="00C44039"/>
    <w:rsid w:val="00C44398"/>
    <w:rsid w:val="00C445A8"/>
    <w:rsid w:val="00C44701"/>
    <w:rsid w:val="00C44828"/>
    <w:rsid w:val="00C44932"/>
    <w:rsid w:val="00C44AD2"/>
    <w:rsid w:val="00C44BF1"/>
    <w:rsid w:val="00C44C42"/>
    <w:rsid w:val="00C455B9"/>
    <w:rsid w:val="00C45645"/>
    <w:rsid w:val="00C459F8"/>
    <w:rsid w:val="00C45A08"/>
    <w:rsid w:val="00C46292"/>
    <w:rsid w:val="00C46462"/>
    <w:rsid w:val="00C46BE8"/>
    <w:rsid w:val="00C46DCC"/>
    <w:rsid w:val="00C46F80"/>
    <w:rsid w:val="00C46FEB"/>
    <w:rsid w:val="00C471A5"/>
    <w:rsid w:val="00C475A2"/>
    <w:rsid w:val="00C4772A"/>
    <w:rsid w:val="00C47C8E"/>
    <w:rsid w:val="00C47DBC"/>
    <w:rsid w:val="00C47E0A"/>
    <w:rsid w:val="00C50AAC"/>
    <w:rsid w:val="00C50F1A"/>
    <w:rsid w:val="00C5129F"/>
    <w:rsid w:val="00C513CF"/>
    <w:rsid w:val="00C51595"/>
    <w:rsid w:val="00C5184F"/>
    <w:rsid w:val="00C51A54"/>
    <w:rsid w:val="00C52387"/>
    <w:rsid w:val="00C530BA"/>
    <w:rsid w:val="00C5314D"/>
    <w:rsid w:val="00C53585"/>
    <w:rsid w:val="00C53CEA"/>
    <w:rsid w:val="00C53D45"/>
    <w:rsid w:val="00C53EA2"/>
    <w:rsid w:val="00C53F88"/>
    <w:rsid w:val="00C53FF5"/>
    <w:rsid w:val="00C544D5"/>
    <w:rsid w:val="00C54B58"/>
    <w:rsid w:val="00C5522F"/>
    <w:rsid w:val="00C555D3"/>
    <w:rsid w:val="00C55616"/>
    <w:rsid w:val="00C56682"/>
    <w:rsid w:val="00C56696"/>
    <w:rsid w:val="00C56EB4"/>
    <w:rsid w:val="00C576FE"/>
    <w:rsid w:val="00C57AFE"/>
    <w:rsid w:val="00C57D30"/>
    <w:rsid w:val="00C57E64"/>
    <w:rsid w:val="00C57EDD"/>
    <w:rsid w:val="00C600CD"/>
    <w:rsid w:val="00C602C2"/>
    <w:rsid w:val="00C60352"/>
    <w:rsid w:val="00C613A0"/>
    <w:rsid w:val="00C616B4"/>
    <w:rsid w:val="00C622E8"/>
    <w:rsid w:val="00C6261C"/>
    <w:rsid w:val="00C62731"/>
    <w:rsid w:val="00C62E64"/>
    <w:rsid w:val="00C63BB9"/>
    <w:rsid w:val="00C64955"/>
    <w:rsid w:val="00C64B77"/>
    <w:rsid w:val="00C64D06"/>
    <w:rsid w:val="00C662FE"/>
    <w:rsid w:val="00C6633A"/>
    <w:rsid w:val="00C66422"/>
    <w:rsid w:val="00C66565"/>
    <w:rsid w:val="00C66705"/>
    <w:rsid w:val="00C6681A"/>
    <w:rsid w:val="00C66A8C"/>
    <w:rsid w:val="00C66C8A"/>
    <w:rsid w:val="00C67D26"/>
    <w:rsid w:val="00C703FA"/>
    <w:rsid w:val="00C7057C"/>
    <w:rsid w:val="00C7108E"/>
    <w:rsid w:val="00C719D6"/>
    <w:rsid w:val="00C71E40"/>
    <w:rsid w:val="00C721F2"/>
    <w:rsid w:val="00C72570"/>
    <w:rsid w:val="00C72A3B"/>
    <w:rsid w:val="00C72E9A"/>
    <w:rsid w:val="00C73101"/>
    <w:rsid w:val="00C73477"/>
    <w:rsid w:val="00C7348F"/>
    <w:rsid w:val="00C738E0"/>
    <w:rsid w:val="00C73934"/>
    <w:rsid w:val="00C73B24"/>
    <w:rsid w:val="00C73D7F"/>
    <w:rsid w:val="00C74446"/>
    <w:rsid w:val="00C746C6"/>
    <w:rsid w:val="00C74B84"/>
    <w:rsid w:val="00C74F4F"/>
    <w:rsid w:val="00C75349"/>
    <w:rsid w:val="00C7540B"/>
    <w:rsid w:val="00C75411"/>
    <w:rsid w:val="00C75434"/>
    <w:rsid w:val="00C75D7B"/>
    <w:rsid w:val="00C75DFE"/>
    <w:rsid w:val="00C75E6E"/>
    <w:rsid w:val="00C76277"/>
    <w:rsid w:val="00C768CC"/>
    <w:rsid w:val="00C76C40"/>
    <w:rsid w:val="00C76F7C"/>
    <w:rsid w:val="00C7749E"/>
    <w:rsid w:val="00C77CE7"/>
    <w:rsid w:val="00C80454"/>
    <w:rsid w:val="00C80722"/>
    <w:rsid w:val="00C810D7"/>
    <w:rsid w:val="00C81179"/>
    <w:rsid w:val="00C8170E"/>
    <w:rsid w:val="00C81769"/>
    <w:rsid w:val="00C821D4"/>
    <w:rsid w:val="00C82881"/>
    <w:rsid w:val="00C82BDF"/>
    <w:rsid w:val="00C83015"/>
    <w:rsid w:val="00C838A5"/>
    <w:rsid w:val="00C83AD8"/>
    <w:rsid w:val="00C83BB9"/>
    <w:rsid w:val="00C84252"/>
    <w:rsid w:val="00C8430A"/>
    <w:rsid w:val="00C84356"/>
    <w:rsid w:val="00C85A5E"/>
    <w:rsid w:val="00C85CF4"/>
    <w:rsid w:val="00C869AF"/>
    <w:rsid w:val="00C86A95"/>
    <w:rsid w:val="00C86BB2"/>
    <w:rsid w:val="00C86E28"/>
    <w:rsid w:val="00C8721F"/>
    <w:rsid w:val="00C874A5"/>
    <w:rsid w:val="00C87865"/>
    <w:rsid w:val="00C8787E"/>
    <w:rsid w:val="00C87CE8"/>
    <w:rsid w:val="00C87F10"/>
    <w:rsid w:val="00C90A4F"/>
    <w:rsid w:val="00C9146D"/>
    <w:rsid w:val="00C918C5"/>
    <w:rsid w:val="00C919C6"/>
    <w:rsid w:val="00C91A18"/>
    <w:rsid w:val="00C91A4F"/>
    <w:rsid w:val="00C91C11"/>
    <w:rsid w:val="00C91ED8"/>
    <w:rsid w:val="00C92A67"/>
    <w:rsid w:val="00C92C08"/>
    <w:rsid w:val="00C92CD1"/>
    <w:rsid w:val="00C92E50"/>
    <w:rsid w:val="00C92F2E"/>
    <w:rsid w:val="00C9341A"/>
    <w:rsid w:val="00C935B4"/>
    <w:rsid w:val="00C943A0"/>
    <w:rsid w:val="00C943A2"/>
    <w:rsid w:val="00C945B8"/>
    <w:rsid w:val="00C94C31"/>
    <w:rsid w:val="00C950BD"/>
    <w:rsid w:val="00C95278"/>
    <w:rsid w:val="00C9602F"/>
    <w:rsid w:val="00C961B3"/>
    <w:rsid w:val="00C964B4"/>
    <w:rsid w:val="00C968E9"/>
    <w:rsid w:val="00C96B6C"/>
    <w:rsid w:val="00C96D53"/>
    <w:rsid w:val="00C96EAF"/>
    <w:rsid w:val="00C96F7F"/>
    <w:rsid w:val="00C96F93"/>
    <w:rsid w:val="00C9770B"/>
    <w:rsid w:val="00CA18AD"/>
    <w:rsid w:val="00CA190A"/>
    <w:rsid w:val="00CA1A6E"/>
    <w:rsid w:val="00CA27E3"/>
    <w:rsid w:val="00CA27F9"/>
    <w:rsid w:val="00CA2B00"/>
    <w:rsid w:val="00CA2CF3"/>
    <w:rsid w:val="00CA34EE"/>
    <w:rsid w:val="00CA34F0"/>
    <w:rsid w:val="00CA390E"/>
    <w:rsid w:val="00CA3AFD"/>
    <w:rsid w:val="00CA3BA3"/>
    <w:rsid w:val="00CA3FFE"/>
    <w:rsid w:val="00CA4652"/>
    <w:rsid w:val="00CA5554"/>
    <w:rsid w:val="00CA5D9B"/>
    <w:rsid w:val="00CA61D9"/>
    <w:rsid w:val="00CA673F"/>
    <w:rsid w:val="00CA6756"/>
    <w:rsid w:val="00CA676C"/>
    <w:rsid w:val="00CA68B0"/>
    <w:rsid w:val="00CA69A7"/>
    <w:rsid w:val="00CA6C1F"/>
    <w:rsid w:val="00CA6D33"/>
    <w:rsid w:val="00CA6F5D"/>
    <w:rsid w:val="00CA6F64"/>
    <w:rsid w:val="00CA73A7"/>
    <w:rsid w:val="00CA7498"/>
    <w:rsid w:val="00CA7667"/>
    <w:rsid w:val="00CA76D3"/>
    <w:rsid w:val="00CB039C"/>
    <w:rsid w:val="00CB044C"/>
    <w:rsid w:val="00CB05F0"/>
    <w:rsid w:val="00CB0A65"/>
    <w:rsid w:val="00CB0A80"/>
    <w:rsid w:val="00CB0B36"/>
    <w:rsid w:val="00CB0BC7"/>
    <w:rsid w:val="00CB0D72"/>
    <w:rsid w:val="00CB0E0C"/>
    <w:rsid w:val="00CB1259"/>
    <w:rsid w:val="00CB12CC"/>
    <w:rsid w:val="00CB141D"/>
    <w:rsid w:val="00CB17C3"/>
    <w:rsid w:val="00CB17D8"/>
    <w:rsid w:val="00CB1854"/>
    <w:rsid w:val="00CB1908"/>
    <w:rsid w:val="00CB1D61"/>
    <w:rsid w:val="00CB1E3D"/>
    <w:rsid w:val="00CB26DE"/>
    <w:rsid w:val="00CB29E7"/>
    <w:rsid w:val="00CB2DCD"/>
    <w:rsid w:val="00CB36F4"/>
    <w:rsid w:val="00CB376E"/>
    <w:rsid w:val="00CB3BEE"/>
    <w:rsid w:val="00CB3F14"/>
    <w:rsid w:val="00CB3F58"/>
    <w:rsid w:val="00CB4AE7"/>
    <w:rsid w:val="00CB4C28"/>
    <w:rsid w:val="00CB5DD7"/>
    <w:rsid w:val="00CB672F"/>
    <w:rsid w:val="00CB69AE"/>
    <w:rsid w:val="00CB6D65"/>
    <w:rsid w:val="00CB7432"/>
    <w:rsid w:val="00CB7529"/>
    <w:rsid w:val="00CB7DDF"/>
    <w:rsid w:val="00CB7F19"/>
    <w:rsid w:val="00CB7F56"/>
    <w:rsid w:val="00CC01BD"/>
    <w:rsid w:val="00CC10C0"/>
    <w:rsid w:val="00CC1907"/>
    <w:rsid w:val="00CC2A7E"/>
    <w:rsid w:val="00CC2B38"/>
    <w:rsid w:val="00CC2B7F"/>
    <w:rsid w:val="00CC2CCB"/>
    <w:rsid w:val="00CC2CEA"/>
    <w:rsid w:val="00CC2D54"/>
    <w:rsid w:val="00CC2FC6"/>
    <w:rsid w:val="00CC3034"/>
    <w:rsid w:val="00CC32C7"/>
    <w:rsid w:val="00CC3BC7"/>
    <w:rsid w:val="00CC44B1"/>
    <w:rsid w:val="00CC461C"/>
    <w:rsid w:val="00CC47E7"/>
    <w:rsid w:val="00CC4980"/>
    <w:rsid w:val="00CC58B5"/>
    <w:rsid w:val="00CC5AB0"/>
    <w:rsid w:val="00CC5B3F"/>
    <w:rsid w:val="00CC5FF5"/>
    <w:rsid w:val="00CC66F7"/>
    <w:rsid w:val="00CC6A56"/>
    <w:rsid w:val="00CC6A9F"/>
    <w:rsid w:val="00CC6EA9"/>
    <w:rsid w:val="00CC742F"/>
    <w:rsid w:val="00CC7504"/>
    <w:rsid w:val="00CD01B1"/>
    <w:rsid w:val="00CD0632"/>
    <w:rsid w:val="00CD0768"/>
    <w:rsid w:val="00CD1541"/>
    <w:rsid w:val="00CD1709"/>
    <w:rsid w:val="00CD1C26"/>
    <w:rsid w:val="00CD2415"/>
    <w:rsid w:val="00CD2554"/>
    <w:rsid w:val="00CD25EA"/>
    <w:rsid w:val="00CD2DCC"/>
    <w:rsid w:val="00CD30A2"/>
    <w:rsid w:val="00CD356A"/>
    <w:rsid w:val="00CD36F2"/>
    <w:rsid w:val="00CD38D2"/>
    <w:rsid w:val="00CD3F44"/>
    <w:rsid w:val="00CD3FB2"/>
    <w:rsid w:val="00CD4366"/>
    <w:rsid w:val="00CD448F"/>
    <w:rsid w:val="00CD53D0"/>
    <w:rsid w:val="00CD53EB"/>
    <w:rsid w:val="00CD58CD"/>
    <w:rsid w:val="00CD5A94"/>
    <w:rsid w:val="00CD5CA3"/>
    <w:rsid w:val="00CD5DD8"/>
    <w:rsid w:val="00CD6221"/>
    <w:rsid w:val="00CD6292"/>
    <w:rsid w:val="00CD6377"/>
    <w:rsid w:val="00CD63C4"/>
    <w:rsid w:val="00CD63F6"/>
    <w:rsid w:val="00CD674A"/>
    <w:rsid w:val="00CD6F7F"/>
    <w:rsid w:val="00CD7605"/>
    <w:rsid w:val="00CD7833"/>
    <w:rsid w:val="00CD786A"/>
    <w:rsid w:val="00CD7930"/>
    <w:rsid w:val="00CD7938"/>
    <w:rsid w:val="00CD7991"/>
    <w:rsid w:val="00CD7A13"/>
    <w:rsid w:val="00CD7CA0"/>
    <w:rsid w:val="00CE0E8A"/>
    <w:rsid w:val="00CE1473"/>
    <w:rsid w:val="00CE1CF0"/>
    <w:rsid w:val="00CE2003"/>
    <w:rsid w:val="00CE23C6"/>
    <w:rsid w:val="00CE2556"/>
    <w:rsid w:val="00CE2717"/>
    <w:rsid w:val="00CE2793"/>
    <w:rsid w:val="00CE2F4E"/>
    <w:rsid w:val="00CE2F5F"/>
    <w:rsid w:val="00CE3093"/>
    <w:rsid w:val="00CE309D"/>
    <w:rsid w:val="00CE30BB"/>
    <w:rsid w:val="00CE311A"/>
    <w:rsid w:val="00CE31CF"/>
    <w:rsid w:val="00CE326C"/>
    <w:rsid w:val="00CE3DBF"/>
    <w:rsid w:val="00CE47F2"/>
    <w:rsid w:val="00CE4B1B"/>
    <w:rsid w:val="00CE4BB4"/>
    <w:rsid w:val="00CE4DEB"/>
    <w:rsid w:val="00CE4E6E"/>
    <w:rsid w:val="00CE539E"/>
    <w:rsid w:val="00CE665F"/>
    <w:rsid w:val="00CE66AA"/>
    <w:rsid w:val="00CE6C18"/>
    <w:rsid w:val="00CE6E3C"/>
    <w:rsid w:val="00CE7205"/>
    <w:rsid w:val="00CE78E6"/>
    <w:rsid w:val="00CE7C8C"/>
    <w:rsid w:val="00CF075A"/>
    <w:rsid w:val="00CF0D7A"/>
    <w:rsid w:val="00CF1157"/>
    <w:rsid w:val="00CF123B"/>
    <w:rsid w:val="00CF1907"/>
    <w:rsid w:val="00CF1CC6"/>
    <w:rsid w:val="00CF1FFE"/>
    <w:rsid w:val="00CF21AA"/>
    <w:rsid w:val="00CF2A1A"/>
    <w:rsid w:val="00CF2AE4"/>
    <w:rsid w:val="00CF2B2C"/>
    <w:rsid w:val="00CF2DD2"/>
    <w:rsid w:val="00CF3846"/>
    <w:rsid w:val="00CF3B1E"/>
    <w:rsid w:val="00CF4309"/>
    <w:rsid w:val="00CF4463"/>
    <w:rsid w:val="00CF4635"/>
    <w:rsid w:val="00CF4D1C"/>
    <w:rsid w:val="00CF5892"/>
    <w:rsid w:val="00CF5B8F"/>
    <w:rsid w:val="00CF6007"/>
    <w:rsid w:val="00CF621F"/>
    <w:rsid w:val="00CF6598"/>
    <w:rsid w:val="00CF6B7D"/>
    <w:rsid w:val="00CF6C31"/>
    <w:rsid w:val="00CF6FBD"/>
    <w:rsid w:val="00CF7B2F"/>
    <w:rsid w:val="00D003A6"/>
    <w:rsid w:val="00D003C8"/>
    <w:rsid w:val="00D0119B"/>
    <w:rsid w:val="00D013C8"/>
    <w:rsid w:val="00D01DB5"/>
    <w:rsid w:val="00D01FAD"/>
    <w:rsid w:val="00D0234A"/>
    <w:rsid w:val="00D028D8"/>
    <w:rsid w:val="00D02AF3"/>
    <w:rsid w:val="00D03B50"/>
    <w:rsid w:val="00D045EB"/>
    <w:rsid w:val="00D04C9A"/>
    <w:rsid w:val="00D04F38"/>
    <w:rsid w:val="00D05074"/>
    <w:rsid w:val="00D0535D"/>
    <w:rsid w:val="00D05D37"/>
    <w:rsid w:val="00D06004"/>
    <w:rsid w:val="00D06174"/>
    <w:rsid w:val="00D065B4"/>
    <w:rsid w:val="00D066BF"/>
    <w:rsid w:val="00D069F1"/>
    <w:rsid w:val="00D06A62"/>
    <w:rsid w:val="00D06DE2"/>
    <w:rsid w:val="00D070F2"/>
    <w:rsid w:val="00D076FE"/>
    <w:rsid w:val="00D07BB7"/>
    <w:rsid w:val="00D07DCA"/>
    <w:rsid w:val="00D10107"/>
    <w:rsid w:val="00D10193"/>
    <w:rsid w:val="00D10D70"/>
    <w:rsid w:val="00D1141D"/>
    <w:rsid w:val="00D1190F"/>
    <w:rsid w:val="00D11C0C"/>
    <w:rsid w:val="00D11C14"/>
    <w:rsid w:val="00D11EDB"/>
    <w:rsid w:val="00D13249"/>
    <w:rsid w:val="00D134F1"/>
    <w:rsid w:val="00D1359C"/>
    <w:rsid w:val="00D13651"/>
    <w:rsid w:val="00D138FC"/>
    <w:rsid w:val="00D13915"/>
    <w:rsid w:val="00D139D1"/>
    <w:rsid w:val="00D13BF0"/>
    <w:rsid w:val="00D1401C"/>
    <w:rsid w:val="00D14081"/>
    <w:rsid w:val="00D14979"/>
    <w:rsid w:val="00D14F83"/>
    <w:rsid w:val="00D1517F"/>
    <w:rsid w:val="00D154FA"/>
    <w:rsid w:val="00D15951"/>
    <w:rsid w:val="00D16659"/>
    <w:rsid w:val="00D16D2A"/>
    <w:rsid w:val="00D17CA3"/>
    <w:rsid w:val="00D20763"/>
    <w:rsid w:val="00D20803"/>
    <w:rsid w:val="00D21327"/>
    <w:rsid w:val="00D21437"/>
    <w:rsid w:val="00D21A2D"/>
    <w:rsid w:val="00D22C16"/>
    <w:rsid w:val="00D22CD8"/>
    <w:rsid w:val="00D22D00"/>
    <w:rsid w:val="00D22E4F"/>
    <w:rsid w:val="00D22FD8"/>
    <w:rsid w:val="00D234AC"/>
    <w:rsid w:val="00D2361F"/>
    <w:rsid w:val="00D23A11"/>
    <w:rsid w:val="00D23CDF"/>
    <w:rsid w:val="00D23E79"/>
    <w:rsid w:val="00D24098"/>
    <w:rsid w:val="00D24153"/>
    <w:rsid w:val="00D24236"/>
    <w:rsid w:val="00D24240"/>
    <w:rsid w:val="00D24522"/>
    <w:rsid w:val="00D2463E"/>
    <w:rsid w:val="00D24654"/>
    <w:rsid w:val="00D247E6"/>
    <w:rsid w:val="00D24803"/>
    <w:rsid w:val="00D24B27"/>
    <w:rsid w:val="00D24DA8"/>
    <w:rsid w:val="00D25245"/>
    <w:rsid w:val="00D252F6"/>
    <w:rsid w:val="00D25463"/>
    <w:rsid w:val="00D258B1"/>
    <w:rsid w:val="00D25A04"/>
    <w:rsid w:val="00D25DEC"/>
    <w:rsid w:val="00D265B3"/>
    <w:rsid w:val="00D27043"/>
    <w:rsid w:val="00D270D7"/>
    <w:rsid w:val="00D271D5"/>
    <w:rsid w:val="00D275BB"/>
    <w:rsid w:val="00D276B1"/>
    <w:rsid w:val="00D27837"/>
    <w:rsid w:val="00D27A3E"/>
    <w:rsid w:val="00D27AC7"/>
    <w:rsid w:val="00D27C0E"/>
    <w:rsid w:val="00D27E86"/>
    <w:rsid w:val="00D27FFE"/>
    <w:rsid w:val="00D30330"/>
    <w:rsid w:val="00D30342"/>
    <w:rsid w:val="00D30F26"/>
    <w:rsid w:val="00D32099"/>
    <w:rsid w:val="00D321F9"/>
    <w:rsid w:val="00D32861"/>
    <w:rsid w:val="00D32D67"/>
    <w:rsid w:val="00D333D3"/>
    <w:rsid w:val="00D33895"/>
    <w:rsid w:val="00D33DBA"/>
    <w:rsid w:val="00D34025"/>
    <w:rsid w:val="00D34085"/>
    <w:rsid w:val="00D340EC"/>
    <w:rsid w:val="00D340F1"/>
    <w:rsid w:val="00D34168"/>
    <w:rsid w:val="00D343BE"/>
    <w:rsid w:val="00D34CA3"/>
    <w:rsid w:val="00D353B4"/>
    <w:rsid w:val="00D35418"/>
    <w:rsid w:val="00D3595A"/>
    <w:rsid w:val="00D35BC7"/>
    <w:rsid w:val="00D35E2F"/>
    <w:rsid w:val="00D35EC6"/>
    <w:rsid w:val="00D36040"/>
    <w:rsid w:val="00D36B8A"/>
    <w:rsid w:val="00D36D35"/>
    <w:rsid w:val="00D37127"/>
    <w:rsid w:val="00D378DB"/>
    <w:rsid w:val="00D37C7B"/>
    <w:rsid w:val="00D40074"/>
    <w:rsid w:val="00D40C04"/>
    <w:rsid w:val="00D40FFA"/>
    <w:rsid w:val="00D41AF7"/>
    <w:rsid w:val="00D42B49"/>
    <w:rsid w:val="00D42D88"/>
    <w:rsid w:val="00D42DA6"/>
    <w:rsid w:val="00D432FB"/>
    <w:rsid w:val="00D43306"/>
    <w:rsid w:val="00D435A4"/>
    <w:rsid w:val="00D43DE0"/>
    <w:rsid w:val="00D4426F"/>
    <w:rsid w:val="00D44277"/>
    <w:rsid w:val="00D44F0F"/>
    <w:rsid w:val="00D44FC3"/>
    <w:rsid w:val="00D45729"/>
    <w:rsid w:val="00D4587F"/>
    <w:rsid w:val="00D45906"/>
    <w:rsid w:val="00D4596A"/>
    <w:rsid w:val="00D46C30"/>
    <w:rsid w:val="00D46CAD"/>
    <w:rsid w:val="00D46E2B"/>
    <w:rsid w:val="00D46FAC"/>
    <w:rsid w:val="00D47164"/>
    <w:rsid w:val="00D47758"/>
    <w:rsid w:val="00D478E8"/>
    <w:rsid w:val="00D47ABF"/>
    <w:rsid w:val="00D47F0E"/>
    <w:rsid w:val="00D50062"/>
    <w:rsid w:val="00D5067A"/>
    <w:rsid w:val="00D5069B"/>
    <w:rsid w:val="00D50DE2"/>
    <w:rsid w:val="00D5111B"/>
    <w:rsid w:val="00D517AB"/>
    <w:rsid w:val="00D51AF6"/>
    <w:rsid w:val="00D520D9"/>
    <w:rsid w:val="00D520E5"/>
    <w:rsid w:val="00D52AA1"/>
    <w:rsid w:val="00D53E9A"/>
    <w:rsid w:val="00D54033"/>
    <w:rsid w:val="00D5434F"/>
    <w:rsid w:val="00D547AD"/>
    <w:rsid w:val="00D54A1D"/>
    <w:rsid w:val="00D54C95"/>
    <w:rsid w:val="00D54D29"/>
    <w:rsid w:val="00D55037"/>
    <w:rsid w:val="00D550D2"/>
    <w:rsid w:val="00D55754"/>
    <w:rsid w:val="00D55CE6"/>
    <w:rsid w:val="00D55D27"/>
    <w:rsid w:val="00D56192"/>
    <w:rsid w:val="00D562C2"/>
    <w:rsid w:val="00D563F7"/>
    <w:rsid w:val="00D567E3"/>
    <w:rsid w:val="00D57443"/>
    <w:rsid w:val="00D60104"/>
    <w:rsid w:val="00D605BE"/>
    <w:rsid w:val="00D60D96"/>
    <w:rsid w:val="00D614C5"/>
    <w:rsid w:val="00D6151B"/>
    <w:rsid w:val="00D618CE"/>
    <w:rsid w:val="00D618E0"/>
    <w:rsid w:val="00D61DA3"/>
    <w:rsid w:val="00D61EE7"/>
    <w:rsid w:val="00D61F88"/>
    <w:rsid w:val="00D6251E"/>
    <w:rsid w:val="00D625D3"/>
    <w:rsid w:val="00D626AF"/>
    <w:rsid w:val="00D62B9F"/>
    <w:rsid w:val="00D63EDE"/>
    <w:rsid w:val="00D6435A"/>
    <w:rsid w:val="00D64622"/>
    <w:rsid w:val="00D646C9"/>
    <w:rsid w:val="00D64800"/>
    <w:rsid w:val="00D649A6"/>
    <w:rsid w:val="00D64BE5"/>
    <w:rsid w:val="00D64D29"/>
    <w:rsid w:val="00D64EF5"/>
    <w:rsid w:val="00D64FBB"/>
    <w:rsid w:val="00D6559B"/>
    <w:rsid w:val="00D65F3C"/>
    <w:rsid w:val="00D66007"/>
    <w:rsid w:val="00D660C8"/>
    <w:rsid w:val="00D6637C"/>
    <w:rsid w:val="00D666F0"/>
    <w:rsid w:val="00D66748"/>
    <w:rsid w:val="00D6689A"/>
    <w:rsid w:val="00D66927"/>
    <w:rsid w:val="00D670CE"/>
    <w:rsid w:val="00D678BB"/>
    <w:rsid w:val="00D67D88"/>
    <w:rsid w:val="00D70119"/>
    <w:rsid w:val="00D70476"/>
    <w:rsid w:val="00D70512"/>
    <w:rsid w:val="00D70AED"/>
    <w:rsid w:val="00D71B19"/>
    <w:rsid w:val="00D71CE0"/>
    <w:rsid w:val="00D722C5"/>
    <w:rsid w:val="00D7231C"/>
    <w:rsid w:val="00D73213"/>
    <w:rsid w:val="00D73973"/>
    <w:rsid w:val="00D73DA1"/>
    <w:rsid w:val="00D744B7"/>
    <w:rsid w:val="00D745AD"/>
    <w:rsid w:val="00D74722"/>
    <w:rsid w:val="00D75788"/>
    <w:rsid w:val="00D75CB4"/>
    <w:rsid w:val="00D75DFE"/>
    <w:rsid w:val="00D75F01"/>
    <w:rsid w:val="00D75FF7"/>
    <w:rsid w:val="00D76001"/>
    <w:rsid w:val="00D76038"/>
    <w:rsid w:val="00D76090"/>
    <w:rsid w:val="00D7621D"/>
    <w:rsid w:val="00D765DA"/>
    <w:rsid w:val="00D766D3"/>
    <w:rsid w:val="00D76EA2"/>
    <w:rsid w:val="00D77085"/>
    <w:rsid w:val="00D7742C"/>
    <w:rsid w:val="00D775A0"/>
    <w:rsid w:val="00D77EEC"/>
    <w:rsid w:val="00D80F13"/>
    <w:rsid w:val="00D81500"/>
    <w:rsid w:val="00D817BE"/>
    <w:rsid w:val="00D81908"/>
    <w:rsid w:val="00D81F0B"/>
    <w:rsid w:val="00D81F9C"/>
    <w:rsid w:val="00D82384"/>
    <w:rsid w:val="00D83192"/>
    <w:rsid w:val="00D832AE"/>
    <w:rsid w:val="00D832D0"/>
    <w:rsid w:val="00D83388"/>
    <w:rsid w:val="00D83EB9"/>
    <w:rsid w:val="00D84153"/>
    <w:rsid w:val="00D8467A"/>
    <w:rsid w:val="00D84A41"/>
    <w:rsid w:val="00D84B3F"/>
    <w:rsid w:val="00D84B96"/>
    <w:rsid w:val="00D85333"/>
    <w:rsid w:val="00D854C2"/>
    <w:rsid w:val="00D8564D"/>
    <w:rsid w:val="00D8583C"/>
    <w:rsid w:val="00D85AF5"/>
    <w:rsid w:val="00D85C89"/>
    <w:rsid w:val="00D85D43"/>
    <w:rsid w:val="00D85EA7"/>
    <w:rsid w:val="00D8614F"/>
    <w:rsid w:val="00D86366"/>
    <w:rsid w:val="00D86E66"/>
    <w:rsid w:val="00D87842"/>
    <w:rsid w:val="00D907A7"/>
    <w:rsid w:val="00D90871"/>
    <w:rsid w:val="00D90B58"/>
    <w:rsid w:val="00D90D73"/>
    <w:rsid w:val="00D90DD2"/>
    <w:rsid w:val="00D90FFA"/>
    <w:rsid w:val="00D9100C"/>
    <w:rsid w:val="00D913A5"/>
    <w:rsid w:val="00D91612"/>
    <w:rsid w:val="00D92267"/>
    <w:rsid w:val="00D924BC"/>
    <w:rsid w:val="00D92554"/>
    <w:rsid w:val="00D92758"/>
    <w:rsid w:val="00D92863"/>
    <w:rsid w:val="00D92D3E"/>
    <w:rsid w:val="00D92DF8"/>
    <w:rsid w:val="00D93833"/>
    <w:rsid w:val="00D93EC9"/>
    <w:rsid w:val="00D94322"/>
    <w:rsid w:val="00D94785"/>
    <w:rsid w:val="00D947AA"/>
    <w:rsid w:val="00D94809"/>
    <w:rsid w:val="00D94A21"/>
    <w:rsid w:val="00D94AF9"/>
    <w:rsid w:val="00D94CDE"/>
    <w:rsid w:val="00D95A7B"/>
    <w:rsid w:val="00D9660D"/>
    <w:rsid w:val="00D966A0"/>
    <w:rsid w:val="00D969B7"/>
    <w:rsid w:val="00D96ABB"/>
    <w:rsid w:val="00D96F96"/>
    <w:rsid w:val="00D9701C"/>
    <w:rsid w:val="00D974BF"/>
    <w:rsid w:val="00D97B0F"/>
    <w:rsid w:val="00DA057A"/>
    <w:rsid w:val="00DA063A"/>
    <w:rsid w:val="00DA079D"/>
    <w:rsid w:val="00DA088B"/>
    <w:rsid w:val="00DA0DAB"/>
    <w:rsid w:val="00DA16DD"/>
    <w:rsid w:val="00DA1ACD"/>
    <w:rsid w:val="00DA1E28"/>
    <w:rsid w:val="00DA1F5D"/>
    <w:rsid w:val="00DA2102"/>
    <w:rsid w:val="00DA2547"/>
    <w:rsid w:val="00DA2715"/>
    <w:rsid w:val="00DA27E8"/>
    <w:rsid w:val="00DA2BC0"/>
    <w:rsid w:val="00DA2E66"/>
    <w:rsid w:val="00DA3318"/>
    <w:rsid w:val="00DA34CC"/>
    <w:rsid w:val="00DA40A4"/>
    <w:rsid w:val="00DA425F"/>
    <w:rsid w:val="00DA45BC"/>
    <w:rsid w:val="00DA470C"/>
    <w:rsid w:val="00DA483E"/>
    <w:rsid w:val="00DA54CA"/>
    <w:rsid w:val="00DA635D"/>
    <w:rsid w:val="00DA6445"/>
    <w:rsid w:val="00DA67C3"/>
    <w:rsid w:val="00DA6803"/>
    <w:rsid w:val="00DA7327"/>
    <w:rsid w:val="00DA7365"/>
    <w:rsid w:val="00DA7987"/>
    <w:rsid w:val="00DA79CB"/>
    <w:rsid w:val="00DA7CAC"/>
    <w:rsid w:val="00DA7EE2"/>
    <w:rsid w:val="00DB03AF"/>
    <w:rsid w:val="00DB0766"/>
    <w:rsid w:val="00DB0F8E"/>
    <w:rsid w:val="00DB1453"/>
    <w:rsid w:val="00DB1579"/>
    <w:rsid w:val="00DB1B33"/>
    <w:rsid w:val="00DB1B7B"/>
    <w:rsid w:val="00DB242C"/>
    <w:rsid w:val="00DB2B43"/>
    <w:rsid w:val="00DB3240"/>
    <w:rsid w:val="00DB32F3"/>
    <w:rsid w:val="00DB36C6"/>
    <w:rsid w:val="00DB3AD3"/>
    <w:rsid w:val="00DB412E"/>
    <w:rsid w:val="00DB416F"/>
    <w:rsid w:val="00DB4313"/>
    <w:rsid w:val="00DB4B89"/>
    <w:rsid w:val="00DB4DC0"/>
    <w:rsid w:val="00DB4DD1"/>
    <w:rsid w:val="00DB4E8F"/>
    <w:rsid w:val="00DB50AA"/>
    <w:rsid w:val="00DB515B"/>
    <w:rsid w:val="00DB564D"/>
    <w:rsid w:val="00DB569D"/>
    <w:rsid w:val="00DB5A6E"/>
    <w:rsid w:val="00DB5EC1"/>
    <w:rsid w:val="00DB6732"/>
    <w:rsid w:val="00DB68B9"/>
    <w:rsid w:val="00DB6E06"/>
    <w:rsid w:val="00DB71AF"/>
    <w:rsid w:val="00DB725B"/>
    <w:rsid w:val="00DB74BF"/>
    <w:rsid w:val="00DB74DB"/>
    <w:rsid w:val="00DB75EA"/>
    <w:rsid w:val="00DB76FC"/>
    <w:rsid w:val="00DB7E4F"/>
    <w:rsid w:val="00DC0302"/>
    <w:rsid w:val="00DC0396"/>
    <w:rsid w:val="00DC03B9"/>
    <w:rsid w:val="00DC0522"/>
    <w:rsid w:val="00DC095C"/>
    <w:rsid w:val="00DC13DB"/>
    <w:rsid w:val="00DC24EA"/>
    <w:rsid w:val="00DC2504"/>
    <w:rsid w:val="00DC3363"/>
    <w:rsid w:val="00DC38A6"/>
    <w:rsid w:val="00DC3911"/>
    <w:rsid w:val="00DC3BB3"/>
    <w:rsid w:val="00DC3FDA"/>
    <w:rsid w:val="00DC465A"/>
    <w:rsid w:val="00DC4B75"/>
    <w:rsid w:val="00DC4B93"/>
    <w:rsid w:val="00DC4C42"/>
    <w:rsid w:val="00DC5555"/>
    <w:rsid w:val="00DC5556"/>
    <w:rsid w:val="00DC5860"/>
    <w:rsid w:val="00DC5974"/>
    <w:rsid w:val="00DC5A9F"/>
    <w:rsid w:val="00DC5B94"/>
    <w:rsid w:val="00DC64E5"/>
    <w:rsid w:val="00DC6959"/>
    <w:rsid w:val="00DC6973"/>
    <w:rsid w:val="00DC6985"/>
    <w:rsid w:val="00DC6C70"/>
    <w:rsid w:val="00DC7013"/>
    <w:rsid w:val="00DC73CB"/>
    <w:rsid w:val="00DC77F6"/>
    <w:rsid w:val="00DC7A93"/>
    <w:rsid w:val="00DC7F56"/>
    <w:rsid w:val="00DD0325"/>
    <w:rsid w:val="00DD089F"/>
    <w:rsid w:val="00DD0EBB"/>
    <w:rsid w:val="00DD111F"/>
    <w:rsid w:val="00DD11F7"/>
    <w:rsid w:val="00DD15C7"/>
    <w:rsid w:val="00DD165C"/>
    <w:rsid w:val="00DD167F"/>
    <w:rsid w:val="00DD18A1"/>
    <w:rsid w:val="00DD1EE2"/>
    <w:rsid w:val="00DD1F2E"/>
    <w:rsid w:val="00DD24D7"/>
    <w:rsid w:val="00DD250E"/>
    <w:rsid w:val="00DD260F"/>
    <w:rsid w:val="00DD2735"/>
    <w:rsid w:val="00DD2B11"/>
    <w:rsid w:val="00DD2E66"/>
    <w:rsid w:val="00DD3823"/>
    <w:rsid w:val="00DD38D9"/>
    <w:rsid w:val="00DD3D4D"/>
    <w:rsid w:val="00DD4022"/>
    <w:rsid w:val="00DD44BD"/>
    <w:rsid w:val="00DD44F2"/>
    <w:rsid w:val="00DD4ABE"/>
    <w:rsid w:val="00DD4BF4"/>
    <w:rsid w:val="00DD51B9"/>
    <w:rsid w:val="00DD532E"/>
    <w:rsid w:val="00DD57AA"/>
    <w:rsid w:val="00DD5B90"/>
    <w:rsid w:val="00DD5BD6"/>
    <w:rsid w:val="00DD5E4E"/>
    <w:rsid w:val="00DD608C"/>
    <w:rsid w:val="00DD647B"/>
    <w:rsid w:val="00DD649B"/>
    <w:rsid w:val="00DD65EF"/>
    <w:rsid w:val="00DD6680"/>
    <w:rsid w:val="00DD6741"/>
    <w:rsid w:val="00DD69D4"/>
    <w:rsid w:val="00DD6E31"/>
    <w:rsid w:val="00DD73DB"/>
    <w:rsid w:val="00DD7401"/>
    <w:rsid w:val="00DD79B7"/>
    <w:rsid w:val="00DD7A26"/>
    <w:rsid w:val="00DD7FEA"/>
    <w:rsid w:val="00DE01E9"/>
    <w:rsid w:val="00DE0CF0"/>
    <w:rsid w:val="00DE12EC"/>
    <w:rsid w:val="00DE13AB"/>
    <w:rsid w:val="00DE1430"/>
    <w:rsid w:val="00DE1431"/>
    <w:rsid w:val="00DE1AAD"/>
    <w:rsid w:val="00DE2082"/>
    <w:rsid w:val="00DE28D3"/>
    <w:rsid w:val="00DE28D9"/>
    <w:rsid w:val="00DE2DA1"/>
    <w:rsid w:val="00DE3504"/>
    <w:rsid w:val="00DE3E12"/>
    <w:rsid w:val="00DE3F99"/>
    <w:rsid w:val="00DE3FEE"/>
    <w:rsid w:val="00DE408D"/>
    <w:rsid w:val="00DE4245"/>
    <w:rsid w:val="00DE4842"/>
    <w:rsid w:val="00DE48BC"/>
    <w:rsid w:val="00DE4C3C"/>
    <w:rsid w:val="00DE4DF1"/>
    <w:rsid w:val="00DE4F31"/>
    <w:rsid w:val="00DE55E8"/>
    <w:rsid w:val="00DE560A"/>
    <w:rsid w:val="00DE56A6"/>
    <w:rsid w:val="00DE56AE"/>
    <w:rsid w:val="00DE5905"/>
    <w:rsid w:val="00DE599E"/>
    <w:rsid w:val="00DE5B76"/>
    <w:rsid w:val="00DE5BA0"/>
    <w:rsid w:val="00DE6116"/>
    <w:rsid w:val="00DE61AD"/>
    <w:rsid w:val="00DE626C"/>
    <w:rsid w:val="00DE6D6D"/>
    <w:rsid w:val="00DE71CB"/>
    <w:rsid w:val="00DE765A"/>
    <w:rsid w:val="00DF019F"/>
    <w:rsid w:val="00DF01DE"/>
    <w:rsid w:val="00DF02CE"/>
    <w:rsid w:val="00DF0D1D"/>
    <w:rsid w:val="00DF0D77"/>
    <w:rsid w:val="00DF0FCC"/>
    <w:rsid w:val="00DF10AA"/>
    <w:rsid w:val="00DF114A"/>
    <w:rsid w:val="00DF2283"/>
    <w:rsid w:val="00DF2AE6"/>
    <w:rsid w:val="00DF2EC0"/>
    <w:rsid w:val="00DF4144"/>
    <w:rsid w:val="00DF42B0"/>
    <w:rsid w:val="00DF42E9"/>
    <w:rsid w:val="00DF4ACE"/>
    <w:rsid w:val="00DF4F7D"/>
    <w:rsid w:val="00DF56CD"/>
    <w:rsid w:val="00DF5EB1"/>
    <w:rsid w:val="00DF6372"/>
    <w:rsid w:val="00DF6398"/>
    <w:rsid w:val="00DF65C4"/>
    <w:rsid w:val="00DF6B3A"/>
    <w:rsid w:val="00DF6BC1"/>
    <w:rsid w:val="00DF6C3A"/>
    <w:rsid w:val="00DF6DD8"/>
    <w:rsid w:val="00DF7555"/>
    <w:rsid w:val="00DF7B1B"/>
    <w:rsid w:val="00DF7E6F"/>
    <w:rsid w:val="00E0010C"/>
    <w:rsid w:val="00E00307"/>
    <w:rsid w:val="00E0060B"/>
    <w:rsid w:val="00E00990"/>
    <w:rsid w:val="00E0102A"/>
    <w:rsid w:val="00E010FD"/>
    <w:rsid w:val="00E013B9"/>
    <w:rsid w:val="00E013ED"/>
    <w:rsid w:val="00E017C5"/>
    <w:rsid w:val="00E01CDF"/>
    <w:rsid w:val="00E022CE"/>
    <w:rsid w:val="00E023CC"/>
    <w:rsid w:val="00E024C8"/>
    <w:rsid w:val="00E0274B"/>
    <w:rsid w:val="00E028B7"/>
    <w:rsid w:val="00E02A39"/>
    <w:rsid w:val="00E03470"/>
    <w:rsid w:val="00E03AC3"/>
    <w:rsid w:val="00E03CB5"/>
    <w:rsid w:val="00E03EFD"/>
    <w:rsid w:val="00E03FD1"/>
    <w:rsid w:val="00E04569"/>
    <w:rsid w:val="00E04925"/>
    <w:rsid w:val="00E04E28"/>
    <w:rsid w:val="00E04F88"/>
    <w:rsid w:val="00E05097"/>
    <w:rsid w:val="00E05750"/>
    <w:rsid w:val="00E0593B"/>
    <w:rsid w:val="00E06944"/>
    <w:rsid w:val="00E06CE6"/>
    <w:rsid w:val="00E06ED9"/>
    <w:rsid w:val="00E072AB"/>
    <w:rsid w:val="00E0778E"/>
    <w:rsid w:val="00E07DE1"/>
    <w:rsid w:val="00E1000F"/>
    <w:rsid w:val="00E10098"/>
    <w:rsid w:val="00E103EF"/>
    <w:rsid w:val="00E106E8"/>
    <w:rsid w:val="00E108C0"/>
    <w:rsid w:val="00E10907"/>
    <w:rsid w:val="00E109C7"/>
    <w:rsid w:val="00E10A5D"/>
    <w:rsid w:val="00E10E18"/>
    <w:rsid w:val="00E1118E"/>
    <w:rsid w:val="00E11533"/>
    <w:rsid w:val="00E115F9"/>
    <w:rsid w:val="00E118F8"/>
    <w:rsid w:val="00E11A97"/>
    <w:rsid w:val="00E122CF"/>
    <w:rsid w:val="00E13049"/>
    <w:rsid w:val="00E13C9A"/>
    <w:rsid w:val="00E145F8"/>
    <w:rsid w:val="00E146DE"/>
    <w:rsid w:val="00E14966"/>
    <w:rsid w:val="00E15046"/>
    <w:rsid w:val="00E15166"/>
    <w:rsid w:val="00E15170"/>
    <w:rsid w:val="00E1575B"/>
    <w:rsid w:val="00E15944"/>
    <w:rsid w:val="00E15957"/>
    <w:rsid w:val="00E159B4"/>
    <w:rsid w:val="00E15C26"/>
    <w:rsid w:val="00E15D8C"/>
    <w:rsid w:val="00E15E3D"/>
    <w:rsid w:val="00E16162"/>
    <w:rsid w:val="00E164E1"/>
    <w:rsid w:val="00E1674D"/>
    <w:rsid w:val="00E168D4"/>
    <w:rsid w:val="00E171D0"/>
    <w:rsid w:val="00E17641"/>
    <w:rsid w:val="00E177DD"/>
    <w:rsid w:val="00E17B15"/>
    <w:rsid w:val="00E17B36"/>
    <w:rsid w:val="00E17C79"/>
    <w:rsid w:val="00E205D2"/>
    <w:rsid w:val="00E20790"/>
    <w:rsid w:val="00E208B3"/>
    <w:rsid w:val="00E209E0"/>
    <w:rsid w:val="00E20FCB"/>
    <w:rsid w:val="00E210A0"/>
    <w:rsid w:val="00E21113"/>
    <w:rsid w:val="00E21288"/>
    <w:rsid w:val="00E21332"/>
    <w:rsid w:val="00E21554"/>
    <w:rsid w:val="00E216D2"/>
    <w:rsid w:val="00E21D10"/>
    <w:rsid w:val="00E21EBF"/>
    <w:rsid w:val="00E22218"/>
    <w:rsid w:val="00E2266C"/>
    <w:rsid w:val="00E22B8F"/>
    <w:rsid w:val="00E23A7D"/>
    <w:rsid w:val="00E247D4"/>
    <w:rsid w:val="00E24C58"/>
    <w:rsid w:val="00E24DEB"/>
    <w:rsid w:val="00E2510D"/>
    <w:rsid w:val="00E2511F"/>
    <w:rsid w:val="00E25776"/>
    <w:rsid w:val="00E25C43"/>
    <w:rsid w:val="00E25C88"/>
    <w:rsid w:val="00E25D4E"/>
    <w:rsid w:val="00E2610B"/>
    <w:rsid w:val="00E262BC"/>
    <w:rsid w:val="00E262C1"/>
    <w:rsid w:val="00E26A04"/>
    <w:rsid w:val="00E27045"/>
    <w:rsid w:val="00E27099"/>
    <w:rsid w:val="00E2713A"/>
    <w:rsid w:val="00E27452"/>
    <w:rsid w:val="00E27F33"/>
    <w:rsid w:val="00E30289"/>
    <w:rsid w:val="00E30340"/>
    <w:rsid w:val="00E30842"/>
    <w:rsid w:val="00E30A63"/>
    <w:rsid w:val="00E30DCE"/>
    <w:rsid w:val="00E3141A"/>
    <w:rsid w:val="00E314F3"/>
    <w:rsid w:val="00E31511"/>
    <w:rsid w:val="00E315BB"/>
    <w:rsid w:val="00E31668"/>
    <w:rsid w:val="00E31760"/>
    <w:rsid w:val="00E32228"/>
    <w:rsid w:val="00E32802"/>
    <w:rsid w:val="00E33251"/>
    <w:rsid w:val="00E33500"/>
    <w:rsid w:val="00E340C3"/>
    <w:rsid w:val="00E341CE"/>
    <w:rsid w:val="00E34896"/>
    <w:rsid w:val="00E34CCA"/>
    <w:rsid w:val="00E34DFD"/>
    <w:rsid w:val="00E351DD"/>
    <w:rsid w:val="00E35524"/>
    <w:rsid w:val="00E355C5"/>
    <w:rsid w:val="00E35A38"/>
    <w:rsid w:val="00E35A9C"/>
    <w:rsid w:val="00E36459"/>
    <w:rsid w:val="00E36783"/>
    <w:rsid w:val="00E369A6"/>
    <w:rsid w:val="00E36BEB"/>
    <w:rsid w:val="00E36D7E"/>
    <w:rsid w:val="00E36DC1"/>
    <w:rsid w:val="00E37566"/>
    <w:rsid w:val="00E3799B"/>
    <w:rsid w:val="00E40190"/>
    <w:rsid w:val="00E40357"/>
    <w:rsid w:val="00E409F1"/>
    <w:rsid w:val="00E40A4B"/>
    <w:rsid w:val="00E40E34"/>
    <w:rsid w:val="00E4163D"/>
    <w:rsid w:val="00E41A6C"/>
    <w:rsid w:val="00E4229B"/>
    <w:rsid w:val="00E42771"/>
    <w:rsid w:val="00E43526"/>
    <w:rsid w:val="00E435DC"/>
    <w:rsid w:val="00E4377E"/>
    <w:rsid w:val="00E43B48"/>
    <w:rsid w:val="00E44532"/>
    <w:rsid w:val="00E4467C"/>
    <w:rsid w:val="00E44971"/>
    <w:rsid w:val="00E451B6"/>
    <w:rsid w:val="00E451C8"/>
    <w:rsid w:val="00E453F4"/>
    <w:rsid w:val="00E45606"/>
    <w:rsid w:val="00E45FC1"/>
    <w:rsid w:val="00E466B4"/>
    <w:rsid w:val="00E46791"/>
    <w:rsid w:val="00E4685E"/>
    <w:rsid w:val="00E47559"/>
    <w:rsid w:val="00E477EA"/>
    <w:rsid w:val="00E4786C"/>
    <w:rsid w:val="00E47895"/>
    <w:rsid w:val="00E47F26"/>
    <w:rsid w:val="00E513D1"/>
    <w:rsid w:val="00E51569"/>
    <w:rsid w:val="00E519AC"/>
    <w:rsid w:val="00E51A97"/>
    <w:rsid w:val="00E51BCA"/>
    <w:rsid w:val="00E51BCF"/>
    <w:rsid w:val="00E51F21"/>
    <w:rsid w:val="00E52556"/>
    <w:rsid w:val="00E526DD"/>
    <w:rsid w:val="00E529B4"/>
    <w:rsid w:val="00E53902"/>
    <w:rsid w:val="00E54442"/>
    <w:rsid w:val="00E5458A"/>
    <w:rsid w:val="00E546CC"/>
    <w:rsid w:val="00E54AC3"/>
    <w:rsid w:val="00E55248"/>
    <w:rsid w:val="00E55320"/>
    <w:rsid w:val="00E559E4"/>
    <w:rsid w:val="00E55E6A"/>
    <w:rsid w:val="00E566F7"/>
    <w:rsid w:val="00E567DB"/>
    <w:rsid w:val="00E5699D"/>
    <w:rsid w:val="00E56AFC"/>
    <w:rsid w:val="00E570C1"/>
    <w:rsid w:val="00E5737C"/>
    <w:rsid w:val="00E57426"/>
    <w:rsid w:val="00E577BE"/>
    <w:rsid w:val="00E57ADA"/>
    <w:rsid w:val="00E57C6F"/>
    <w:rsid w:val="00E57E45"/>
    <w:rsid w:val="00E60809"/>
    <w:rsid w:val="00E60A54"/>
    <w:rsid w:val="00E61907"/>
    <w:rsid w:val="00E619A8"/>
    <w:rsid w:val="00E61F50"/>
    <w:rsid w:val="00E62499"/>
    <w:rsid w:val="00E6256E"/>
    <w:rsid w:val="00E62E50"/>
    <w:rsid w:val="00E6351C"/>
    <w:rsid w:val="00E6356F"/>
    <w:rsid w:val="00E635A0"/>
    <w:rsid w:val="00E63A3F"/>
    <w:rsid w:val="00E63EB0"/>
    <w:rsid w:val="00E64A4B"/>
    <w:rsid w:val="00E64ABE"/>
    <w:rsid w:val="00E65A44"/>
    <w:rsid w:val="00E65E3F"/>
    <w:rsid w:val="00E66451"/>
    <w:rsid w:val="00E66B97"/>
    <w:rsid w:val="00E67236"/>
    <w:rsid w:val="00E67E16"/>
    <w:rsid w:val="00E67E2D"/>
    <w:rsid w:val="00E67EAC"/>
    <w:rsid w:val="00E7043D"/>
    <w:rsid w:val="00E706B9"/>
    <w:rsid w:val="00E706FD"/>
    <w:rsid w:val="00E707D5"/>
    <w:rsid w:val="00E70E85"/>
    <w:rsid w:val="00E711B2"/>
    <w:rsid w:val="00E715CC"/>
    <w:rsid w:val="00E71AD9"/>
    <w:rsid w:val="00E71B63"/>
    <w:rsid w:val="00E71C0B"/>
    <w:rsid w:val="00E72222"/>
    <w:rsid w:val="00E72B93"/>
    <w:rsid w:val="00E72FC3"/>
    <w:rsid w:val="00E7374C"/>
    <w:rsid w:val="00E73F02"/>
    <w:rsid w:val="00E742AF"/>
    <w:rsid w:val="00E7492B"/>
    <w:rsid w:val="00E74A53"/>
    <w:rsid w:val="00E74CB4"/>
    <w:rsid w:val="00E74F3E"/>
    <w:rsid w:val="00E7549B"/>
    <w:rsid w:val="00E767C0"/>
    <w:rsid w:val="00E76C07"/>
    <w:rsid w:val="00E76EC3"/>
    <w:rsid w:val="00E77051"/>
    <w:rsid w:val="00E77A39"/>
    <w:rsid w:val="00E77E4A"/>
    <w:rsid w:val="00E80086"/>
    <w:rsid w:val="00E800BF"/>
    <w:rsid w:val="00E801BC"/>
    <w:rsid w:val="00E80329"/>
    <w:rsid w:val="00E80472"/>
    <w:rsid w:val="00E80B6C"/>
    <w:rsid w:val="00E80F1D"/>
    <w:rsid w:val="00E81014"/>
    <w:rsid w:val="00E8163E"/>
    <w:rsid w:val="00E81641"/>
    <w:rsid w:val="00E8245A"/>
    <w:rsid w:val="00E8295E"/>
    <w:rsid w:val="00E833AF"/>
    <w:rsid w:val="00E833E4"/>
    <w:rsid w:val="00E83594"/>
    <w:rsid w:val="00E83A41"/>
    <w:rsid w:val="00E83AAA"/>
    <w:rsid w:val="00E83DDD"/>
    <w:rsid w:val="00E8408F"/>
    <w:rsid w:val="00E84469"/>
    <w:rsid w:val="00E847F3"/>
    <w:rsid w:val="00E84874"/>
    <w:rsid w:val="00E8529F"/>
    <w:rsid w:val="00E859DC"/>
    <w:rsid w:val="00E85AA1"/>
    <w:rsid w:val="00E85C1A"/>
    <w:rsid w:val="00E85E26"/>
    <w:rsid w:val="00E85F9E"/>
    <w:rsid w:val="00E86210"/>
    <w:rsid w:val="00E864E5"/>
    <w:rsid w:val="00E8650F"/>
    <w:rsid w:val="00E868D4"/>
    <w:rsid w:val="00E86900"/>
    <w:rsid w:val="00E87147"/>
    <w:rsid w:val="00E87946"/>
    <w:rsid w:val="00E87C05"/>
    <w:rsid w:val="00E87C13"/>
    <w:rsid w:val="00E87D92"/>
    <w:rsid w:val="00E90A38"/>
    <w:rsid w:val="00E90A71"/>
    <w:rsid w:val="00E90F67"/>
    <w:rsid w:val="00E9101C"/>
    <w:rsid w:val="00E91347"/>
    <w:rsid w:val="00E91728"/>
    <w:rsid w:val="00E91D93"/>
    <w:rsid w:val="00E92048"/>
    <w:rsid w:val="00E92544"/>
    <w:rsid w:val="00E92CCC"/>
    <w:rsid w:val="00E92D8B"/>
    <w:rsid w:val="00E92F94"/>
    <w:rsid w:val="00E934B1"/>
    <w:rsid w:val="00E937C3"/>
    <w:rsid w:val="00E942CB"/>
    <w:rsid w:val="00E947D9"/>
    <w:rsid w:val="00E9561C"/>
    <w:rsid w:val="00E95A07"/>
    <w:rsid w:val="00E95B29"/>
    <w:rsid w:val="00E96115"/>
    <w:rsid w:val="00E96163"/>
    <w:rsid w:val="00E963E6"/>
    <w:rsid w:val="00E967B7"/>
    <w:rsid w:val="00E96C7B"/>
    <w:rsid w:val="00E978BC"/>
    <w:rsid w:val="00E979B5"/>
    <w:rsid w:val="00E97A10"/>
    <w:rsid w:val="00E97E39"/>
    <w:rsid w:val="00E97F40"/>
    <w:rsid w:val="00EA00F5"/>
    <w:rsid w:val="00EA023B"/>
    <w:rsid w:val="00EA0252"/>
    <w:rsid w:val="00EA0979"/>
    <w:rsid w:val="00EA0F5D"/>
    <w:rsid w:val="00EA133B"/>
    <w:rsid w:val="00EA20BD"/>
    <w:rsid w:val="00EA2848"/>
    <w:rsid w:val="00EA29E7"/>
    <w:rsid w:val="00EA2A0E"/>
    <w:rsid w:val="00EA3541"/>
    <w:rsid w:val="00EA3CC2"/>
    <w:rsid w:val="00EA4198"/>
    <w:rsid w:val="00EA474E"/>
    <w:rsid w:val="00EA528C"/>
    <w:rsid w:val="00EA52A7"/>
    <w:rsid w:val="00EA56AB"/>
    <w:rsid w:val="00EA577B"/>
    <w:rsid w:val="00EA67BF"/>
    <w:rsid w:val="00EA6B91"/>
    <w:rsid w:val="00EA6C5E"/>
    <w:rsid w:val="00EA7111"/>
    <w:rsid w:val="00EA7492"/>
    <w:rsid w:val="00EA75F5"/>
    <w:rsid w:val="00EB016B"/>
    <w:rsid w:val="00EB01DF"/>
    <w:rsid w:val="00EB0443"/>
    <w:rsid w:val="00EB0A6C"/>
    <w:rsid w:val="00EB0BF0"/>
    <w:rsid w:val="00EB13D7"/>
    <w:rsid w:val="00EB13DB"/>
    <w:rsid w:val="00EB16E0"/>
    <w:rsid w:val="00EB1818"/>
    <w:rsid w:val="00EB1A2B"/>
    <w:rsid w:val="00EB3050"/>
    <w:rsid w:val="00EB307B"/>
    <w:rsid w:val="00EB30CB"/>
    <w:rsid w:val="00EB325B"/>
    <w:rsid w:val="00EB4E67"/>
    <w:rsid w:val="00EB4FCF"/>
    <w:rsid w:val="00EB50E0"/>
    <w:rsid w:val="00EB54F1"/>
    <w:rsid w:val="00EB5529"/>
    <w:rsid w:val="00EB57CF"/>
    <w:rsid w:val="00EB5A90"/>
    <w:rsid w:val="00EB5B75"/>
    <w:rsid w:val="00EB5CAB"/>
    <w:rsid w:val="00EB5CDE"/>
    <w:rsid w:val="00EB6544"/>
    <w:rsid w:val="00EB69A3"/>
    <w:rsid w:val="00EB6DC2"/>
    <w:rsid w:val="00EB7337"/>
    <w:rsid w:val="00EB7ED8"/>
    <w:rsid w:val="00EC082F"/>
    <w:rsid w:val="00EC15BF"/>
    <w:rsid w:val="00EC22BF"/>
    <w:rsid w:val="00EC239C"/>
    <w:rsid w:val="00EC26BB"/>
    <w:rsid w:val="00EC27C9"/>
    <w:rsid w:val="00EC2D22"/>
    <w:rsid w:val="00EC2EEF"/>
    <w:rsid w:val="00EC32E1"/>
    <w:rsid w:val="00EC34DA"/>
    <w:rsid w:val="00EC3524"/>
    <w:rsid w:val="00EC3883"/>
    <w:rsid w:val="00EC38D3"/>
    <w:rsid w:val="00EC3A4B"/>
    <w:rsid w:val="00EC4688"/>
    <w:rsid w:val="00EC5323"/>
    <w:rsid w:val="00EC55FD"/>
    <w:rsid w:val="00EC5BC4"/>
    <w:rsid w:val="00EC5C6C"/>
    <w:rsid w:val="00EC5DDF"/>
    <w:rsid w:val="00EC5E35"/>
    <w:rsid w:val="00EC6293"/>
    <w:rsid w:val="00EC6A0C"/>
    <w:rsid w:val="00EC6FE2"/>
    <w:rsid w:val="00EC789F"/>
    <w:rsid w:val="00EC7914"/>
    <w:rsid w:val="00EC7AC3"/>
    <w:rsid w:val="00ED0099"/>
    <w:rsid w:val="00ED01E1"/>
    <w:rsid w:val="00ED0510"/>
    <w:rsid w:val="00ED0A3C"/>
    <w:rsid w:val="00ED1163"/>
    <w:rsid w:val="00ED19FA"/>
    <w:rsid w:val="00ED1C09"/>
    <w:rsid w:val="00ED1FD4"/>
    <w:rsid w:val="00ED2603"/>
    <w:rsid w:val="00ED2612"/>
    <w:rsid w:val="00ED26C1"/>
    <w:rsid w:val="00ED28B5"/>
    <w:rsid w:val="00ED2C3E"/>
    <w:rsid w:val="00ED3659"/>
    <w:rsid w:val="00ED3ECC"/>
    <w:rsid w:val="00ED403A"/>
    <w:rsid w:val="00ED45E8"/>
    <w:rsid w:val="00ED4CAC"/>
    <w:rsid w:val="00ED53A4"/>
    <w:rsid w:val="00ED53CD"/>
    <w:rsid w:val="00ED55EC"/>
    <w:rsid w:val="00ED5697"/>
    <w:rsid w:val="00ED57BB"/>
    <w:rsid w:val="00ED5BB6"/>
    <w:rsid w:val="00ED5C4F"/>
    <w:rsid w:val="00ED5D19"/>
    <w:rsid w:val="00ED60EB"/>
    <w:rsid w:val="00ED66D3"/>
    <w:rsid w:val="00ED674A"/>
    <w:rsid w:val="00ED69A2"/>
    <w:rsid w:val="00ED7242"/>
    <w:rsid w:val="00ED77A5"/>
    <w:rsid w:val="00ED7929"/>
    <w:rsid w:val="00ED7ADF"/>
    <w:rsid w:val="00ED7C49"/>
    <w:rsid w:val="00ED7DE1"/>
    <w:rsid w:val="00EE024B"/>
    <w:rsid w:val="00EE0269"/>
    <w:rsid w:val="00EE0418"/>
    <w:rsid w:val="00EE0503"/>
    <w:rsid w:val="00EE067E"/>
    <w:rsid w:val="00EE0D65"/>
    <w:rsid w:val="00EE0E5B"/>
    <w:rsid w:val="00EE141F"/>
    <w:rsid w:val="00EE1705"/>
    <w:rsid w:val="00EE1C48"/>
    <w:rsid w:val="00EE21C6"/>
    <w:rsid w:val="00EE264C"/>
    <w:rsid w:val="00EE2912"/>
    <w:rsid w:val="00EE2936"/>
    <w:rsid w:val="00EE2F3D"/>
    <w:rsid w:val="00EE31BB"/>
    <w:rsid w:val="00EE34B6"/>
    <w:rsid w:val="00EE3658"/>
    <w:rsid w:val="00EE3665"/>
    <w:rsid w:val="00EE3975"/>
    <w:rsid w:val="00EE40F7"/>
    <w:rsid w:val="00EE4DF2"/>
    <w:rsid w:val="00EE4F4C"/>
    <w:rsid w:val="00EE5508"/>
    <w:rsid w:val="00EE5684"/>
    <w:rsid w:val="00EE5784"/>
    <w:rsid w:val="00EE57E9"/>
    <w:rsid w:val="00EE5C93"/>
    <w:rsid w:val="00EE5E9B"/>
    <w:rsid w:val="00EE73C3"/>
    <w:rsid w:val="00EF00F4"/>
    <w:rsid w:val="00EF016A"/>
    <w:rsid w:val="00EF022B"/>
    <w:rsid w:val="00EF053A"/>
    <w:rsid w:val="00EF05CF"/>
    <w:rsid w:val="00EF0BE6"/>
    <w:rsid w:val="00EF0F10"/>
    <w:rsid w:val="00EF141E"/>
    <w:rsid w:val="00EF1599"/>
    <w:rsid w:val="00EF15CD"/>
    <w:rsid w:val="00EF18E7"/>
    <w:rsid w:val="00EF28A3"/>
    <w:rsid w:val="00EF3491"/>
    <w:rsid w:val="00EF3AAD"/>
    <w:rsid w:val="00EF3B27"/>
    <w:rsid w:val="00EF3C54"/>
    <w:rsid w:val="00EF3E2E"/>
    <w:rsid w:val="00EF4681"/>
    <w:rsid w:val="00EF4C41"/>
    <w:rsid w:val="00EF5372"/>
    <w:rsid w:val="00EF5CF6"/>
    <w:rsid w:val="00EF67AB"/>
    <w:rsid w:val="00EF6AC7"/>
    <w:rsid w:val="00EF6C01"/>
    <w:rsid w:val="00EF7415"/>
    <w:rsid w:val="00EF7AE1"/>
    <w:rsid w:val="00F000D5"/>
    <w:rsid w:val="00F00173"/>
    <w:rsid w:val="00F0018C"/>
    <w:rsid w:val="00F00333"/>
    <w:rsid w:val="00F004E6"/>
    <w:rsid w:val="00F00FCF"/>
    <w:rsid w:val="00F01462"/>
    <w:rsid w:val="00F01554"/>
    <w:rsid w:val="00F01A5B"/>
    <w:rsid w:val="00F01F48"/>
    <w:rsid w:val="00F0208A"/>
    <w:rsid w:val="00F028DB"/>
    <w:rsid w:val="00F02D2A"/>
    <w:rsid w:val="00F0358A"/>
    <w:rsid w:val="00F03E20"/>
    <w:rsid w:val="00F043EF"/>
    <w:rsid w:val="00F044F1"/>
    <w:rsid w:val="00F04540"/>
    <w:rsid w:val="00F04983"/>
    <w:rsid w:val="00F04AAE"/>
    <w:rsid w:val="00F04CCD"/>
    <w:rsid w:val="00F04D45"/>
    <w:rsid w:val="00F059D4"/>
    <w:rsid w:val="00F0612E"/>
    <w:rsid w:val="00F06387"/>
    <w:rsid w:val="00F06C38"/>
    <w:rsid w:val="00F07022"/>
    <w:rsid w:val="00F07BE4"/>
    <w:rsid w:val="00F07EAD"/>
    <w:rsid w:val="00F100F0"/>
    <w:rsid w:val="00F101EB"/>
    <w:rsid w:val="00F10544"/>
    <w:rsid w:val="00F10561"/>
    <w:rsid w:val="00F10A60"/>
    <w:rsid w:val="00F10B56"/>
    <w:rsid w:val="00F1193F"/>
    <w:rsid w:val="00F11FC6"/>
    <w:rsid w:val="00F122FD"/>
    <w:rsid w:val="00F12359"/>
    <w:rsid w:val="00F124ED"/>
    <w:rsid w:val="00F1257A"/>
    <w:rsid w:val="00F12BEC"/>
    <w:rsid w:val="00F1333B"/>
    <w:rsid w:val="00F1452A"/>
    <w:rsid w:val="00F14AB4"/>
    <w:rsid w:val="00F14EF7"/>
    <w:rsid w:val="00F1505F"/>
    <w:rsid w:val="00F1554A"/>
    <w:rsid w:val="00F156F1"/>
    <w:rsid w:val="00F1571C"/>
    <w:rsid w:val="00F1580E"/>
    <w:rsid w:val="00F16938"/>
    <w:rsid w:val="00F16FFD"/>
    <w:rsid w:val="00F17343"/>
    <w:rsid w:val="00F1770F"/>
    <w:rsid w:val="00F17824"/>
    <w:rsid w:val="00F20409"/>
    <w:rsid w:val="00F20875"/>
    <w:rsid w:val="00F20BCA"/>
    <w:rsid w:val="00F215B4"/>
    <w:rsid w:val="00F21863"/>
    <w:rsid w:val="00F21A23"/>
    <w:rsid w:val="00F21E35"/>
    <w:rsid w:val="00F22069"/>
    <w:rsid w:val="00F2236C"/>
    <w:rsid w:val="00F22434"/>
    <w:rsid w:val="00F2296D"/>
    <w:rsid w:val="00F22A69"/>
    <w:rsid w:val="00F23BBE"/>
    <w:rsid w:val="00F243C0"/>
    <w:rsid w:val="00F24AA9"/>
    <w:rsid w:val="00F24AD7"/>
    <w:rsid w:val="00F24B43"/>
    <w:rsid w:val="00F25457"/>
    <w:rsid w:val="00F2549A"/>
    <w:rsid w:val="00F25784"/>
    <w:rsid w:val="00F25A5B"/>
    <w:rsid w:val="00F25C0F"/>
    <w:rsid w:val="00F25C7A"/>
    <w:rsid w:val="00F26282"/>
    <w:rsid w:val="00F26363"/>
    <w:rsid w:val="00F266D8"/>
    <w:rsid w:val="00F26825"/>
    <w:rsid w:val="00F26BC5"/>
    <w:rsid w:val="00F26BF1"/>
    <w:rsid w:val="00F26D27"/>
    <w:rsid w:val="00F270A5"/>
    <w:rsid w:val="00F27190"/>
    <w:rsid w:val="00F27445"/>
    <w:rsid w:val="00F27760"/>
    <w:rsid w:val="00F27BDE"/>
    <w:rsid w:val="00F30266"/>
    <w:rsid w:val="00F30328"/>
    <w:rsid w:val="00F309F8"/>
    <w:rsid w:val="00F30A09"/>
    <w:rsid w:val="00F30AC0"/>
    <w:rsid w:val="00F31584"/>
    <w:rsid w:val="00F31987"/>
    <w:rsid w:val="00F319C8"/>
    <w:rsid w:val="00F31DCF"/>
    <w:rsid w:val="00F322B3"/>
    <w:rsid w:val="00F32470"/>
    <w:rsid w:val="00F32577"/>
    <w:rsid w:val="00F33025"/>
    <w:rsid w:val="00F33199"/>
    <w:rsid w:val="00F33BD0"/>
    <w:rsid w:val="00F33D03"/>
    <w:rsid w:val="00F34511"/>
    <w:rsid w:val="00F34FB0"/>
    <w:rsid w:val="00F3524E"/>
    <w:rsid w:val="00F356DA"/>
    <w:rsid w:val="00F35775"/>
    <w:rsid w:val="00F359EE"/>
    <w:rsid w:val="00F35DB0"/>
    <w:rsid w:val="00F35F4A"/>
    <w:rsid w:val="00F36121"/>
    <w:rsid w:val="00F36159"/>
    <w:rsid w:val="00F36195"/>
    <w:rsid w:val="00F36360"/>
    <w:rsid w:val="00F36723"/>
    <w:rsid w:val="00F36A7D"/>
    <w:rsid w:val="00F36EA8"/>
    <w:rsid w:val="00F37986"/>
    <w:rsid w:val="00F37CF2"/>
    <w:rsid w:val="00F40337"/>
    <w:rsid w:val="00F41021"/>
    <w:rsid w:val="00F41597"/>
    <w:rsid w:val="00F417CA"/>
    <w:rsid w:val="00F419AB"/>
    <w:rsid w:val="00F41BE0"/>
    <w:rsid w:val="00F41D32"/>
    <w:rsid w:val="00F41FB3"/>
    <w:rsid w:val="00F421EA"/>
    <w:rsid w:val="00F422AC"/>
    <w:rsid w:val="00F42B57"/>
    <w:rsid w:val="00F42CC5"/>
    <w:rsid w:val="00F43298"/>
    <w:rsid w:val="00F43499"/>
    <w:rsid w:val="00F439EF"/>
    <w:rsid w:val="00F43AC4"/>
    <w:rsid w:val="00F43B9A"/>
    <w:rsid w:val="00F44251"/>
    <w:rsid w:val="00F44379"/>
    <w:rsid w:val="00F4461F"/>
    <w:rsid w:val="00F44EE3"/>
    <w:rsid w:val="00F455AE"/>
    <w:rsid w:val="00F456DF"/>
    <w:rsid w:val="00F45E32"/>
    <w:rsid w:val="00F4623E"/>
    <w:rsid w:val="00F46374"/>
    <w:rsid w:val="00F465E0"/>
    <w:rsid w:val="00F46661"/>
    <w:rsid w:val="00F4668C"/>
    <w:rsid w:val="00F468A1"/>
    <w:rsid w:val="00F4779F"/>
    <w:rsid w:val="00F47AB7"/>
    <w:rsid w:val="00F47BBE"/>
    <w:rsid w:val="00F47F25"/>
    <w:rsid w:val="00F501AC"/>
    <w:rsid w:val="00F501F4"/>
    <w:rsid w:val="00F501F9"/>
    <w:rsid w:val="00F50B47"/>
    <w:rsid w:val="00F50FA2"/>
    <w:rsid w:val="00F512FD"/>
    <w:rsid w:val="00F513A4"/>
    <w:rsid w:val="00F51658"/>
    <w:rsid w:val="00F518DA"/>
    <w:rsid w:val="00F51E78"/>
    <w:rsid w:val="00F51E94"/>
    <w:rsid w:val="00F52215"/>
    <w:rsid w:val="00F522AF"/>
    <w:rsid w:val="00F52922"/>
    <w:rsid w:val="00F52961"/>
    <w:rsid w:val="00F52A4E"/>
    <w:rsid w:val="00F52B17"/>
    <w:rsid w:val="00F52B19"/>
    <w:rsid w:val="00F534C4"/>
    <w:rsid w:val="00F53BB8"/>
    <w:rsid w:val="00F53C18"/>
    <w:rsid w:val="00F54413"/>
    <w:rsid w:val="00F5471C"/>
    <w:rsid w:val="00F5482C"/>
    <w:rsid w:val="00F5510D"/>
    <w:rsid w:val="00F552F1"/>
    <w:rsid w:val="00F5550A"/>
    <w:rsid w:val="00F55A18"/>
    <w:rsid w:val="00F55C48"/>
    <w:rsid w:val="00F55F5A"/>
    <w:rsid w:val="00F55FD7"/>
    <w:rsid w:val="00F56274"/>
    <w:rsid w:val="00F563DE"/>
    <w:rsid w:val="00F567D0"/>
    <w:rsid w:val="00F56BE2"/>
    <w:rsid w:val="00F56BF0"/>
    <w:rsid w:val="00F56C4C"/>
    <w:rsid w:val="00F56FFF"/>
    <w:rsid w:val="00F57171"/>
    <w:rsid w:val="00F57429"/>
    <w:rsid w:val="00F57A69"/>
    <w:rsid w:val="00F6130C"/>
    <w:rsid w:val="00F616AD"/>
    <w:rsid w:val="00F623E9"/>
    <w:rsid w:val="00F627B9"/>
    <w:rsid w:val="00F62B31"/>
    <w:rsid w:val="00F62BF8"/>
    <w:rsid w:val="00F62FD2"/>
    <w:rsid w:val="00F63832"/>
    <w:rsid w:val="00F63924"/>
    <w:rsid w:val="00F63B42"/>
    <w:rsid w:val="00F6415D"/>
    <w:rsid w:val="00F64769"/>
    <w:rsid w:val="00F64B5C"/>
    <w:rsid w:val="00F64BB4"/>
    <w:rsid w:val="00F64CBA"/>
    <w:rsid w:val="00F64F32"/>
    <w:rsid w:val="00F6585D"/>
    <w:rsid w:val="00F65A4A"/>
    <w:rsid w:val="00F6602B"/>
    <w:rsid w:val="00F66479"/>
    <w:rsid w:val="00F664F9"/>
    <w:rsid w:val="00F6656D"/>
    <w:rsid w:val="00F667A6"/>
    <w:rsid w:val="00F66982"/>
    <w:rsid w:val="00F66C03"/>
    <w:rsid w:val="00F66D68"/>
    <w:rsid w:val="00F66DE7"/>
    <w:rsid w:val="00F677D4"/>
    <w:rsid w:val="00F67964"/>
    <w:rsid w:val="00F67C57"/>
    <w:rsid w:val="00F70592"/>
    <w:rsid w:val="00F7068C"/>
    <w:rsid w:val="00F708EE"/>
    <w:rsid w:val="00F70B4A"/>
    <w:rsid w:val="00F71C74"/>
    <w:rsid w:val="00F71F2D"/>
    <w:rsid w:val="00F72057"/>
    <w:rsid w:val="00F72A82"/>
    <w:rsid w:val="00F72D91"/>
    <w:rsid w:val="00F73FB1"/>
    <w:rsid w:val="00F74175"/>
    <w:rsid w:val="00F741B0"/>
    <w:rsid w:val="00F7448D"/>
    <w:rsid w:val="00F744D4"/>
    <w:rsid w:val="00F74800"/>
    <w:rsid w:val="00F74A45"/>
    <w:rsid w:val="00F754EC"/>
    <w:rsid w:val="00F75779"/>
    <w:rsid w:val="00F757CE"/>
    <w:rsid w:val="00F75935"/>
    <w:rsid w:val="00F76210"/>
    <w:rsid w:val="00F765C5"/>
    <w:rsid w:val="00F769A6"/>
    <w:rsid w:val="00F76A81"/>
    <w:rsid w:val="00F7701C"/>
    <w:rsid w:val="00F77BBF"/>
    <w:rsid w:val="00F80947"/>
    <w:rsid w:val="00F80DB8"/>
    <w:rsid w:val="00F80EA4"/>
    <w:rsid w:val="00F81B7E"/>
    <w:rsid w:val="00F81C57"/>
    <w:rsid w:val="00F81F73"/>
    <w:rsid w:val="00F81F82"/>
    <w:rsid w:val="00F822CE"/>
    <w:rsid w:val="00F82788"/>
    <w:rsid w:val="00F82961"/>
    <w:rsid w:val="00F82D01"/>
    <w:rsid w:val="00F82EFD"/>
    <w:rsid w:val="00F8302E"/>
    <w:rsid w:val="00F83254"/>
    <w:rsid w:val="00F832C9"/>
    <w:rsid w:val="00F83374"/>
    <w:rsid w:val="00F83423"/>
    <w:rsid w:val="00F837E2"/>
    <w:rsid w:val="00F83852"/>
    <w:rsid w:val="00F844D4"/>
    <w:rsid w:val="00F84FCA"/>
    <w:rsid w:val="00F84FFC"/>
    <w:rsid w:val="00F85688"/>
    <w:rsid w:val="00F85731"/>
    <w:rsid w:val="00F8575E"/>
    <w:rsid w:val="00F85DE1"/>
    <w:rsid w:val="00F86213"/>
    <w:rsid w:val="00F8689A"/>
    <w:rsid w:val="00F868C9"/>
    <w:rsid w:val="00F86EF2"/>
    <w:rsid w:val="00F87676"/>
    <w:rsid w:val="00F8784E"/>
    <w:rsid w:val="00F87ADC"/>
    <w:rsid w:val="00F87CE1"/>
    <w:rsid w:val="00F90160"/>
    <w:rsid w:val="00F906D7"/>
    <w:rsid w:val="00F908AE"/>
    <w:rsid w:val="00F90FAC"/>
    <w:rsid w:val="00F910E0"/>
    <w:rsid w:val="00F913B0"/>
    <w:rsid w:val="00F9187A"/>
    <w:rsid w:val="00F92335"/>
    <w:rsid w:val="00F9255D"/>
    <w:rsid w:val="00F92B5E"/>
    <w:rsid w:val="00F92C35"/>
    <w:rsid w:val="00F92CD3"/>
    <w:rsid w:val="00F93009"/>
    <w:rsid w:val="00F9334D"/>
    <w:rsid w:val="00F93602"/>
    <w:rsid w:val="00F9395D"/>
    <w:rsid w:val="00F93A80"/>
    <w:rsid w:val="00F940EC"/>
    <w:rsid w:val="00F940FF"/>
    <w:rsid w:val="00F941D3"/>
    <w:rsid w:val="00F94738"/>
    <w:rsid w:val="00F948A3"/>
    <w:rsid w:val="00F94B3E"/>
    <w:rsid w:val="00F95322"/>
    <w:rsid w:val="00F955B8"/>
    <w:rsid w:val="00F95BCD"/>
    <w:rsid w:val="00F95EF0"/>
    <w:rsid w:val="00F9608E"/>
    <w:rsid w:val="00F96180"/>
    <w:rsid w:val="00F96D3F"/>
    <w:rsid w:val="00F97A0A"/>
    <w:rsid w:val="00F97D64"/>
    <w:rsid w:val="00F97EEC"/>
    <w:rsid w:val="00FA0243"/>
    <w:rsid w:val="00FA059E"/>
    <w:rsid w:val="00FA0642"/>
    <w:rsid w:val="00FA0753"/>
    <w:rsid w:val="00FA07F4"/>
    <w:rsid w:val="00FA0F37"/>
    <w:rsid w:val="00FA0F69"/>
    <w:rsid w:val="00FA1527"/>
    <w:rsid w:val="00FA1A50"/>
    <w:rsid w:val="00FA1B24"/>
    <w:rsid w:val="00FA1DA1"/>
    <w:rsid w:val="00FA1F31"/>
    <w:rsid w:val="00FA2015"/>
    <w:rsid w:val="00FA24B6"/>
    <w:rsid w:val="00FA276C"/>
    <w:rsid w:val="00FA2C59"/>
    <w:rsid w:val="00FA2C7D"/>
    <w:rsid w:val="00FA2D46"/>
    <w:rsid w:val="00FA323A"/>
    <w:rsid w:val="00FA33FD"/>
    <w:rsid w:val="00FA36CD"/>
    <w:rsid w:val="00FA3C5A"/>
    <w:rsid w:val="00FA410E"/>
    <w:rsid w:val="00FA45A2"/>
    <w:rsid w:val="00FA4939"/>
    <w:rsid w:val="00FA4F09"/>
    <w:rsid w:val="00FA5033"/>
    <w:rsid w:val="00FA5063"/>
    <w:rsid w:val="00FA5C86"/>
    <w:rsid w:val="00FA61DE"/>
    <w:rsid w:val="00FA65AC"/>
    <w:rsid w:val="00FA662F"/>
    <w:rsid w:val="00FA66F9"/>
    <w:rsid w:val="00FA6ECF"/>
    <w:rsid w:val="00FA70B5"/>
    <w:rsid w:val="00FA7551"/>
    <w:rsid w:val="00FA7AAC"/>
    <w:rsid w:val="00FA7D2C"/>
    <w:rsid w:val="00FB014F"/>
    <w:rsid w:val="00FB0A3A"/>
    <w:rsid w:val="00FB0E0A"/>
    <w:rsid w:val="00FB1577"/>
    <w:rsid w:val="00FB1957"/>
    <w:rsid w:val="00FB1CF0"/>
    <w:rsid w:val="00FB2D8B"/>
    <w:rsid w:val="00FB3005"/>
    <w:rsid w:val="00FB32BF"/>
    <w:rsid w:val="00FB3303"/>
    <w:rsid w:val="00FB37F6"/>
    <w:rsid w:val="00FB39CF"/>
    <w:rsid w:val="00FB4870"/>
    <w:rsid w:val="00FB4C50"/>
    <w:rsid w:val="00FB5425"/>
    <w:rsid w:val="00FB5721"/>
    <w:rsid w:val="00FB5C41"/>
    <w:rsid w:val="00FB662F"/>
    <w:rsid w:val="00FB6B6B"/>
    <w:rsid w:val="00FB7186"/>
    <w:rsid w:val="00FB7CF2"/>
    <w:rsid w:val="00FC0129"/>
    <w:rsid w:val="00FC03F6"/>
    <w:rsid w:val="00FC0765"/>
    <w:rsid w:val="00FC098E"/>
    <w:rsid w:val="00FC1190"/>
    <w:rsid w:val="00FC1477"/>
    <w:rsid w:val="00FC1553"/>
    <w:rsid w:val="00FC157A"/>
    <w:rsid w:val="00FC1906"/>
    <w:rsid w:val="00FC233D"/>
    <w:rsid w:val="00FC2ACD"/>
    <w:rsid w:val="00FC33BA"/>
    <w:rsid w:val="00FC39D1"/>
    <w:rsid w:val="00FC3EDC"/>
    <w:rsid w:val="00FC4B23"/>
    <w:rsid w:val="00FC4CE1"/>
    <w:rsid w:val="00FC511D"/>
    <w:rsid w:val="00FC5192"/>
    <w:rsid w:val="00FC5458"/>
    <w:rsid w:val="00FC56D3"/>
    <w:rsid w:val="00FC6199"/>
    <w:rsid w:val="00FC62F5"/>
    <w:rsid w:val="00FC6624"/>
    <w:rsid w:val="00FC69E8"/>
    <w:rsid w:val="00FC6C5E"/>
    <w:rsid w:val="00FC7081"/>
    <w:rsid w:val="00FC70C3"/>
    <w:rsid w:val="00FC724F"/>
    <w:rsid w:val="00FC7581"/>
    <w:rsid w:val="00FC7ED6"/>
    <w:rsid w:val="00FC7FC2"/>
    <w:rsid w:val="00FD04F1"/>
    <w:rsid w:val="00FD0E69"/>
    <w:rsid w:val="00FD11A9"/>
    <w:rsid w:val="00FD1AF6"/>
    <w:rsid w:val="00FD1E7E"/>
    <w:rsid w:val="00FD20C3"/>
    <w:rsid w:val="00FD27A3"/>
    <w:rsid w:val="00FD2912"/>
    <w:rsid w:val="00FD43B6"/>
    <w:rsid w:val="00FD4EB0"/>
    <w:rsid w:val="00FD4FB8"/>
    <w:rsid w:val="00FD514A"/>
    <w:rsid w:val="00FD53D4"/>
    <w:rsid w:val="00FD540D"/>
    <w:rsid w:val="00FD56E5"/>
    <w:rsid w:val="00FD5BEE"/>
    <w:rsid w:val="00FD60C5"/>
    <w:rsid w:val="00FD6269"/>
    <w:rsid w:val="00FD6272"/>
    <w:rsid w:val="00FD6376"/>
    <w:rsid w:val="00FD6807"/>
    <w:rsid w:val="00FD6B1C"/>
    <w:rsid w:val="00FD75C6"/>
    <w:rsid w:val="00FD78A9"/>
    <w:rsid w:val="00FD79D2"/>
    <w:rsid w:val="00FD7DA3"/>
    <w:rsid w:val="00FE064A"/>
    <w:rsid w:val="00FE0E05"/>
    <w:rsid w:val="00FE1050"/>
    <w:rsid w:val="00FE1488"/>
    <w:rsid w:val="00FE178C"/>
    <w:rsid w:val="00FE1DC7"/>
    <w:rsid w:val="00FE1F90"/>
    <w:rsid w:val="00FE266D"/>
    <w:rsid w:val="00FE2B11"/>
    <w:rsid w:val="00FE2D26"/>
    <w:rsid w:val="00FE2D29"/>
    <w:rsid w:val="00FE2D42"/>
    <w:rsid w:val="00FE2F5C"/>
    <w:rsid w:val="00FE30B3"/>
    <w:rsid w:val="00FE3436"/>
    <w:rsid w:val="00FE36B8"/>
    <w:rsid w:val="00FE3907"/>
    <w:rsid w:val="00FE3F11"/>
    <w:rsid w:val="00FE3FFA"/>
    <w:rsid w:val="00FE4121"/>
    <w:rsid w:val="00FE4B59"/>
    <w:rsid w:val="00FE4CD9"/>
    <w:rsid w:val="00FE57B4"/>
    <w:rsid w:val="00FE5BEA"/>
    <w:rsid w:val="00FE5CE2"/>
    <w:rsid w:val="00FE5EAD"/>
    <w:rsid w:val="00FE7103"/>
    <w:rsid w:val="00FE7297"/>
    <w:rsid w:val="00FE7389"/>
    <w:rsid w:val="00FE7ECF"/>
    <w:rsid w:val="00FF0215"/>
    <w:rsid w:val="00FF0A4D"/>
    <w:rsid w:val="00FF0E73"/>
    <w:rsid w:val="00FF0EC7"/>
    <w:rsid w:val="00FF1362"/>
    <w:rsid w:val="00FF1415"/>
    <w:rsid w:val="00FF1417"/>
    <w:rsid w:val="00FF1498"/>
    <w:rsid w:val="00FF1739"/>
    <w:rsid w:val="00FF1918"/>
    <w:rsid w:val="00FF1B11"/>
    <w:rsid w:val="00FF1C9B"/>
    <w:rsid w:val="00FF2039"/>
    <w:rsid w:val="00FF22C3"/>
    <w:rsid w:val="00FF262A"/>
    <w:rsid w:val="00FF3081"/>
    <w:rsid w:val="00FF31F3"/>
    <w:rsid w:val="00FF3E91"/>
    <w:rsid w:val="00FF3F98"/>
    <w:rsid w:val="00FF468E"/>
    <w:rsid w:val="00FF55E7"/>
    <w:rsid w:val="00FF5B47"/>
    <w:rsid w:val="00FF605B"/>
    <w:rsid w:val="00FF61D4"/>
    <w:rsid w:val="00FF623D"/>
    <w:rsid w:val="00FF6312"/>
    <w:rsid w:val="00FF67B3"/>
    <w:rsid w:val="00FF68DB"/>
    <w:rsid w:val="00FF6AEC"/>
    <w:rsid w:val="00FF6C04"/>
    <w:rsid w:val="00FF7056"/>
    <w:rsid w:val="00FF7314"/>
    <w:rsid w:val="00FF7B7F"/>
    <w:rsid w:val="00FF7EA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F8D48"/>
  <w15:docId w15:val="{B2CD960F-1DC2-4B0B-BCF3-299CC11B8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1EB"/>
    <w:pPr>
      <w:jc w:val="both"/>
    </w:pPr>
    <w:rPr>
      <w:rFonts w:ascii="Times New Roman" w:hAnsi="Times New Roman"/>
      <w:sz w:val="24"/>
    </w:rPr>
  </w:style>
  <w:style w:type="paragraph" w:styleId="Titre1">
    <w:name w:val="heading 1"/>
    <w:aliases w:val="Chapitre 1,1.1,CHAPITRE,1.1."/>
    <w:basedOn w:val="Paragraphedeliste"/>
    <w:next w:val="Normal"/>
    <w:link w:val="Titre1Car"/>
    <w:qFormat/>
    <w:rsid w:val="00E81014"/>
    <w:pPr>
      <w:keepNext/>
      <w:numPr>
        <w:numId w:val="1"/>
      </w:numPr>
      <w:spacing w:after="360"/>
      <w:jc w:val="center"/>
      <w:outlineLvl w:val="0"/>
    </w:pPr>
    <w:rPr>
      <w:b/>
    </w:rPr>
  </w:style>
  <w:style w:type="paragraph" w:styleId="Titre2">
    <w:name w:val="heading 2"/>
    <w:aliases w:val="1.1.1"/>
    <w:basedOn w:val="Titre1"/>
    <w:next w:val="Normal"/>
    <w:link w:val="Titre2Car"/>
    <w:unhideWhenUsed/>
    <w:qFormat/>
    <w:rsid w:val="00C43AA0"/>
    <w:pPr>
      <w:numPr>
        <w:ilvl w:val="1"/>
      </w:numPr>
      <w:spacing w:before="120" w:after="240"/>
      <w:contextualSpacing w:val="0"/>
      <w:outlineLvl w:val="1"/>
    </w:pPr>
  </w:style>
  <w:style w:type="paragraph" w:styleId="Titre3">
    <w:name w:val="heading 3"/>
    <w:aliases w:val="a)"/>
    <w:basedOn w:val="Titre2"/>
    <w:next w:val="Normal"/>
    <w:link w:val="Titre3Car"/>
    <w:uiPriority w:val="9"/>
    <w:unhideWhenUsed/>
    <w:qFormat/>
    <w:rsid w:val="000226FE"/>
    <w:pPr>
      <w:numPr>
        <w:ilvl w:val="2"/>
      </w:numPr>
      <w:spacing w:after="120"/>
      <w:outlineLvl w:val="2"/>
    </w:pPr>
    <w:rPr>
      <w:i/>
    </w:rPr>
  </w:style>
  <w:style w:type="paragraph" w:styleId="Titre4">
    <w:name w:val="heading 4"/>
    <w:aliases w:val="1.1.1.1"/>
    <w:basedOn w:val="Titre3"/>
    <w:next w:val="Normal"/>
    <w:link w:val="Titre4Car"/>
    <w:uiPriority w:val="9"/>
    <w:unhideWhenUsed/>
    <w:qFormat/>
    <w:rsid w:val="003226E9"/>
    <w:pPr>
      <w:numPr>
        <w:ilvl w:val="3"/>
      </w:numPr>
      <w:spacing w:before="240" w:after="240"/>
      <w:jc w:val="left"/>
      <w:outlineLvl w:val="3"/>
    </w:pPr>
    <w:rPr>
      <w:b w:val="0"/>
      <w:i w:val="0"/>
    </w:rPr>
  </w:style>
  <w:style w:type="paragraph" w:styleId="Titre5">
    <w:name w:val="heading 5"/>
    <w:aliases w:val="a."/>
    <w:basedOn w:val="Titre4"/>
    <w:next w:val="Normal"/>
    <w:link w:val="Titre5Car"/>
    <w:uiPriority w:val="9"/>
    <w:unhideWhenUsed/>
    <w:qFormat/>
    <w:rsid w:val="00617BCA"/>
    <w:pPr>
      <w:numPr>
        <w:ilvl w:val="4"/>
      </w:numPr>
      <w:outlineLvl w:val="4"/>
    </w:pPr>
    <w:rPr>
      <w:i/>
    </w:rPr>
  </w:style>
  <w:style w:type="paragraph" w:styleId="Titre6">
    <w:name w:val="heading 6"/>
    <w:aliases w:val="formule"/>
    <w:basedOn w:val="Titre5"/>
    <w:next w:val="Normal"/>
    <w:link w:val="Titre6Car"/>
    <w:uiPriority w:val="9"/>
    <w:unhideWhenUsed/>
    <w:qFormat/>
    <w:rsid w:val="005F4AB1"/>
    <w:pPr>
      <w:numPr>
        <w:ilvl w:val="5"/>
      </w:numPr>
      <w:spacing w:before="0" w:after="0"/>
      <w:jc w:val="right"/>
      <w:outlineLvl w:val="5"/>
    </w:pPr>
    <w:rPr>
      <w:rFonts w:eastAsiaTheme="minorEastAsia"/>
      <w:i w:val="0"/>
      <w:szCs w:val="20"/>
      <w:lang w:val="en-US" w:bidi="en-US"/>
    </w:rPr>
  </w:style>
  <w:style w:type="paragraph" w:styleId="Titre7">
    <w:name w:val="heading 7"/>
    <w:aliases w:val="Figure"/>
    <w:basedOn w:val="Titre6"/>
    <w:next w:val="Normal"/>
    <w:link w:val="Titre7Car"/>
    <w:autoRedefine/>
    <w:unhideWhenUsed/>
    <w:qFormat/>
    <w:rsid w:val="0038427D"/>
    <w:pPr>
      <w:keepNext w:val="0"/>
      <w:widowControl w:val="0"/>
      <w:numPr>
        <w:ilvl w:val="6"/>
      </w:numPr>
      <w:spacing w:before="120" w:after="240"/>
      <w:ind w:left="0"/>
      <w:jc w:val="center"/>
      <w:outlineLvl w:val="6"/>
    </w:pPr>
    <w:rPr>
      <w:i/>
      <w:lang w:val="fr-BE"/>
    </w:rPr>
  </w:style>
  <w:style w:type="paragraph" w:styleId="Titre8">
    <w:name w:val="heading 8"/>
    <w:aliases w:val="Tableau"/>
    <w:basedOn w:val="Normal"/>
    <w:next w:val="Normal"/>
    <w:link w:val="Titre8Car"/>
    <w:unhideWhenUsed/>
    <w:qFormat/>
    <w:rsid w:val="00B912D1"/>
    <w:pPr>
      <w:numPr>
        <w:ilvl w:val="7"/>
        <w:numId w:val="1"/>
      </w:numPr>
      <w:spacing w:before="200"/>
      <w:jc w:val="center"/>
      <w:outlineLvl w:val="7"/>
    </w:pPr>
    <w:rPr>
      <w:rFonts w:eastAsiaTheme="majorEastAsia" w:cs="Times New Roman"/>
      <w:i/>
      <w:color w:val="000000" w:themeColor="text1"/>
      <w:szCs w:val="20"/>
    </w:rPr>
  </w:style>
  <w:style w:type="paragraph" w:styleId="Titre9">
    <w:name w:val="heading 9"/>
    <w:basedOn w:val="Titre1"/>
    <w:next w:val="Normal"/>
    <w:link w:val="Titre9Car"/>
    <w:uiPriority w:val="9"/>
    <w:unhideWhenUsed/>
    <w:qFormat/>
    <w:rsid w:val="00E36D7E"/>
    <w:pPr>
      <w:keepNext w:val="0"/>
      <w:numPr>
        <w:numId w:val="0"/>
      </w:numPr>
      <w:spacing w:before="120" w:after="120"/>
      <w:jc w:val="left"/>
      <w:outlineLvl w:val="8"/>
    </w:pPr>
    <w:rPr>
      <w:b w:val="0"/>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99"/>
    <w:qFormat/>
    <w:rsid w:val="00CD0632"/>
    <w:pPr>
      <w:ind w:left="720"/>
      <w:contextualSpacing/>
    </w:pPr>
  </w:style>
  <w:style w:type="character" w:customStyle="1" w:styleId="ParagraphedelisteCar">
    <w:name w:val="Paragraphe de liste Car"/>
    <w:basedOn w:val="Policepardfaut"/>
    <w:link w:val="Paragraphedeliste"/>
    <w:uiPriority w:val="99"/>
    <w:rsid w:val="00876A16"/>
    <w:rPr>
      <w:rFonts w:ascii="Times New Roman" w:hAnsi="Times New Roman"/>
      <w:sz w:val="24"/>
    </w:rPr>
  </w:style>
  <w:style w:type="character" w:customStyle="1" w:styleId="Titre1Car">
    <w:name w:val="Titre 1 Car"/>
    <w:aliases w:val="Chapitre 1 Car,1.1 Car,CHAPITRE Car,1.1. Car"/>
    <w:basedOn w:val="Policepardfaut"/>
    <w:link w:val="Titre1"/>
    <w:rsid w:val="00E81014"/>
    <w:rPr>
      <w:rFonts w:ascii="Times New Roman" w:hAnsi="Times New Roman"/>
      <w:b/>
      <w:sz w:val="24"/>
    </w:rPr>
  </w:style>
  <w:style w:type="character" w:customStyle="1" w:styleId="Titre2Car">
    <w:name w:val="Titre 2 Car"/>
    <w:aliases w:val="1.1.1 Car"/>
    <w:basedOn w:val="Policepardfaut"/>
    <w:link w:val="Titre2"/>
    <w:rsid w:val="00C43AA0"/>
    <w:rPr>
      <w:rFonts w:ascii="Times New Roman" w:hAnsi="Times New Roman"/>
      <w:b/>
      <w:sz w:val="24"/>
    </w:rPr>
  </w:style>
  <w:style w:type="character" w:customStyle="1" w:styleId="Titre3Car">
    <w:name w:val="Titre 3 Car"/>
    <w:aliases w:val="a) Car"/>
    <w:basedOn w:val="Policepardfaut"/>
    <w:link w:val="Titre3"/>
    <w:uiPriority w:val="9"/>
    <w:qFormat/>
    <w:rsid w:val="000226FE"/>
    <w:rPr>
      <w:rFonts w:ascii="Times New Roman" w:hAnsi="Times New Roman"/>
      <w:b/>
      <w:i/>
      <w:sz w:val="24"/>
    </w:rPr>
  </w:style>
  <w:style w:type="character" w:customStyle="1" w:styleId="Titre4Car">
    <w:name w:val="Titre 4 Car"/>
    <w:aliases w:val="1.1.1.1 Car"/>
    <w:basedOn w:val="Policepardfaut"/>
    <w:link w:val="Titre4"/>
    <w:uiPriority w:val="9"/>
    <w:rsid w:val="003226E9"/>
    <w:rPr>
      <w:rFonts w:ascii="Times New Roman" w:hAnsi="Times New Roman"/>
      <w:sz w:val="24"/>
    </w:rPr>
  </w:style>
  <w:style w:type="character" w:customStyle="1" w:styleId="Titre5Car">
    <w:name w:val="Titre 5 Car"/>
    <w:aliases w:val="a. Car"/>
    <w:basedOn w:val="Policepardfaut"/>
    <w:link w:val="Titre5"/>
    <w:uiPriority w:val="9"/>
    <w:qFormat/>
    <w:rsid w:val="00617BCA"/>
    <w:rPr>
      <w:rFonts w:ascii="Times New Roman" w:hAnsi="Times New Roman"/>
      <w:i/>
      <w:sz w:val="24"/>
    </w:rPr>
  </w:style>
  <w:style w:type="character" w:customStyle="1" w:styleId="Titre6Car">
    <w:name w:val="Titre 6 Car"/>
    <w:aliases w:val="formule Car"/>
    <w:basedOn w:val="Policepardfaut"/>
    <w:link w:val="Titre6"/>
    <w:uiPriority w:val="9"/>
    <w:rsid w:val="005F4AB1"/>
    <w:rPr>
      <w:rFonts w:ascii="Times New Roman" w:eastAsiaTheme="minorEastAsia" w:hAnsi="Times New Roman"/>
      <w:sz w:val="24"/>
      <w:szCs w:val="20"/>
      <w:lang w:val="en-US" w:bidi="en-US"/>
    </w:rPr>
  </w:style>
  <w:style w:type="character" w:customStyle="1" w:styleId="Titre7Car">
    <w:name w:val="Titre 7 Car"/>
    <w:aliases w:val="Figure Car"/>
    <w:basedOn w:val="Policepardfaut"/>
    <w:link w:val="Titre7"/>
    <w:qFormat/>
    <w:rsid w:val="0038427D"/>
    <w:rPr>
      <w:rFonts w:ascii="Times New Roman" w:eastAsiaTheme="minorEastAsia" w:hAnsi="Times New Roman"/>
      <w:i/>
      <w:sz w:val="24"/>
      <w:szCs w:val="20"/>
      <w:lang w:val="fr-BE" w:bidi="en-US"/>
    </w:rPr>
  </w:style>
  <w:style w:type="character" w:customStyle="1" w:styleId="Titre8Car">
    <w:name w:val="Titre 8 Car"/>
    <w:aliases w:val="Tableau Car"/>
    <w:basedOn w:val="Policepardfaut"/>
    <w:link w:val="Titre8"/>
    <w:qFormat/>
    <w:rsid w:val="00B912D1"/>
    <w:rPr>
      <w:rFonts w:ascii="Times New Roman" w:eastAsiaTheme="majorEastAsia" w:hAnsi="Times New Roman" w:cs="Times New Roman"/>
      <w:i/>
      <w:color w:val="000000" w:themeColor="text1"/>
      <w:sz w:val="24"/>
      <w:szCs w:val="20"/>
    </w:rPr>
  </w:style>
  <w:style w:type="character" w:customStyle="1" w:styleId="Titre9Car">
    <w:name w:val="Titre 9 Car"/>
    <w:basedOn w:val="Policepardfaut"/>
    <w:link w:val="Titre9"/>
    <w:uiPriority w:val="9"/>
    <w:rsid w:val="00E36D7E"/>
    <w:rPr>
      <w:rFonts w:ascii="Times New Roman" w:hAnsi="Times New Roman"/>
      <w:i/>
      <w:sz w:val="24"/>
    </w:rPr>
  </w:style>
  <w:style w:type="character" w:styleId="Textedelespacerserv">
    <w:name w:val="Placeholder Text"/>
    <w:basedOn w:val="Policepardfaut"/>
    <w:uiPriority w:val="99"/>
    <w:semiHidden/>
    <w:rsid w:val="00E90F67"/>
    <w:rPr>
      <w:color w:val="808080"/>
    </w:rPr>
  </w:style>
  <w:style w:type="paragraph" w:styleId="Textedebulles">
    <w:name w:val="Balloon Text"/>
    <w:basedOn w:val="Normal"/>
    <w:link w:val="TextedebullesCar"/>
    <w:uiPriority w:val="99"/>
    <w:unhideWhenUsed/>
    <w:qFormat/>
    <w:rsid w:val="00E90F67"/>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E90F67"/>
    <w:rPr>
      <w:rFonts w:ascii="Tahoma" w:hAnsi="Tahoma" w:cs="Tahoma"/>
      <w:sz w:val="16"/>
      <w:szCs w:val="16"/>
    </w:rPr>
  </w:style>
  <w:style w:type="table" w:styleId="Grilledutableau">
    <w:name w:val="Table Grid"/>
    <w:basedOn w:val="TableauNormal"/>
    <w:uiPriority w:val="39"/>
    <w:qFormat/>
    <w:rsid w:val="007F1CC6"/>
    <w:pPr>
      <w:spacing w:line="240" w:lineRule="auto"/>
      <w:jc w:val="both"/>
    </w:pPr>
    <w:rPr>
      <w:rFonts w:eastAsiaTheme="minorEastAsia"/>
      <w:sz w:val="20"/>
      <w:szCs w:val="20"/>
      <w:lang w:val="en-US"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ansinterligne">
    <w:name w:val="No Spacing"/>
    <w:aliases w:val="chapitre,Annexe"/>
    <w:link w:val="SansinterligneCar"/>
    <w:uiPriority w:val="1"/>
    <w:qFormat/>
    <w:rsid w:val="0004437F"/>
    <w:pPr>
      <w:spacing w:line="240" w:lineRule="auto"/>
      <w:jc w:val="both"/>
    </w:pPr>
    <w:rPr>
      <w:rFonts w:ascii="Times New Roman" w:hAnsi="Times New Roman"/>
      <w:sz w:val="24"/>
    </w:rPr>
  </w:style>
  <w:style w:type="character" w:customStyle="1" w:styleId="SansinterligneCar">
    <w:name w:val="Sans interligne Car"/>
    <w:aliases w:val="chapitre Car,Annexe Car"/>
    <w:basedOn w:val="Policepardfaut"/>
    <w:link w:val="Sansinterligne"/>
    <w:uiPriority w:val="1"/>
    <w:qFormat/>
    <w:rsid w:val="002A51FD"/>
    <w:rPr>
      <w:rFonts w:ascii="Times New Roman" w:hAnsi="Times New Roman"/>
      <w:sz w:val="24"/>
    </w:rPr>
  </w:style>
  <w:style w:type="paragraph" w:styleId="Corpsdetexte2">
    <w:name w:val="Body Text 2"/>
    <w:basedOn w:val="Normal"/>
    <w:link w:val="Corpsdetexte2Car"/>
    <w:uiPriority w:val="99"/>
    <w:semiHidden/>
    <w:qFormat/>
    <w:rsid w:val="00BB2764"/>
    <w:pPr>
      <w:tabs>
        <w:tab w:val="left" w:pos="-1560"/>
        <w:tab w:val="left" w:pos="0"/>
      </w:tabs>
    </w:pPr>
    <w:rPr>
      <w:rFonts w:eastAsia="Times New Roman" w:cs="Times New Roman"/>
      <w:i/>
      <w:color w:val="0000FF"/>
      <w:szCs w:val="20"/>
      <w:lang w:eastAsia="fr-FR"/>
    </w:rPr>
  </w:style>
  <w:style w:type="character" w:customStyle="1" w:styleId="Corpsdetexte2Car">
    <w:name w:val="Corps de texte 2 Car"/>
    <w:basedOn w:val="Policepardfaut"/>
    <w:link w:val="Corpsdetexte2"/>
    <w:uiPriority w:val="99"/>
    <w:semiHidden/>
    <w:qFormat/>
    <w:rsid w:val="00BB2764"/>
    <w:rPr>
      <w:rFonts w:ascii="Times New Roman" w:eastAsia="Times New Roman" w:hAnsi="Times New Roman" w:cs="Times New Roman"/>
      <w:i/>
      <w:color w:val="0000FF"/>
      <w:sz w:val="24"/>
      <w:szCs w:val="20"/>
      <w:lang w:eastAsia="fr-FR"/>
    </w:rPr>
  </w:style>
  <w:style w:type="paragraph" w:styleId="En-tte">
    <w:name w:val="header"/>
    <w:basedOn w:val="Normal"/>
    <w:link w:val="En-tteCar"/>
    <w:uiPriority w:val="99"/>
    <w:unhideWhenUsed/>
    <w:rsid w:val="00C57AFE"/>
    <w:pPr>
      <w:tabs>
        <w:tab w:val="center" w:pos="4536"/>
        <w:tab w:val="right" w:pos="9072"/>
      </w:tabs>
      <w:spacing w:line="240" w:lineRule="auto"/>
    </w:pPr>
  </w:style>
  <w:style w:type="character" w:customStyle="1" w:styleId="En-tteCar">
    <w:name w:val="En-tête Car"/>
    <w:basedOn w:val="Policepardfaut"/>
    <w:link w:val="En-tte"/>
    <w:uiPriority w:val="99"/>
    <w:rsid w:val="00C57AFE"/>
    <w:rPr>
      <w:rFonts w:ascii="Times New Roman" w:hAnsi="Times New Roman"/>
      <w:sz w:val="24"/>
    </w:rPr>
  </w:style>
  <w:style w:type="paragraph" w:styleId="Pieddepage">
    <w:name w:val="footer"/>
    <w:basedOn w:val="Normal"/>
    <w:link w:val="PieddepageCar"/>
    <w:uiPriority w:val="99"/>
    <w:unhideWhenUsed/>
    <w:qFormat/>
    <w:rsid w:val="00C57AFE"/>
    <w:pPr>
      <w:tabs>
        <w:tab w:val="center" w:pos="4536"/>
        <w:tab w:val="right" w:pos="9072"/>
      </w:tabs>
      <w:spacing w:line="240" w:lineRule="auto"/>
    </w:pPr>
  </w:style>
  <w:style w:type="character" w:customStyle="1" w:styleId="PieddepageCar">
    <w:name w:val="Pied de page Car"/>
    <w:basedOn w:val="Policepardfaut"/>
    <w:link w:val="Pieddepage"/>
    <w:uiPriority w:val="99"/>
    <w:qFormat/>
    <w:rsid w:val="00C57AFE"/>
    <w:rPr>
      <w:rFonts w:ascii="Times New Roman" w:hAnsi="Times New Roman"/>
      <w:sz w:val="24"/>
    </w:rPr>
  </w:style>
  <w:style w:type="character" w:styleId="Lienhypertexte">
    <w:name w:val="Hyperlink"/>
    <w:basedOn w:val="Policepardfaut"/>
    <w:uiPriority w:val="99"/>
    <w:unhideWhenUsed/>
    <w:qFormat/>
    <w:rsid w:val="00A84BC1"/>
    <w:rPr>
      <w:color w:val="0000FF" w:themeColor="hyperlink"/>
      <w:u w:val="single"/>
    </w:rPr>
  </w:style>
  <w:style w:type="paragraph" w:styleId="TM1">
    <w:name w:val="toc 1"/>
    <w:basedOn w:val="Normal"/>
    <w:next w:val="Normal"/>
    <w:autoRedefine/>
    <w:uiPriority w:val="39"/>
    <w:unhideWhenUsed/>
    <w:qFormat/>
    <w:rsid w:val="00627D3E"/>
    <w:pPr>
      <w:tabs>
        <w:tab w:val="right" w:leader="dot" w:pos="9486"/>
      </w:tabs>
      <w:jc w:val="left"/>
    </w:pPr>
    <w:rPr>
      <w:b/>
      <w:sz w:val="22"/>
    </w:rPr>
  </w:style>
  <w:style w:type="paragraph" w:styleId="TM2">
    <w:name w:val="toc 2"/>
    <w:basedOn w:val="Normal"/>
    <w:next w:val="Normal"/>
    <w:autoRedefine/>
    <w:uiPriority w:val="39"/>
    <w:unhideWhenUsed/>
    <w:qFormat/>
    <w:rsid w:val="00F9255D"/>
    <w:pPr>
      <w:tabs>
        <w:tab w:val="right" w:leader="dot" w:pos="9486"/>
      </w:tabs>
      <w:spacing w:after="100"/>
      <w:ind w:left="240"/>
    </w:pPr>
    <w:rPr>
      <w:b/>
      <w:sz w:val="22"/>
    </w:rPr>
  </w:style>
  <w:style w:type="paragraph" w:styleId="TM3">
    <w:name w:val="toc 3"/>
    <w:basedOn w:val="Normal"/>
    <w:next w:val="Normal"/>
    <w:autoRedefine/>
    <w:uiPriority w:val="39"/>
    <w:unhideWhenUsed/>
    <w:qFormat/>
    <w:rsid w:val="00A84BC1"/>
    <w:pPr>
      <w:spacing w:after="100"/>
      <w:ind w:left="480"/>
    </w:pPr>
    <w:rPr>
      <w:b/>
      <w:i/>
      <w:sz w:val="22"/>
    </w:rPr>
  </w:style>
  <w:style w:type="paragraph" w:styleId="TM4">
    <w:name w:val="toc 4"/>
    <w:basedOn w:val="Normal"/>
    <w:next w:val="Normal"/>
    <w:autoRedefine/>
    <w:uiPriority w:val="39"/>
    <w:unhideWhenUsed/>
    <w:qFormat/>
    <w:rsid w:val="00A84BC1"/>
    <w:pPr>
      <w:spacing w:after="100"/>
      <w:ind w:left="720"/>
    </w:pPr>
    <w:rPr>
      <w:sz w:val="22"/>
    </w:rPr>
  </w:style>
  <w:style w:type="paragraph" w:styleId="TM5">
    <w:name w:val="toc 5"/>
    <w:basedOn w:val="Normal"/>
    <w:next w:val="Normal"/>
    <w:autoRedefine/>
    <w:uiPriority w:val="39"/>
    <w:unhideWhenUsed/>
    <w:qFormat/>
    <w:rsid w:val="00A84BC1"/>
    <w:pPr>
      <w:spacing w:after="100"/>
      <w:ind w:left="960"/>
    </w:pPr>
    <w:rPr>
      <w:i/>
      <w:sz w:val="22"/>
    </w:rPr>
  </w:style>
  <w:style w:type="paragraph" w:customStyle="1" w:styleId="titre20">
    <w:name w:val="titre 2"/>
    <w:basedOn w:val="Titre2"/>
    <w:link w:val="titre2Car0"/>
    <w:qFormat/>
    <w:rsid w:val="00DC13DB"/>
    <w:pPr>
      <w:jc w:val="left"/>
    </w:pPr>
  </w:style>
  <w:style w:type="character" w:customStyle="1" w:styleId="titre2Car0">
    <w:name w:val="titre 2 Car"/>
    <w:basedOn w:val="Titre1Car"/>
    <w:link w:val="titre20"/>
    <w:rsid w:val="00DC13DB"/>
    <w:rPr>
      <w:rFonts w:ascii="Times New Roman" w:hAnsi="Times New Roman"/>
      <w:b/>
      <w:sz w:val="24"/>
    </w:rPr>
  </w:style>
  <w:style w:type="paragraph" w:customStyle="1" w:styleId="titre30">
    <w:name w:val="titre 3"/>
    <w:basedOn w:val="Titre3"/>
    <w:link w:val="titre3Car0"/>
    <w:qFormat/>
    <w:rsid w:val="00643730"/>
    <w:pPr>
      <w:jc w:val="left"/>
    </w:pPr>
    <w:rPr>
      <w:rFonts w:cs="Times New Roman"/>
      <w:snapToGrid w:val="0"/>
      <w:w w:val="0"/>
      <w:szCs w:val="24"/>
    </w:rPr>
  </w:style>
  <w:style w:type="character" w:customStyle="1" w:styleId="titre3Car0">
    <w:name w:val="titre 3 Car"/>
    <w:basedOn w:val="Policepardfaut"/>
    <w:link w:val="titre30"/>
    <w:qFormat/>
    <w:rsid w:val="00643730"/>
    <w:rPr>
      <w:rFonts w:ascii="Times New Roman" w:hAnsi="Times New Roman" w:cs="Times New Roman"/>
      <w:b/>
      <w:i/>
      <w:snapToGrid w:val="0"/>
      <w:w w:val="0"/>
      <w:sz w:val="24"/>
      <w:szCs w:val="24"/>
    </w:rPr>
  </w:style>
  <w:style w:type="paragraph" w:customStyle="1" w:styleId="titre40">
    <w:name w:val="titre 4"/>
    <w:basedOn w:val="Normal"/>
    <w:link w:val="titre4Car0"/>
    <w:rsid w:val="00F47F25"/>
    <w:pPr>
      <w:spacing w:before="120" w:after="120"/>
    </w:pPr>
    <w:rPr>
      <w:rFonts w:eastAsia="Times New Roman" w:cs="Times New Roman"/>
      <w:szCs w:val="24"/>
      <w:lang w:eastAsia="fr-FR"/>
    </w:rPr>
  </w:style>
  <w:style w:type="character" w:customStyle="1" w:styleId="titre4Car0">
    <w:name w:val="titre 4 Car"/>
    <w:basedOn w:val="Policepardfaut"/>
    <w:link w:val="titre40"/>
    <w:rsid w:val="00F47F25"/>
    <w:rPr>
      <w:rFonts w:ascii="Times New Roman" w:eastAsia="Times New Roman" w:hAnsi="Times New Roman" w:cs="Times New Roman"/>
      <w:sz w:val="24"/>
      <w:szCs w:val="24"/>
      <w:lang w:eastAsia="fr-FR"/>
    </w:rPr>
  </w:style>
  <w:style w:type="paragraph" w:customStyle="1" w:styleId="titre10">
    <w:name w:val="titre 1"/>
    <w:basedOn w:val="Sansinterligne"/>
    <w:link w:val="titre1Car0"/>
    <w:qFormat/>
    <w:rsid w:val="002A51FD"/>
    <w:pPr>
      <w:spacing w:after="240" w:line="360" w:lineRule="auto"/>
    </w:pPr>
    <w:rPr>
      <w:rFonts w:cs="Times New Roman"/>
      <w:b/>
      <w:szCs w:val="24"/>
    </w:rPr>
  </w:style>
  <w:style w:type="character" w:customStyle="1" w:styleId="titre1Car0">
    <w:name w:val="titre 1 Car"/>
    <w:basedOn w:val="SansinterligneCar"/>
    <w:link w:val="titre10"/>
    <w:qFormat/>
    <w:rsid w:val="002A51FD"/>
    <w:rPr>
      <w:rFonts w:ascii="Times New Roman" w:hAnsi="Times New Roman" w:cs="Times New Roman"/>
      <w:b/>
      <w:sz w:val="24"/>
      <w:szCs w:val="24"/>
    </w:rPr>
  </w:style>
  <w:style w:type="paragraph" w:customStyle="1" w:styleId="quations">
    <w:name w:val="équations"/>
    <w:basedOn w:val="Sansinterligne"/>
    <w:link w:val="quationsCar"/>
    <w:qFormat/>
    <w:rsid w:val="002A51FD"/>
    <w:pPr>
      <w:spacing w:before="120" w:after="120" w:line="360" w:lineRule="auto"/>
      <w:jc w:val="right"/>
    </w:pPr>
    <w:rPr>
      <w:rFonts w:ascii="Cambria Math" w:hAnsi="Cambria Math" w:cs="Times New Roman"/>
      <w:i/>
      <w:szCs w:val="24"/>
    </w:rPr>
  </w:style>
  <w:style w:type="character" w:customStyle="1" w:styleId="quationsCar">
    <w:name w:val="équations Car"/>
    <w:basedOn w:val="SansinterligneCar"/>
    <w:link w:val="quations"/>
    <w:qFormat/>
    <w:rsid w:val="002A51FD"/>
    <w:rPr>
      <w:rFonts w:ascii="Cambria Math" w:hAnsi="Cambria Math" w:cs="Times New Roman"/>
      <w:i/>
      <w:sz w:val="24"/>
      <w:szCs w:val="24"/>
    </w:rPr>
  </w:style>
  <w:style w:type="paragraph" w:styleId="Explorateurdedocuments">
    <w:name w:val="Document Map"/>
    <w:basedOn w:val="Normal"/>
    <w:link w:val="ExplorateurdedocumentsCar"/>
    <w:uiPriority w:val="99"/>
    <w:unhideWhenUsed/>
    <w:rsid w:val="00DF7555"/>
    <w:pPr>
      <w:spacing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qFormat/>
    <w:rsid w:val="00DF7555"/>
    <w:rPr>
      <w:rFonts w:ascii="Tahoma" w:hAnsi="Tahoma" w:cs="Tahoma"/>
      <w:sz w:val="16"/>
      <w:szCs w:val="16"/>
    </w:rPr>
  </w:style>
  <w:style w:type="paragraph" w:styleId="En-ttedetabledesmatires">
    <w:name w:val="TOC Heading"/>
    <w:basedOn w:val="Titre1"/>
    <w:next w:val="Normal"/>
    <w:uiPriority w:val="39"/>
    <w:unhideWhenUsed/>
    <w:qFormat/>
    <w:rsid w:val="002D0FC4"/>
    <w:pPr>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 w:val="28"/>
      <w:szCs w:val="28"/>
    </w:rPr>
  </w:style>
  <w:style w:type="paragraph" w:customStyle="1" w:styleId="lohateny2">
    <w:name w:val="lohateny 2"/>
    <w:basedOn w:val="Titre1"/>
    <w:link w:val="lohateny2Car"/>
    <w:qFormat/>
    <w:rsid w:val="003B62BD"/>
    <w:pPr>
      <w:numPr>
        <w:numId w:val="0"/>
      </w:numPr>
      <w:spacing w:before="240" w:after="120"/>
      <w:contextualSpacing w:val="0"/>
      <w:jc w:val="both"/>
    </w:pPr>
    <w:rPr>
      <w:rFonts w:eastAsia="Times New Roman" w:cs="Times New Roman"/>
      <w:bCs/>
      <w:color w:val="000000"/>
      <w:szCs w:val="24"/>
      <w:lang w:eastAsia="fr-FR"/>
    </w:rPr>
  </w:style>
  <w:style w:type="character" w:customStyle="1" w:styleId="lohateny2Car">
    <w:name w:val="lohateny 2 Car"/>
    <w:basedOn w:val="Titre1Car"/>
    <w:link w:val="lohateny2"/>
    <w:rsid w:val="003B62BD"/>
    <w:rPr>
      <w:rFonts w:ascii="Times New Roman" w:eastAsia="Times New Roman" w:hAnsi="Times New Roman" w:cs="Times New Roman"/>
      <w:b/>
      <w:bCs/>
      <w:color w:val="000000"/>
      <w:sz w:val="24"/>
      <w:szCs w:val="24"/>
      <w:lang w:eastAsia="fr-FR"/>
    </w:rPr>
  </w:style>
  <w:style w:type="paragraph" w:customStyle="1" w:styleId="lohateny1">
    <w:name w:val="lohateny 1"/>
    <w:basedOn w:val="Sansinterligne"/>
    <w:link w:val="lohateny1Car"/>
    <w:qFormat/>
    <w:rsid w:val="003B62BD"/>
    <w:pPr>
      <w:spacing w:after="240" w:line="360" w:lineRule="auto"/>
    </w:pPr>
    <w:rPr>
      <w:rFonts w:cs="Times New Roman"/>
      <w:b/>
      <w:szCs w:val="24"/>
    </w:rPr>
  </w:style>
  <w:style w:type="character" w:customStyle="1" w:styleId="lohateny1Car">
    <w:name w:val="lohateny 1 Car"/>
    <w:basedOn w:val="SansinterligneCar"/>
    <w:link w:val="lohateny1"/>
    <w:qFormat/>
    <w:rsid w:val="003B62BD"/>
    <w:rPr>
      <w:rFonts w:ascii="Times New Roman" w:hAnsi="Times New Roman" w:cs="Times New Roman"/>
      <w:b/>
      <w:sz w:val="24"/>
      <w:szCs w:val="24"/>
    </w:rPr>
  </w:style>
  <w:style w:type="paragraph" w:customStyle="1" w:styleId="lohateny3">
    <w:name w:val="lohateny 3"/>
    <w:basedOn w:val="Normal"/>
    <w:link w:val="lohateny3Car"/>
    <w:qFormat/>
    <w:rsid w:val="003B62BD"/>
    <w:pPr>
      <w:spacing w:before="120" w:after="120"/>
    </w:pPr>
    <w:rPr>
      <w:rFonts w:eastAsia="Times New Roman" w:cs="Times New Roman"/>
      <w:b/>
      <w:i/>
      <w:szCs w:val="24"/>
      <w:lang w:eastAsia="fr-FR"/>
    </w:rPr>
  </w:style>
  <w:style w:type="character" w:customStyle="1" w:styleId="lohateny3Car">
    <w:name w:val="lohateny 3 Car"/>
    <w:basedOn w:val="Policepardfaut"/>
    <w:link w:val="lohateny3"/>
    <w:qFormat/>
    <w:rsid w:val="003B62BD"/>
    <w:rPr>
      <w:rFonts w:ascii="Times New Roman" w:eastAsia="Times New Roman" w:hAnsi="Times New Roman" w:cs="Times New Roman"/>
      <w:b/>
      <w:i/>
      <w:sz w:val="24"/>
      <w:szCs w:val="24"/>
      <w:lang w:eastAsia="fr-FR"/>
    </w:rPr>
  </w:style>
  <w:style w:type="paragraph" w:customStyle="1" w:styleId="lohateny4">
    <w:name w:val="lohateny 4"/>
    <w:basedOn w:val="Normal"/>
    <w:link w:val="lohateny4Car"/>
    <w:qFormat/>
    <w:rsid w:val="003B62BD"/>
    <w:pPr>
      <w:spacing w:before="120" w:after="120"/>
    </w:pPr>
    <w:rPr>
      <w:rFonts w:eastAsia="Times New Roman" w:cs="Times New Roman"/>
      <w:szCs w:val="24"/>
      <w:lang w:eastAsia="fr-FR"/>
    </w:rPr>
  </w:style>
  <w:style w:type="character" w:customStyle="1" w:styleId="lohateny4Car">
    <w:name w:val="lohateny 4 Car"/>
    <w:basedOn w:val="Policepardfaut"/>
    <w:link w:val="lohateny4"/>
    <w:rsid w:val="003B62BD"/>
    <w:rPr>
      <w:rFonts w:ascii="Times New Roman" w:eastAsia="Times New Roman" w:hAnsi="Times New Roman" w:cs="Times New Roman"/>
      <w:sz w:val="24"/>
      <w:szCs w:val="24"/>
      <w:lang w:eastAsia="fr-FR"/>
    </w:rPr>
  </w:style>
  <w:style w:type="paragraph" w:styleId="TM6">
    <w:name w:val="toc 6"/>
    <w:basedOn w:val="Normal"/>
    <w:next w:val="Normal"/>
    <w:autoRedefine/>
    <w:uiPriority w:val="39"/>
    <w:unhideWhenUsed/>
    <w:qFormat/>
    <w:rsid w:val="00DF6BC1"/>
    <w:pPr>
      <w:spacing w:after="100" w:line="276" w:lineRule="auto"/>
      <w:ind w:left="110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qFormat/>
    <w:rsid w:val="00DF6BC1"/>
    <w:pPr>
      <w:spacing w:after="100" w:line="276" w:lineRule="auto"/>
      <w:ind w:left="132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qFormat/>
    <w:rsid w:val="00DF6BC1"/>
    <w:pPr>
      <w:spacing w:after="100" w:line="276" w:lineRule="auto"/>
      <w:ind w:left="154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DF6BC1"/>
    <w:pPr>
      <w:spacing w:after="100" w:line="276" w:lineRule="auto"/>
      <w:ind w:left="1760"/>
      <w:jc w:val="left"/>
    </w:pPr>
    <w:rPr>
      <w:rFonts w:asciiTheme="minorHAnsi" w:eastAsiaTheme="minorEastAsia" w:hAnsiTheme="minorHAnsi"/>
      <w:sz w:val="22"/>
      <w:lang w:eastAsia="fr-FR"/>
    </w:rPr>
  </w:style>
  <w:style w:type="paragraph" w:customStyle="1" w:styleId="annexe2">
    <w:name w:val="annexe2"/>
    <w:basedOn w:val="Titre2"/>
    <w:link w:val="annexe2Car"/>
    <w:qFormat/>
    <w:rsid w:val="00D32099"/>
    <w:pPr>
      <w:numPr>
        <w:ilvl w:val="0"/>
        <w:numId w:val="0"/>
      </w:numPr>
      <w:ind w:left="1440" w:hanging="360"/>
      <w:jc w:val="both"/>
    </w:pPr>
  </w:style>
  <w:style w:type="character" w:customStyle="1" w:styleId="annexe2Car">
    <w:name w:val="annexe2 Car"/>
    <w:basedOn w:val="Titre2Car"/>
    <w:link w:val="annexe2"/>
    <w:rsid w:val="00D32099"/>
    <w:rPr>
      <w:rFonts w:ascii="Times New Roman" w:hAnsi="Times New Roman"/>
      <w:b/>
      <w:sz w:val="24"/>
    </w:rPr>
  </w:style>
  <w:style w:type="paragraph" w:customStyle="1" w:styleId="annexe3">
    <w:name w:val="annexe3"/>
    <w:basedOn w:val="Titre3"/>
    <w:link w:val="annexe3Car"/>
    <w:qFormat/>
    <w:rsid w:val="00D32099"/>
    <w:pPr>
      <w:numPr>
        <w:ilvl w:val="0"/>
        <w:numId w:val="0"/>
      </w:numPr>
      <w:jc w:val="both"/>
    </w:pPr>
  </w:style>
  <w:style w:type="character" w:customStyle="1" w:styleId="annexe3Car">
    <w:name w:val="annexe3 Car"/>
    <w:basedOn w:val="Titre3Car"/>
    <w:link w:val="annexe3"/>
    <w:rsid w:val="00D32099"/>
    <w:rPr>
      <w:rFonts w:ascii="Times New Roman" w:hAnsi="Times New Roman"/>
      <w:b/>
      <w:i/>
      <w:sz w:val="24"/>
    </w:rPr>
  </w:style>
  <w:style w:type="paragraph" w:styleId="Lgende">
    <w:name w:val="caption"/>
    <w:basedOn w:val="Normal"/>
    <w:next w:val="Normal"/>
    <w:uiPriority w:val="35"/>
    <w:unhideWhenUsed/>
    <w:qFormat/>
    <w:rsid w:val="00B07EF8"/>
    <w:pPr>
      <w:spacing w:after="200" w:line="240" w:lineRule="auto"/>
    </w:pPr>
    <w:rPr>
      <w:rFonts w:eastAsia="Calibri" w:cs="Times New Roman"/>
      <w:b/>
      <w:bCs/>
      <w:color w:val="4F81BD" w:themeColor="accent1"/>
      <w:sz w:val="18"/>
      <w:szCs w:val="18"/>
    </w:rPr>
  </w:style>
  <w:style w:type="paragraph" w:styleId="Retraitcorpsdetexte">
    <w:name w:val="Body Text Indent"/>
    <w:basedOn w:val="Normal"/>
    <w:link w:val="RetraitcorpsdetexteCar"/>
    <w:uiPriority w:val="99"/>
    <w:unhideWhenUsed/>
    <w:rsid w:val="00071936"/>
    <w:pPr>
      <w:spacing w:after="120"/>
      <w:ind w:left="283"/>
    </w:pPr>
  </w:style>
  <w:style w:type="character" w:customStyle="1" w:styleId="RetraitcorpsdetexteCar">
    <w:name w:val="Retrait corps de texte Car"/>
    <w:basedOn w:val="Policepardfaut"/>
    <w:link w:val="Retraitcorpsdetexte"/>
    <w:uiPriority w:val="99"/>
    <w:semiHidden/>
    <w:rsid w:val="00071936"/>
    <w:rPr>
      <w:rFonts w:ascii="Times New Roman" w:hAnsi="Times New Roman"/>
      <w:sz w:val="24"/>
    </w:rPr>
  </w:style>
  <w:style w:type="paragraph" w:styleId="Titre">
    <w:name w:val="Title"/>
    <w:basedOn w:val="Normal"/>
    <w:link w:val="TitreCar"/>
    <w:uiPriority w:val="99"/>
    <w:qFormat/>
    <w:rsid w:val="00071936"/>
    <w:pPr>
      <w:jc w:val="left"/>
      <w:outlineLvl w:val="0"/>
    </w:pPr>
    <w:rPr>
      <w:rFonts w:eastAsia="Times New Roman" w:cs="Times New Roman"/>
      <w:b/>
      <w:kern w:val="28"/>
      <w:szCs w:val="20"/>
      <w:lang w:eastAsia="fr-FR"/>
    </w:rPr>
  </w:style>
  <w:style w:type="character" w:customStyle="1" w:styleId="TitreCar">
    <w:name w:val="Titre Car"/>
    <w:basedOn w:val="Policepardfaut"/>
    <w:link w:val="Titre"/>
    <w:uiPriority w:val="99"/>
    <w:qFormat/>
    <w:rsid w:val="00071936"/>
    <w:rPr>
      <w:rFonts w:ascii="Times New Roman" w:eastAsia="Times New Roman" w:hAnsi="Times New Roman" w:cs="Times New Roman"/>
      <w:b/>
      <w:kern w:val="28"/>
      <w:sz w:val="24"/>
      <w:szCs w:val="20"/>
      <w:lang w:eastAsia="fr-FR"/>
    </w:rPr>
  </w:style>
  <w:style w:type="paragraph" w:customStyle="1" w:styleId="mems2">
    <w:name w:val="mems2"/>
    <w:basedOn w:val="Normal"/>
    <w:link w:val="mems2Car"/>
    <w:qFormat/>
    <w:rsid w:val="00AA5F9A"/>
    <w:pPr>
      <w:widowControl w:val="0"/>
      <w:shd w:val="clear" w:color="auto" w:fill="FFFFFF"/>
      <w:autoSpaceDE w:val="0"/>
      <w:autoSpaceDN w:val="0"/>
      <w:adjustRightInd w:val="0"/>
      <w:spacing w:before="120"/>
      <w:ind w:left="19" w:right="5"/>
      <w:textAlignment w:val="baseline"/>
    </w:pPr>
    <w:rPr>
      <w:rFonts w:eastAsiaTheme="minorEastAsia" w:cs="Times New Roman"/>
      <w:szCs w:val="24"/>
      <w:lang w:eastAsia="fr-FR"/>
    </w:rPr>
  </w:style>
  <w:style w:type="character" w:customStyle="1" w:styleId="mems2Car">
    <w:name w:val="mems2 Car"/>
    <w:basedOn w:val="Policepardfaut"/>
    <w:link w:val="mems2"/>
    <w:qFormat/>
    <w:rsid w:val="00AA5F9A"/>
    <w:rPr>
      <w:rFonts w:ascii="Times New Roman" w:eastAsiaTheme="minorEastAsia" w:hAnsi="Times New Roman" w:cs="Times New Roman"/>
      <w:sz w:val="24"/>
      <w:szCs w:val="24"/>
      <w:shd w:val="clear" w:color="auto" w:fill="FFFFFF"/>
      <w:lang w:eastAsia="fr-FR"/>
    </w:rPr>
  </w:style>
  <w:style w:type="table" w:customStyle="1" w:styleId="Grilledutableau1">
    <w:name w:val="Grille du tableau1"/>
    <w:basedOn w:val="TableauNormal"/>
    <w:next w:val="Grilledutableau"/>
    <w:uiPriority w:val="59"/>
    <w:rsid w:val="00E80F1D"/>
    <w:pPr>
      <w:spacing w:line="240" w:lineRule="auto"/>
      <w:jc w:val="both"/>
    </w:pPr>
    <w:rPr>
      <w:rFonts w:eastAsiaTheme="minorEastAsia"/>
      <w:sz w:val="20"/>
      <w:szCs w:val="20"/>
      <w:lang w:val="en-US"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desillustrations">
    <w:name w:val="table of figures"/>
    <w:basedOn w:val="Normal"/>
    <w:next w:val="Normal"/>
    <w:uiPriority w:val="99"/>
    <w:unhideWhenUsed/>
    <w:rsid w:val="00E80F1D"/>
  </w:style>
  <w:style w:type="paragraph" w:styleId="PrformatHTML">
    <w:name w:val="HTML Preformatted"/>
    <w:basedOn w:val="Normal"/>
    <w:link w:val="PrformatHTMLCar"/>
    <w:uiPriority w:val="99"/>
    <w:unhideWhenUsed/>
    <w:qFormat/>
    <w:rsid w:val="00E80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fr-BE" w:eastAsia="fr-BE"/>
    </w:rPr>
  </w:style>
  <w:style w:type="character" w:customStyle="1" w:styleId="PrformatHTMLCar">
    <w:name w:val="Préformaté HTML Car"/>
    <w:basedOn w:val="Policepardfaut"/>
    <w:link w:val="PrformatHTML"/>
    <w:uiPriority w:val="99"/>
    <w:rsid w:val="00E80F1D"/>
    <w:rPr>
      <w:rFonts w:ascii="Courier New" w:eastAsia="Times New Roman" w:hAnsi="Courier New" w:cs="Courier New"/>
      <w:sz w:val="20"/>
      <w:szCs w:val="20"/>
      <w:lang w:val="fr-BE" w:eastAsia="fr-BE"/>
    </w:rPr>
  </w:style>
  <w:style w:type="paragraph" w:customStyle="1" w:styleId="Style1">
    <w:name w:val="Style1"/>
    <w:basedOn w:val="Retraitcorpsdetexte2"/>
    <w:uiPriority w:val="99"/>
    <w:qFormat/>
    <w:rsid w:val="00E80F1D"/>
    <w:pPr>
      <w:numPr>
        <w:ilvl w:val="1"/>
        <w:numId w:val="2"/>
      </w:numPr>
      <w:spacing w:after="0" w:line="360" w:lineRule="auto"/>
      <w:ind w:left="0" w:firstLine="0"/>
    </w:pPr>
    <w:rPr>
      <w:rFonts w:eastAsia="Times New Roman" w:cs="Times New Roman"/>
      <w:b/>
      <w:i/>
      <w:color w:val="000000" w:themeColor="text1"/>
      <w:szCs w:val="20"/>
      <w:lang w:eastAsia="fr-FR"/>
    </w:rPr>
  </w:style>
  <w:style w:type="paragraph" w:styleId="Retraitcorpsdetexte2">
    <w:name w:val="Body Text Indent 2"/>
    <w:basedOn w:val="Normal"/>
    <w:link w:val="Retraitcorpsdetexte2Car"/>
    <w:uiPriority w:val="99"/>
    <w:semiHidden/>
    <w:unhideWhenUsed/>
    <w:rsid w:val="00E80F1D"/>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E80F1D"/>
    <w:rPr>
      <w:rFonts w:ascii="Times New Roman" w:hAnsi="Times New Roman"/>
      <w:sz w:val="24"/>
    </w:rPr>
  </w:style>
  <w:style w:type="paragraph" w:customStyle="1" w:styleId="Style2">
    <w:name w:val="Style2"/>
    <w:basedOn w:val="Normal"/>
    <w:uiPriority w:val="99"/>
    <w:qFormat/>
    <w:rsid w:val="00E80F1D"/>
    <w:pPr>
      <w:numPr>
        <w:ilvl w:val="3"/>
        <w:numId w:val="2"/>
      </w:numPr>
    </w:pPr>
    <w:rPr>
      <w:rFonts w:eastAsia="Times New Roman" w:cs="Times New Roman"/>
      <w:i/>
      <w:szCs w:val="20"/>
      <w:lang w:eastAsia="fr-FR"/>
    </w:rPr>
  </w:style>
  <w:style w:type="character" w:customStyle="1" w:styleId="st">
    <w:name w:val="st"/>
    <w:basedOn w:val="Policepardfaut"/>
    <w:rsid w:val="00E80F1D"/>
  </w:style>
  <w:style w:type="paragraph" w:styleId="Notedebasdepage">
    <w:name w:val="footnote text"/>
    <w:basedOn w:val="Normal"/>
    <w:link w:val="NotedebasdepageCar"/>
    <w:uiPriority w:val="99"/>
    <w:semiHidden/>
    <w:unhideWhenUsed/>
    <w:rsid w:val="00E80F1D"/>
    <w:pPr>
      <w:spacing w:line="240" w:lineRule="auto"/>
    </w:pPr>
    <w:rPr>
      <w:sz w:val="20"/>
      <w:szCs w:val="20"/>
    </w:rPr>
  </w:style>
  <w:style w:type="character" w:customStyle="1" w:styleId="NotedebasdepageCar">
    <w:name w:val="Note de bas de page Car"/>
    <w:basedOn w:val="Policepardfaut"/>
    <w:link w:val="Notedebasdepage"/>
    <w:uiPriority w:val="99"/>
    <w:semiHidden/>
    <w:rsid w:val="00E80F1D"/>
    <w:rPr>
      <w:rFonts w:ascii="Times New Roman" w:hAnsi="Times New Roman"/>
      <w:sz w:val="20"/>
      <w:szCs w:val="20"/>
    </w:rPr>
  </w:style>
  <w:style w:type="character" w:styleId="Appelnotedebasdep">
    <w:name w:val="footnote reference"/>
    <w:basedOn w:val="Policepardfaut"/>
    <w:uiPriority w:val="99"/>
    <w:semiHidden/>
    <w:unhideWhenUsed/>
    <w:rsid w:val="00E80F1D"/>
    <w:rPr>
      <w:vertAlign w:val="superscript"/>
    </w:rPr>
  </w:style>
  <w:style w:type="paragraph" w:styleId="Commentaire">
    <w:name w:val="annotation text"/>
    <w:basedOn w:val="Normal"/>
    <w:link w:val="CommentaireCar"/>
    <w:uiPriority w:val="99"/>
    <w:unhideWhenUsed/>
    <w:rsid w:val="002D43BF"/>
    <w:pPr>
      <w:spacing w:line="240" w:lineRule="auto"/>
    </w:pPr>
    <w:rPr>
      <w:sz w:val="20"/>
      <w:szCs w:val="20"/>
    </w:rPr>
  </w:style>
  <w:style w:type="character" w:customStyle="1" w:styleId="CommentaireCar">
    <w:name w:val="Commentaire Car"/>
    <w:basedOn w:val="Policepardfaut"/>
    <w:link w:val="Commentaire"/>
    <w:uiPriority w:val="99"/>
    <w:rsid w:val="002D43BF"/>
    <w:rPr>
      <w:rFonts w:ascii="Times New Roman" w:hAnsi="Times New Roman"/>
      <w:sz w:val="20"/>
      <w:szCs w:val="20"/>
    </w:rPr>
  </w:style>
  <w:style w:type="paragraph" w:styleId="Objetducommentaire">
    <w:name w:val="annotation subject"/>
    <w:basedOn w:val="Commentaire"/>
    <w:next w:val="Commentaire"/>
    <w:link w:val="ObjetducommentaireCar"/>
    <w:uiPriority w:val="99"/>
    <w:unhideWhenUsed/>
    <w:rsid w:val="002D43BF"/>
    <w:rPr>
      <w:b/>
      <w:bCs/>
    </w:rPr>
  </w:style>
  <w:style w:type="character" w:customStyle="1" w:styleId="ObjetducommentaireCar">
    <w:name w:val="Objet du commentaire Car"/>
    <w:basedOn w:val="CommentaireCar"/>
    <w:link w:val="Objetducommentaire"/>
    <w:uiPriority w:val="99"/>
    <w:semiHidden/>
    <w:rsid w:val="002D43BF"/>
    <w:rPr>
      <w:rFonts w:ascii="Times New Roman" w:hAnsi="Times New Roman"/>
      <w:b/>
      <w:bCs/>
      <w:sz w:val="20"/>
      <w:szCs w:val="20"/>
    </w:rPr>
  </w:style>
  <w:style w:type="paragraph" w:styleId="NormalWeb">
    <w:name w:val="Normal (Web)"/>
    <w:basedOn w:val="Normal"/>
    <w:uiPriority w:val="99"/>
    <w:unhideWhenUsed/>
    <w:rsid w:val="00D40074"/>
    <w:pPr>
      <w:spacing w:before="100" w:beforeAutospacing="1" w:after="100" w:afterAutospacing="1" w:line="240" w:lineRule="auto"/>
      <w:jc w:val="left"/>
    </w:pPr>
    <w:rPr>
      <w:rFonts w:eastAsia="Times New Roman" w:cs="Times New Roman"/>
      <w:szCs w:val="24"/>
      <w:lang w:eastAsia="fr-FR"/>
    </w:rPr>
  </w:style>
  <w:style w:type="table" w:styleId="Tableausimple5">
    <w:name w:val="Plain Table 5"/>
    <w:basedOn w:val="TableauNormal"/>
    <w:uiPriority w:val="45"/>
    <w:rsid w:val="00B81D80"/>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11Loaten1">
    <w:name w:val="1.1 Loaten 1"/>
    <w:basedOn w:val="Paragraphedeliste"/>
    <w:uiPriority w:val="99"/>
    <w:qFormat/>
    <w:rsid w:val="006D22D8"/>
    <w:pPr>
      <w:tabs>
        <w:tab w:val="left" w:pos="426"/>
      </w:tabs>
      <w:spacing w:before="240" w:after="120"/>
      <w:ind w:left="578" w:hanging="578"/>
      <w:contextualSpacing w:val="0"/>
      <w:outlineLvl w:val="1"/>
    </w:pPr>
    <w:rPr>
      <w:rFonts w:cs="Times New Roman"/>
      <w:b/>
      <w:color w:val="000000"/>
      <w:szCs w:val="24"/>
    </w:rPr>
  </w:style>
  <w:style w:type="paragraph" w:customStyle="1" w:styleId="111Loaten2">
    <w:name w:val="1.1.1 Loaten2"/>
    <w:basedOn w:val="11Loaten1"/>
    <w:link w:val="111Loaten2Car"/>
    <w:qFormat/>
    <w:rsid w:val="006D22D8"/>
    <w:pPr>
      <w:spacing w:before="120"/>
      <w:ind w:left="720" w:hanging="720"/>
      <w:outlineLvl w:val="2"/>
    </w:pPr>
    <w:rPr>
      <w:i/>
    </w:rPr>
  </w:style>
  <w:style w:type="character" w:customStyle="1" w:styleId="111Loaten2Car">
    <w:name w:val="1.1.1 Loaten2 Car"/>
    <w:basedOn w:val="Policepardfaut"/>
    <w:link w:val="111Loaten2"/>
    <w:rsid w:val="00F43298"/>
    <w:rPr>
      <w:rFonts w:ascii="Times New Roman" w:hAnsi="Times New Roman" w:cs="Times New Roman"/>
      <w:b/>
      <w:i/>
      <w:color w:val="000000"/>
      <w:sz w:val="24"/>
      <w:szCs w:val="24"/>
    </w:rPr>
  </w:style>
  <w:style w:type="paragraph" w:customStyle="1" w:styleId="1111Loaten3">
    <w:name w:val="1.1.1.1 Loaten3"/>
    <w:basedOn w:val="111Loaten2"/>
    <w:link w:val="1111Loaten3Car"/>
    <w:qFormat/>
    <w:rsid w:val="006D22D8"/>
    <w:pPr>
      <w:ind w:left="0" w:firstLine="0"/>
      <w:outlineLvl w:val="3"/>
    </w:pPr>
    <w:rPr>
      <w:b w:val="0"/>
      <w:i w:val="0"/>
    </w:rPr>
  </w:style>
  <w:style w:type="character" w:customStyle="1" w:styleId="1111Loaten3Car">
    <w:name w:val="1.1.1.1 Loaten3 Car"/>
    <w:basedOn w:val="Policepardfaut"/>
    <w:link w:val="1111Loaten3"/>
    <w:rsid w:val="00F43298"/>
    <w:rPr>
      <w:rFonts w:ascii="Times New Roman" w:hAnsi="Times New Roman" w:cs="Times New Roman"/>
      <w:color w:val="000000"/>
      <w:sz w:val="24"/>
      <w:szCs w:val="24"/>
    </w:rPr>
  </w:style>
  <w:style w:type="paragraph" w:customStyle="1" w:styleId="11111Loaten4">
    <w:name w:val="1.1.1.1.1 Loaten4"/>
    <w:basedOn w:val="1111Loaten3"/>
    <w:uiPriority w:val="99"/>
    <w:qFormat/>
    <w:rsid w:val="006D22D8"/>
    <w:pPr>
      <w:outlineLvl w:val="4"/>
    </w:pPr>
    <w:rPr>
      <w:i/>
    </w:rPr>
  </w:style>
  <w:style w:type="paragraph" w:customStyle="1" w:styleId="asous-para">
    <w:name w:val="a. sous-para"/>
    <w:basedOn w:val="Normal"/>
    <w:uiPriority w:val="99"/>
    <w:qFormat/>
    <w:rsid w:val="006D22D8"/>
    <w:pPr>
      <w:spacing w:before="240"/>
      <w:outlineLvl w:val="5"/>
    </w:pPr>
  </w:style>
  <w:style w:type="paragraph" w:customStyle="1" w:styleId="Tabilao">
    <w:name w:val="Tabilao"/>
    <w:basedOn w:val="Normal"/>
    <w:uiPriority w:val="99"/>
    <w:qFormat/>
    <w:rsid w:val="006D22D8"/>
    <w:pPr>
      <w:spacing w:before="240"/>
      <w:jc w:val="center"/>
      <w:outlineLvl w:val="7"/>
    </w:pPr>
    <w:rPr>
      <w:i/>
    </w:rPr>
  </w:style>
  <w:style w:type="table" w:customStyle="1" w:styleId="Grilledutableau2931">
    <w:name w:val="Grille du tableau2931"/>
    <w:basedOn w:val="TableauNormal"/>
    <w:next w:val="Grilledutableau"/>
    <w:uiPriority w:val="59"/>
    <w:rsid w:val="006D22D8"/>
    <w:pPr>
      <w:spacing w:line="240" w:lineRule="auto"/>
      <w:jc w:val="both"/>
    </w:pPr>
    <w:rPr>
      <w:rFonts w:eastAsia="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58">
    <w:name w:val="Grille du tableau58"/>
    <w:basedOn w:val="TableauNormal"/>
    <w:next w:val="Grilledutableau"/>
    <w:uiPriority w:val="59"/>
    <w:rsid w:val="006D22D8"/>
    <w:pPr>
      <w:spacing w:line="240" w:lineRule="auto"/>
      <w:jc w:val="both"/>
    </w:pPr>
    <w:rPr>
      <w:rFonts w:eastAsia="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5611">
    <w:name w:val="Grille du tableau5611"/>
    <w:basedOn w:val="TableauNormal"/>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28311">
    <w:name w:val="Grille du tableau28311"/>
    <w:basedOn w:val="TableauNormal"/>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374311">
    <w:name w:val="Grille du tableau374311"/>
    <w:basedOn w:val="TableauNormal"/>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384311">
    <w:name w:val="Grille du tableau384311"/>
    <w:basedOn w:val="TableauNormal"/>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404311">
    <w:name w:val="Grille du tableau404311"/>
    <w:basedOn w:val="TableauNormal"/>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434311">
    <w:name w:val="Grille du tableau434311"/>
    <w:basedOn w:val="TableauNormal"/>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444311">
    <w:name w:val="Grille du tableau444311"/>
    <w:basedOn w:val="TableauNormal"/>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474311">
    <w:name w:val="Grille du tableau474311"/>
    <w:basedOn w:val="TableauNormal"/>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59">
    <w:name w:val="Grille du tableau59"/>
    <w:basedOn w:val="TableauNormal"/>
    <w:next w:val="Grilledutableau"/>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3541">
    <w:name w:val="Grille du tableau3541"/>
    <w:basedOn w:val="TableauNormal"/>
    <w:uiPriority w:val="59"/>
    <w:rsid w:val="00633422"/>
    <w:pPr>
      <w:spacing w:line="240" w:lineRule="auto"/>
      <w:jc w:val="both"/>
    </w:pPr>
    <w:rPr>
      <w:rFonts w:ascii="Calibri" w:eastAsia="Times New Roman" w:hAnsi="Calibri" w:cs="Times New Roman"/>
      <w:sz w:val="20"/>
      <w:szCs w:val="20"/>
      <w:lang w:val="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hapter">
    <w:name w:val="Chapter"/>
    <w:basedOn w:val="Normal"/>
    <w:next w:val="Normal"/>
    <w:autoRedefine/>
    <w:uiPriority w:val="99"/>
    <w:qFormat/>
    <w:rsid w:val="00431FE4"/>
    <w:pPr>
      <w:pageBreakBefore/>
      <w:numPr>
        <w:numId w:val="3"/>
      </w:numPr>
      <w:spacing w:before="120" w:after="360"/>
      <w:jc w:val="center"/>
      <w:outlineLvl w:val="0"/>
    </w:pPr>
    <w:rPr>
      <w:b/>
      <w:caps/>
    </w:rPr>
  </w:style>
  <w:style w:type="paragraph" w:customStyle="1" w:styleId="Title1">
    <w:name w:val="Title1"/>
    <w:basedOn w:val="Normal"/>
    <w:next w:val="Normal"/>
    <w:autoRedefine/>
    <w:uiPriority w:val="99"/>
    <w:rsid w:val="00F43298"/>
    <w:pPr>
      <w:spacing w:before="120" w:after="240"/>
      <w:outlineLvl w:val="1"/>
    </w:pPr>
    <w:rPr>
      <w:b/>
    </w:rPr>
  </w:style>
  <w:style w:type="paragraph" w:customStyle="1" w:styleId="Title2">
    <w:name w:val="Title2"/>
    <w:basedOn w:val="Normal"/>
    <w:next w:val="Normal"/>
    <w:autoRedefine/>
    <w:uiPriority w:val="99"/>
    <w:rsid w:val="00F43298"/>
    <w:pPr>
      <w:spacing w:before="120" w:after="240"/>
      <w:outlineLvl w:val="2"/>
    </w:pPr>
    <w:rPr>
      <w:b/>
      <w:i/>
    </w:rPr>
  </w:style>
  <w:style w:type="paragraph" w:customStyle="1" w:styleId="Title3">
    <w:name w:val="Title3"/>
    <w:basedOn w:val="Normal"/>
    <w:next w:val="Normal"/>
    <w:autoRedefine/>
    <w:uiPriority w:val="99"/>
    <w:rsid w:val="00F43298"/>
    <w:pPr>
      <w:spacing w:before="120" w:after="240"/>
      <w:outlineLvl w:val="3"/>
    </w:pPr>
  </w:style>
  <w:style w:type="paragraph" w:customStyle="1" w:styleId="Title4">
    <w:name w:val="Title4"/>
    <w:basedOn w:val="Normal"/>
    <w:next w:val="Normal"/>
    <w:autoRedefine/>
    <w:uiPriority w:val="99"/>
    <w:qFormat/>
    <w:rsid w:val="00F43298"/>
    <w:pPr>
      <w:spacing w:before="120" w:after="120"/>
      <w:outlineLvl w:val="4"/>
    </w:pPr>
    <w:rPr>
      <w:i/>
    </w:rPr>
  </w:style>
  <w:style w:type="paragraph" w:customStyle="1" w:styleId="Definition">
    <w:name w:val="Definition"/>
    <w:basedOn w:val="Normal"/>
    <w:next w:val="Normal"/>
    <w:link w:val="DefinitionCar"/>
    <w:autoRedefine/>
    <w:qFormat/>
    <w:rsid w:val="00D84B3F"/>
    <w:pPr>
      <w:spacing w:before="120" w:after="120"/>
      <w:outlineLvl w:val="5"/>
    </w:pPr>
    <w:rPr>
      <w:rFonts w:cstheme="minorHAnsi"/>
      <w:bCs/>
      <w:i/>
    </w:rPr>
  </w:style>
  <w:style w:type="character" w:customStyle="1" w:styleId="DefinitionCar">
    <w:name w:val="Definition Car"/>
    <w:basedOn w:val="Policepardfaut"/>
    <w:link w:val="Definition"/>
    <w:rsid w:val="00D84B3F"/>
    <w:rPr>
      <w:rFonts w:ascii="Times New Roman" w:hAnsi="Times New Roman" w:cstheme="minorHAnsi"/>
      <w:bCs/>
      <w:i/>
      <w:sz w:val="24"/>
    </w:rPr>
  </w:style>
  <w:style w:type="paragraph" w:customStyle="1" w:styleId="Picture">
    <w:name w:val="Picture"/>
    <w:basedOn w:val="Normal"/>
    <w:next w:val="Normal"/>
    <w:autoRedefine/>
    <w:uiPriority w:val="99"/>
    <w:qFormat/>
    <w:rsid w:val="002B1750"/>
    <w:pPr>
      <w:spacing w:before="240" w:after="240"/>
      <w:jc w:val="center"/>
      <w:outlineLvl w:val="6"/>
    </w:pPr>
    <w:rPr>
      <w:i/>
    </w:rPr>
  </w:style>
  <w:style w:type="paragraph" w:customStyle="1" w:styleId="Table">
    <w:name w:val="Table"/>
    <w:basedOn w:val="Normal"/>
    <w:next w:val="Normal"/>
    <w:autoRedefine/>
    <w:uiPriority w:val="99"/>
    <w:qFormat/>
    <w:rsid w:val="00F43298"/>
    <w:pPr>
      <w:numPr>
        <w:ilvl w:val="7"/>
        <w:numId w:val="3"/>
      </w:numPr>
      <w:spacing w:before="240" w:after="240"/>
      <w:jc w:val="center"/>
      <w:outlineLvl w:val="7"/>
    </w:pPr>
    <w:rPr>
      <w:i/>
    </w:rPr>
  </w:style>
  <w:style w:type="paragraph" w:customStyle="1" w:styleId="Biblio">
    <w:name w:val="Biblio"/>
    <w:next w:val="Normal"/>
    <w:autoRedefine/>
    <w:uiPriority w:val="99"/>
    <w:qFormat/>
    <w:rsid w:val="00F43298"/>
    <w:pPr>
      <w:tabs>
        <w:tab w:val="num" w:pos="1134"/>
      </w:tabs>
      <w:spacing w:before="120" w:after="120"/>
      <w:jc w:val="both"/>
      <w:outlineLvl w:val="8"/>
    </w:pPr>
    <w:rPr>
      <w:rFonts w:ascii="Times New Roman" w:hAnsi="Times New Roman"/>
      <w:sz w:val="24"/>
    </w:rPr>
  </w:style>
  <w:style w:type="paragraph" w:customStyle="1" w:styleId="puce0">
    <w:name w:val="puce"/>
    <w:basedOn w:val="Normal"/>
    <w:uiPriority w:val="99"/>
    <w:qFormat/>
    <w:rsid w:val="00F1452A"/>
    <w:pPr>
      <w:ind w:left="720" w:hanging="360"/>
    </w:pPr>
    <w:rPr>
      <w:rFonts w:eastAsiaTheme="minorEastAsia"/>
      <w:lang w:eastAsia="fr-FR"/>
    </w:rPr>
  </w:style>
  <w:style w:type="paragraph" w:customStyle="1" w:styleId="Puce">
    <w:name w:val="Puce"/>
    <w:basedOn w:val="Normal"/>
    <w:link w:val="PuceCar"/>
    <w:qFormat/>
    <w:rsid w:val="00CB6D65"/>
    <w:pPr>
      <w:numPr>
        <w:numId w:val="4"/>
      </w:numPr>
      <w:autoSpaceDE w:val="0"/>
      <w:autoSpaceDN w:val="0"/>
      <w:adjustRightInd w:val="0"/>
      <w:ind w:left="0" w:firstLine="357"/>
    </w:pPr>
    <w:rPr>
      <w:rFonts w:cs="Times New Roman"/>
      <w:color w:val="000001"/>
      <w:szCs w:val="24"/>
    </w:rPr>
  </w:style>
  <w:style w:type="character" w:customStyle="1" w:styleId="PuceCar">
    <w:name w:val="Puce Car"/>
    <w:basedOn w:val="Policepardfaut"/>
    <w:link w:val="Puce"/>
    <w:rsid w:val="00CB6D65"/>
    <w:rPr>
      <w:rFonts w:ascii="Times New Roman" w:hAnsi="Times New Roman" w:cs="Times New Roman"/>
      <w:color w:val="000001"/>
      <w:sz w:val="24"/>
      <w:szCs w:val="24"/>
    </w:rPr>
  </w:style>
  <w:style w:type="character" w:styleId="lev">
    <w:name w:val="Strong"/>
    <w:basedOn w:val="Policepardfaut"/>
    <w:uiPriority w:val="22"/>
    <w:qFormat/>
    <w:rsid w:val="00CB6D65"/>
    <w:rPr>
      <w:b/>
      <w:bCs/>
    </w:rPr>
  </w:style>
  <w:style w:type="paragraph" w:customStyle="1" w:styleId="MTDisplayEquation">
    <w:name w:val="MTDisplayEquation"/>
    <w:basedOn w:val="Normal"/>
    <w:next w:val="Normal"/>
    <w:link w:val="MTDisplayEquationCar"/>
    <w:rsid w:val="00996F7C"/>
    <w:pPr>
      <w:tabs>
        <w:tab w:val="center" w:pos="4540"/>
        <w:tab w:val="right" w:pos="9080"/>
      </w:tabs>
      <w:spacing w:after="45" w:line="259" w:lineRule="auto"/>
      <w:ind w:left="-5" w:right="54" w:hanging="10"/>
    </w:pPr>
    <w:rPr>
      <w:rFonts w:eastAsia="Times New Roman" w:cs="Times New Roman"/>
      <w:color w:val="000000"/>
      <w:lang w:eastAsia="fr-FR"/>
    </w:rPr>
  </w:style>
  <w:style w:type="character" w:customStyle="1" w:styleId="MTDisplayEquationCar">
    <w:name w:val="MTDisplayEquation Car"/>
    <w:basedOn w:val="Policepardfaut"/>
    <w:link w:val="MTDisplayEquation"/>
    <w:rsid w:val="00996F7C"/>
    <w:rPr>
      <w:rFonts w:ascii="Times New Roman" w:eastAsia="Times New Roman" w:hAnsi="Times New Roman" w:cs="Times New Roman"/>
      <w:color w:val="000000"/>
      <w:sz w:val="24"/>
      <w:lang w:eastAsia="fr-FR"/>
    </w:rPr>
  </w:style>
  <w:style w:type="character" w:customStyle="1" w:styleId="Titre1Car1">
    <w:name w:val="Titre 1 Car1"/>
    <w:aliases w:val="Chapitre 1 Car1,1.1 Car1,CHAPITRE Car1,1.1. Car1"/>
    <w:basedOn w:val="Policepardfaut"/>
    <w:rsid w:val="00EE0503"/>
    <w:rPr>
      <w:rFonts w:asciiTheme="majorHAnsi" w:eastAsiaTheme="majorEastAsia" w:hAnsiTheme="majorHAnsi" w:cstheme="majorBidi"/>
      <w:color w:val="365F91" w:themeColor="accent1" w:themeShade="BF"/>
      <w:sz w:val="32"/>
      <w:szCs w:val="32"/>
    </w:rPr>
  </w:style>
  <w:style w:type="character" w:styleId="Marquedecommentaire">
    <w:name w:val="annotation reference"/>
    <w:basedOn w:val="Policepardfaut"/>
    <w:uiPriority w:val="99"/>
    <w:unhideWhenUsed/>
    <w:rsid w:val="00EF7415"/>
    <w:rPr>
      <w:sz w:val="16"/>
      <w:szCs w:val="16"/>
    </w:rPr>
  </w:style>
  <w:style w:type="character" w:styleId="Accentuationlgre">
    <w:name w:val="Subtle Emphasis"/>
    <w:basedOn w:val="Policepardfaut"/>
    <w:uiPriority w:val="19"/>
    <w:qFormat/>
    <w:rsid w:val="000C7320"/>
    <w:rPr>
      <w:i/>
      <w:iCs/>
      <w:color w:val="404040" w:themeColor="text1" w:themeTint="BF"/>
    </w:rPr>
  </w:style>
  <w:style w:type="character" w:customStyle="1" w:styleId="tlid-translation">
    <w:name w:val="tlid-translation"/>
    <w:basedOn w:val="Policepardfaut"/>
    <w:rsid w:val="000911CB"/>
  </w:style>
  <w:style w:type="table" w:customStyle="1" w:styleId="Grilledutableau68">
    <w:name w:val="Grille du tableau68"/>
    <w:basedOn w:val="TableauNormal"/>
    <w:uiPriority w:val="59"/>
    <w:qFormat/>
    <w:rsid w:val="00F567D0"/>
    <w:pPr>
      <w:spacing w:after="160" w:line="240" w:lineRule="auto"/>
      <w:jc w:val="both"/>
    </w:pPr>
    <w:rPr>
      <w:rFonts w:eastAsiaTheme="minorEastAsia"/>
      <w:sz w:val="20"/>
      <w:szCs w:val="20"/>
      <w:lang w:val="en-US" w:eastAsia="fr-FR" w:bidi="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mwe-math-mathml-inline1">
    <w:name w:val="mwe-math-mathml-inline1"/>
    <w:basedOn w:val="Policepardfaut"/>
    <w:rsid w:val="003825D5"/>
    <w:rPr>
      <w:vanish w:val="0"/>
      <w:webHidden w:val="0"/>
      <w:specVanish w:val="0"/>
    </w:rPr>
  </w:style>
  <w:style w:type="paragraph" w:customStyle="1" w:styleId="Default">
    <w:name w:val="Default"/>
    <w:uiPriority w:val="99"/>
    <w:rsid w:val="00380877"/>
    <w:pPr>
      <w:autoSpaceDE w:val="0"/>
      <w:autoSpaceDN w:val="0"/>
      <w:adjustRightInd w:val="0"/>
      <w:spacing w:line="240" w:lineRule="auto"/>
    </w:pPr>
    <w:rPr>
      <w:rFonts w:ascii="Times New Roman" w:hAnsi="Times New Roman" w:cs="Times New Roman"/>
      <w:color w:val="000000"/>
      <w:sz w:val="24"/>
      <w:szCs w:val="24"/>
      <w:lang w:eastAsia="fr-FR"/>
    </w:rPr>
  </w:style>
  <w:style w:type="table" w:styleId="Tableausimple1">
    <w:name w:val="Plain Table 1"/>
    <w:basedOn w:val="TableauNormal"/>
    <w:uiPriority w:val="41"/>
    <w:rsid w:val="00356399"/>
    <w:pPr>
      <w:spacing w:line="240" w:lineRule="auto"/>
    </w:pPr>
    <w:rPr>
      <w:sz w:val="20"/>
      <w:szCs w:val="20"/>
      <w:lang w:eastAsia="fr-FR"/>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raphedeliste1">
    <w:name w:val="Paragraphe de liste1"/>
    <w:basedOn w:val="Normal"/>
    <w:uiPriority w:val="34"/>
    <w:qFormat/>
    <w:rsid w:val="00B44608"/>
    <w:pPr>
      <w:spacing w:before="240" w:after="240"/>
      <w:ind w:left="720"/>
      <w:contextualSpacing/>
    </w:pPr>
  </w:style>
  <w:style w:type="character" w:styleId="Accentuation">
    <w:name w:val="Emphasis"/>
    <w:basedOn w:val="Policepardfaut"/>
    <w:uiPriority w:val="20"/>
    <w:qFormat/>
    <w:rsid w:val="00072A9B"/>
    <w:rPr>
      <w:i/>
      <w:iCs/>
    </w:rPr>
  </w:style>
  <w:style w:type="character" w:styleId="Numrodeligne">
    <w:name w:val="line number"/>
    <w:basedOn w:val="Policepardfaut"/>
    <w:uiPriority w:val="99"/>
    <w:unhideWhenUsed/>
    <w:rsid w:val="00072A9B"/>
  </w:style>
  <w:style w:type="character" w:customStyle="1" w:styleId="Textedelespacerserv1">
    <w:name w:val="Texte de l'espace réservé1"/>
    <w:basedOn w:val="Policepardfaut"/>
    <w:uiPriority w:val="99"/>
    <w:semiHidden/>
    <w:rsid w:val="00072A9B"/>
    <w:rPr>
      <w:color w:val="808080"/>
    </w:rPr>
  </w:style>
  <w:style w:type="paragraph" w:customStyle="1" w:styleId="Sansinterligne1">
    <w:name w:val="Sans interligne1"/>
    <w:uiPriority w:val="1"/>
    <w:qFormat/>
    <w:rsid w:val="00072A9B"/>
    <w:pPr>
      <w:spacing w:before="240" w:after="240" w:line="240" w:lineRule="auto"/>
      <w:jc w:val="both"/>
    </w:pPr>
    <w:rPr>
      <w:rFonts w:ascii="Times New Roman" w:hAnsi="Times New Roman"/>
      <w:sz w:val="24"/>
    </w:rPr>
  </w:style>
  <w:style w:type="paragraph" w:customStyle="1" w:styleId="En-ttedetabledesmatires1">
    <w:name w:val="En-tête de table des matières1"/>
    <w:basedOn w:val="Titre1"/>
    <w:next w:val="Normal"/>
    <w:uiPriority w:val="39"/>
    <w:unhideWhenUsed/>
    <w:qFormat/>
    <w:rsid w:val="00072A9B"/>
    <w:pPr>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 w:val="28"/>
      <w:szCs w:val="28"/>
    </w:rPr>
  </w:style>
  <w:style w:type="character" w:customStyle="1" w:styleId="key">
    <w:name w:val="key"/>
    <w:basedOn w:val="Policepardfaut"/>
    <w:qFormat/>
    <w:rsid w:val="00072A9B"/>
  </w:style>
  <w:style w:type="character" w:customStyle="1" w:styleId="json">
    <w:name w:val="json"/>
    <w:basedOn w:val="Policepardfaut"/>
    <w:rsid w:val="00072A9B"/>
  </w:style>
  <w:style w:type="character" w:customStyle="1" w:styleId="boolean">
    <w:name w:val="boolean"/>
    <w:basedOn w:val="Policepardfaut"/>
    <w:rsid w:val="00072A9B"/>
  </w:style>
  <w:style w:type="character" w:customStyle="1" w:styleId="string">
    <w:name w:val="string"/>
    <w:basedOn w:val="Policepardfaut"/>
    <w:qFormat/>
    <w:rsid w:val="00072A9B"/>
  </w:style>
  <w:style w:type="character" w:customStyle="1" w:styleId="null">
    <w:name w:val="null"/>
    <w:basedOn w:val="Policepardfaut"/>
    <w:rsid w:val="00072A9B"/>
  </w:style>
  <w:style w:type="paragraph" w:customStyle="1" w:styleId="Framecontents">
    <w:name w:val="Frame contents"/>
    <w:basedOn w:val="Normal"/>
    <w:rsid w:val="00072A9B"/>
    <w:pPr>
      <w:tabs>
        <w:tab w:val="left" w:pos="709"/>
      </w:tabs>
      <w:suppressAutoHyphens/>
      <w:spacing w:after="120"/>
    </w:pPr>
    <w:rPr>
      <w:rFonts w:eastAsia="WenQuanYi Micro Hei" w:cs="Calibri"/>
    </w:rPr>
  </w:style>
  <w:style w:type="paragraph" w:customStyle="1" w:styleId="Textbody">
    <w:name w:val="Text body"/>
    <w:basedOn w:val="Normal"/>
    <w:rsid w:val="00072A9B"/>
    <w:pPr>
      <w:tabs>
        <w:tab w:val="left" w:pos="709"/>
      </w:tabs>
      <w:suppressAutoHyphens/>
      <w:spacing w:after="120"/>
    </w:pPr>
    <w:rPr>
      <w:rFonts w:eastAsia="WenQuanYi Micro Hei" w:cs="Calibri"/>
    </w:rPr>
  </w:style>
  <w:style w:type="table" w:styleId="TableauGrille4-Accentuation3">
    <w:name w:val="Grid Table 4 Accent 3"/>
    <w:basedOn w:val="TableauNormal"/>
    <w:uiPriority w:val="49"/>
    <w:rsid w:val="001137CD"/>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fontstyle21">
    <w:name w:val="fontstyle21"/>
    <w:basedOn w:val="Policepardfaut"/>
    <w:rsid w:val="00F0208A"/>
    <w:rPr>
      <w:rFonts w:ascii="LMRoman12-Regular" w:hAnsi="LMRoman12-Regular" w:hint="default"/>
      <w:b w:val="0"/>
      <w:bCs w:val="0"/>
      <w:i w:val="0"/>
      <w:iCs w:val="0"/>
      <w:color w:val="000000"/>
      <w:sz w:val="24"/>
      <w:szCs w:val="24"/>
    </w:rPr>
  </w:style>
  <w:style w:type="character" w:customStyle="1" w:styleId="fontstyle41">
    <w:name w:val="fontstyle41"/>
    <w:basedOn w:val="Policepardfaut"/>
    <w:rsid w:val="00F0208A"/>
    <w:rPr>
      <w:rFonts w:ascii="LMMathItalic8-Regular" w:hAnsi="LMMathItalic8-Regular" w:hint="default"/>
      <w:b w:val="0"/>
      <w:bCs w:val="0"/>
      <w:i/>
      <w:iCs/>
      <w:color w:val="000000"/>
      <w:sz w:val="16"/>
      <w:szCs w:val="16"/>
    </w:rPr>
  </w:style>
  <w:style w:type="character" w:customStyle="1" w:styleId="fontstyle61">
    <w:name w:val="fontstyle61"/>
    <w:basedOn w:val="Policepardfaut"/>
    <w:rsid w:val="00F0208A"/>
    <w:rPr>
      <w:rFonts w:ascii="LMMathItalic12-Regular" w:hAnsi="LMMathItalic12-Regular" w:hint="default"/>
      <w:b w:val="0"/>
      <w:bCs w:val="0"/>
      <w:i/>
      <w:iCs/>
      <w:color w:val="000000"/>
      <w:sz w:val="24"/>
      <w:szCs w:val="24"/>
    </w:rPr>
  </w:style>
  <w:style w:type="character" w:customStyle="1" w:styleId="fontstyle91">
    <w:name w:val="fontstyle91"/>
    <w:basedOn w:val="Policepardfaut"/>
    <w:rsid w:val="00F0208A"/>
    <w:rPr>
      <w:rFonts w:ascii="LMMathSymbols10-Regular" w:hAnsi="LMMathSymbols10-Regular" w:hint="default"/>
      <w:b w:val="0"/>
      <w:bCs w:val="0"/>
      <w:i w:val="0"/>
      <w:iCs w:val="0"/>
      <w:color w:val="000000"/>
      <w:sz w:val="24"/>
      <w:szCs w:val="24"/>
    </w:rPr>
  </w:style>
  <w:style w:type="character" w:customStyle="1" w:styleId="fontstyle81">
    <w:name w:val="fontstyle81"/>
    <w:basedOn w:val="Policepardfaut"/>
    <w:rsid w:val="00F0208A"/>
    <w:rPr>
      <w:rFonts w:ascii="LMRoman8-Regular" w:hAnsi="LMRoman8-Regular" w:hint="default"/>
      <w:b w:val="0"/>
      <w:bCs w:val="0"/>
      <w:i w:val="0"/>
      <w:iCs w:val="0"/>
      <w:color w:val="000000"/>
      <w:sz w:val="16"/>
      <w:szCs w:val="16"/>
    </w:rPr>
  </w:style>
  <w:style w:type="character" w:customStyle="1" w:styleId="fontstyle121">
    <w:name w:val="fontstyle121"/>
    <w:basedOn w:val="Policepardfaut"/>
    <w:rsid w:val="00F0208A"/>
    <w:rPr>
      <w:rFonts w:ascii="MSAM10" w:hAnsi="MSAM10" w:hint="default"/>
      <w:b w:val="0"/>
      <w:bCs w:val="0"/>
      <w:i w:val="0"/>
      <w:iCs w:val="0"/>
      <w:color w:val="000000"/>
      <w:sz w:val="24"/>
      <w:szCs w:val="24"/>
    </w:rPr>
  </w:style>
  <w:style w:type="character" w:customStyle="1" w:styleId="fontstyle51">
    <w:name w:val="fontstyle51"/>
    <w:basedOn w:val="Policepardfaut"/>
    <w:rsid w:val="00F0208A"/>
    <w:rPr>
      <w:rFonts w:ascii="stmary10" w:hAnsi="stmary10" w:hint="default"/>
      <w:b w:val="0"/>
      <w:bCs w:val="0"/>
      <w:i w:val="0"/>
      <w:iCs w:val="0"/>
      <w:color w:val="000000"/>
      <w:sz w:val="24"/>
      <w:szCs w:val="24"/>
    </w:rPr>
  </w:style>
  <w:style w:type="character" w:customStyle="1" w:styleId="fontstyle111">
    <w:name w:val="fontstyle111"/>
    <w:basedOn w:val="Policepardfaut"/>
    <w:rsid w:val="006A52B5"/>
    <w:rPr>
      <w:rFonts w:ascii="LMRoman12-Italic" w:hAnsi="LMRoman12-Italic" w:hint="default"/>
      <w:b w:val="0"/>
      <w:bCs w:val="0"/>
      <w:i/>
      <w:iCs/>
      <w:color w:val="000000"/>
      <w:sz w:val="24"/>
      <w:szCs w:val="24"/>
    </w:rPr>
  </w:style>
  <w:style w:type="character" w:customStyle="1" w:styleId="fontstyle01">
    <w:name w:val="fontstyle01"/>
    <w:basedOn w:val="Policepardfaut"/>
    <w:rsid w:val="006A52B5"/>
    <w:rPr>
      <w:rFonts w:ascii="LMRoman12-Bold" w:hAnsi="LMRoman12-Bold" w:hint="default"/>
      <w:b/>
      <w:bCs/>
      <w:i w:val="0"/>
      <w:iCs w:val="0"/>
      <w:color w:val="000000"/>
      <w:sz w:val="50"/>
      <w:szCs w:val="50"/>
    </w:rPr>
  </w:style>
  <w:style w:type="character" w:customStyle="1" w:styleId="fontstyle141">
    <w:name w:val="fontstyle141"/>
    <w:basedOn w:val="Policepardfaut"/>
    <w:rsid w:val="006A52B5"/>
    <w:rPr>
      <w:rFonts w:ascii="LMRomanCaps10-Regular" w:hAnsi="LMRomanCaps10-Regular" w:hint="default"/>
      <w:b w:val="0"/>
      <w:bCs w:val="0"/>
      <w:i w:val="0"/>
      <w:iCs w:val="0"/>
      <w:color w:val="000000"/>
      <w:sz w:val="24"/>
      <w:szCs w:val="24"/>
    </w:rPr>
  </w:style>
  <w:style w:type="character" w:customStyle="1" w:styleId="fontstyle161">
    <w:name w:val="fontstyle161"/>
    <w:basedOn w:val="Policepardfaut"/>
    <w:rsid w:val="006A52B5"/>
    <w:rPr>
      <w:rFonts w:ascii="LMMathSymbols8-Regular" w:hAnsi="LMMathSymbols8-Regular" w:hint="default"/>
      <w:b w:val="0"/>
      <w:bCs w:val="0"/>
      <w:i w:val="0"/>
      <w:iCs w:val="0"/>
      <w:color w:val="000000"/>
      <w:sz w:val="16"/>
      <w:szCs w:val="16"/>
    </w:rPr>
  </w:style>
  <w:style w:type="character" w:customStyle="1" w:styleId="fontstyle31">
    <w:name w:val="fontstyle31"/>
    <w:basedOn w:val="Policepardfaut"/>
    <w:rsid w:val="00D605BE"/>
    <w:rPr>
      <w:rFonts w:ascii="EUFM10" w:hAnsi="EUFM10" w:hint="default"/>
      <w:b w:val="0"/>
      <w:bCs w:val="0"/>
      <w:i w:val="0"/>
      <w:iCs w:val="0"/>
      <w:color w:val="000000"/>
      <w:sz w:val="24"/>
      <w:szCs w:val="24"/>
    </w:rPr>
  </w:style>
  <w:style w:type="character" w:customStyle="1" w:styleId="fontstyle71">
    <w:name w:val="fontstyle71"/>
    <w:basedOn w:val="Policepardfaut"/>
    <w:rsid w:val="00C16CB2"/>
    <w:rPr>
      <w:rFonts w:ascii="SFTI1200" w:hAnsi="SFTI1200" w:hint="default"/>
      <w:b w:val="0"/>
      <w:bCs w:val="0"/>
      <w:i/>
      <w:iCs/>
      <w:color w:val="000000"/>
      <w:sz w:val="24"/>
      <w:szCs w:val="24"/>
    </w:rPr>
  </w:style>
  <w:style w:type="character" w:customStyle="1" w:styleId="fontstyle101">
    <w:name w:val="fontstyle101"/>
    <w:basedOn w:val="Policepardfaut"/>
    <w:rsid w:val="00C16CB2"/>
    <w:rPr>
      <w:rFonts w:ascii="CMR12" w:hAnsi="CMR12" w:hint="default"/>
      <w:b w:val="0"/>
      <w:bCs w:val="0"/>
      <w:i w:val="0"/>
      <w:iCs w:val="0"/>
      <w:color w:val="000000"/>
      <w:sz w:val="24"/>
      <w:szCs w:val="24"/>
    </w:rPr>
  </w:style>
  <w:style w:type="paragraph" w:customStyle="1" w:styleId="Notation">
    <w:name w:val="Notation"/>
    <w:basedOn w:val="Normal"/>
    <w:link w:val="NotationCar"/>
    <w:qFormat/>
    <w:rsid w:val="00DD4BF4"/>
    <w:pPr>
      <w:numPr>
        <w:numId w:val="5"/>
      </w:numPr>
      <w:autoSpaceDE w:val="0"/>
      <w:autoSpaceDN w:val="0"/>
      <w:adjustRightInd w:val="0"/>
    </w:pPr>
    <w:rPr>
      <w:rFonts w:eastAsia="Calibri" w:cs="Times New Roman"/>
      <w:b/>
      <w:color w:val="000001"/>
      <w:szCs w:val="24"/>
    </w:rPr>
  </w:style>
  <w:style w:type="character" w:customStyle="1" w:styleId="NotationCar">
    <w:name w:val="Notation Car"/>
    <w:basedOn w:val="Policepardfaut"/>
    <w:link w:val="Notation"/>
    <w:rsid w:val="00DD4BF4"/>
    <w:rPr>
      <w:rFonts w:ascii="Times New Roman" w:eastAsia="Calibri" w:hAnsi="Times New Roman" w:cs="Times New Roman"/>
      <w:b/>
      <w:color w:val="000001"/>
      <w:sz w:val="24"/>
      <w:szCs w:val="24"/>
    </w:rPr>
  </w:style>
  <w:style w:type="paragraph" w:styleId="Rvision">
    <w:name w:val="Revision"/>
    <w:hidden/>
    <w:uiPriority w:val="99"/>
    <w:semiHidden/>
    <w:rsid w:val="00DD4BF4"/>
    <w:pPr>
      <w:spacing w:line="240" w:lineRule="auto"/>
    </w:pPr>
    <w:rPr>
      <w:rFonts w:ascii="Times New Roman" w:hAnsi="Times New Roman"/>
      <w:sz w:val="24"/>
    </w:rPr>
  </w:style>
  <w:style w:type="character" w:customStyle="1" w:styleId="Titre3Car1">
    <w:name w:val="Titre 3 Car1"/>
    <w:aliases w:val="a) Car1"/>
    <w:basedOn w:val="Policepardfaut"/>
    <w:uiPriority w:val="9"/>
    <w:semiHidden/>
    <w:rsid w:val="00DD4BF4"/>
    <w:rPr>
      <w:rFonts w:asciiTheme="majorHAnsi" w:eastAsiaTheme="majorEastAsia" w:hAnsiTheme="majorHAnsi" w:cstheme="majorBidi"/>
      <w:color w:val="243F60" w:themeColor="accent1" w:themeShade="7F"/>
      <w:sz w:val="24"/>
      <w:szCs w:val="24"/>
    </w:rPr>
  </w:style>
  <w:style w:type="character" w:customStyle="1" w:styleId="Titre4Car1">
    <w:name w:val="Titre 4 Car1"/>
    <w:aliases w:val="1.1.1.1 Car1"/>
    <w:basedOn w:val="Policepardfaut"/>
    <w:uiPriority w:val="9"/>
    <w:semiHidden/>
    <w:rsid w:val="00DD4BF4"/>
    <w:rPr>
      <w:rFonts w:asciiTheme="majorHAnsi" w:eastAsiaTheme="majorEastAsia" w:hAnsiTheme="majorHAnsi" w:cstheme="majorBidi"/>
      <w:i/>
      <w:iCs/>
      <w:color w:val="365F91" w:themeColor="accent1" w:themeShade="BF"/>
      <w:sz w:val="24"/>
      <w:szCs w:val="22"/>
    </w:rPr>
  </w:style>
  <w:style w:type="paragraph" w:styleId="Listepuces">
    <w:name w:val="List Bullet"/>
    <w:basedOn w:val="Normal"/>
    <w:uiPriority w:val="99"/>
    <w:unhideWhenUsed/>
    <w:rsid w:val="00CC44B1"/>
    <w:pPr>
      <w:numPr>
        <w:numId w:val="24"/>
      </w:numPr>
      <w:contextualSpacing/>
    </w:pPr>
  </w:style>
  <w:style w:type="paragraph" w:styleId="Citation">
    <w:name w:val="Quote"/>
    <w:basedOn w:val="Normal"/>
    <w:next w:val="Normal"/>
    <w:link w:val="CitationCar"/>
    <w:uiPriority w:val="29"/>
    <w:qFormat/>
    <w:rsid w:val="00173C24"/>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173C24"/>
    <w:rPr>
      <w:rFonts w:ascii="Times New Roman" w:hAnsi="Times New Roman"/>
      <w:i/>
      <w:iCs/>
      <w:color w:val="404040" w:themeColor="text1" w:themeTint="BF"/>
      <w:sz w:val="24"/>
    </w:rPr>
  </w:style>
  <w:style w:type="character" w:styleId="Mentionnonrsolue">
    <w:name w:val="Unresolved Mention"/>
    <w:basedOn w:val="Policepardfaut"/>
    <w:uiPriority w:val="99"/>
    <w:semiHidden/>
    <w:unhideWhenUsed/>
    <w:rsid w:val="00ED72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051">
      <w:bodyDiv w:val="1"/>
      <w:marLeft w:val="0"/>
      <w:marRight w:val="0"/>
      <w:marTop w:val="0"/>
      <w:marBottom w:val="0"/>
      <w:divBdr>
        <w:top w:val="none" w:sz="0" w:space="0" w:color="auto"/>
        <w:left w:val="none" w:sz="0" w:space="0" w:color="auto"/>
        <w:bottom w:val="none" w:sz="0" w:space="0" w:color="auto"/>
        <w:right w:val="none" w:sz="0" w:space="0" w:color="auto"/>
      </w:divBdr>
    </w:div>
    <w:div w:id="52895331">
      <w:bodyDiv w:val="1"/>
      <w:marLeft w:val="0"/>
      <w:marRight w:val="0"/>
      <w:marTop w:val="0"/>
      <w:marBottom w:val="0"/>
      <w:divBdr>
        <w:top w:val="none" w:sz="0" w:space="0" w:color="auto"/>
        <w:left w:val="none" w:sz="0" w:space="0" w:color="auto"/>
        <w:bottom w:val="none" w:sz="0" w:space="0" w:color="auto"/>
        <w:right w:val="none" w:sz="0" w:space="0" w:color="auto"/>
      </w:divBdr>
    </w:div>
    <w:div w:id="70734655">
      <w:bodyDiv w:val="1"/>
      <w:marLeft w:val="0"/>
      <w:marRight w:val="0"/>
      <w:marTop w:val="0"/>
      <w:marBottom w:val="0"/>
      <w:divBdr>
        <w:top w:val="none" w:sz="0" w:space="0" w:color="auto"/>
        <w:left w:val="none" w:sz="0" w:space="0" w:color="auto"/>
        <w:bottom w:val="none" w:sz="0" w:space="0" w:color="auto"/>
        <w:right w:val="none" w:sz="0" w:space="0" w:color="auto"/>
      </w:divBdr>
    </w:div>
    <w:div w:id="78724092">
      <w:bodyDiv w:val="1"/>
      <w:marLeft w:val="0"/>
      <w:marRight w:val="0"/>
      <w:marTop w:val="0"/>
      <w:marBottom w:val="0"/>
      <w:divBdr>
        <w:top w:val="none" w:sz="0" w:space="0" w:color="auto"/>
        <w:left w:val="none" w:sz="0" w:space="0" w:color="auto"/>
        <w:bottom w:val="none" w:sz="0" w:space="0" w:color="auto"/>
        <w:right w:val="none" w:sz="0" w:space="0" w:color="auto"/>
      </w:divBdr>
    </w:div>
    <w:div w:id="108596839">
      <w:bodyDiv w:val="1"/>
      <w:marLeft w:val="0"/>
      <w:marRight w:val="0"/>
      <w:marTop w:val="0"/>
      <w:marBottom w:val="0"/>
      <w:divBdr>
        <w:top w:val="none" w:sz="0" w:space="0" w:color="auto"/>
        <w:left w:val="none" w:sz="0" w:space="0" w:color="auto"/>
        <w:bottom w:val="none" w:sz="0" w:space="0" w:color="auto"/>
        <w:right w:val="none" w:sz="0" w:space="0" w:color="auto"/>
      </w:divBdr>
    </w:div>
    <w:div w:id="136656401">
      <w:bodyDiv w:val="1"/>
      <w:marLeft w:val="0"/>
      <w:marRight w:val="0"/>
      <w:marTop w:val="0"/>
      <w:marBottom w:val="0"/>
      <w:divBdr>
        <w:top w:val="none" w:sz="0" w:space="0" w:color="auto"/>
        <w:left w:val="none" w:sz="0" w:space="0" w:color="auto"/>
        <w:bottom w:val="none" w:sz="0" w:space="0" w:color="auto"/>
        <w:right w:val="none" w:sz="0" w:space="0" w:color="auto"/>
      </w:divBdr>
    </w:div>
    <w:div w:id="137264310">
      <w:bodyDiv w:val="1"/>
      <w:marLeft w:val="0"/>
      <w:marRight w:val="0"/>
      <w:marTop w:val="0"/>
      <w:marBottom w:val="0"/>
      <w:divBdr>
        <w:top w:val="none" w:sz="0" w:space="0" w:color="auto"/>
        <w:left w:val="none" w:sz="0" w:space="0" w:color="auto"/>
        <w:bottom w:val="none" w:sz="0" w:space="0" w:color="auto"/>
        <w:right w:val="none" w:sz="0" w:space="0" w:color="auto"/>
      </w:divBdr>
    </w:div>
    <w:div w:id="154498181">
      <w:bodyDiv w:val="1"/>
      <w:marLeft w:val="0"/>
      <w:marRight w:val="0"/>
      <w:marTop w:val="0"/>
      <w:marBottom w:val="0"/>
      <w:divBdr>
        <w:top w:val="none" w:sz="0" w:space="0" w:color="auto"/>
        <w:left w:val="none" w:sz="0" w:space="0" w:color="auto"/>
        <w:bottom w:val="none" w:sz="0" w:space="0" w:color="auto"/>
        <w:right w:val="none" w:sz="0" w:space="0" w:color="auto"/>
      </w:divBdr>
    </w:div>
    <w:div w:id="190998234">
      <w:bodyDiv w:val="1"/>
      <w:marLeft w:val="0"/>
      <w:marRight w:val="0"/>
      <w:marTop w:val="0"/>
      <w:marBottom w:val="0"/>
      <w:divBdr>
        <w:top w:val="none" w:sz="0" w:space="0" w:color="auto"/>
        <w:left w:val="none" w:sz="0" w:space="0" w:color="auto"/>
        <w:bottom w:val="none" w:sz="0" w:space="0" w:color="auto"/>
        <w:right w:val="none" w:sz="0" w:space="0" w:color="auto"/>
      </w:divBdr>
    </w:div>
    <w:div w:id="235626937">
      <w:bodyDiv w:val="1"/>
      <w:marLeft w:val="0"/>
      <w:marRight w:val="0"/>
      <w:marTop w:val="0"/>
      <w:marBottom w:val="0"/>
      <w:divBdr>
        <w:top w:val="none" w:sz="0" w:space="0" w:color="auto"/>
        <w:left w:val="none" w:sz="0" w:space="0" w:color="auto"/>
        <w:bottom w:val="none" w:sz="0" w:space="0" w:color="auto"/>
        <w:right w:val="none" w:sz="0" w:space="0" w:color="auto"/>
      </w:divBdr>
    </w:div>
    <w:div w:id="250086534">
      <w:bodyDiv w:val="1"/>
      <w:marLeft w:val="0"/>
      <w:marRight w:val="0"/>
      <w:marTop w:val="0"/>
      <w:marBottom w:val="0"/>
      <w:divBdr>
        <w:top w:val="none" w:sz="0" w:space="0" w:color="auto"/>
        <w:left w:val="none" w:sz="0" w:space="0" w:color="auto"/>
        <w:bottom w:val="none" w:sz="0" w:space="0" w:color="auto"/>
        <w:right w:val="none" w:sz="0" w:space="0" w:color="auto"/>
      </w:divBdr>
    </w:div>
    <w:div w:id="275989795">
      <w:bodyDiv w:val="1"/>
      <w:marLeft w:val="0"/>
      <w:marRight w:val="0"/>
      <w:marTop w:val="0"/>
      <w:marBottom w:val="0"/>
      <w:divBdr>
        <w:top w:val="none" w:sz="0" w:space="0" w:color="auto"/>
        <w:left w:val="none" w:sz="0" w:space="0" w:color="auto"/>
        <w:bottom w:val="none" w:sz="0" w:space="0" w:color="auto"/>
        <w:right w:val="none" w:sz="0" w:space="0" w:color="auto"/>
      </w:divBdr>
    </w:div>
    <w:div w:id="292489560">
      <w:bodyDiv w:val="1"/>
      <w:marLeft w:val="0"/>
      <w:marRight w:val="0"/>
      <w:marTop w:val="0"/>
      <w:marBottom w:val="0"/>
      <w:divBdr>
        <w:top w:val="none" w:sz="0" w:space="0" w:color="auto"/>
        <w:left w:val="none" w:sz="0" w:space="0" w:color="auto"/>
        <w:bottom w:val="none" w:sz="0" w:space="0" w:color="auto"/>
        <w:right w:val="none" w:sz="0" w:space="0" w:color="auto"/>
      </w:divBdr>
    </w:div>
    <w:div w:id="292561903">
      <w:bodyDiv w:val="1"/>
      <w:marLeft w:val="0"/>
      <w:marRight w:val="0"/>
      <w:marTop w:val="0"/>
      <w:marBottom w:val="0"/>
      <w:divBdr>
        <w:top w:val="none" w:sz="0" w:space="0" w:color="auto"/>
        <w:left w:val="none" w:sz="0" w:space="0" w:color="auto"/>
        <w:bottom w:val="none" w:sz="0" w:space="0" w:color="auto"/>
        <w:right w:val="none" w:sz="0" w:space="0" w:color="auto"/>
      </w:divBdr>
    </w:div>
    <w:div w:id="307167822">
      <w:bodyDiv w:val="1"/>
      <w:marLeft w:val="0"/>
      <w:marRight w:val="0"/>
      <w:marTop w:val="0"/>
      <w:marBottom w:val="0"/>
      <w:divBdr>
        <w:top w:val="none" w:sz="0" w:space="0" w:color="auto"/>
        <w:left w:val="none" w:sz="0" w:space="0" w:color="auto"/>
        <w:bottom w:val="none" w:sz="0" w:space="0" w:color="auto"/>
        <w:right w:val="none" w:sz="0" w:space="0" w:color="auto"/>
      </w:divBdr>
    </w:div>
    <w:div w:id="328994117">
      <w:bodyDiv w:val="1"/>
      <w:marLeft w:val="0"/>
      <w:marRight w:val="0"/>
      <w:marTop w:val="0"/>
      <w:marBottom w:val="0"/>
      <w:divBdr>
        <w:top w:val="none" w:sz="0" w:space="0" w:color="auto"/>
        <w:left w:val="none" w:sz="0" w:space="0" w:color="auto"/>
        <w:bottom w:val="none" w:sz="0" w:space="0" w:color="auto"/>
        <w:right w:val="none" w:sz="0" w:space="0" w:color="auto"/>
      </w:divBdr>
    </w:div>
    <w:div w:id="370541344">
      <w:bodyDiv w:val="1"/>
      <w:marLeft w:val="0"/>
      <w:marRight w:val="0"/>
      <w:marTop w:val="0"/>
      <w:marBottom w:val="0"/>
      <w:divBdr>
        <w:top w:val="none" w:sz="0" w:space="0" w:color="auto"/>
        <w:left w:val="none" w:sz="0" w:space="0" w:color="auto"/>
        <w:bottom w:val="none" w:sz="0" w:space="0" w:color="auto"/>
        <w:right w:val="none" w:sz="0" w:space="0" w:color="auto"/>
      </w:divBdr>
    </w:div>
    <w:div w:id="390888196">
      <w:bodyDiv w:val="1"/>
      <w:marLeft w:val="0"/>
      <w:marRight w:val="0"/>
      <w:marTop w:val="0"/>
      <w:marBottom w:val="0"/>
      <w:divBdr>
        <w:top w:val="none" w:sz="0" w:space="0" w:color="auto"/>
        <w:left w:val="none" w:sz="0" w:space="0" w:color="auto"/>
        <w:bottom w:val="none" w:sz="0" w:space="0" w:color="auto"/>
        <w:right w:val="none" w:sz="0" w:space="0" w:color="auto"/>
      </w:divBdr>
    </w:div>
    <w:div w:id="453133551">
      <w:bodyDiv w:val="1"/>
      <w:marLeft w:val="0"/>
      <w:marRight w:val="0"/>
      <w:marTop w:val="0"/>
      <w:marBottom w:val="0"/>
      <w:divBdr>
        <w:top w:val="none" w:sz="0" w:space="0" w:color="auto"/>
        <w:left w:val="none" w:sz="0" w:space="0" w:color="auto"/>
        <w:bottom w:val="none" w:sz="0" w:space="0" w:color="auto"/>
        <w:right w:val="none" w:sz="0" w:space="0" w:color="auto"/>
      </w:divBdr>
    </w:div>
    <w:div w:id="453444560">
      <w:bodyDiv w:val="1"/>
      <w:marLeft w:val="0"/>
      <w:marRight w:val="0"/>
      <w:marTop w:val="0"/>
      <w:marBottom w:val="0"/>
      <w:divBdr>
        <w:top w:val="none" w:sz="0" w:space="0" w:color="auto"/>
        <w:left w:val="none" w:sz="0" w:space="0" w:color="auto"/>
        <w:bottom w:val="none" w:sz="0" w:space="0" w:color="auto"/>
        <w:right w:val="none" w:sz="0" w:space="0" w:color="auto"/>
      </w:divBdr>
    </w:div>
    <w:div w:id="488206661">
      <w:bodyDiv w:val="1"/>
      <w:marLeft w:val="0"/>
      <w:marRight w:val="0"/>
      <w:marTop w:val="0"/>
      <w:marBottom w:val="0"/>
      <w:divBdr>
        <w:top w:val="none" w:sz="0" w:space="0" w:color="auto"/>
        <w:left w:val="none" w:sz="0" w:space="0" w:color="auto"/>
        <w:bottom w:val="none" w:sz="0" w:space="0" w:color="auto"/>
        <w:right w:val="none" w:sz="0" w:space="0" w:color="auto"/>
      </w:divBdr>
    </w:div>
    <w:div w:id="545944745">
      <w:bodyDiv w:val="1"/>
      <w:marLeft w:val="0"/>
      <w:marRight w:val="0"/>
      <w:marTop w:val="0"/>
      <w:marBottom w:val="0"/>
      <w:divBdr>
        <w:top w:val="none" w:sz="0" w:space="0" w:color="auto"/>
        <w:left w:val="none" w:sz="0" w:space="0" w:color="auto"/>
        <w:bottom w:val="none" w:sz="0" w:space="0" w:color="auto"/>
        <w:right w:val="none" w:sz="0" w:space="0" w:color="auto"/>
      </w:divBdr>
    </w:div>
    <w:div w:id="555580695">
      <w:bodyDiv w:val="1"/>
      <w:marLeft w:val="0"/>
      <w:marRight w:val="0"/>
      <w:marTop w:val="0"/>
      <w:marBottom w:val="0"/>
      <w:divBdr>
        <w:top w:val="none" w:sz="0" w:space="0" w:color="auto"/>
        <w:left w:val="none" w:sz="0" w:space="0" w:color="auto"/>
        <w:bottom w:val="none" w:sz="0" w:space="0" w:color="auto"/>
        <w:right w:val="none" w:sz="0" w:space="0" w:color="auto"/>
      </w:divBdr>
    </w:div>
    <w:div w:id="565380738">
      <w:bodyDiv w:val="1"/>
      <w:marLeft w:val="0"/>
      <w:marRight w:val="0"/>
      <w:marTop w:val="0"/>
      <w:marBottom w:val="0"/>
      <w:divBdr>
        <w:top w:val="none" w:sz="0" w:space="0" w:color="auto"/>
        <w:left w:val="none" w:sz="0" w:space="0" w:color="auto"/>
        <w:bottom w:val="none" w:sz="0" w:space="0" w:color="auto"/>
        <w:right w:val="none" w:sz="0" w:space="0" w:color="auto"/>
      </w:divBdr>
    </w:div>
    <w:div w:id="572547569">
      <w:bodyDiv w:val="1"/>
      <w:marLeft w:val="0"/>
      <w:marRight w:val="0"/>
      <w:marTop w:val="0"/>
      <w:marBottom w:val="0"/>
      <w:divBdr>
        <w:top w:val="none" w:sz="0" w:space="0" w:color="auto"/>
        <w:left w:val="none" w:sz="0" w:space="0" w:color="auto"/>
        <w:bottom w:val="none" w:sz="0" w:space="0" w:color="auto"/>
        <w:right w:val="none" w:sz="0" w:space="0" w:color="auto"/>
      </w:divBdr>
    </w:div>
    <w:div w:id="618226051">
      <w:bodyDiv w:val="1"/>
      <w:marLeft w:val="0"/>
      <w:marRight w:val="0"/>
      <w:marTop w:val="0"/>
      <w:marBottom w:val="0"/>
      <w:divBdr>
        <w:top w:val="none" w:sz="0" w:space="0" w:color="auto"/>
        <w:left w:val="none" w:sz="0" w:space="0" w:color="auto"/>
        <w:bottom w:val="none" w:sz="0" w:space="0" w:color="auto"/>
        <w:right w:val="none" w:sz="0" w:space="0" w:color="auto"/>
      </w:divBdr>
    </w:div>
    <w:div w:id="646007240">
      <w:bodyDiv w:val="1"/>
      <w:marLeft w:val="0"/>
      <w:marRight w:val="0"/>
      <w:marTop w:val="0"/>
      <w:marBottom w:val="0"/>
      <w:divBdr>
        <w:top w:val="none" w:sz="0" w:space="0" w:color="auto"/>
        <w:left w:val="none" w:sz="0" w:space="0" w:color="auto"/>
        <w:bottom w:val="none" w:sz="0" w:space="0" w:color="auto"/>
        <w:right w:val="none" w:sz="0" w:space="0" w:color="auto"/>
      </w:divBdr>
    </w:div>
    <w:div w:id="659697029">
      <w:bodyDiv w:val="1"/>
      <w:marLeft w:val="0"/>
      <w:marRight w:val="0"/>
      <w:marTop w:val="0"/>
      <w:marBottom w:val="0"/>
      <w:divBdr>
        <w:top w:val="none" w:sz="0" w:space="0" w:color="auto"/>
        <w:left w:val="none" w:sz="0" w:space="0" w:color="auto"/>
        <w:bottom w:val="none" w:sz="0" w:space="0" w:color="auto"/>
        <w:right w:val="none" w:sz="0" w:space="0" w:color="auto"/>
      </w:divBdr>
    </w:div>
    <w:div w:id="683094292">
      <w:bodyDiv w:val="1"/>
      <w:marLeft w:val="0"/>
      <w:marRight w:val="0"/>
      <w:marTop w:val="0"/>
      <w:marBottom w:val="0"/>
      <w:divBdr>
        <w:top w:val="none" w:sz="0" w:space="0" w:color="auto"/>
        <w:left w:val="none" w:sz="0" w:space="0" w:color="auto"/>
        <w:bottom w:val="none" w:sz="0" w:space="0" w:color="auto"/>
        <w:right w:val="none" w:sz="0" w:space="0" w:color="auto"/>
      </w:divBdr>
    </w:div>
    <w:div w:id="684793109">
      <w:bodyDiv w:val="1"/>
      <w:marLeft w:val="0"/>
      <w:marRight w:val="0"/>
      <w:marTop w:val="0"/>
      <w:marBottom w:val="0"/>
      <w:divBdr>
        <w:top w:val="none" w:sz="0" w:space="0" w:color="auto"/>
        <w:left w:val="none" w:sz="0" w:space="0" w:color="auto"/>
        <w:bottom w:val="none" w:sz="0" w:space="0" w:color="auto"/>
        <w:right w:val="none" w:sz="0" w:space="0" w:color="auto"/>
      </w:divBdr>
    </w:div>
    <w:div w:id="697315426">
      <w:bodyDiv w:val="1"/>
      <w:marLeft w:val="0"/>
      <w:marRight w:val="0"/>
      <w:marTop w:val="0"/>
      <w:marBottom w:val="0"/>
      <w:divBdr>
        <w:top w:val="none" w:sz="0" w:space="0" w:color="auto"/>
        <w:left w:val="none" w:sz="0" w:space="0" w:color="auto"/>
        <w:bottom w:val="none" w:sz="0" w:space="0" w:color="auto"/>
        <w:right w:val="none" w:sz="0" w:space="0" w:color="auto"/>
      </w:divBdr>
    </w:div>
    <w:div w:id="697318486">
      <w:bodyDiv w:val="1"/>
      <w:marLeft w:val="0"/>
      <w:marRight w:val="0"/>
      <w:marTop w:val="0"/>
      <w:marBottom w:val="0"/>
      <w:divBdr>
        <w:top w:val="none" w:sz="0" w:space="0" w:color="auto"/>
        <w:left w:val="none" w:sz="0" w:space="0" w:color="auto"/>
        <w:bottom w:val="none" w:sz="0" w:space="0" w:color="auto"/>
        <w:right w:val="none" w:sz="0" w:space="0" w:color="auto"/>
      </w:divBdr>
    </w:div>
    <w:div w:id="716245229">
      <w:bodyDiv w:val="1"/>
      <w:marLeft w:val="0"/>
      <w:marRight w:val="0"/>
      <w:marTop w:val="0"/>
      <w:marBottom w:val="0"/>
      <w:divBdr>
        <w:top w:val="none" w:sz="0" w:space="0" w:color="auto"/>
        <w:left w:val="none" w:sz="0" w:space="0" w:color="auto"/>
        <w:bottom w:val="none" w:sz="0" w:space="0" w:color="auto"/>
        <w:right w:val="none" w:sz="0" w:space="0" w:color="auto"/>
      </w:divBdr>
    </w:div>
    <w:div w:id="717434618">
      <w:bodyDiv w:val="1"/>
      <w:marLeft w:val="0"/>
      <w:marRight w:val="0"/>
      <w:marTop w:val="0"/>
      <w:marBottom w:val="0"/>
      <w:divBdr>
        <w:top w:val="none" w:sz="0" w:space="0" w:color="auto"/>
        <w:left w:val="none" w:sz="0" w:space="0" w:color="auto"/>
        <w:bottom w:val="none" w:sz="0" w:space="0" w:color="auto"/>
        <w:right w:val="none" w:sz="0" w:space="0" w:color="auto"/>
      </w:divBdr>
    </w:div>
    <w:div w:id="726146182">
      <w:bodyDiv w:val="1"/>
      <w:marLeft w:val="0"/>
      <w:marRight w:val="0"/>
      <w:marTop w:val="0"/>
      <w:marBottom w:val="0"/>
      <w:divBdr>
        <w:top w:val="none" w:sz="0" w:space="0" w:color="auto"/>
        <w:left w:val="none" w:sz="0" w:space="0" w:color="auto"/>
        <w:bottom w:val="none" w:sz="0" w:space="0" w:color="auto"/>
        <w:right w:val="none" w:sz="0" w:space="0" w:color="auto"/>
      </w:divBdr>
    </w:div>
    <w:div w:id="774329326">
      <w:bodyDiv w:val="1"/>
      <w:marLeft w:val="0"/>
      <w:marRight w:val="0"/>
      <w:marTop w:val="0"/>
      <w:marBottom w:val="0"/>
      <w:divBdr>
        <w:top w:val="none" w:sz="0" w:space="0" w:color="auto"/>
        <w:left w:val="none" w:sz="0" w:space="0" w:color="auto"/>
        <w:bottom w:val="none" w:sz="0" w:space="0" w:color="auto"/>
        <w:right w:val="none" w:sz="0" w:space="0" w:color="auto"/>
      </w:divBdr>
    </w:div>
    <w:div w:id="830678462">
      <w:bodyDiv w:val="1"/>
      <w:marLeft w:val="0"/>
      <w:marRight w:val="0"/>
      <w:marTop w:val="0"/>
      <w:marBottom w:val="0"/>
      <w:divBdr>
        <w:top w:val="none" w:sz="0" w:space="0" w:color="auto"/>
        <w:left w:val="none" w:sz="0" w:space="0" w:color="auto"/>
        <w:bottom w:val="none" w:sz="0" w:space="0" w:color="auto"/>
        <w:right w:val="none" w:sz="0" w:space="0" w:color="auto"/>
      </w:divBdr>
    </w:div>
    <w:div w:id="846795136">
      <w:bodyDiv w:val="1"/>
      <w:marLeft w:val="0"/>
      <w:marRight w:val="0"/>
      <w:marTop w:val="0"/>
      <w:marBottom w:val="0"/>
      <w:divBdr>
        <w:top w:val="none" w:sz="0" w:space="0" w:color="auto"/>
        <w:left w:val="none" w:sz="0" w:space="0" w:color="auto"/>
        <w:bottom w:val="none" w:sz="0" w:space="0" w:color="auto"/>
        <w:right w:val="none" w:sz="0" w:space="0" w:color="auto"/>
      </w:divBdr>
    </w:div>
    <w:div w:id="865142398">
      <w:bodyDiv w:val="1"/>
      <w:marLeft w:val="0"/>
      <w:marRight w:val="0"/>
      <w:marTop w:val="0"/>
      <w:marBottom w:val="0"/>
      <w:divBdr>
        <w:top w:val="none" w:sz="0" w:space="0" w:color="auto"/>
        <w:left w:val="none" w:sz="0" w:space="0" w:color="auto"/>
        <w:bottom w:val="none" w:sz="0" w:space="0" w:color="auto"/>
        <w:right w:val="none" w:sz="0" w:space="0" w:color="auto"/>
      </w:divBdr>
    </w:div>
    <w:div w:id="898636849">
      <w:bodyDiv w:val="1"/>
      <w:marLeft w:val="0"/>
      <w:marRight w:val="0"/>
      <w:marTop w:val="0"/>
      <w:marBottom w:val="0"/>
      <w:divBdr>
        <w:top w:val="none" w:sz="0" w:space="0" w:color="auto"/>
        <w:left w:val="none" w:sz="0" w:space="0" w:color="auto"/>
        <w:bottom w:val="none" w:sz="0" w:space="0" w:color="auto"/>
        <w:right w:val="none" w:sz="0" w:space="0" w:color="auto"/>
      </w:divBdr>
    </w:div>
    <w:div w:id="917443217">
      <w:bodyDiv w:val="1"/>
      <w:marLeft w:val="0"/>
      <w:marRight w:val="0"/>
      <w:marTop w:val="0"/>
      <w:marBottom w:val="0"/>
      <w:divBdr>
        <w:top w:val="none" w:sz="0" w:space="0" w:color="auto"/>
        <w:left w:val="none" w:sz="0" w:space="0" w:color="auto"/>
        <w:bottom w:val="none" w:sz="0" w:space="0" w:color="auto"/>
        <w:right w:val="none" w:sz="0" w:space="0" w:color="auto"/>
      </w:divBdr>
    </w:div>
    <w:div w:id="931743389">
      <w:bodyDiv w:val="1"/>
      <w:marLeft w:val="0"/>
      <w:marRight w:val="0"/>
      <w:marTop w:val="0"/>
      <w:marBottom w:val="0"/>
      <w:divBdr>
        <w:top w:val="none" w:sz="0" w:space="0" w:color="auto"/>
        <w:left w:val="none" w:sz="0" w:space="0" w:color="auto"/>
        <w:bottom w:val="none" w:sz="0" w:space="0" w:color="auto"/>
        <w:right w:val="none" w:sz="0" w:space="0" w:color="auto"/>
      </w:divBdr>
    </w:div>
    <w:div w:id="993028730">
      <w:bodyDiv w:val="1"/>
      <w:marLeft w:val="0"/>
      <w:marRight w:val="0"/>
      <w:marTop w:val="0"/>
      <w:marBottom w:val="0"/>
      <w:divBdr>
        <w:top w:val="none" w:sz="0" w:space="0" w:color="auto"/>
        <w:left w:val="none" w:sz="0" w:space="0" w:color="auto"/>
        <w:bottom w:val="none" w:sz="0" w:space="0" w:color="auto"/>
        <w:right w:val="none" w:sz="0" w:space="0" w:color="auto"/>
      </w:divBdr>
    </w:div>
    <w:div w:id="1005323064">
      <w:bodyDiv w:val="1"/>
      <w:marLeft w:val="0"/>
      <w:marRight w:val="0"/>
      <w:marTop w:val="0"/>
      <w:marBottom w:val="0"/>
      <w:divBdr>
        <w:top w:val="none" w:sz="0" w:space="0" w:color="auto"/>
        <w:left w:val="none" w:sz="0" w:space="0" w:color="auto"/>
        <w:bottom w:val="none" w:sz="0" w:space="0" w:color="auto"/>
        <w:right w:val="none" w:sz="0" w:space="0" w:color="auto"/>
      </w:divBdr>
    </w:div>
    <w:div w:id="1020282745">
      <w:bodyDiv w:val="1"/>
      <w:marLeft w:val="0"/>
      <w:marRight w:val="0"/>
      <w:marTop w:val="0"/>
      <w:marBottom w:val="0"/>
      <w:divBdr>
        <w:top w:val="none" w:sz="0" w:space="0" w:color="auto"/>
        <w:left w:val="none" w:sz="0" w:space="0" w:color="auto"/>
        <w:bottom w:val="none" w:sz="0" w:space="0" w:color="auto"/>
        <w:right w:val="none" w:sz="0" w:space="0" w:color="auto"/>
      </w:divBdr>
    </w:div>
    <w:div w:id="1033724368">
      <w:bodyDiv w:val="1"/>
      <w:marLeft w:val="0"/>
      <w:marRight w:val="0"/>
      <w:marTop w:val="0"/>
      <w:marBottom w:val="0"/>
      <w:divBdr>
        <w:top w:val="none" w:sz="0" w:space="0" w:color="auto"/>
        <w:left w:val="none" w:sz="0" w:space="0" w:color="auto"/>
        <w:bottom w:val="none" w:sz="0" w:space="0" w:color="auto"/>
        <w:right w:val="none" w:sz="0" w:space="0" w:color="auto"/>
      </w:divBdr>
    </w:div>
    <w:div w:id="1034648394">
      <w:bodyDiv w:val="1"/>
      <w:marLeft w:val="0"/>
      <w:marRight w:val="0"/>
      <w:marTop w:val="0"/>
      <w:marBottom w:val="0"/>
      <w:divBdr>
        <w:top w:val="none" w:sz="0" w:space="0" w:color="auto"/>
        <w:left w:val="none" w:sz="0" w:space="0" w:color="auto"/>
        <w:bottom w:val="none" w:sz="0" w:space="0" w:color="auto"/>
        <w:right w:val="none" w:sz="0" w:space="0" w:color="auto"/>
      </w:divBdr>
    </w:div>
    <w:div w:id="1054232908">
      <w:bodyDiv w:val="1"/>
      <w:marLeft w:val="0"/>
      <w:marRight w:val="0"/>
      <w:marTop w:val="0"/>
      <w:marBottom w:val="0"/>
      <w:divBdr>
        <w:top w:val="none" w:sz="0" w:space="0" w:color="auto"/>
        <w:left w:val="none" w:sz="0" w:space="0" w:color="auto"/>
        <w:bottom w:val="none" w:sz="0" w:space="0" w:color="auto"/>
        <w:right w:val="none" w:sz="0" w:space="0" w:color="auto"/>
      </w:divBdr>
    </w:div>
    <w:div w:id="1061826553">
      <w:bodyDiv w:val="1"/>
      <w:marLeft w:val="0"/>
      <w:marRight w:val="0"/>
      <w:marTop w:val="0"/>
      <w:marBottom w:val="0"/>
      <w:divBdr>
        <w:top w:val="none" w:sz="0" w:space="0" w:color="auto"/>
        <w:left w:val="none" w:sz="0" w:space="0" w:color="auto"/>
        <w:bottom w:val="none" w:sz="0" w:space="0" w:color="auto"/>
        <w:right w:val="none" w:sz="0" w:space="0" w:color="auto"/>
      </w:divBdr>
    </w:div>
    <w:div w:id="1111512541">
      <w:bodyDiv w:val="1"/>
      <w:marLeft w:val="0"/>
      <w:marRight w:val="0"/>
      <w:marTop w:val="0"/>
      <w:marBottom w:val="0"/>
      <w:divBdr>
        <w:top w:val="none" w:sz="0" w:space="0" w:color="auto"/>
        <w:left w:val="none" w:sz="0" w:space="0" w:color="auto"/>
        <w:bottom w:val="none" w:sz="0" w:space="0" w:color="auto"/>
        <w:right w:val="none" w:sz="0" w:space="0" w:color="auto"/>
      </w:divBdr>
    </w:div>
    <w:div w:id="1120563470">
      <w:bodyDiv w:val="1"/>
      <w:marLeft w:val="0"/>
      <w:marRight w:val="0"/>
      <w:marTop w:val="0"/>
      <w:marBottom w:val="0"/>
      <w:divBdr>
        <w:top w:val="none" w:sz="0" w:space="0" w:color="auto"/>
        <w:left w:val="none" w:sz="0" w:space="0" w:color="auto"/>
        <w:bottom w:val="none" w:sz="0" w:space="0" w:color="auto"/>
        <w:right w:val="none" w:sz="0" w:space="0" w:color="auto"/>
      </w:divBdr>
    </w:div>
    <w:div w:id="1121873836">
      <w:bodyDiv w:val="1"/>
      <w:marLeft w:val="0"/>
      <w:marRight w:val="0"/>
      <w:marTop w:val="0"/>
      <w:marBottom w:val="0"/>
      <w:divBdr>
        <w:top w:val="none" w:sz="0" w:space="0" w:color="auto"/>
        <w:left w:val="none" w:sz="0" w:space="0" w:color="auto"/>
        <w:bottom w:val="none" w:sz="0" w:space="0" w:color="auto"/>
        <w:right w:val="none" w:sz="0" w:space="0" w:color="auto"/>
      </w:divBdr>
    </w:div>
    <w:div w:id="1159463556">
      <w:bodyDiv w:val="1"/>
      <w:marLeft w:val="0"/>
      <w:marRight w:val="0"/>
      <w:marTop w:val="0"/>
      <w:marBottom w:val="0"/>
      <w:divBdr>
        <w:top w:val="none" w:sz="0" w:space="0" w:color="auto"/>
        <w:left w:val="none" w:sz="0" w:space="0" w:color="auto"/>
        <w:bottom w:val="none" w:sz="0" w:space="0" w:color="auto"/>
        <w:right w:val="none" w:sz="0" w:space="0" w:color="auto"/>
      </w:divBdr>
    </w:div>
    <w:div w:id="1167593605">
      <w:bodyDiv w:val="1"/>
      <w:marLeft w:val="0"/>
      <w:marRight w:val="0"/>
      <w:marTop w:val="0"/>
      <w:marBottom w:val="0"/>
      <w:divBdr>
        <w:top w:val="none" w:sz="0" w:space="0" w:color="auto"/>
        <w:left w:val="none" w:sz="0" w:space="0" w:color="auto"/>
        <w:bottom w:val="none" w:sz="0" w:space="0" w:color="auto"/>
        <w:right w:val="none" w:sz="0" w:space="0" w:color="auto"/>
      </w:divBdr>
    </w:div>
    <w:div w:id="1173837501">
      <w:bodyDiv w:val="1"/>
      <w:marLeft w:val="0"/>
      <w:marRight w:val="0"/>
      <w:marTop w:val="0"/>
      <w:marBottom w:val="0"/>
      <w:divBdr>
        <w:top w:val="none" w:sz="0" w:space="0" w:color="auto"/>
        <w:left w:val="none" w:sz="0" w:space="0" w:color="auto"/>
        <w:bottom w:val="none" w:sz="0" w:space="0" w:color="auto"/>
        <w:right w:val="none" w:sz="0" w:space="0" w:color="auto"/>
      </w:divBdr>
    </w:div>
    <w:div w:id="1182936703">
      <w:bodyDiv w:val="1"/>
      <w:marLeft w:val="0"/>
      <w:marRight w:val="0"/>
      <w:marTop w:val="0"/>
      <w:marBottom w:val="0"/>
      <w:divBdr>
        <w:top w:val="none" w:sz="0" w:space="0" w:color="auto"/>
        <w:left w:val="none" w:sz="0" w:space="0" w:color="auto"/>
        <w:bottom w:val="none" w:sz="0" w:space="0" w:color="auto"/>
        <w:right w:val="none" w:sz="0" w:space="0" w:color="auto"/>
      </w:divBdr>
    </w:div>
    <w:div w:id="1185050398">
      <w:bodyDiv w:val="1"/>
      <w:marLeft w:val="0"/>
      <w:marRight w:val="0"/>
      <w:marTop w:val="0"/>
      <w:marBottom w:val="0"/>
      <w:divBdr>
        <w:top w:val="none" w:sz="0" w:space="0" w:color="auto"/>
        <w:left w:val="none" w:sz="0" w:space="0" w:color="auto"/>
        <w:bottom w:val="none" w:sz="0" w:space="0" w:color="auto"/>
        <w:right w:val="none" w:sz="0" w:space="0" w:color="auto"/>
      </w:divBdr>
    </w:div>
    <w:div w:id="1188636662">
      <w:bodyDiv w:val="1"/>
      <w:marLeft w:val="0"/>
      <w:marRight w:val="0"/>
      <w:marTop w:val="0"/>
      <w:marBottom w:val="0"/>
      <w:divBdr>
        <w:top w:val="none" w:sz="0" w:space="0" w:color="auto"/>
        <w:left w:val="none" w:sz="0" w:space="0" w:color="auto"/>
        <w:bottom w:val="none" w:sz="0" w:space="0" w:color="auto"/>
        <w:right w:val="none" w:sz="0" w:space="0" w:color="auto"/>
      </w:divBdr>
    </w:div>
    <w:div w:id="1194075908">
      <w:bodyDiv w:val="1"/>
      <w:marLeft w:val="0"/>
      <w:marRight w:val="0"/>
      <w:marTop w:val="0"/>
      <w:marBottom w:val="0"/>
      <w:divBdr>
        <w:top w:val="none" w:sz="0" w:space="0" w:color="auto"/>
        <w:left w:val="none" w:sz="0" w:space="0" w:color="auto"/>
        <w:bottom w:val="none" w:sz="0" w:space="0" w:color="auto"/>
        <w:right w:val="none" w:sz="0" w:space="0" w:color="auto"/>
      </w:divBdr>
    </w:div>
    <w:div w:id="1195575304">
      <w:bodyDiv w:val="1"/>
      <w:marLeft w:val="0"/>
      <w:marRight w:val="0"/>
      <w:marTop w:val="0"/>
      <w:marBottom w:val="0"/>
      <w:divBdr>
        <w:top w:val="none" w:sz="0" w:space="0" w:color="auto"/>
        <w:left w:val="none" w:sz="0" w:space="0" w:color="auto"/>
        <w:bottom w:val="none" w:sz="0" w:space="0" w:color="auto"/>
        <w:right w:val="none" w:sz="0" w:space="0" w:color="auto"/>
      </w:divBdr>
    </w:div>
    <w:div w:id="1253976267">
      <w:bodyDiv w:val="1"/>
      <w:marLeft w:val="0"/>
      <w:marRight w:val="0"/>
      <w:marTop w:val="0"/>
      <w:marBottom w:val="0"/>
      <w:divBdr>
        <w:top w:val="none" w:sz="0" w:space="0" w:color="auto"/>
        <w:left w:val="none" w:sz="0" w:space="0" w:color="auto"/>
        <w:bottom w:val="none" w:sz="0" w:space="0" w:color="auto"/>
        <w:right w:val="none" w:sz="0" w:space="0" w:color="auto"/>
      </w:divBdr>
    </w:div>
    <w:div w:id="1267037447">
      <w:bodyDiv w:val="1"/>
      <w:marLeft w:val="0"/>
      <w:marRight w:val="0"/>
      <w:marTop w:val="0"/>
      <w:marBottom w:val="0"/>
      <w:divBdr>
        <w:top w:val="none" w:sz="0" w:space="0" w:color="auto"/>
        <w:left w:val="none" w:sz="0" w:space="0" w:color="auto"/>
        <w:bottom w:val="none" w:sz="0" w:space="0" w:color="auto"/>
        <w:right w:val="none" w:sz="0" w:space="0" w:color="auto"/>
      </w:divBdr>
    </w:div>
    <w:div w:id="1269004175">
      <w:bodyDiv w:val="1"/>
      <w:marLeft w:val="0"/>
      <w:marRight w:val="0"/>
      <w:marTop w:val="0"/>
      <w:marBottom w:val="0"/>
      <w:divBdr>
        <w:top w:val="none" w:sz="0" w:space="0" w:color="auto"/>
        <w:left w:val="none" w:sz="0" w:space="0" w:color="auto"/>
        <w:bottom w:val="none" w:sz="0" w:space="0" w:color="auto"/>
        <w:right w:val="none" w:sz="0" w:space="0" w:color="auto"/>
      </w:divBdr>
    </w:div>
    <w:div w:id="1279684897">
      <w:bodyDiv w:val="1"/>
      <w:marLeft w:val="0"/>
      <w:marRight w:val="0"/>
      <w:marTop w:val="0"/>
      <w:marBottom w:val="0"/>
      <w:divBdr>
        <w:top w:val="none" w:sz="0" w:space="0" w:color="auto"/>
        <w:left w:val="none" w:sz="0" w:space="0" w:color="auto"/>
        <w:bottom w:val="none" w:sz="0" w:space="0" w:color="auto"/>
        <w:right w:val="none" w:sz="0" w:space="0" w:color="auto"/>
      </w:divBdr>
    </w:div>
    <w:div w:id="1292370628">
      <w:bodyDiv w:val="1"/>
      <w:marLeft w:val="0"/>
      <w:marRight w:val="0"/>
      <w:marTop w:val="0"/>
      <w:marBottom w:val="0"/>
      <w:divBdr>
        <w:top w:val="none" w:sz="0" w:space="0" w:color="auto"/>
        <w:left w:val="none" w:sz="0" w:space="0" w:color="auto"/>
        <w:bottom w:val="none" w:sz="0" w:space="0" w:color="auto"/>
        <w:right w:val="none" w:sz="0" w:space="0" w:color="auto"/>
      </w:divBdr>
    </w:div>
    <w:div w:id="1295016118">
      <w:bodyDiv w:val="1"/>
      <w:marLeft w:val="0"/>
      <w:marRight w:val="0"/>
      <w:marTop w:val="0"/>
      <w:marBottom w:val="0"/>
      <w:divBdr>
        <w:top w:val="none" w:sz="0" w:space="0" w:color="auto"/>
        <w:left w:val="none" w:sz="0" w:space="0" w:color="auto"/>
        <w:bottom w:val="none" w:sz="0" w:space="0" w:color="auto"/>
        <w:right w:val="none" w:sz="0" w:space="0" w:color="auto"/>
      </w:divBdr>
    </w:div>
    <w:div w:id="1334261492">
      <w:bodyDiv w:val="1"/>
      <w:marLeft w:val="0"/>
      <w:marRight w:val="0"/>
      <w:marTop w:val="0"/>
      <w:marBottom w:val="0"/>
      <w:divBdr>
        <w:top w:val="none" w:sz="0" w:space="0" w:color="auto"/>
        <w:left w:val="none" w:sz="0" w:space="0" w:color="auto"/>
        <w:bottom w:val="none" w:sz="0" w:space="0" w:color="auto"/>
        <w:right w:val="none" w:sz="0" w:space="0" w:color="auto"/>
      </w:divBdr>
    </w:div>
    <w:div w:id="1351031770">
      <w:bodyDiv w:val="1"/>
      <w:marLeft w:val="0"/>
      <w:marRight w:val="0"/>
      <w:marTop w:val="0"/>
      <w:marBottom w:val="0"/>
      <w:divBdr>
        <w:top w:val="none" w:sz="0" w:space="0" w:color="auto"/>
        <w:left w:val="none" w:sz="0" w:space="0" w:color="auto"/>
        <w:bottom w:val="none" w:sz="0" w:space="0" w:color="auto"/>
        <w:right w:val="none" w:sz="0" w:space="0" w:color="auto"/>
      </w:divBdr>
    </w:div>
    <w:div w:id="1416167458">
      <w:bodyDiv w:val="1"/>
      <w:marLeft w:val="0"/>
      <w:marRight w:val="0"/>
      <w:marTop w:val="0"/>
      <w:marBottom w:val="0"/>
      <w:divBdr>
        <w:top w:val="none" w:sz="0" w:space="0" w:color="auto"/>
        <w:left w:val="none" w:sz="0" w:space="0" w:color="auto"/>
        <w:bottom w:val="none" w:sz="0" w:space="0" w:color="auto"/>
        <w:right w:val="none" w:sz="0" w:space="0" w:color="auto"/>
      </w:divBdr>
    </w:div>
    <w:div w:id="1448425510">
      <w:bodyDiv w:val="1"/>
      <w:marLeft w:val="0"/>
      <w:marRight w:val="0"/>
      <w:marTop w:val="0"/>
      <w:marBottom w:val="0"/>
      <w:divBdr>
        <w:top w:val="none" w:sz="0" w:space="0" w:color="auto"/>
        <w:left w:val="none" w:sz="0" w:space="0" w:color="auto"/>
        <w:bottom w:val="none" w:sz="0" w:space="0" w:color="auto"/>
        <w:right w:val="none" w:sz="0" w:space="0" w:color="auto"/>
      </w:divBdr>
    </w:div>
    <w:div w:id="1548685501">
      <w:bodyDiv w:val="1"/>
      <w:marLeft w:val="0"/>
      <w:marRight w:val="0"/>
      <w:marTop w:val="0"/>
      <w:marBottom w:val="0"/>
      <w:divBdr>
        <w:top w:val="none" w:sz="0" w:space="0" w:color="auto"/>
        <w:left w:val="none" w:sz="0" w:space="0" w:color="auto"/>
        <w:bottom w:val="none" w:sz="0" w:space="0" w:color="auto"/>
        <w:right w:val="none" w:sz="0" w:space="0" w:color="auto"/>
      </w:divBdr>
    </w:div>
    <w:div w:id="1580552734">
      <w:bodyDiv w:val="1"/>
      <w:marLeft w:val="0"/>
      <w:marRight w:val="0"/>
      <w:marTop w:val="0"/>
      <w:marBottom w:val="0"/>
      <w:divBdr>
        <w:top w:val="none" w:sz="0" w:space="0" w:color="auto"/>
        <w:left w:val="none" w:sz="0" w:space="0" w:color="auto"/>
        <w:bottom w:val="none" w:sz="0" w:space="0" w:color="auto"/>
        <w:right w:val="none" w:sz="0" w:space="0" w:color="auto"/>
      </w:divBdr>
    </w:div>
    <w:div w:id="1585064685">
      <w:bodyDiv w:val="1"/>
      <w:marLeft w:val="0"/>
      <w:marRight w:val="0"/>
      <w:marTop w:val="0"/>
      <w:marBottom w:val="0"/>
      <w:divBdr>
        <w:top w:val="none" w:sz="0" w:space="0" w:color="auto"/>
        <w:left w:val="none" w:sz="0" w:space="0" w:color="auto"/>
        <w:bottom w:val="none" w:sz="0" w:space="0" w:color="auto"/>
        <w:right w:val="none" w:sz="0" w:space="0" w:color="auto"/>
      </w:divBdr>
    </w:div>
    <w:div w:id="1604454588">
      <w:bodyDiv w:val="1"/>
      <w:marLeft w:val="0"/>
      <w:marRight w:val="0"/>
      <w:marTop w:val="0"/>
      <w:marBottom w:val="0"/>
      <w:divBdr>
        <w:top w:val="none" w:sz="0" w:space="0" w:color="auto"/>
        <w:left w:val="none" w:sz="0" w:space="0" w:color="auto"/>
        <w:bottom w:val="none" w:sz="0" w:space="0" w:color="auto"/>
        <w:right w:val="none" w:sz="0" w:space="0" w:color="auto"/>
      </w:divBdr>
    </w:div>
    <w:div w:id="1605723736">
      <w:bodyDiv w:val="1"/>
      <w:marLeft w:val="0"/>
      <w:marRight w:val="0"/>
      <w:marTop w:val="0"/>
      <w:marBottom w:val="0"/>
      <w:divBdr>
        <w:top w:val="none" w:sz="0" w:space="0" w:color="auto"/>
        <w:left w:val="none" w:sz="0" w:space="0" w:color="auto"/>
        <w:bottom w:val="none" w:sz="0" w:space="0" w:color="auto"/>
        <w:right w:val="none" w:sz="0" w:space="0" w:color="auto"/>
      </w:divBdr>
    </w:div>
    <w:div w:id="1665166240">
      <w:bodyDiv w:val="1"/>
      <w:marLeft w:val="0"/>
      <w:marRight w:val="0"/>
      <w:marTop w:val="0"/>
      <w:marBottom w:val="0"/>
      <w:divBdr>
        <w:top w:val="none" w:sz="0" w:space="0" w:color="auto"/>
        <w:left w:val="none" w:sz="0" w:space="0" w:color="auto"/>
        <w:bottom w:val="none" w:sz="0" w:space="0" w:color="auto"/>
        <w:right w:val="none" w:sz="0" w:space="0" w:color="auto"/>
      </w:divBdr>
    </w:div>
    <w:div w:id="1669212689">
      <w:bodyDiv w:val="1"/>
      <w:marLeft w:val="0"/>
      <w:marRight w:val="0"/>
      <w:marTop w:val="0"/>
      <w:marBottom w:val="0"/>
      <w:divBdr>
        <w:top w:val="none" w:sz="0" w:space="0" w:color="auto"/>
        <w:left w:val="none" w:sz="0" w:space="0" w:color="auto"/>
        <w:bottom w:val="none" w:sz="0" w:space="0" w:color="auto"/>
        <w:right w:val="none" w:sz="0" w:space="0" w:color="auto"/>
      </w:divBdr>
    </w:div>
    <w:div w:id="1684476179">
      <w:bodyDiv w:val="1"/>
      <w:marLeft w:val="0"/>
      <w:marRight w:val="0"/>
      <w:marTop w:val="0"/>
      <w:marBottom w:val="0"/>
      <w:divBdr>
        <w:top w:val="none" w:sz="0" w:space="0" w:color="auto"/>
        <w:left w:val="none" w:sz="0" w:space="0" w:color="auto"/>
        <w:bottom w:val="none" w:sz="0" w:space="0" w:color="auto"/>
        <w:right w:val="none" w:sz="0" w:space="0" w:color="auto"/>
      </w:divBdr>
    </w:div>
    <w:div w:id="1684746144">
      <w:bodyDiv w:val="1"/>
      <w:marLeft w:val="0"/>
      <w:marRight w:val="0"/>
      <w:marTop w:val="0"/>
      <w:marBottom w:val="0"/>
      <w:divBdr>
        <w:top w:val="none" w:sz="0" w:space="0" w:color="auto"/>
        <w:left w:val="none" w:sz="0" w:space="0" w:color="auto"/>
        <w:bottom w:val="none" w:sz="0" w:space="0" w:color="auto"/>
        <w:right w:val="none" w:sz="0" w:space="0" w:color="auto"/>
      </w:divBdr>
    </w:div>
    <w:div w:id="1740909090">
      <w:bodyDiv w:val="1"/>
      <w:marLeft w:val="0"/>
      <w:marRight w:val="0"/>
      <w:marTop w:val="0"/>
      <w:marBottom w:val="0"/>
      <w:divBdr>
        <w:top w:val="none" w:sz="0" w:space="0" w:color="auto"/>
        <w:left w:val="none" w:sz="0" w:space="0" w:color="auto"/>
        <w:bottom w:val="none" w:sz="0" w:space="0" w:color="auto"/>
        <w:right w:val="none" w:sz="0" w:space="0" w:color="auto"/>
      </w:divBdr>
    </w:div>
    <w:div w:id="1746758104">
      <w:bodyDiv w:val="1"/>
      <w:marLeft w:val="0"/>
      <w:marRight w:val="0"/>
      <w:marTop w:val="0"/>
      <w:marBottom w:val="0"/>
      <w:divBdr>
        <w:top w:val="none" w:sz="0" w:space="0" w:color="auto"/>
        <w:left w:val="none" w:sz="0" w:space="0" w:color="auto"/>
        <w:bottom w:val="none" w:sz="0" w:space="0" w:color="auto"/>
        <w:right w:val="none" w:sz="0" w:space="0" w:color="auto"/>
      </w:divBdr>
    </w:div>
    <w:div w:id="1750233636">
      <w:bodyDiv w:val="1"/>
      <w:marLeft w:val="0"/>
      <w:marRight w:val="0"/>
      <w:marTop w:val="0"/>
      <w:marBottom w:val="0"/>
      <w:divBdr>
        <w:top w:val="none" w:sz="0" w:space="0" w:color="auto"/>
        <w:left w:val="none" w:sz="0" w:space="0" w:color="auto"/>
        <w:bottom w:val="none" w:sz="0" w:space="0" w:color="auto"/>
        <w:right w:val="none" w:sz="0" w:space="0" w:color="auto"/>
      </w:divBdr>
    </w:div>
    <w:div w:id="1766151748">
      <w:bodyDiv w:val="1"/>
      <w:marLeft w:val="0"/>
      <w:marRight w:val="0"/>
      <w:marTop w:val="0"/>
      <w:marBottom w:val="0"/>
      <w:divBdr>
        <w:top w:val="none" w:sz="0" w:space="0" w:color="auto"/>
        <w:left w:val="none" w:sz="0" w:space="0" w:color="auto"/>
        <w:bottom w:val="none" w:sz="0" w:space="0" w:color="auto"/>
        <w:right w:val="none" w:sz="0" w:space="0" w:color="auto"/>
      </w:divBdr>
    </w:div>
    <w:div w:id="1774015600">
      <w:bodyDiv w:val="1"/>
      <w:marLeft w:val="0"/>
      <w:marRight w:val="0"/>
      <w:marTop w:val="0"/>
      <w:marBottom w:val="0"/>
      <w:divBdr>
        <w:top w:val="none" w:sz="0" w:space="0" w:color="auto"/>
        <w:left w:val="none" w:sz="0" w:space="0" w:color="auto"/>
        <w:bottom w:val="none" w:sz="0" w:space="0" w:color="auto"/>
        <w:right w:val="none" w:sz="0" w:space="0" w:color="auto"/>
      </w:divBdr>
    </w:div>
    <w:div w:id="1789542200">
      <w:bodyDiv w:val="1"/>
      <w:marLeft w:val="0"/>
      <w:marRight w:val="0"/>
      <w:marTop w:val="0"/>
      <w:marBottom w:val="0"/>
      <w:divBdr>
        <w:top w:val="none" w:sz="0" w:space="0" w:color="auto"/>
        <w:left w:val="none" w:sz="0" w:space="0" w:color="auto"/>
        <w:bottom w:val="none" w:sz="0" w:space="0" w:color="auto"/>
        <w:right w:val="none" w:sz="0" w:space="0" w:color="auto"/>
      </w:divBdr>
      <w:divsChild>
        <w:div w:id="943195062">
          <w:marLeft w:val="0"/>
          <w:marRight w:val="0"/>
          <w:marTop w:val="0"/>
          <w:marBottom w:val="0"/>
          <w:divBdr>
            <w:top w:val="none" w:sz="0" w:space="0" w:color="auto"/>
            <w:left w:val="none" w:sz="0" w:space="0" w:color="auto"/>
            <w:bottom w:val="none" w:sz="0" w:space="0" w:color="auto"/>
            <w:right w:val="none" w:sz="0" w:space="0" w:color="auto"/>
          </w:divBdr>
          <w:divsChild>
            <w:div w:id="671252277">
              <w:marLeft w:val="0"/>
              <w:marRight w:val="0"/>
              <w:marTop w:val="0"/>
              <w:marBottom w:val="0"/>
              <w:divBdr>
                <w:top w:val="none" w:sz="0" w:space="0" w:color="auto"/>
                <w:left w:val="none" w:sz="0" w:space="0" w:color="auto"/>
                <w:bottom w:val="none" w:sz="0" w:space="0" w:color="auto"/>
                <w:right w:val="none" w:sz="0" w:space="0" w:color="auto"/>
              </w:divBdr>
              <w:divsChild>
                <w:div w:id="181359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64473">
      <w:bodyDiv w:val="1"/>
      <w:marLeft w:val="0"/>
      <w:marRight w:val="0"/>
      <w:marTop w:val="0"/>
      <w:marBottom w:val="0"/>
      <w:divBdr>
        <w:top w:val="none" w:sz="0" w:space="0" w:color="auto"/>
        <w:left w:val="none" w:sz="0" w:space="0" w:color="auto"/>
        <w:bottom w:val="none" w:sz="0" w:space="0" w:color="auto"/>
        <w:right w:val="none" w:sz="0" w:space="0" w:color="auto"/>
      </w:divBdr>
    </w:div>
    <w:div w:id="1836922235">
      <w:bodyDiv w:val="1"/>
      <w:marLeft w:val="0"/>
      <w:marRight w:val="0"/>
      <w:marTop w:val="0"/>
      <w:marBottom w:val="0"/>
      <w:divBdr>
        <w:top w:val="none" w:sz="0" w:space="0" w:color="auto"/>
        <w:left w:val="none" w:sz="0" w:space="0" w:color="auto"/>
        <w:bottom w:val="none" w:sz="0" w:space="0" w:color="auto"/>
        <w:right w:val="none" w:sz="0" w:space="0" w:color="auto"/>
      </w:divBdr>
    </w:div>
    <w:div w:id="1850870794">
      <w:bodyDiv w:val="1"/>
      <w:marLeft w:val="0"/>
      <w:marRight w:val="0"/>
      <w:marTop w:val="0"/>
      <w:marBottom w:val="0"/>
      <w:divBdr>
        <w:top w:val="none" w:sz="0" w:space="0" w:color="auto"/>
        <w:left w:val="none" w:sz="0" w:space="0" w:color="auto"/>
        <w:bottom w:val="none" w:sz="0" w:space="0" w:color="auto"/>
        <w:right w:val="none" w:sz="0" w:space="0" w:color="auto"/>
      </w:divBdr>
    </w:div>
    <w:div w:id="1851948678">
      <w:bodyDiv w:val="1"/>
      <w:marLeft w:val="0"/>
      <w:marRight w:val="0"/>
      <w:marTop w:val="0"/>
      <w:marBottom w:val="0"/>
      <w:divBdr>
        <w:top w:val="none" w:sz="0" w:space="0" w:color="auto"/>
        <w:left w:val="none" w:sz="0" w:space="0" w:color="auto"/>
        <w:bottom w:val="none" w:sz="0" w:space="0" w:color="auto"/>
        <w:right w:val="none" w:sz="0" w:space="0" w:color="auto"/>
      </w:divBdr>
    </w:div>
    <w:div w:id="1867912491">
      <w:bodyDiv w:val="1"/>
      <w:marLeft w:val="0"/>
      <w:marRight w:val="0"/>
      <w:marTop w:val="0"/>
      <w:marBottom w:val="0"/>
      <w:divBdr>
        <w:top w:val="none" w:sz="0" w:space="0" w:color="auto"/>
        <w:left w:val="none" w:sz="0" w:space="0" w:color="auto"/>
        <w:bottom w:val="none" w:sz="0" w:space="0" w:color="auto"/>
        <w:right w:val="none" w:sz="0" w:space="0" w:color="auto"/>
      </w:divBdr>
    </w:div>
    <w:div w:id="1870145302">
      <w:bodyDiv w:val="1"/>
      <w:marLeft w:val="0"/>
      <w:marRight w:val="0"/>
      <w:marTop w:val="0"/>
      <w:marBottom w:val="0"/>
      <w:divBdr>
        <w:top w:val="none" w:sz="0" w:space="0" w:color="auto"/>
        <w:left w:val="none" w:sz="0" w:space="0" w:color="auto"/>
        <w:bottom w:val="none" w:sz="0" w:space="0" w:color="auto"/>
        <w:right w:val="none" w:sz="0" w:space="0" w:color="auto"/>
      </w:divBdr>
    </w:div>
    <w:div w:id="1912154805">
      <w:bodyDiv w:val="1"/>
      <w:marLeft w:val="0"/>
      <w:marRight w:val="0"/>
      <w:marTop w:val="0"/>
      <w:marBottom w:val="0"/>
      <w:divBdr>
        <w:top w:val="none" w:sz="0" w:space="0" w:color="auto"/>
        <w:left w:val="none" w:sz="0" w:space="0" w:color="auto"/>
        <w:bottom w:val="none" w:sz="0" w:space="0" w:color="auto"/>
        <w:right w:val="none" w:sz="0" w:space="0" w:color="auto"/>
      </w:divBdr>
    </w:div>
    <w:div w:id="1912691354">
      <w:bodyDiv w:val="1"/>
      <w:marLeft w:val="0"/>
      <w:marRight w:val="0"/>
      <w:marTop w:val="0"/>
      <w:marBottom w:val="0"/>
      <w:divBdr>
        <w:top w:val="none" w:sz="0" w:space="0" w:color="auto"/>
        <w:left w:val="none" w:sz="0" w:space="0" w:color="auto"/>
        <w:bottom w:val="none" w:sz="0" w:space="0" w:color="auto"/>
        <w:right w:val="none" w:sz="0" w:space="0" w:color="auto"/>
      </w:divBdr>
    </w:div>
    <w:div w:id="1928612975">
      <w:bodyDiv w:val="1"/>
      <w:marLeft w:val="0"/>
      <w:marRight w:val="0"/>
      <w:marTop w:val="0"/>
      <w:marBottom w:val="0"/>
      <w:divBdr>
        <w:top w:val="none" w:sz="0" w:space="0" w:color="auto"/>
        <w:left w:val="none" w:sz="0" w:space="0" w:color="auto"/>
        <w:bottom w:val="none" w:sz="0" w:space="0" w:color="auto"/>
        <w:right w:val="none" w:sz="0" w:space="0" w:color="auto"/>
      </w:divBdr>
    </w:div>
    <w:div w:id="1932662108">
      <w:bodyDiv w:val="1"/>
      <w:marLeft w:val="0"/>
      <w:marRight w:val="0"/>
      <w:marTop w:val="0"/>
      <w:marBottom w:val="0"/>
      <w:divBdr>
        <w:top w:val="none" w:sz="0" w:space="0" w:color="auto"/>
        <w:left w:val="none" w:sz="0" w:space="0" w:color="auto"/>
        <w:bottom w:val="none" w:sz="0" w:space="0" w:color="auto"/>
        <w:right w:val="none" w:sz="0" w:space="0" w:color="auto"/>
      </w:divBdr>
    </w:div>
    <w:div w:id="1941641125">
      <w:bodyDiv w:val="1"/>
      <w:marLeft w:val="0"/>
      <w:marRight w:val="0"/>
      <w:marTop w:val="0"/>
      <w:marBottom w:val="0"/>
      <w:divBdr>
        <w:top w:val="none" w:sz="0" w:space="0" w:color="auto"/>
        <w:left w:val="none" w:sz="0" w:space="0" w:color="auto"/>
        <w:bottom w:val="none" w:sz="0" w:space="0" w:color="auto"/>
        <w:right w:val="none" w:sz="0" w:space="0" w:color="auto"/>
      </w:divBdr>
    </w:div>
    <w:div w:id="1942956158">
      <w:bodyDiv w:val="1"/>
      <w:marLeft w:val="0"/>
      <w:marRight w:val="0"/>
      <w:marTop w:val="0"/>
      <w:marBottom w:val="0"/>
      <w:divBdr>
        <w:top w:val="none" w:sz="0" w:space="0" w:color="auto"/>
        <w:left w:val="none" w:sz="0" w:space="0" w:color="auto"/>
        <w:bottom w:val="none" w:sz="0" w:space="0" w:color="auto"/>
        <w:right w:val="none" w:sz="0" w:space="0" w:color="auto"/>
      </w:divBdr>
    </w:div>
    <w:div w:id="1947157009">
      <w:bodyDiv w:val="1"/>
      <w:marLeft w:val="0"/>
      <w:marRight w:val="0"/>
      <w:marTop w:val="0"/>
      <w:marBottom w:val="0"/>
      <w:divBdr>
        <w:top w:val="none" w:sz="0" w:space="0" w:color="auto"/>
        <w:left w:val="none" w:sz="0" w:space="0" w:color="auto"/>
        <w:bottom w:val="none" w:sz="0" w:space="0" w:color="auto"/>
        <w:right w:val="none" w:sz="0" w:space="0" w:color="auto"/>
      </w:divBdr>
    </w:div>
    <w:div w:id="1965039888">
      <w:bodyDiv w:val="1"/>
      <w:marLeft w:val="0"/>
      <w:marRight w:val="0"/>
      <w:marTop w:val="0"/>
      <w:marBottom w:val="0"/>
      <w:divBdr>
        <w:top w:val="none" w:sz="0" w:space="0" w:color="auto"/>
        <w:left w:val="none" w:sz="0" w:space="0" w:color="auto"/>
        <w:bottom w:val="none" w:sz="0" w:space="0" w:color="auto"/>
        <w:right w:val="none" w:sz="0" w:space="0" w:color="auto"/>
      </w:divBdr>
    </w:div>
    <w:div w:id="2014184944">
      <w:bodyDiv w:val="1"/>
      <w:marLeft w:val="0"/>
      <w:marRight w:val="0"/>
      <w:marTop w:val="0"/>
      <w:marBottom w:val="0"/>
      <w:divBdr>
        <w:top w:val="none" w:sz="0" w:space="0" w:color="auto"/>
        <w:left w:val="none" w:sz="0" w:space="0" w:color="auto"/>
        <w:bottom w:val="none" w:sz="0" w:space="0" w:color="auto"/>
        <w:right w:val="none" w:sz="0" w:space="0" w:color="auto"/>
      </w:divBdr>
    </w:div>
    <w:div w:id="2038195251">
      <w:bodyDiv w:val="1"/>
      <w:marLeft w:val="0"/>
      <w:marRight w:val="0"/>
      <w:marTop w:val="0"/>
      <w:marBottom w:val="0"/>
      <w:divBdr>
        <w:top w:val="none" w:sz="0" w:space="0" w:color="auto"/>
        <w:left w:val="none" w:sz="0" w:space="0" w:color="auto"/>
        <w:bottom w:val="none" w:sz="0" w:space="0" w:color="auto"/>
        <w:right w:val="none" w:sz="0" w:space="0" w:color="auto"/>
      </w:divBdr>
    </w:div>
    <w:div w:id="2039618850">
      <w:bodyDiv w:val="1"/>
      <w:marLeft w:val="0"/>
      <w:marRight w:val="0"/>
      <w:marTop w:val="0"/>
      <w:marBottom w:val="0"/>
      <w:divBdr>
        <w:top w:val="none" w:sz="0" w:space="0" w:color="auto"/>
        <w:left w:val="none" w:sz="0" w:space="0" w:color="auto"/>
        <w:bottom w:val="none" w:sz="0" w:space="0" w:color="auto"/>
        <w:right w:val="none" w:sz="0" w:space="0" w:color="auto"/>
      </w:divBdr>
    </w:div>
    <w:div w:id="2052415208">
      <w:bodyDiv w:val="1"/>
      <w:marLeft w:val="0"/>
      <w:marRight w:val="0"/>
      <w:marTop w:val="0"/>
      <w:marBottom w:val="0"/>
      <w:divBdr>
        <w:top w:val="none" w:sz="0" w:space="0" w:color="auto"/>
        <w:left w:val="none" w:sz="0" w:space="0" w:color="auto"/>
        <w:bottom w:val="none" w:sz="0" w:space="0" w:color="auto"/>
        <w:right w:val="none" w:sz="0" w:space="0" w:color="auto"/>
      </w:divBdr>
    </w:div>
    <w:div w:id="2057660777">
      <w:bodyDiv w:val="1"/>
      <w:marLeft w:val="0"/>
      <w:marRight w:val="0"/>
      <w:marTop w:val="0"/>
      <w:marBottom w:val="0"/>
      <w:divBdr>
        <w:top w:val="none" w:sz="0" w:space="0" w:color="auto"/>
        <w:left w:val="none" w:sz="0" w:space="0" w:color="auto"/>
        <w:bottom w:val="none" w:sz="0" w:space="0" w:color="auto"/>
        <w:right w:val="none" w:sz="0" w:space="0" w:color="auto"/>
      </w:divBdr>
    </w:div>
    <w:div w:id="2062049989">
      <w:bodyDiv w:val="1"/>
      <w:marLeft w:val="0"/>
      <w:marRight w:val="0"/>
      <w:marTop w:val="0"/>
      <w:marBottom w:val="0"/>
      <w:divBdr>
        <w:top w:val="none" w:sz="0" w:space="0" w:color="auto"/>
        <w:left w:val="none" w:sz="0" w:space="0" w:color="auto"/>
        <w:bottom w:val="none" w:sz="0" w:space="0" w:color="auto"/>
        <w:right w:val="none" w:sz="0" w:space="0" w:color="auto"/>
      </w:divBdr>
    </w:div>
    <w:div w:id="2089183520">
      <w:bodyDiv w:val="1"/>
      <w:marLeft w:val="0"/>
      <w:marRight w:val="0"/>
      <w:marTop w:val="0"/>
      <w:marBottom w:val="0"/>
      <w:divBdr>
        <w:top w:val="none" w:sz="0" w:space="0" w:color="auto"/>
        <w:left w:val="none" w:sz="0" w:space="0" w:color="auto"/>
        <w:bottom w:val="none" w:sz="0" w:space="0" w:color="auto"/>
        <w:right w:val="none" w:sz="0" w:space="0" w:color="auto"/>
      </w:divBdr>
    </w:div>
    <w:div w:id="2094011674">
      <w:bodyDiv w:val="1"/>
      <w:marLeft w:val="0"/>
      <w:marRight w:val="0"/>
      <w:marTop w:val="0"/>
      <w:marBottom w:val="0"/>
      <w:divBdr>
        <w:top w:val="none" w:sz="0" w:space="0" w:color="auto"/>
        <w:left w:val="none" w:sz="0" w:space="0" w:color="auto"/>
        <w:bottom w:val="none" w:sz="0" w:space="0" w:color="auto"/>
        <w:right w:val="none" w:sz="0" w:space="0" w:color="auto"/>
      </w:divBdr>
    </w:div>
    <w:div w:id="2113240285">
      <w:bodyDiv w:val="1"/>
      <w:marLeft w:val="0"/>
      <w:marRight w:val="0"/>
      <w:marTop w:val="0"/>
      <w:marBottom w:val="0"/>
      <w:divBdr>
        <w:top w:val="none" w:sz="0" w:space="0" w:color="auto"/>
        <w:left w:val="none" w:sz="0" w:space="0" w:color="auto"/>
        <w:bottom w:val="none" w:sz="0" w:space="0" w:color="auto"/>
        <w:right w:val="none" w:sz="0" w:space="0" w:color="auto"/>
      </w:divBdr>
    </w:div>
    <w:div w:id="2132744188">
      <w:bodyDiv w:val="1"/>
      <w:marLeft w:val="0"/>
      <w:marRight w:val="0"/>
      <w:marTop w:val="0"/>
      <w:marBottom w:val="0"/>
      <w:divBdr>
        <w:top w:val="none" w:sz="0" w:space="0" w:color="auto"/>
        <w:left w:val="none" w:sz="0" w:space="0" w:color="auto"/>
        <w:bottom w:val="none" w:sz="0" w:space="0" w:color="auto"/>
        <w:right w:val="none" w:sz="0" w:space="0" w:color="auto"/>
      </w:divBdr>
      <w:divsChild>
        <w:div w:id="1250967443">
          <w:marLeft w:val="0"/>
          <w:marRight w:val="0"/>
          <w:marTop w:val="0"/>
          <w:marBottom w:val="0"/>
          <w:divBdr>
            <w:top w:val="none" w:sz="0" w:space="0" w:color="auto"/>
            <w:left w:val="none" w:sz="0" w:space="0" w:color="auto"/>
            <w:bottom w:val="none" w:sz="0" w:space="0" w:color="auto"/>
            <w:right w:val="none" w:sz="0" w:space="0" w:color="auto"/>
          </w:divBdr>
          <w:divsChild>
            <w:div w:id="435902018">
              <w:marLeft w:val="0"/>
              <w:marRight w:val="0"/>
              <w:marTop w:val="0"/>
              <w:marBottom w:val="0"/>
              <w:divBdr>
                <w:top w:val="none" w:sz="0" w:space="0" w:color="auto"/>
                <w:left w:val="none" w:sz="0" w:space="0" w:color="auto"/>
                <w:bottom w:val="none" w:sz="0" w:space="0" w:color="auto"/>
                <w:right w:val="none" w:sz="0" w:space="0" w:color="auto"/>
              </w:divBdr>
              <w:divsChild>
                <w:div w:id="13991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666616">
      <w:bodyDiv w:val="1"/>
      <w:marLeft w:val="0"/>
      <w:marRight w:val="0"/>
      <w:marTop w:val="0"/>
      <w:marBottom w:val="0"/>
      <w:divBdr>
        <w:top w:val="none" w:sz="0" w:space="0" w:color="auto"/>
        <w:left w:val="none" w:sz="0" w:space="0" w:color="auto"/>
        <w:bottom w:val="none" w:sz="0" w:space="0" w:color="auto"/>
        <w:right w:val="none" w:sz="0" w:space="0" w:color="auto"/>
      </w:divBdr>
    </w:div>
    <w:div w:id="214191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6.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335"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footer" Target="footer3.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323" Type="http://schemas.openxmlformats.org/officeDocument/2006/relationships/image" Target="media/image315.png"/><Relationship Id="rId328" Type="http://schemas.openxmlformats.org/officeDocument/2006/relationships/hyperlink" Target="http://&#173;sebastien.nameche.f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image" Target="media/image31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hyperlink" Target="http://www.openclassroom.com"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hyperlink" Target="http://www.alaphorm.com"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hyperlink" Target="file:///\\NomDomain" TargetMode="External"/><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header" Target="header2.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_rels/settings.xml.rels><?xml version="1.0" encoding="UTF-8" standalone="yes"?>
<Relationships xmlns="http://schemas.openxmlformats.org/package/2006/relationships"><Relationship Id="rId1" Type="http://schemas.openxmlformats.org/officeDocument/2006/relationships/attachedTemplate" Target="file:///D:\SitrakaMems\LTESIM\LTE-SIMFinal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E6C633-A6DF-4F50-A5ED-9D5E5741E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LTE-SIMFinale.dotx</Template>
  <TotalTime>13140</TotalTime>
  <Pages>1</Pages>
  <Words>20304</Words>
  <Characters>111678</Characters>
  <Application>Microsoft Office Word</Application>
  <DocSecurity>0</DocSecurity>
  <Lines>930</Lines>
  <Paragraphs>263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131719</CharactersWithSpaces>
  <SharedDoc>false</SharedDoc>
  <HLinks>
    <vt:vector size="270" baseType="variant">
      <vt:variant>
        <vt:i4>1114164</vt:i4>
      </vt:variant>
      <vt:variant>
        <vt:i4>266</vt:i4>
      </vt:variant>
      <vt:variant>
        <vt:i4>0</vt:i4>
      </vt:variant>
      <vt:variant>
        <vt:i4>5</vt:i4>
      </vt:variant>
      <vt:variant>
        <vt:lpwstr/>
      </vt:variant>
      <vt:variant>
        <vt:lpwstr>_Toc246212129</vt:lpwstr>
      </vt:variant>
      <vt:variant>
        <vt:i4>1114164</vt:i4>
      </vt:variant>
      <vt:variant>
        <vt:i4>260</vt:i4>
      </vt:variant>
      <vt:variant>
        <vt:i4>0</vt:i4>
      </vt:variant>
      <vt:variant>
        <vt:i4>5</vt:i4>
      </vt:variant>
      <vt:variant>
        <vt:lpwstr/>
      </vt:variant>
      <vt:variant>
        <vt:lpwstr>_Toc246212128</vt:lpwstr>
      </vt:variant>
      <vt:variant>
        <vt:i4>1114164</vt:i4>
      </vt:variant>
      <vt:variant>
        <vt:i4>254</vt:i4>
      </vt:variant>
      <vt:variant>
        <vt:i4>0</vt:i4>
      </vt:variant>
      <vt:variant>
        <vt:i4>5</vt:i4>
      </vt:variant>
      <vt:variant>
        <vt:lpwstr/>
      </vt:variant>
      <vt:variant>
        <vt:lpwstr>_Toc246212127</vt:lpwstr>
      </vt:variant>
      <vt:variant>
        <vt:i4>1114164</vt:i4>
      </vt:variant>
      <vt:variant>
        <vt:i4>248</vt:i4>
      </vt:variant>
      <vt:variant>
        <vt:i4>0</vt:i4>
      </vt:variant>
      <vt:variant>
        <vt:i4>5</vt:i4>
      </vt:variant>
      <vt:variant>
        <vt:lpwstr/>
      </vt:variant>
      <vt:variant>
        <vt:lpwstr>_Toc246212126</vt:lpwstr>
      </vt:variant>
      <vt:variant>
        <vt:i4>1114164</vt:i4>
      </vt:variant>
      <vt:variant>
        <vt:i4>242</vt:i4>
      </vt:variant>
      <vt:variant>
        <vt:i4>0</vt:i4>
      </vt:variant>
      <vt:variant>
        <vt:i4>5</vt:i4>
      </vt:variant>
      <vt:variant>
        <vt:lpwstr/>
      </vt:variant>
      <vt:variant>
        <vt:lpwstr>_Toc246212125</vt:lpwstr>
      </vt:variant>
      <vt:variant>
        <vt:i4>1114164</vt:i4>
      </vt:variant>
      <vt:variant>
        <vt:i4>236</vt:i4>
      </vt:variant>
      <vt:variant>
        <vt:i4>0</vt:i4>
      </vt:variant>
      <vt:variant>
        <vt:i4>5</vt:i4>
      </vt:variant>
      <vt:variant>
        <vt:lpwstr/>
      </vt:variant>
      <vt:variant>
        <vt:lpwstr>_Toc246212124</vt:lpwstr>
      </vt:variant>
      <vt:variant>
        <vt:i4>1114164</vt:i4>
      </vt:variant>
      <vt:variant>
        <vt:i4>230</vt:i4>
      </vt:variant>
      <vt:variant>
        <vt:i4>0</vt:i4>
      </vt:variant>
      <vt:variant>
        <vt:i4>5</vt:i4>
      </vt:variant>
      <vt:variant>
        <vt:lpwstr/>
      </vt:variant>
      <vt:variant>
        <vt:lpwstr>_Toc246212123</vt:lpwstr>
      </vt:variant>
      <vt:variant>
        <vt:i4>1114164</vt:i4>
      </vt:variant>
      <vt:variant>
        <vt:i4>224</vt:i4>
      </vt:variant>
      <vt:variant>
        <vt:i4>0</vt:i4>
      </vt:variant>
      <vt:variant>
        <vt:i4>5</vt:i4>
      </vt:variant>
      <vt:variant>
        <vt:lpwstr/>
      </vt:variant>
      <vt:variant>
        <vt:lpwstr>_Toc246212122</vt:lpwstr>
      </vt:variant>
      <vt:variant>
        <vt:i4>1114164</vt:i4>
      </vt:variant>
      <vt:variant>
        <vt:i4>218</vt:i4>
      </vt:variant>
      <vt:variant>
        <vt:i4>0</vt:i4>
      </vt:variant>
      <vt:variant>
        <vt:i4>5</vt:i4>
      </vt:variant>
      <vt:variant>
        <vt:lpwstr/>
      </vt:variant>
      <vt:variant>
        <vt:lpwstr>_Toc246212121</vt:lpwstr>
      </vt:variant>
      <vt:variant>
        <vt:i4>1114164</vt:i4>
      </vt:variant>
      <vt:variant>
        <vt:i4>212</vt:i4>
      </vt:variant>
      <vt:variant>
        <vt:i4>0</vt:i4>
      </vt:variant>
      <vt:variant>
        <vt:i4>5</vt:i4>
      </vt:variant>
      <vt:variant>
        <vt:lpwstr/>
      </vt:variant>
      <vt:variant>
        <vt:lpwstr>_Toc246212120</vt:lpwstr>
      </vt:variant>
      <vt:variant>
        <vt:i4>1179700</vt:i4>
      </vt:variant>
      <vt:variant>
        <vt:i4>206</vt:i4>
      </vt:variant>
      <vt:variant>
        <vt:i4>0</vt:i4>
      </vt:variant>
      <vt:variant>
        <vt:i4>5</vt:i4>
      </vt:variant>
      <vt:variant>
        <vt:lpwstr/>
      </vt:variant>
      <vt:variant>
        <vt:lpwstr>_Toc246212119</vt:lpwstr>
      </vt:variant>
      <vt:variant>
        <vt:i4>1179700</vt:i4>
      </vt:variant>
      <vt:variant>
        <vt:i4>200</vt:i4>
      </vt:variant>
      <vt:variant>
        <vt:i4>0</vt:i4>
      </vt:variant>
      <vt:variant>
        <vt:i4>5</vt:i4>
      </vt:variant>
      <vt:variant>
        <vt:lpwstr/>
      </vt:variant>
      <vt:variant>
        <vt:lpwstr>_Toc246212118</vt:lpwstr>
      </vt:variant>
      <vt:variant>
        <vt:i4>1179700</vt:i4>
      </vt:variant>
      <vt:variant>
        <vt:i4>194</vt:i4>
      </vt:variant>
      <vt:variant>
        <vt:i4>0</vt:i4>
      </vt:variant>
      <vt:variant>
        <vt:i4>5</vt:i4>
      </vt:variant>
      <vt:variant>
        <vt:lpwstr/>
      </vt:variant>
      <vt:variant>
        <vt:lpwstr>_Toc246212117</vt:lpwstr>
      </vt:variant>
      <vt:variant>
        <vt:i4>1179700</vt:i4>
      </vt:variant>
      <vt:variant>
        <vt:i4>188</vt:i4>
      </vt:variant>
      <vt:variant>
        <vt:i4>0</vt:i4>
      </vt:variant>
      <vt:variant>
        <vt:i4>5</vt:i4>
      </vt:variant>
      <vt:variant>
        <vt:lpwstr/>
      </vt:variant>
      <vt:variant>
        <vt:lpwstr>_Toc246212116</vt:lpwstr>
      </vt:variant>
      <vt:variant>
        <vt:i4>1179700</vt:i4>
      </vt:variant>
      <vt:variant>
        <vt:i4>182</vt:i4>
      </vt:variant>
      <vt:variant>
        <vt:i4>0</vt:i4>
      </vt:variant>
      <vt:variant>
        <vt:i4>5</vt:i4>
      </vt:variant>
      <vt:variant>
        <vt:lpwstr/>
      </vt:variant>
      <vt:variant>
        <vt:lpwstr>_Toc246212115</vt:lpwstr>
      </vt:variant>
      <vt:variant>
        <vt:i4>1179700</vt:i4>
      </vt:variant>
      <vt:variant>
        <vt:i4>176</vt:i4>
      </vt:variant>
      <vt:variant>
        <vt:i4>0</vt:i4>
      </vt:variant>
      <vt:variant>
        <vt:i4>5</vt:i4>
      </vt:variant>
      <vt:variant>
        <vt:lpwstr/>
      </vt:variant>
      <vt:variant>
        <vt:lpwstr>_Toc246212114</vt:lpwstr>
      </vt:variant>
      <vt:variant>
        <vt:i4>1179700</vt:i4>
      </vt:variant>
      <vt:variant>
        <vt:i4>170</vt:i4>
      </vt:variant>
      <vt:variant>
        <vt:i4>0</vt:i4>
      </vt:variant>
      <vt:variant>
        <vt:i4>5</vt:i4>
      </vt:variant>
      <vt:variant>
        <vt:lpwstr/>
      </vt:variant>
      <vt:variant>
        <vt:lpwstr>_Toc246212113</vt:lpwstr>
      </vt:variant>
      <vt:variant>
        <vt:i4>1179700</vt:i4>
      </vt:variant>
      <vt:variant>
        <vt:i4>164</vt:i4>
      </vt:variant>
      <vt:variant>
        <vt:i4>0</vt:i4>
      </vt:variant>
      <vt:variant>
        <vt:i4>5</vt:i4>
      </vt:variant>
      <vt:variant>
        <vt:lpwstr/>
      </vt:variant>
      <vt:variant>
        <vt:lpwstr>_Toc246212112</vt:lpwstr>
      </vt:variant>
      <vt:variant>
        <vt:i4>1179700</vt:i4>
      </vt:variant>
      <vt:variant>
        <vt:i4>158</vt:i4>
      </vt:variant>
      <vt:variant>
        <vt:i4>0</vt:i4>
      </vt:variant>
      <vt:variant>
        <vt:i4>5</vt:i4>
      </vt:variant>
      <vt:variant>
        <vt:lpwstr/>
      </vt:variant>
      <vt:variant>
        <vt:lpwstr>_Toc246212111</vt:lpwstr>
      </vt:variant>
      <vt:variant>
        <vt:i4>1179700</vt:i4>
      </vt:variant>
      <vt:variant>
        <vt:i4>152</vt:i4>
      </vt:variant>
      <vt:variant>
        <vt:i4>0</vt:i4>
      </vt:variant>
      <vt:variant>
        <vt:i4>5</vt:i4>
      </vt:variant>
      <vt:variant>
        <vt:lpwstr/>
      </vt:variant>
      <vt:variant>
        <vt:lpwstr>_Toc246212110</vt:lpwstr>
      </vt:variant>
      <vt:variant>
        <vt:i4>1245236</vt:i4>
      </vt:variant>
      <vt:variant>
        <vt:i4>146</vt:i4>
      </vt:variant>
      <vt:variant>
        <vt:i4>0</vt:i4>
      </vt:variant>
      <vt:variant>
        <vt:i4>5</vt:i4>
      </vt:variant>
      <vt:variant>
        <vt:lpwstr/>
      </vt:variant>
      <vt:variant>
        <vt:lpwstr>_Toc246212109</vt:lpwstr>
      </vt:variant>
      <vt:variant>
        <vt:i4>1245236</vt:i4>
      </vt:variant>
      <vt:variant>
        <vt:i4>140</vt:i4>
      </vt:variant>
      <vt:variant>
        <vt:i4>0</vt:i4>
      </vt:variant>
      <vt:variant>
        <vt:i4>5</vt:i4>
      </vt:variant>
      <vt:variant>
        <vt:lpwstr/>
      </vt:variant>
      <vt:variant>
        <vt:lpwstr>_Toc246212108</vt:lpwstr>
      </vt:variant>
      <vt:variant>
        <vt:i4>1245236</vt:i4>
      </vt:variant>
      <vt:variant>
        <vt:i4>134</vt:i4>
      </vt:variant>
      <vt:variant>
        <vt:i4>0</vt:i4>
      </vt:variant>
      <vt:variant>
        <vt:i4>5</vt:i4>
      </vt:variant>
      <vt:variant>
        <vt:lpwstr/>
      </vt:variant>
      <vt:variant>
        <vt:lpwstr>_Toc246212107</vt:lpwstr>
      </vt:variant>
      <vt:variant>
        <vt:i4>1245236</vt:i4>
      </vt:variant>
      <vt:variant>
        <vt:i4>128</vt:i4>
      </vt:variant>
      <vt:variant>
        <vt:i4>0</vt:i4>
      </vt:variant>
      <vt:variant>
        <vt:i4>5</vt:i4>
      </vt:variant>
      <vt:variant>
        <vt:lpwstr/>
      </vt:variant>
      <vt:variant>
        <vt:lpwstr>_Toc246212106</vt:lpwstr>
      </vt:variant>
      <vt:variant>
        <vt:i4>1245236</vt:i4>
      </vt:variant>
      <vt:variant>
        <vt:i4>122</vt:i4>
      </vt:variant>
      <vt:variant>
        <vt:i4>0</vt:i4>
      </vt:variant>
      <vt:variant>
        <vt:i4>5</vt:i4>
      </vt:variant>
      <vt:variant>
        <vt:lpwstr/>
      </vt:variant>
      <vt:variant>
        <vt:lpwstr>_Toc246212105</vt:lpwstr>
      </vt:variant>
      <vt:variant>
        <vt:i4>1245236</vt:i4>
      </vt:variant>
      <vt:variant>
        <vt:i4>116</vt:i4>
      </vt:variant>
      <vt:variant>
        <vt:i4>0</vt:i4>
      </vt:variant>
      <vt:variant>
        <vt:i4>5</vt:i4>
      </vt:variant>
      <vt:variant>
        <vt:lpwstr/>
      </vt:variant>
      <vt:variant>
        <vt:lpwstr>_Toc246212104</vt:lpwstr>
      </vt:variant>
      <vt:variant>
        <vt:i4>1245236</vt:i4>
      </vt:variant>
      <vt:variant>
        <vt:i4>110</vt:i4>
      </vt:variant>
      <vt:variant>
        <vt:i4>0</vt:i4>
      </vt:variant>
      <vt:variant>
        <vt:i4>5</vt:i4>
      </vt:variant>
      <vt:variant>
        <vt:lpwstr/>
      </vt:variant>
      <vt:variant>
        <vt:lpwstr>_Toc246212103</vt:lpwstr>
      </vt:variant>
      <vt:variant>
        <vt:i4>1245236</vt:i4>
      </vt:variant>
      <vt:variant>
        <vt:i4>104</vt:i4>
      </vt:variant>
      <vt:variant>
        <vt:i4>0</vt:i4>
      </vt:variant>
      <vt:variant>
        <vt:i4>5</vt:i4>
      </vt:variant>
      <vt:variant>
        <vt:lpwstr/>
      </vt:variant>
      <vt:variant>
        <vt:lpwstr>_Toc246212102</vt:lpwstr>
      </vt:variant>
      <vt:variant>
        <vt:i4>1245236</vt:i4>
      </vt:variant>
      <vt:variant>
        <vt:i4>98</vt:i4>
      </vt:variant>
      <vt:variant>
        <vt:i4>0</vt:i4>
      </vt:variant>
      <vt:variant>
        <vt:i4>5</vt:i4>
      </vt:variant>
      <vt:variant>
        <vt:lpwstr/>
      </vt:variant>
      <vt:variant>
        <vt:lpwstr>_Toc246212101</vt:lpwstr>
      </vt:variant>
      <vt:variant>
        <vt:i4>1245236</vt:i4>
      </vt:variant>
      <vt:variant>
        <vt:i4>92</vt:i4>
      </vt:variant>
      <vt:variant>
        <vt:i4>0</vt:i4>
      </vt:variant>
      <vt:variant>
        <vt:i4>5</vt:i4>
      </vt:variant>
      <vt:variant>
        <vt:lpwstr/>
      </vt:variant>
      <vt:variant>
        <vt:lpwstr>_Toc246212100</vt:lpwstr>
      </vt:variant>
      <vt:variant>
        <vt:i4>1703989</vt:i4>
      </vt:variant>
      <vt:variant>
        <vt:i4>86</vt:i4>
      </vt:variant>
      <vt:variant>
        <vt:i4>0</vt:i4>
      </vt:variant>
      <vt:variant>
        <vt:i4>5</vt:i4>
      </vt:variant>
      <vt:variant>
        <vt:lpwstr/>
      </vt:variant>
      <vt:variant>
        <vt:lpwstr>_Toc246212099</vt:lpwstr>
      </vt:variant>
      <vt:variant>
        <vt:i4>1703989</vt:i4>
      </vt:variant>
      <vt:variant>
        <vt:i4>80</vt:i4>
      </vt:variant>
      <vt:variant>
        <vt:i4>0</vt:i4>
      </vt:variant>
      <vt:variant>
        <vt:i4>5</vt:i4>
      </vt:variant>
      <vt:variant>
        <vt:lpwstr/>
      </vt:variant>
      <vt:variant>
        <vt:lpwstr>_Toc246212098</vt:lpwstr>
      </vt:variant>
      <vt:variant>
        <vt:i4>1703989</vt:i4>
      </vt:variant>
      <vt:variant>
        <vt:i4>74</vt:i4>
      </vt:variant>
      <vt:variant>
        <vt:i4>0</vt:i4>
      </vt:variant>
      <vt:variant>
        <vt:i4>5</vt:i4>
      </vt:variant>
      <vt:variant>
        <vt:lpwstr/>
      </vt:variant>
      <vt:variant>
        <vt:lpwstr>_Toc246212097</vt:lpwstr>
      </vt:variant>
      <vt:variant>
        <vt:i4>1703989</vt:i4>
      </vt:variant>
      <vt:variant>
        <vt:i4>68</vt:i4>
      </vt:variant>
      <vt:variant>
        <vt:i4>0</vt:i4>
      </vt:variant>
      <vt:variant>
        <vt:i4>5</vt:i4>
      </vt:variant>
      <vt:variant>
        <vt:lpwstr/>
      </vt:variant>
      <vt:variant>
        <vt:lpwstr>_Toc246212096</vt:lpwstr>
      </vt:variant>
      <vt:variant>
        <vt:i4>1703989</vt:i4>
      </vt:variant>
      <vt:variant>
        <vt:i4>62</vt:i4>
      </vt:variant>
      <vt:variant>
        <vt:i4>0</vt:i4>
      </vt:variant>
      <vt:variant>
        <vt:i4>5</vt:i4>
      </vt:variant>
      <vt:variant>
        <vt:lpwstr/>
      </vt:variant>
      <vt:variant>
        <vt:lpwstr>_Toc246212095</vt:lpwstr>
      </vt:variant>
      <vt:variant>
        <vt:i4>1703989</vt:i4>
      </vt:variant>
      <vt:variant>
        <vt:i4>56</vt:i4>
      </vt:variant>
      <vt:variant>
        <vt:i4>0</vt:i4>
      </vt:variant>
      <vt:variant>
        <vt:i4>5</vt:i4>
      </vt:variant>
      <vt:variant>
        <vt:lpwstr/>
      </vt:variant>
      <vt:variant>
        <vt:lpwstr>_Toc246212094</vt:lpwstr>
      </vt:variant>
      <vt:variant>
        <vt:i4>1703989</vt:i4>
      </vt:variant>
      <vt:variant>
        <vt:i4>50</vt:i4>
      </vt:variant>
      <vt:variant>
        <vt:i4>0</vt:i4>
      </vt:variant>
      <vt:variant>
        <vt:i4>5</vt:i4>
      </vt:variant>
      <vt:variant>
        <vt:lpwstr/>
      </vt:variant>
      <vt:variant>
        <vt:lpwstr>_Toc246212093</vt:lpwstr>
      </vt:variant>
      <vt:variant>
        <vt:i4>1703989</vt:i4>
      </vt:variant>
      <vt:variant>
        <vt:i4>44</vt:i4>
      </vt:variant>
      <vt:variant>
        <vt:i4>0</vt:i4>
      </vt:variant>
      <vt:variant>
        <vt:i4>5</vt:i4>
      </vt:variant>
      <vt:variant>
        <vt:lpwstr/>
      </vt:variant>
      <vt:variant>
        <vt:lpwstr>_Toc246212092</vt:lpwstr>
      </vt:variant>
      <vt:variant>
        <vt:i4>1703989</vt:i4>
      </vt:variant>
      <vt:variant>
        <vt:i4>38</vt:i4>
      </vt:variant>
      <vt:variant>
        <vt:i4>0</vt:i4>
      </vt:variant>
      <vt:variant>
        <vt:i4>5</vt:i4>
      </vt:variant>
      <vt:variant>
        <vt:lpwstr/>
      </vt:variant>
      <vt:variant>
        <vt:lpwstr>_Toc246212091</vt:lpwstr>
      </vt:variant>
      <vt:variant>
        <vt:i4>1703989</vt:i4>
      </vt:variant>
      <vt:variant>
        <vt:i4>32</vt:i4>
      </vt:variant>
      <vt:variant>
        <vt:i4>0</vt:i4>
      </vt:variant>
      <vt:variant>
        <vt:i4>5</vt:i4>
      </vt:variant>
      <vt:variant>
        <vt:lpwstr/>
      </vt:variant>
      <vt:variant>
        <vt:lpwstr>_Toc246212090</vt:lpwstr>
      </vt:variant>
      <vt:variant>
        <vt:i4>1769525</vt:i4>
      </vt:variant>
      <vt:variant>
        <vt:i4>26</vt:i4>
      </vt:variant>
      <vt:variant>
        <vt:i4>0</vt:i4>
      </vt:variant>
      <vt:variant>
        <vt:i4>5</vt:i4>
      </vt:variant>
      <vt:variant>
        <vt:lpwstr/>
      </vt:variant>
      <vt:variant>
        <vt:lpwstr>_Toc246212089</vt:lpwstr>
      </vt:variant>
      <vt:variant>
        <vt:i4>1769525</vt:i4>
      </vt:variant>
      <vt:variant>
        <vt:i4>20</vt:i4>
      </vt:variant>
      <vt:variant>
        <vt:i4>0</vt:i4>
      </vt:variant>
      <vt:variant>
        <vt:i4>5</vt:i4>
      </vt:variant>
      <vt:variant>
        <vt:lpwstr/>
      </vt:variant>
      <vt:variant>
        <vt:lpwstr>_Toc246212088</vt:lpwstr>
      </vt:variant>
      <vt:variant>
        <vt:i4>1769525</vt:i4>
      </vt:variant>
      <vt:variant>
        <vt:i4>14</vt:i4>
      </vt:variant>
      <vt:variant>
        <vt:i4>0</vt:i4>
      </vt:variant>
      <vt:variant>
        <vt:i4>5</vt:i4>
      </vt:variant>
      <vt:variant>
        <vt:lpwstr/>
      </vt:variant>
      <vt:variant>
        <vt:lpwstr>_Toc246212087</vt:lpwstr>
      </vt:variant>
      <vt:variant>
        <vt:i4>1769525</vt:i4>
      </vt:variant>
      <vt:variant>
        <vt:i4>8</vt:i4>
      </vt:variant>
      <vt:variant>
        <vt:i4>0</vt:i4>
      </vt:variant>
      <vt:variant>
        <vt:i4>5</vt:i4>
      </vt:variant>
      <vt:variant>
        <vt:lpwstr/>
      </vt:variant>
      <vt:variant>
        <vt:lpwstr>_Toc246212086</vt:lpwstr>
      </vt:variant>
      <vt:variant>
        <vt:i4>1769525</vt:i4>
      </vt:variant>
      <vt:variant>
        <vt:i4>2</vt:i4>
      </vt:variant>
      <vt:variant>
        <vt:i4>0</vt:i4>
      </vt:variant>
      <vt:variant>
        <vt:i4>5</vt:i4>
      </vt:variant>
      <vt:variant>
        <vt:lpwstr/>
      </vt:variant>
      <vt:variant>
        <vt:lpwstr>_Toc246212085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Sitraka</cp:lastModifiedBy>
  <cp:revision>1509</cp:revision>
  <cp:lastPrinted>2024-08-10T05:23:00Z</cp:lastPrinted>
  <dcterms:created xsi:type="dcterms:W3CDTF">2019-10-19T08:49:00Z</dcterms:created>
  <dcterms:modified xsi:type="dcterms:W3CDTF">2024-08-10T05:27:00Z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